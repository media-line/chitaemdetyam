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14" w:rsidRPr="00020A87" w:rsidRDefault="00435214" w:rsidP="00435214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15"/>
      <w:bookmarkStart w:id="1" w:name="_GoBack"/>
      <w:r w:rsidRPr="00A162F2">
        <w:t>Я будую дом з пяску</w:t>
      </w:r>
      <w:bookmarkEnd w:id="1"/>
      <w:r w:rsidRPr="00A162F2">
        <w:br/>
      </w:r>
      <w:r w:rsidRPr="00020A87">
        <w:rPr>
          <w:b w:val="0"/>
          <w:sz w:val="20"/>
          <w:szCs w:val="20"/>
          <w:lang w:eastAsia="ru-RU"/>
        </w:rPr>
        <w:t>Ганна Іванова</w:t>
      </w:r>
      <w:bookmarkEnd w:id="0"/>
    </w:p>
    <w:p w:rsidR="00435214" w:rsidRPr="00A162F2" w:rsidRDefault="00435214" w:rsidP="00435214">
      <w:pPr>
        <w:spacing w:after="0" w:line="240" w:lineRule="auto"/>
        <w:jc w:val="center"/>
        <w:rPr>
          <w:rFonts w:eastAsia="Times New Roman" w:cs="Times New Roman"/>
          <w:b/>
          <w:i/>
          <w:szCs w:val="28"/>
        </w:rPr>
      </w:pPr>
    </w:p>
    <w:p w:rsidR="00435214" w:rsidRPr="004C0370" w:rsidRDefault="00435214" w:rsidP="0043521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4C0370">
        <w:rPr>
          <w:rFonts w:eastAsia="Times New Roman" w:cs="Times New Roman"/>
          <w:szCs w:val="28"/>
        </w:rPr>
        <w:t>Я будую дом з пяску!</w:t>
      </w:r>
    </w:p>
    <w:p w:rsidR="00435214" w:rsidRPr="004C0370" w:rsidRDefault="00435214" w:rsidP="0043521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4C0370">
        <w:rPr>
          <w:rFonts w:eastAsia="Times New Roman" w:cs="Times New Roman"/>
          <w:szCs w:val="28"/>
        </w:rPr>
        <w:t>Клічу ўсіх на талаку!</w:t>
      </w:r>
    </w:p>
    <w:p w:rsidR="00435214" w:rsidRPr="004C0370" w:rsidRDefault="00435214" w:rsidP="0043521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4C0370">
        <w:rPr>
          <w:rFonts w:eastAsia="Times New Roman" w:cs="Times New Roman"/>
          <w:szCs w:val="28"/>
        </w:rPr>
        <w:t>Будзем дружна працаваць,</w:t>
      </w:r>
    </w:p>
    <w:p w:rsidR="00435214" w:rsidRPr="004C0370" w:rsidRDefault="00435214" w:rsidP="0043521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4C0370">
        <w:rPr>
          <w:rFonts w:eastAsia="Times New Roman" w:cs="Times New Roman"/>
          <w:szCs w:val="28"/>
        </w:rPr>
        <w:t>Дом прасторны будаваць:</w:t>
      </w:r>
    </w:p>
    <w:p w:rsidR="00435214" w:rsidRPr="004C0370" w:rsidRDefault="00435214" w:rsidP="0043521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4C0370">
        <w:rPr>
          <w:rFonts w:eastAsia="Times New Roman" w:cs="Times New Roman"/>
          <w:szCs w:val="28"/>
        </w:rPr>
        <w:t>Высачэзны — вось такі!</w:t>
      </w:r>
    </w:p>
    <w:p w:rsidR="00435214" w:rsidRPr="004C0370" w:rsidRDefault="00435214" w:rsidP="00435214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4C0370">
        <w:rPr>
          <w:rFonts w:eastAsia="Times New Roman" w:cs="Times New Roman"/>
          <w:szCs w:val="28"/>
        </w:rPr>
        <w:t>На падмогу, сябрукі!</w:t>
      </w:r>
    </w:p>
    <w:sectPr w:rsidR="00435214" w:rsidRPr="004C037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DFA" w:rsidRDefault="00D86DFA" w:rsidP="00BB305B">
      <w:pPr>
        <w:spacing w:after="0" w:line="240" w:lineRule="auto"/>
      </w:pPr>
      <w:r>
        <w:separator/>
      </w:r>
    </w:p>
  </w:endnote>
  <w:endnote w:type="continuationSeparator" w:id="0">
    <w:p w:rsidR="00D86DFA" w:rsidRDefault="00D86DF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4231EC1" wp14:editId="025FCE6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521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521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7EC5E6" wp14:editId="0A7AD90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521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521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E4D589" wp14:editId="56E0A32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521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521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DFA" w:rsidRDefault="00D86DFA" w:rsidP="00BB305B">
      <w:pPr>
        <w:spacing w:after="0" w:line="240" w:lineRule="auto"/>
      </w:pPr>
      <w:r>
        <w:separator/>
      </w:r>
    </w:p>
  </w:footnote>
  <w:footnote w:type="continuationSeparator" w:id="0">
    <w:p w:rsidR="00D86DFA" w:rsidRDefault="00D86DF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14"/>
    <w:rsid w:val="001B3739"/>
    <w:rsid w:val="001B7733"/>
    <w:rsid w:val="00226794"/>
    <w:rsid w:val="00310E12"/>
    <w:rsid w:val="0039181F"/>
    <w:rsid w:val="0040592E"/>
    <w:rsid w:val="00435214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86DFA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6ED40-09E8-4898-BEBC-89CDC874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 будую дом з пяску</dc:title>
  <dc:creator>Іванова Г.</dc:creator>
  <cp:lastModifiedBy>Олеся</cp:lastModifiedBy>
  <cp:revision>1</cp:revision>
  <dcterms:created xsi:type="dcterms:W3CDTF">2016-03-05T18:52:00Z</dcterms:created>
  <dcterms:modified xsi:type="dcterms:W3CDTF">2016-03-05T18:53:00Z</dcterms:modified>
  <cp:category>Произведения поэтов белорусских</cp:category>
</cp:coreProperties>
</file>