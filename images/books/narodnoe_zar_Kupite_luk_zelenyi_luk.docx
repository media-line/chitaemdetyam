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512" w:rsidRPr="005C32E7" w:rsidRDefault="00ED3512" w:rsidP="00ED3512">
      <w:pPr>
        <w:pStyle w:val="11"/>
        <w:outlineLvl w:val="1"/>
        <w:rPr>
          <w:b w:val="0"/>
          <w:i/>
          <w:sz w:val="20"/>
          <w:szCs w:val="20"/>
        </w:rPr>
      </w:pPr>
      <w:r w:rsidRPr="005C32E7">
        <w:t>Купите лук, зелёный лук</w:t>
      </w:r>
      <w:r w:rsidRPr="005C32E7">
        <w:br/>
      </w:r>
      <w:r w:rsidRPr="005C32E7">
        <w:rPr>
          <w:b w:val="0"/>
          <w:i/>
          <w:sz w:val="20"/>
          <w:szCs w:val="20"/>
        </w:rPr>
        <w:t>Шотландская народная</w:t>
      </w:r>
      <w:r w:rsidR="003035B0">
        <w:rPr>
          <w:b w:val="0"/>
          <w:i/>
          <w:sz w:val="20"/>
          <w:szCs w:val="20"/>
        </w:rPr>
        <w:br/>
      </w:r>
      <w:r w:rsidRPr="005C32E7">
        <w:rPr>
          <w:b w:val="0"/>
          <w:i/>
          <w:sz w:val="20"/>
          <w:szCs w:val="20"/>
        </w:rPr>
        <w:t>в обработке И</w:t>
      </w:r>
      <w:r w:rsidR="003035B0">
        <w:rPr>
          <w:b w:val="0"/>
          <w:i/>
          <w:sz w:val="20"/>
          <w:szCs w:val="20"/>
        </w:rPr>
        <w:t>рины</w:t>
      </w:r>
      <w:bookmarkStart w:id="0" w:name="_GoBack"/>
      <w:bookmarkEnd w:id="0"/>
      <w:r w:rsidRPr="005C32E7">
        <w:rPr>
          <w:b w:val="0"/>
          <w:i/>
          <w:sz w:val="20"/>
          <w:szCs w:val="20"/>
        </w:rPr>
        <w:t xml:space="preserve"> Токмаковой</w:t>
      </w:r>
    </w:p>
    <w:p w:rsidR="00ED3512" w:rsidRPr="005C32E7" w:rsidRDefault="00ED3512" w:rsidP="00ED3512">
      <w:pPr>
        <w:rPr>
          <w:szCs w:val="28"/>
        </w:rPr>
      </w:pPr>
    </w:p>
    <w:p w:rsidR="00ED3512" w:rsidRPr="005C32E7" w:rsidRDefault="00ED3512" w:rsidP="00ED3512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>Купите лук, зелёный лук,</w:t>
      </w:r>
    </w:p>
    <w:p w:rsidR="00ED3512" w:rsidRPr="005C32E7" w:rsidRDefault="00ED3512" w:rsidP="00ED3512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>Петрушку и морковку!</w:t>
      </w:r>
    </w:p>
    <w:p w:rsidR="00ED3512" w:rsidRPr="005C32E7" w:rsidRDefault="00ED3512" w:rsidP="00ED3512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>Купите нашу девочку,</w:t>
      </w:r>
    </w:p>
    <w:p w:rsidR="00ED3512" w:rsidRPr="005C32E7" w:rsidRDefault="00ED3512" w:rsidP="00ED3512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 xml:space="preserve">Шалунью и </w:t>
      </w:r>
      <w:proofErr w:type="gramStart"/>
      <w:r w:rsidRPr="005C32E7">
        <w:rPr>
          <w:szCs w:val="28"/>
        </w:rPr>
        <w:t>плутовку</w:t>
      </w:r>
      <w:proofErr w:type="gramEnd"/>
      <w:r w:rsidRPr="005C32E7">
        <w:rPr>
          <w:szCs w:val="28"/>
        </w:rPr>
        <w:t>!</w:t>
      </w:r>
    </w:p>
    <w:p w:rsidR="00ED3512" w:rsidRDefault="00ED3512" w:rsidP="00ED3512">
      <w:pPr>
        <w:spacing w:after="0" w:line="240" w:lineRule="auto"/>
        <w:ind w:left="2832"/>
        <w:rPr>
          <w:szCs w:val="28"/>
        </w:rPr>
      </w:pPr>
    </w:p>
    <w:p w:rsidR="00ED3512" w:rsidRPr="005C32E7" w:rsidRDefault="00ED3512" w:rsidP="00ED3512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>Не нужен нам зелёный лук,</w:t>
      </w:r>
    </w:p>
    <w:p w:rsidR="00ED3512" w:rsidRPr="005C32E7" w:rsidRDefault="00ED3512" w:rsidP="00ED3512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>Петрушка и морковка,</w:t>
      </w:r>
    </w:p>
    <w:p w:rsidR="00ED3512" w:rsidRPr="005C32E7" w:rsidRDefault="00ED3512" w:rsidP="00ED3512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>Нужна нам только девочка,</w:t>
      </w:r>
    </w:p>
    <w:p w:rsidR="00ED3512" w:rsidRPr="005C32E7" w:rsidRDefault="00ED3512" w:rsidP="00ED3512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 xml:space="preserve">Шалунья и </w:t>
      </w:r>
      <w:proofErr w:type="gramStart"/>
      <w:r w:rsidRPr="005C32E7">
        <w:rPr>
          <w:szCs w:val="28"/>
        </w:rPr>
        <w:t>плутовка</w:t>
      </w:r>
      <w:proofErr w:type="gramEnd"/>
      <w:r w:rsidRPr="005C32E7">
        <w:rPr>
          <w:szCs w:val="28"/>
        </w:rPr>
        <w:t>.</w:t>
      </w:r>
    </w:p>
    <w:sectPr w:rsidR="00ED3512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F1B" w:rsidRDefault="00410F1B" w:rsidP="00BB305B">
      <w:pPr>
        <w:spacing w:after="0" w:line="240" w:lineRule="auto"/>
      </w:pPr>
      <w:r>
        <w:separator/>
      </w:r>
    </w:p>
  </w:endnote>
  <w:endnote w:type="continuationSeparator" w:id="0">
    <w:p w:rsidR="00410F1B" w:rsidRDefault="00410F1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D351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D351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D351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D351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035B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035B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F1B" w:rsidRDefault="00410F1B" w:rsidP="00BB305B">
      <w:pPr>
        <w:spacing w:after="0" w:line="240" w:lineRule="auto"/>
      </w:pPr>
      <w:r>
        <w:separator/>
      </w:r>
    </w:p>
  </w:footnote>
  <w:footnote w:type="continuationSeparator" w:id="0">
    <w:p w:rsidR="00410F1B" w:rsidRDefault="00410F1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512"/>
    <w:rsid w:val="0015338B"/>
    <w:rsid w:val="001B3739"/>
    <w:rsid w:val="001B7733"/>
    <w:rsid w:val="00226794"/>
    <w:rsid w:val="003035B0"/>
    <w:rsid w:val="00310E12"/>
    <w:rsid w:val="0039181F"/>
    <w:rsid w:val="0040592E"/>
    <w:rsid w:val="00410F1B"/>
    <w:rsid w:val="005028F6"/>
    <w:rsid w:val="00536688"/>
    <w:rsid w:val="005A657C"/>
    <w:rsid w:val="005B3CE5"/>
    <w:rsid w:val="005E3F33"/>
    <w:rsid w:val="005F3A80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A5439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D3512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D351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D3512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D351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D3512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AB57A-4B65-4FEF-B8D3-27058716B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Купите лук, зелёный лук</dc:title>
  <dc:creator>народное</dc:creator>
  <cp:keywords>Токмакова И.</cp:keywords>
  <cp:lastModifiedBy>Олеся</cp:lastModifiedBy>
  <cp:revision>2</cp:revision>
  <dcterms:created xsi:type="dcterms:W3CDTF">2016-03-27T04:43:00Z</dcterms:created>
  <dcterms:modified xsi:type="dcterms:W3CDTF">2016-10-05T13:22:00Z</dcterms:modified>
  <cp:category>Песенки и потешки народов мира</cp:category>
  <dc:language>рус.</dc:language>
</cp:coreProperties>
</file>