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5B" w:rsidRPr="0002370D" w:rsidRDefault="00E4685B" w:rsidP="00E4685B">
      <w:pPr>
        <w:pStyle w:val="11"/>
        <w:outlineLvl w:val="1"/>
        <w:rPr>
          <w:sz w:val="20"/>
          <w:szCs w:val="20"/>
          <w:lang w:val="be-BY"/>
        </w:rPr>
      </w:pPr>
      <w:r w:rsidRPr="00E4685B">
        <w:rPr>
          <w:lang w:val="be-BY"/>
        </w:rPr>
        <w:t>Не сілай, а розумам</w:t>
      </w:r>
      <w:r w:rsidRPr="00E4685B">
        <w:rPr>
          <w:lang w:val="be-BY"/>
        </w:rPr>
        <w:br/>
      </w:r>
      <w:r w:rsidR="0002370D" w:rsidRPr="0002370D">
        <w:rPr>
          <w:b w:val="0"/>
          <w:i/>
          <w:sz w:val="20"/>
          <w:szCs w:val="20"/>
          <w:lang w:val="be-BY"/>
        </w:rPr>
        <w:t>Беларуская народная казка</w:t>
      </w:r>
      <w:r w:rsidR="000B4CF6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E4685B" w:rsidRPr="00E4685B" w:rsidRDefault="00E4685B" w:rsidP="007D62D0">
      <w:pPr>
        <w:spacing w:after="0" w:line="240" w:lineRule="auto"/>
        <w:ind w:firstLine="709"/>
        <w:rPr>
          <w:szCs w:val="28"/>
          <w:lang w:val="be-BY"/>
        </w:rPr>
      </w:pPr>
    </w:p>
    <w:p w:rsidR="00E4685B" w:rsidRPr="00E4685B" w:rsidRDefault="00E4685B" w:rsidP="007D62D0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Адзін чалавек пайшоў у лес дровы секчы. Насек дроў, сеў на пень адпачыць.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Прыходзіць мядзведзь.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Гэй, чалавеча, давай будзем барукацца! Паглядзеў чалавек на мядзведзя: дужы калмач — дзе з ім барукацца! Сцісне лапамі — і дух вон!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Э, — кажа чалавек, — што мне з табою барукацца! Давай спярша паглядзім, ці маеш ты сілу.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А як глядзець будзем? — пытаецца мядзведзь.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Узяў чалавек сякеру, расшчапіў пень зверху, убіў у расколіну клін і кажа: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Калі раздзярэш гэты пень лапаю, — значыць, маеш сілу. Тады я з табою буду барукацца.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Ну, мядзведзь, не падумаўшы, тыц лапу ў расколіну. А чалавек тым часам трах абухом па кліне — той і выскачыў. Тут пень і сціснуў мядзведзеву лапу, як абцугамі.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Раве мядзведзь, танцуе на трох лапах, але ні расшчапіць пень, ні вырвацца з яго не можа.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Ну што, — кажа чалавек, — будзеш барукацца са мною?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— Не, — енчыць мядзведзь. — Не буду.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 xml:space="preserve">— </w:t>
      </w:r>
      <w:r w:rsidR="000B4CF6">
        <w:rPr>
          <w:szCs w:val="28"/>
          <w:lang w:val="be-BY"/>
        </w:rPr>
        <w:t>То-та ж</w:t>
      </w:r>
      <w:bookmarkStart w:id="0" w:name="_GoBack"/>
      <w:bookmarkEnd w:id="0"/>
      <w:r w:rsidRPr="00E4685B">
        <w:rPr>
          <w:szCs w:val="28"/>
          <w:lang w:val="be-BY"/>
        </w:rPr>
        <w:t>, — сказаў чалавек. — Не толькі сілаю барукацца можна, а і розумам.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Убіў ён клін назад у пень, мядзведзь вырваў лапу ды ходу ў гушчар без аглядкі.</w:t>
      </w:r>
    </w:p>
    <w:p w:rsidR="00E4685B" w:rsidRPr="00E4685B" w:rsidRDefault="00E4685B" w:rsidP="00E4685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E4685B">
        <w:rPr>
          <w:szCs w:val="28"/>
          <w:lang w:val="be-BY"/>
        </w:rPr>
        <w:t>З таго часу ён і баіцца сустракацца з чалавекам.</w:t>
      </w:r>
    </w:p>
    <w:sectPr w:rsidR="00E4685B" w:rsidRPr="00E4685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CA8" w:rsidRDefault="00925CA8" w:rsidP="00BB305B">
      <w:pPr>
        <w:spacing w:after="0" w:line="240" w:lineRule="auto"/>
      </w:pPr>
      <w:r>
        <w:separator/>
      </w:r>
    </w:p>
  </w:endnote>
  <w:endnote w:type="continuationSeparator" w:id="0">
    <w:p w:rsidR="00925CA8" w:rsidRDefault="00925CA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68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68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68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68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4CF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4CF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CA8" w:rsidRDefault="00925CA8" w:rsidP="00BB305B">
      <w:pPr>
        <w:spacing w:after="0" w:line="240" w:lineRule="auto"/>
      </w:pPr>
      <w:r>
        <w:separator/>
      </w:r>
    </w:p>
  </w:footnote>
  <w:footnote w:type="continuationSeparator" w:id="0">
    <w:p w:rsidR="00925CA8" w:rsidRDefault="00925CA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5B"/>
    <w:rsid w:val="00022E77"/>
    <w:rsid w:val="0002370D"/>
    <w:rsid w:val="00044F41"/>
    <w:rsid w:val="000868F1"/>
    <w:rsid w:val="000B4CF6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D462E"/>
    <w:rsid w:val="005E3F33"/>
    <w:rsid w:val="005F15D9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D62D0"/>
    <w:rsid w:val="007F06E6"/>
    <w:rsid w:val="007F47C6"/>
    <w:rsid w:val="00816084"/>
    <w:rsid w:val="00845782"/>
    <w:rsid w:val="00854F6C"/>
    <w:rsid w:val="008D6EAD"/>
    <w:rsid w:val="008F0F59"/>
    <w:rsid w:val="00917CA9"/>
    <w:rsid w:val="00925CA8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685B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68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68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68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68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57F31-AB59-4F14-BD25-7396C26D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сілай, а розумам</dc:title>
  <dc:creator>народное</dc:creator>
  <cp:lastModifiedBy>Олеся</cp:lastModifiedBy>
  <cp:revision>5</cp:revision>
  <dcterms:created xsi:type="dcterms:W3CDTF">2016-05-02T10:37:00Z</dcterms:created>
  <dcterms:modified xsi:type="dcterms:W3CDTF">2016-05-07T02:52:00Z</dcterms:modified>
  <cp:category>Сказки народные белорусские</cp:category>
  <dc:language>бел.</dc:language>
</cp:coreProperties>
</file>