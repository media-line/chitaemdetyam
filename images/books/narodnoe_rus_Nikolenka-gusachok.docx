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B3C" w:rsidRPr="006D0B3C" w:rsidRDefault="006D0B3C" w:rsidP="006D0B3C">
      <w:pPr>
        <w:pStyle w:val="11"/>
        <w:outlineLvl w:val="1"/>
        <w:rPr>
          <w:sz w:val="48"/>
        </w:rPr>
      </w:pPr>
      <w:bookmarkStart w:id="0" w:name="_GoBack"/>
      <w:r w:rsidRPr="00350CB9">
        <w:t>Николенька-</w:t>
      </w:r>
      <w:proofErr w:type="spellStart"/>
      <w:r w:rsidRPr="00350CB9">
        <w:t>гусачок</w:t>
      </w:r>
      <w:bookmarkEnd w:id="0"/>
      <w:proofErr w:type="spellEnd"/>
      <w:r w:rsidRPr="00350CB9">
        <w:br/>
      </w:r>
      <w:r w:rsidRPr="006D0B3C">
        <w:rPr>
          <w:b w:val="0"/>
          <w:i/>
          <w:sz w:val="20"/>
          <w:szCs w:val="18"/>
        </w:rPr>
        <w:t>Русская народная</w:t>
      </w:r>
    </w:p>
    <w:p w:rsidR="006D0B3C" w:rsidRPr="00350CB9" w:rsidRDefault="006D0B3C" w:rsidP="006D0B3C">
      <w:pPr>
        <w:spacing w:after="0" w:line="240" w:lineRule="auto"/>
        <w:ind w:firstLine="709"/>
        <w:jc w:val="both"/>
        <w:rPr>
          <w:szCs w:val="28"/>
        </w:rPr>
      </w:pPr>
    </w:p>
    <w:p w:rsidR="006D0B3C" w:rsidRPr="00350CB9" w:rsidRDefault="006D0B3C" w:rsidP="006D0B3C">
      <w:pPr>
        <w:spacing w:after="0" w:line="240" w:lineRule="auto"/>
        <w:ind w:firstLine="709"/>
        <w:jc w:val="both"/>
        <w:rPr>
          <w:szCs w:val="28"/>
        </w:rPr>
      </w:pPr>
    </w:p>
    <w:p w:rsidR="006D0B3C" w:rsidRPr="00350CB9" w:rsidRDefault="006D0B3C" w:rsidP="006D0B3C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Николенька-</w:t>
      </w:r>
      <w:proofErr w:type="spellStart"/>
      <w:r w:rsidRPr="00350CB9">
        <w:rPr>
          <w:szCs w:val="28"/>
        </w:rPr>
        <w:t>гусачок</w:t>
      </w:r>
      <w:proofErr w:type="spellEnd"/>
    </w:p>
    <w:p w:rsidR="006D0B3C" w:rsidRPr="00350CB9" w:rsidRDefault="006D0B3C" w:rsidP="006D0B3C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По бережку скачет,</w:t>
      </w:r>
    </w:p>
    <w:p w:rsidR="006D0B3C" w:rsidRPr="00350CB9" w:rsidRDefault="006D0B3C" w:rsidP="006D0B3C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Белу рыбку ловит,</w:t>
      </w:r>
    </w:p>
    <w:p w:rsidR="006D0B3C" w:rsidRPr="00350CB9" w:rsidRDefault="006D0B3C" w:rsidP="006D0B3C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Бабушку кормит.</w:t>
      </w:r>
    </w:p>
    <w:p w:rsidR="006D0B3C" w:rsidRPr="00350CB9" w:rsidRDefault="006D0B3C" w:rsidP="006D0B3C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 xml:space="preserve">Бабушка </w:t>
      </w:r>
      <w:proofErr w:type="gramStart"/>
      <w:r w:rsidRPr="00350CB9">
        <w:rPr>
          <w:szCs w:val="28"/>
        </w:rPr>
        <w:t>старенька</w:t>
      </w:r>
      <w:proofErr w:type="gramEnd"/>
      <w:r w:rsidRPr="00350CB9">
        <w:rPr>
          <w:szCs w:val="28"/>
        </w:rPr>
        <w:t>,</w:t>
      </w:r>
    </w:p>
    <w:p w:rsidR="006D0B3C" w:rsidRPr="00350CB9" w:rsidRDefault="006D0B3C" w:rsidP="006D0B3C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 xml:space="preserve">Бабушка </w:t>
      </w:r>
      <w:proofErr w:type="gramStart"/>
      <w:r w:rsidRPr="00350CB9">
        <w:rPr>
          <w:szCs w:val="28"/>
        </w:rPr>
        <w:t>добренька</w:t>
      </w:r>
      <w:proofErr w:type="gramEnd"/>
      <w:r w:rsidRPr="00350CB9">
        <w:rPr>
          <w:szCs w:val="28"/>
        </w:rPr>
        <w:t>,</w:t>
      </w:r>
    </w:p>
    <w:p w:rsidR="006D0B3C" w:rsidRPr="00350CB9" w:rsidRDefault="006D0B3C" w:rsidP="006D0B3C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Николеньку любит,</w:t>
      </w:r>
    </w:p>
    <w:p w:rsidR="006D0B3C" w:rsidRPr="00350CB9" w:rsidRDefault="006D0B3C" w:rsidP="006D0B3C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Все внучка голубит,</w:t>
      </w:r>
    </w:p>
    <w:p w:rsidR="006D0B3C" w:rsidRPr="00350CB9" w:rsidRDefault="006D0B3C" w:rsidP="006D0B3C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Гладит по головке,</w:t>
      </w:r>
    </w:p>
    <w:p w:rsidR="006D0B3C" w:rsidRPr="00350CB9" w:rsidRDefault="006D0B3C" w:rsidP="006D0B3C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Шьёт</w:t>
      </w:r>
      <w:r w:rsidRPr="00350CB9">
        <w:rPr>
          <w:szCs w:val="28"/>
        </w:rPr>
        <w:t xml:space="preserve"> ему </w:t>
      </w:r>
      <w:proofErr w:type="gramStart"/>
      <w:r w:rsidRPr="00350CB9">
        <w:rPr>
          <w:szCs w:val="28"/>
        </w:rPr>
        <w:t>обновки</w:t>
      </w:r>
      <w:proofErr w:type="gramEnd"/>
      <w:r w:rsidRPr="00350CB9">
        <w:rPr>
          <w:szCs w:val="28"/>
        </w:rPr>
        <w:t>.</w:t>
      </w:r>
    </w:p>
    <w:sectPr w:rsidR="006D0B3C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1E5" w:rsidRDefault="00E741E5" w:rsidP="00BB305B">
      <w:pPr>
        <w:spacing w:after="0" w:line="240" w:lineRule="auto"/>
      </w:pPr>
      <w:r>
        <w:separator/>
      </w:r>
    </w:p>
  </w:endnote>
  <w:endnote w:type="continuationSeparator" w:id="0">
    <w:p w:rsidR="00E741E5" w:rsidRDefault="00E741E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D0B3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D0B3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D0B3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D0B3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D0B3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D0B3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1E5" w:rsidRDefault="00E741E5" w:rsidP="00BB305B">
      <w:pPr>
        <w:spacing w:after="0" w:line="240" w:lineRule="auto"/>
      </w:pPr>
      <w:r>
        <w:separator/>
      </w:r>
    </w:p>
  </w:footnote>
  <w:footnote w:type="continuationSeparator" w:id="0">
    <w:p w:rsidR="00E741E5" w:rsidRDefault="00E741E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B3C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D0B3C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41E5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D0B3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D0B3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D0B3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D0B3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DFF2D-2800-462C-9AC0-6705399AB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Николенька-гусачок</dc:title>
  <dc:creator>народное</dc:creator>
  <cp:lastModifiedBy>Олеся</cp:lastModifiedBy>
  <cp:revision>1</cp:revision>
  <dcterms:created xsi:type="dcterms:W3CDTF">2016-03-31T11:27:00Z</dcterms:created>
  <dcterms:modified xsi:type="dcterms:W3CDTF">2016-03-31T11:28:00Z</dcterms:modified>
  <cp:category>Песенки и потешки русские народные</cp:category>
  <dc:language>рус.</dc:language>
</cp:coreProperties>
</file>