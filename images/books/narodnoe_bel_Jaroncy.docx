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23F" w:rsidRPr="00FF2E4B" w:rsidRDefault="007E623F" w:rsidP="007E623F">
      <w:pPr>
        <w:pStyle w:val="11"/>
        <w:outlineLvl w:val="1"/>
        <w:rPr>
          <w:sz w:val="20"/>
          <w:szCs w:val="20"/>
          <w:lang w:val="be-BY"/>
        </w:rPr>
      </w:pPr>
      <w:r w:rsidRPr="00FF2E4B">
        <w:rPr>
          <w:lang w:val="be-BY"/>
        </w:rPr>
        <w:t>Жаронцы</w:t>
      </w:r>
      <w:r w:rsidRPr="00FF2E4B">
        <w:rPr>
          <w:lang w:val="be-BY"/>
        </w:rPr>
        <w:br/>
      </w:r>
      <w:bookmarkStart w:id="0" w:name="_GoBack"/>
      <w:r w:rsidRPr="00FF2E4B">
        <w:rPr>
          <w:b w:val="0"/>
          <w:i/>
          <w:sz w:val="20"/>
          <w:szCs w:val="20"/>
          <w:lang w:val="be-BY"/>
        </w:rPr>
        <w:t>Беларуская народная казка</w:t>
      </w:r>
      <w:r w:rsidR="00205F34">
        <w:rPr>
          <w:b w:val="0"/>
          <w:i/>
          <w:sz w:val="20"/>
          <w:szCs w:val="20"/>
          <w:lang w:val="be-BY"/>
        </w:rPr>
        <w:t xml:space="preserve"> ў апрацоўцы А. Якімовіча</w:t>
      </w:r>
    </w:p>
    <w:p w:rsidR="007E623F" w:rsidRPr="00FF2E4B" w:rsidRDefault="007E623F" w:rsidP="007E623F">
      <w:pPr>
        <w:spacing w:after="0" w:line="240" w:lineRule="auto"/>
        <w:rPr>
          <w:szCs w:val="28"/>
          <w:lang w:val="be-BY"/>
        </w:rPr>
      </w:pPr>
    </w:p>
    <w:bookmarkEnd w:id="0"/>
    <w:p w:rsidR="007E623F" w:rsidRPr="00FF2E4B" w:rsidRDefault="007E623F" w:rsidP="007E623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F2E4B">
        <w:rPr>
          <w:szCs w:val="28"/>
          <w:lang w:val="be-BY"/>
        </w:rPr>
        <w:t>Жылі дзед ды баба. Нічога ў іх з гаспадаркі не было — толькі пеўнік і жаронцы.</w:t>
      </w:r>
    </w:p>
    <w:p w:rsidR="007E623F" w:rsidRPr="00FF2E4B" w:rsidRDefault="007E623F" w:rsidP="007E623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F2E4B">
        <w:rPr>
          <w:szCs w:val="28"/>
          <w:lang w:val="be-BY"/>
        </w:rPr>
        <w:t>Дзіўныя гэта былі жаронцы: паложыць у іх дзед зярнятка, пакруціць раз-другі, і цэлая кадушка мукі намелецца.</w:t>
      </w:r>
    </w:p>
    <w:p w:rsidR="007E623F" w:rsidRPr="00FF2E4B" w:rsidRDefault="007E623F" w:rsidP="007E623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F2E4B">
        <w:rPr>
          <w:szCs w:val="28"/>
          <w:lang w:val="be-BY"/>
        </w:rPr>
        <w:t>Добра жылі дзед з бабай самі і пеўніка не крыўдзілі. Дачуўся пра дзіўныя жаронцы пан. Парашыў ён украсці іх. Прыехаў адвячоркам да дзеда і просіцца пераначаваць. «На паляванні, — кажа, — быў: далёка дадому ехаць, а тут ноч надыходзіць</w:t>
      </w:r>
      <w:r w:rsidR="00205F34">
        <w:rPr>
          <w:szCs w:val="28"/>
          <w:lang w:val="be-BY"/>
        </w:rPr>
        <w:t>…</w:t>
      </w:r>
      <w:r w:rsidRPr="00FF2E4B">
        <w:rPr>
          <w:szCs w:val="28"/>
          <w:lang w:val="be-BY"/>
        </w:rPr>
        <w:t>»</w:t>
      </w:r>
    </w:p>
    <w:p w:rsidR="00205F34" w:rsidRDefault="007E623F" w:rsidP="007E623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F2E4B">
        <w:rPr>
          <w:szCs w:val="28"/>
          <w:lang w:val="be-BY"/>
        </w:rPr>
        <w:t>— Начуй саб</w:t>
      </w:r>
      <w:r w:rsidR="00205F34">
        <w:rPr>
          <w:szCs w:val="28"/>
          <w:lang w:val="be-BY"/>
        </w:rPr>
        <w:t>е, — кажа дзед, — месца хопіць.</w:t>
      </w:r>
    </w:p>
    <w:p w:rsidR="007E623F" w:rsidRPr="00FF2E4B" w:rsidRDefault="007E623F" w:rsidP="007E623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F2E4B">
        <w:rPr>
          <w:szCs w:val="28"/>
          <w:lang w:val="be-BY"/>
        </w:rPr>
        <w:t>Уночы, як дзед і баба заснулі, пан украў жаронцы ды паехаў. Моцна затужылі дзед з бабай па жаронцах. Сядзяць яны галодныя ды плачуць.</w:t>
      </w:r>
    </w:p>
    <w:p w:rsidR="007E623F" w:rsidRPr="00FF2E4B" w:rsidRDefault="007E623F" w:rsidP="007E623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F2E4B">
        <w:rPr>
          <w:szCs w:val="28"/>
          <w:lang w:val="be-BY"/>
        </w:rPr>
        <w:t>Пеўнік слухаў, слухаў іх, а потым і кажа:</w:t>
      </w:r>
    </w:p>
    <w:p w:rsidR="007E623F" w:rsidRPr="00FF2E4B" w:rsidRDefault="007E623F" w:rsidP="007E623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F2E4B">
        <w:rPr>
          <w:szCs w:val="28"/>
          <w:lang w:val="be-BY"/>
        </w:rPr>
        <w:t>— Не плачце, я вярну вам жаронцы!</w:t>
      </w:r>
    </w:p>
    <w:p w:rsidR="007E623F" w:rsidRPr="00FF2E4B" w:rsidRDefault="007E623F" w:rsidP="007E623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F2E4B">
        <w:rPr>
          <w:szCs w:val="28"/>
          <w:lang w:val="be-BY"/>
        </w:rPr>
        <w:t>— Дзе табе вярнуць іх! — кажуць дзед і баба. — Пан цябе і на парог не пусціць.</w:t>
      </w:r>
    </w:p>
    <w:p w:rsidR="007E623F" w:rsidRPr="00FF2E4B" w:rsidRDefault="007E623F" w:rsidP="007E623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F2E4B">
        <w:rPr>
          <w:szCs w:val="28"/>
          <w:lang w:val="be-BY"/>
        </w:rPr>
        <w:t>— Нічога, — падхрабрыўся пеўнік, — вярну. Хоць сам загіну, а жаронцы вярну.</w:t>
      </w:r>
    </w:p>
    <w:p w:rsidR="007E623F" w:rsidRPr="00FF2E4B" w:rsidRDefault="007E623F" w:rsidP="007E623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F2E4B">
        <w:rPr>
          <w:szCs w:val="28"/>
          <w:lang w:val="be-BY"/>
        </w:rPr>
        <w:t>Развітаўся ён з дзедам і бабай ды паляцеў у панскі двор. Ляціць ён дарогаю, ляціць ён шырокаю, а насустрач яму каршун.</w:t>
      </w:r>
    </w:p>
    <w:p w:rsidR="007E623F" w:rsidRPr="00FF2E4B" w:rsidRDefault="007E623F" w:rsidP="007E623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F2E4B">
        <w:rPr>
          <w:szCs w:val="28"/>
          <w:lang w:val="be-BY"/>
        </w:rPr>
        <w:t>— Куды, певень, ляціш? — пытаецца.</w:t>
      </w:r>
    </w:p>
    <w:p w:rsidR="007E623F" w:rsidRPr="00FF2E4B" w:rsidRDefault="007E623F" w:rsidP="007E623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F2E4B">
        <w:rPr>
          <w:szCs w:val="28"/>
          <w:lang w:val="be-BY"/>
        </w:rPr>
        <w:t>— У двор да пана.</w:t>
      </w:r>
    </w:p>
    <w:p w:rsidR="007E623F" w:rsidRPr="00FF2E4B" w:rsidRDefault="007E623F" w:rsidP="007E623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F2E4B">
        <w:rPr>
          <w:szCs w:val="28"/>
          <w:lang w:val="be-BY"/>
        </w:rPr>
        <w:t>— Чаго?</w:t>
      </w:r>
    </w:p>
    <w:p w:rsidR="007E623F" w:rsidRPr="00FF2E4B" w:rsidRDefault="007E623F" w:rsidP="007E623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F2E4B">
        <w:rPr>
          <w:szCs w:val="28"/>
          <w:lang w:val="be-BY"/>
        </w:rPr>
        <w:t>— Пан у дзеда з бабай начаваў ды жаронцы ўкраў. Я лячу іх сыскаць.</w:t>
      </w:r>
    </w:p>
    <w:p w:rsidR="007E623F" w:rsidRPr="00FF2E4B" w:rsidRDefault="007E623F" w:rsidP="007E623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F2E4B">
        <w:rPr>
          <w:szCs w:val="28"/>
          <w:lang w:val="be-BY"/>
        </w:rPr>
        <w:t>— Вазьмі і мяне з сабою.</w:t>
      </w:r>
    </w:p>
    <w:p w:rsidR="007E623F" w:rsidRPr="00FF2E4B" w:rsidRDefault="007E623F" w:rsidP="007E623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F2E4B">
        <w:rPr>
          <w:szCs w:val="28"/>
          <w:lang w:val="be-BY"/>
        </w:rPr>
        <w:t>— Лезь у валляк!</w:t>
      </w:r>
    </w:p>
    <w:p w:rsidR="007E623F" w:rsidRPr="00FF2E4B" w:rsidRDefault="007E623F" w:rsidP="007E623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F2E4B">
        <w:rPr>
          <w:szCs w:val="28"/>
          <w:lang w:val="be-BY"/>
        </w:rPr>
        <w:t>Каршун улез пеўніку ў валляк. Пеўнік паляцеў далей. Ляціць ён дарогаю, ляціць шырокаю, а насустрач яму лісіца:</w:t>
      </w:r>
    </w:p>
    <w:p w:rsidR="007E623F" w:rsidRPr="00FF2E4B" w:rsidRDefault="007E623F" w:rsidP="007E623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F2E4B">
        <w:rPr>
          <w:szCs w:val="28"/>
          <w:lang w:val="be-BY"/>
        </w:rPr>
        <w:t>— Куды, певень, ляціш?</w:t>
      </w:r>
    </w:p>
    <w:p w:rsidR="007E623F" w:rsidRPr="00FF2E4B" w:rsidRDefault="007E623F" w:rsidP="007E623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F2E4B">
        <w:rPr>
          <w:szCs w:val="28"/>
          <w:lang w:val="be-BY"/>
        </w:rPr>
        <w:t>— У двор да пана.</w:t>
      </w:r>
    </w:p>
    <w:p w:rsidR="007E623F" w:rsidRPr="00FF2E4B" w:rsidRDefault="007E623F" w:rsidP="007E623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F2E4B">
        <w:rPr>
          <w:szCs w:val="28"/>
          <w:lang w:val="be-BY"/>
        </w:rPr>
        <w:t>— Чаго?</w:t>
      </w:r>
    </w:p>
    <w:p w:rsidR="007E623F" w:rsidRPr="00FF2E4B" w:rsidRDefault="007E623F" w:rsidP="007E623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F2E4B">
        <w:rPr>
          <w:szCs w:val="28"/>
          <w:lang w:val="be-BY"/>
        </w:rPr>
        <w:t>— Пан у дзеда з бабай начаваў ды жаронцы ўкраў. Лячу іх сыскаць.</w:t>
      </w:r>
    </w:p>
    <w:p w:rsidR="007E623F" w:rsidRPr="00FF2E4B" w:rsidRDefault="007E623F" w:rsidP="007E623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F2E4B">
        <w:rPr>
          <w:szCs w:val="28"/>
          <w:lang w:val="be-BY"/>
        </w:rPr>
        <w:t>— Вазьмі і мяне з сабою.</w:t>
      </w:r>
    </w:p>
    <w:p w:rsidR="007E623F" w:rsidRPr="00FF2E4B" w:rsidRDefault="007E623F" w:rsidP="007E623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F2E4B">
        <w:rPr>
          <w:szCs w:val="28"/>
          <w:lang w:val="be-BY"/>
        </w:rPr>
        <w:t>— Лезь у валляк.</w:t>
      </w:r>
    </w:p>
    <w:p w:rsidR="007E623F" w:rsidRPr="00FF2E4B" w:rsidRDefault="007E623F" w:rsidP="007E623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F2E4B">
        <w:rPr>
          <w:szCs w:val="28"/>
          <w:lang w:val="be-BY"/>
        </w:rPr>
        <w:lastRenderedPageBreak/>
        <w:t>Лісіца ўлезла пеўніку ў валляк. Пеўнік паляцеў далей. Ляціць ён дарогаю, ляціць шырокаю, а насустрач яму барсук:</w:t>
      </w:r>
    </w:p>
    <w:p w:rsidR="007E623F" w:rsidRPr="00FF2E4B" w:rsidRDefault="007E623F" w:rsidP="007E623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F2E4B">
        <w:rPr>
          <w:szCs w:val="28"/>
          <w:lang w:val="be-BY"/>
        </w:rPr>
        <w:t>— Куды, певень, ляціш?</w:t>
      </w:r>
    </w:p>
    <w:p w:rsidR="007E623F" w:rsidRPr="00FF2E4B" w:rsidRDefault="007E623F" w:rsidP="007E623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F2E4B">
        <w:rPr>
          <w:szCs w:val="28"/>
          <w:lang w:val="be-BY"/>
        </w:rPr>
        <w:t>— У двор да пана.</w:t>
      </w:r>
    </w:p>
    <w:p w:rsidR="007E623F" w:rsidRPr="00FF2E4B" w:rsidRDefault="007E623F" w:rsidP="007E623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F2E4B">
        <w:rPr>
          <w:szCs w:val="28"/>
          <w:lang w:val="be-BY"/>
        </w:rPr>
        <w:t>— Чаго?</w:t>
      </w:r>
    </w:p>
    <w:p w:rsidR="007E623F" w:rsidRPr="00FF2E4B" w:rsidRDefault="007E623F" w:rsidP="007E623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F2E4B">
        <w:rPr>
          <w:szCs w:val="28"/>
          <w:lang w:val="be-BY"/>
        </w:rPr>
        <w:t>— Пан у дзеда з бабай начаваў ды жаронцы ўкраў. Лячу іх сыскаць.</w:t>
      </w:r>
    </w:p>
    <w:p w:rsidR="007E623F" w:rsidRPr="00FF2E4B" w:rsidRDefault="007E623F" w:rsidP="007E623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F2E4B">
        <w:rPr>
          <w:szCs w:val="28"/>
          <w:lang w:val="be-BY"/>
        </w:rPr>
        <w:t>— Вазьмі і мяне з сабою.</w:t>
      </w:r>
    </w:p>
    <w:p w:rsidR="007E623F" w:rsidRPr="00FF2E4B" w:rsidRDefault="007E623F" w:rsidP="007E623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F2E4B">
        <w:rPr>
          <w:szCs w:val="28"/>
          <w:lang w:val="be-BY"/>
        </w:rPr>
        <w:t>— Лезь у валляк.</w:t>
      </w:r>
    </w:p>
    <w:p w:rsidR="007E623F" w:rsidRPr="00FF2E4B" w:rsidRDefault="007E623F" w:rsidP="007E623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F2E4B">
        <w:rPr>
          <w:szCs w:val="28"/>
          <w:lang w:val="be-BY"/>
        </w:rPr>
        <w:t>Барсук улез пеўніку ў валляк. Пеўнік паляцеў далей. Ляціць ён дарогаю, ляціць шырокаю, а насустрач яму воўк:</w:t>
      </w:r>
    </w:p>
    <w:p w:rsidR="007E623F" w:rsidRPr="00FF2E4B" w:rsidRDefault="007E623F" w:rsidP="007E623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F2E4B">
        <w:rPr>
          <w:szCs w:val="28"/>
          <w:lang w:val="be-BY"/>
        </w:rPr>
        <w:t>— Куды, певень, ляціш?</w:t>
      </w:r>
    </w:p>
    <w:p w:rsidR="007E623F" w:rsidRPr="00FF2E4B" w:rsidRDefault="007E623F" w:rsidP="007E623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F2E4B">
        <w:rPr>
          <w:szCs w:val="28"/>
          <w:lang w:val="be-BY"/>
        </w:rPr>
        <w:t>— У двор да пана.</w:t>
      </w:r>
    </w:p>
    <w:p w:rsidR="007E623F" w:rsidRPr="00FF2E4B" w:rsidRDefault="007E623F" w:rsidP="007E623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F2E4B">
        <w:rPr>
          <w:szCs w:val="28"/>
          <w:lang w:val="be-BY"/>
        </w:rPr>
        <w:t>— Чаго?</w:t>
      </w:r>
    </w:p>
    <w:p w:rsidR="007E623F" w:rsidRPr="00FF2E4B" w:rsidRDefault="007E623F" w:rsidP="007E623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F2E4B">
        <w:rPr>
          <w:szCs w:val="28"/>
          <w:lang w:val="be-BY"/>
        </w:rPr>
        <w:t>— Пан у дзеда з бабай начаваў ды жаронцы ўкраў. Лячу іх сыскаць.</w:t>
      </w:r>
    </w:p>
    <w:p w:rsidR="007E623F" w:rsidRPr="00FF2E4B" w:rsidRDefault="007E623F" w:rsidP="007E623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F2E4B">
        <w:rPr>
          <w:szCs w:val="28"/>
          <w:lang w:val="be-BY"/>
        </w:rPr>
        <w:t>— Вазьмі і мяне з сабою.</w:t>
      </w:r>
    </w:p>
    <w:p w:rsidR="007E623F" w:rsidRPr="00FF2E4B" w:rsidRDefault="007E623F" w:rsidP="007E623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F2E4B">
        <w:rPr>
          <w:szCs w:val="28"/>
          <w:lang w:val="be-BY"/>
        </w:rPr>
        <w:t>— Лезь у валляк!</w:t>
      </w:r>
    </w:p>
    <w:p w:rsidR="007E623F" w:rsidRPr="00FF2E4B" w:rsidRDefault="007E623F" w:rsidP="007E623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F2E4B">
        <w:rPr>
          <w:szCs w:val="28"/>
          <w:lang w:val="be-BY"/>
        </w:rPr>
        <w:t>Ляцеў, ляцеў пеўнік і прыляцеў у двор да пана. А ў пана ў гэты час былі госці — пілі, гулялі. Вокны і дзверы насцеж парасчынялі. Узляцеў пеўнік на пад</w:t>
      </w:r>
      <w:r w:rsidR="00205F34">
        <w:rPr>
          <w:szCs w:val="28"/>
          <w:lang w:val="be-BY"/>
        </w:rPr>
        <w:t>а</w:t>
      </w:r>
      <w:r w:rsidRPr="00FF2E4B">
        <w:rPr>
          <w:szCs w:val="28"/>
          <w:lang w:val="be-BY"/>
        </w:rPr>
        <w:t>конн</w:t>
      </w:r>
      <w:r w:rsidR="00205F34">
        <w:rPr>
          <w:szCs w:val="28"/>
          <w:lang w:val="be-BY"/>
        </w:rPr>
        <w:t>ік</w:t>
      </w:r>
      <w:r w:rsidRPr="00FF2E4B">
        <w:rPr>
          <w:szCs w:val="28"/>
          <w:lang w:val="be-BY"/>
        </w:rPr>
        <w:t xml:space="preserve">, залопаў </w:t>
      </w:r>
      <w:proofErr w:type="spellStart"/>
      <w:r w:rsidRPr="00FF2E4B">
        <w:rPr>
          <w:szCs w:val="28"/>
          <w:lang w:val="be-BY"/>
        </w:rPr>
        <w:t>крыл</w:t>
      </w:r>
      <w:r w:rsidR="00205F34">
        <w:rPr>
          <w:szCs w:val="28"/>
          <w:lang w:val="be-BY"/>
        </w:rPr>
        <w:t>ллямі</w:t>
      </w:r>
      <w:proofErr w:type="spellEnd"/>
      <w:r w:rsidRPr="00FF2E4B">
        <w:rPr>
          <w:szCs w:val="28"/>
          <w:lang w:val="be-BY"/>
        </w:rPr>
        <w:t xml:space="preserve"> ды заспяваў на ўвесь голас:</w:t>
      </w:r>
    </w:p>
    <w:p w:rsidR="007E623F" w:rsidRPr="00FF2E4B" w:rsidRDefault="007E623F" w:rsidP="007E623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F2E4B">
        <w:rPr>
          <w:szCs w:val="28"/>
          <w:lang w:val="be-BY"/>
        </w:rPr>
        <w:t>— Ку-ка-рэ-ку! Каб пан не дажыў веку! Ён у дзеда з бабай начаваў ды жаронцы ўкраў. Я прыляцеў жаронцы сыскаць. Аддавай, пан, жаронцы.</w:t>
      </w:r>
    </w:p>
    <w:p w:rsidR="007E623F" w:rsidRPr="00FF2E4B" w:rsidRDefault="007E623F" w:rsidP="007E623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F2E4B">
        <w:rPr>
          <w:szCs w:val="28"/>
          <w:lang w:val="be-BY"/>
        </w:rPr>
        <w:t>Пану стала брыдка перад гасцямі, што пеўнік яго злодзеем абзывае. Вось ён і кажа:</w:t>
      </w:r>
    </w:p>
    <w:p w:rsidR="007E623F" w:rsidRPr="00FF2E4B" w:rsidRDefault="007E623F" w:rsidP="007E623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F2E4B">
        <w:rPr>
          <w:szCs w:val="28"/>
          <w:lang w:val="be-BY"/>
        </w:rPr>
        <w:t>— Слугі, слугі, схапіце гэтага крыкуна, укіньце ў куратнік: няхай яго куры задзяўбуць!</w:t>
      </w:r>
    </w:p>
    <w:p w:rsidR="007E623F" w:rsidRPr="00FF2E4B" w:rsidRDefault="007E623F" w:rsidP="007E623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F2E4B">
        <w:rPr>
          <w:szCs w:val="28"/>
          <w:lang w:val="be-BY"/>
        </w:rPr>
        <w:t>Схапілі слугі пеўніка, укінулі ў куратнік, а самі пайшлі. Тут пеўнік і кажа:</w:t>
      </w:r>
    </w:p>
    <w:p w:rsidR="007E623F" w:rsidRPr="00FF2E4B" w:rsidRDefault="007E623F" w:rsidP="007E623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F2E4B">
        <w:rPr>
          <w:szCs w:val="28"/>
          <w:lang w:val="be-BY"/>
        </w:rPr>
        <w:t>— Каршун, каршун, вылазь з валляка, падушы курэй.</w:t>
      </w:r>
    </w:p>
    <w:p w:rsidR="007E623F" w:rsidRPr="00FF2E4B" w:rsidRDefault="007E623F" w:rsidP="007E623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F2E4B">
        <w:rPr>
          <w:szCs w:val="28"/>
          <w:lang w:val="be-BY"/>
        </w:rPr>
        <w:t>Выскачыў каршун з валляка, перадушыў усіх курэй ды паляцеў у лес. Пеўнік зноў прыляцеў на падаконн</w:t>
      </w:r>
      <w:r w:rsidR="00205F34">
        <w:rPr>
          <w:szCs w:val="28"/>
          <w:lang w:val="be-BY"/>
        </w:rPr>
        <w:t>ік</w:t>
      </w:r>
      <w:r w:rsidRPr="00FF2E4B">
        <w:rPr>
          <w:szCs w:val="28"/>
          <w:lang w:val="be-BY"/>
        </w:rPr>
        <w:t>:</w:t>
      </w:r>
    </w:p>
    <w:p w:rsidR="007E623F" w:rsidRPr="00FF2E4B" w:rsidRDefault="007E623F" w:rsidP="007E623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F2E4B">
        <w:rPr>
          <w:szCs w:val="28"/>
          <w:lang w:val="be-BY"/>
        </w:rPr>
        <w:t>— Ку-ка-рэ-ку! Каб пан не дажыў веку! Ён у дзеда з бабай начаваў ды жаронцы ўкраў…</w:t>
      </w:r>
    </w:p>
    <w:p w:rsidR="007E623F" w:rsidRPr="00FF2E4B" w:rsidRDefault="007E623F" w:rsidP="007E623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F2E4B">
        <w:rPr>
          <w:szCs w:val="28"/>
          <w:lang w:val="be-BY"/>
        </w:rPr>
        <w:t>— Ах, — кажа пан, — дык яго куры не задзяўблі? Добра ж! Слугі, слугі, схапіце гэтага крыкуна, занясіце ў гусятнік, няхай яго гусі зашчыплюць!</w:t>
      </w:r>
    </w:p>
    <w:p w:rsidR="007E623F" w:rsidRPr="00FF2E4B" w:rsidRDefault="007E623F" w:rsidP="007E623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F2E4B">
        <w:rPr>
          <w:szCs w:val="28"/>
          <w:lang w:val="be-BY"/>
        </w:rPr>
        <w:t>Схапілі слугі пеўніка і ўкінулі ў гусятнік.</w:t>
      </w:r>
    </w:p>
    <w:p w:rsidR="007E623F" w:rsidRPr="00FF2E4B" w:rsidRDefault="007E623F" w:rsidP="007E623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F2E4B">
        <w:rPr>
          <w:szCs w:val="28"/>
          <w:lang w:val="be-BY"/>
        </w:rPr>
        <w:t>Пеўнік ачухаўся ды кажа:</w:t>
      </w:r>
    </w:p>
    <w:p w:rsidR="007E623F" w:rsidRPr="00FF2E4B" w:rsidRDefault="007E623F" w:rsidP="007E623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F2E4B">
        <w:rPr>
          <w:szCs w:val="28"/>
          <w:lang w:val="be-BY"/>
        </w:rPr>
        <w:t>— Лісічка, лісічка, вылазь з валляка, падушы гусей.</w:t>
      </w:r>
    </w:p>
    <w:p w:rsidR="007E623F" w:rsidRPr="00FF2E4B" w:rsidRDefault="007E623F" w:rsidP="007E623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F2E4B">
        <w:rPr>
          <w:szCs w:val="28"/>
          <w:lang w:val="be-BY"/>
        </w:rPr>
        <w:lastRenderedPageBreak/>
        <w:t>Лісіца так і зрабіла, а сама ў лес пабегла. Паляцеў пеўнік на падаконн</w:t>
      </w:r>
      <w:r w:rsidR="00205F34">
        <w:rPr>
          <w:szCs w:val="28"/>
          <w:lang w:val="be-BY"/>
        </w:rPr>
        <w:t>ік</w:t>
      </w:r>
      <w:r w:rsidRPr="00FF2E4B">
        <w:rPr>
          <w:szCs w:val="28"/>
          <w:lang w:val="be-BY"/>
        </w:rPr>
        <w:t xml:space="preserve"> ды зноў сваё спявае:</w:t>
      </w:r>
    </w:p>
    <w:p w:rsidR="007E623F" w:rsidRPr="00FF2E4B" w:rsidRDefault="007E623F" w:rsidP="007E623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F2E4B">
        <w:rPr>
          <w:szCs w:val="28"/>
          <w:lang w:val="be-BY"/>
        </w:rPr>
        <w:t>— Ку-ка-рэ-ку! Каб пан не дажыў веку!..</w:t>
      </w:r>
    </w:p>
    <w:p w:rsidR="007E623F" w:rsidRPr="00FF2E4B" w:rsidRDefault="007E623F" w:rsidP="007E623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F2E4B">
        <w:rPr>
          <w:szCs w:val="28"/>
          <w:lang w:val="be-BY"/>
        </w:rPr>
        <w:t>— Ах, — кажа пан, — дык яго і гусі не зашчыпалі? Добра ж! Слугі, слугі, нясіце яго ў свінарнік: няхай яго свінні загрызуць.</w:t>
      </w:r>
    </w:p>
    <w:p w:rsidR="007E623F" w:rsidRPr="00FF2E4B" w:rsidRDefault="007E623F" w:rsidP="007E623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F2E4B">
        <w:rPr>
          <w:szCs w:val="28"/>
          <w:lang w:val="be-BY"/>
        </w:rPr>
        <w:t>Занеслі слугі пеўніка ў свінарнік. А там пеўнік кажа:</w:t>
      </w:r>
    </w:p>
    <w:p w:rsidR="007E623F" w:rsidRPr="00FF2E4B" w:rsidRDefault="007E623F" w:rsidP="007E623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F2E4B">
        <w:rPr>
          <w:szCs w:val="28"/>
          <w:lang w:val="be-BY"/>
        </w:rPr>
        <w:t>— Барсук, барсук, вылазь з валляка, пагрызі свіней.</w:t>
      </w:r>
    </w:p>
    <w:p w:rsidR="007E623F" w:rsidRPr="00FF2E4B" w:rsidRDefault="007E623F" w:rsidP="007E623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F2E4B">
        <w:rPr>
          <w:szCs w:val="28"/>
          <w:lang w:val="be-BY"/>
        </w:rPr>
        <w:t>Барсук так і зрабіў, а сам пабег у лес. Прыляцеў пеўнік на падаконн</w:t>
      </w:r>
      <w:r w:rsidR="00205F34">
        <w:rPr>
          <w:szCs w:val="28"/>
          <w:lang w:val="be-BY"/>
        </w:rPr>
        <w:t>ік</w:t>
      </w:r>
      <w:r w:rsidRPr="00FF2E4B">
        <w:rPr>
          <w:szCs w:val="28"/>
          <w:lang w:val="be-BY"/>
        </w:rPr>
        <w:t>. «Ку-ка-рэ-ку!..»</w:t>
      </w:r>
    </w:p>
    <w:p w:rsidR="007E623F" w:rsidRPr="00FF2E4B" w:rsidRDefault="007E623F" w:rsidP="007E623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F2E4B">
        <w:rPr>
          <w:szCs w:val="28"/>
          <w:lang w:val="be-BY"/>
        </w:rPr>
        <w:t>— Ах, — кажа пан, пачуўшы пеўнікаў голас, — дык яго і свінні не загрызлі?.. Слугі, слугі, укіньце яго ў стайню: няхай яго коні затопчуць.</w:t>
      </w:r>
    </w:p>
    <w:p w:rsidR="007E623F" w:rsidRPr="00FF2E4B" w:rsidRDefault="007E623F" w:rsidP="007E623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F2E4B">
        <w:rPr>
          <w:szCs w:val="28"/>
          <w:lang w:val="be-BY"/>
        </w:rPr>
        <w:t>У стайні пеўнік кажа:</w:t>
      </w:r>
    </w:p>
    <w:p w:rsidR="007E623F" w:rsidRPr="00FF2E4B" w:rsidRDefault="007E623F" w:rsidP="007E623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F2E4B">
        <w:rPr>
          <w:szCs w:val="28"/>
          <w:lang w:val="be-BY"/>
        </w:rPr>
        <w:t>— Воўк, воўк, вылазь з валляка, парэж коней. Воўк выскачыў, парэзаў усіх коней і ходу ў лес.</w:t>
      </w:r>
    </w:p>
    <w:p w:rsidR="007E623F" w:rsidRPr="00FF2E4B" w:rsidRDefault="007E623F" w:rsidP="007E623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F2E4B">
        <w:rPr>
          <w:szCs w:val="28"/>
          <w:lang w:val="be-BY"/>
        </w:rPr>
        <w:t>Прыляцеў пеўнік на пад</w:t>
      </w:r>
      <w:r w:rsidR="00205F34">
        <w:rPr>
          <w:szCs w:val="28"/>
          <w:lang w:val="be-BY"/>
        </w:rPr>
        <w:t>аконнік</w:t>
      </w:r>
      <w:r w:rsidRPr="00FF2E4B">
        <w:rPr>
          <w:szCs w:val="28"/>
          <w:lang w:val="be-BY"/>
        </w:rPr>
        <w:t>:</w:t>
      </w:r>
    </w:p>
    <w:p w:rsidR="007E623F" w:rsidRPr="00FF2E4B" w:rsidRDefault="007E623F" w:rsidP="007E623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F2E4B">
        <w:rPr>
          <w:szCs w:val="28"/>
          <w:lang w:val="be-BY"/>
        </w:rPr>
        <w:t>— Ку-ка-рэ-ку!..</w:t>
      </w:r>
    </w:p>
    <w:p w:rsidR="007E623F" w:rsidRPr="00FF2E4B" w:rsidRDefault="007E623F" w:rsidP="007E623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F2E4B">
        <w:rPr>
          <w:szCs w:val="28"/>
          <w:lang w:val="be-BY"/>
        </w:rPr>
        <w:t>Пан аж за галаву хапіўся: што ж рабіць? Потым кажа:</w:t>
      </w:r>
    </w:p>
    <w:p w:rsidR="007E623F" w:rsidRPr="00FF2E4B" w:rsidRDefault="007E623F" w:rsidP="007E623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F2E4B">
        <w:rPr>
          <w:szCs w:val="28"/>
          <w:lang w:val="be-BY"/>
        </w:rPr>
        <w:t>— Слугі, слугі, схапіце гэтага крыкуна, занясіце кухару, няхай ён яго засмажыць.</w:t>
      </w:r>
    </w:p>
    <w:p w:rsidR="007E623F" w:rsidRPr="00FF2E4B" w:rsidRDefault="007E623F" w:rsidP="007E623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F2E4B">
        <w:rPr>
          <w:szCs w:val="28"/>
          <w:lang w:val="be-BY"/>
        </w:rPr>
        <w:t>Слугі так і зрабілі. Кухар засмажыў пеўніка і прынёс на талерцы пану. Пан схапіў яго ды і праглынуў са злосці ўсяго адразу. А пеўнік ажыў у панскім жываце, вытыркнуў дзюбу праз правае вуха ды заспяваў:</w:t>
      </w:r>
    </w:p>
    <w:p w:rsidR="007E623F" w:rsidRPr="00FF2E4B" w:rsidRDefault="007E623F" w:rsidP="007E623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F2E4B">
        <w:rPr>
          <w:szCs w:val="28"/>
          <w:lang w:val="be-BY"/>
        </w:rPr>
        <w:t>— Ку-ка-рэ-ку! Каб пан не дажыў веку!..</w:t>
      </w:r>
    </w:p>
    <w:p w:rsidR="007E623F" w:rsidRPr="00FF2E4B" w:rsidRDefault="007E623F" w:rsidP="007E623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F2E4B">
        <w:rPr>
          <w:szCs w:val="28"/>
          <w:lang w:val="be-BY"/>
        </w:rPr>
        <w:t>Пан закрычаў:</w:t>
      </w:r>
    </w:p>
    <w:p w:rsidR="007E623F" w:rsidRPr="00FF2E4B" w:rsidRDefault="007E623F" w:rsidP="007E623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F2E4B">
        <w:rPr>
          <w:szCs w:val="28"/>
          <w:lang w:val="be-BY"/>
        </w:rPr>
        <w:t>— Слугі, слугі, хапайце сякеры, сячыце гэтага нягодніка!</w:t>
      </w:r>
    </w:p>
    <w:p w:rsidR="007E623F" w:rsidRPr="00FF2E4B" w:rsidRDefault="007E623F" w:rsidP="007E623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F2E4B">
        <w:rPr>
          <w:szCs w:val="28"/>
          <w:lang w:val="be-BY"/>
        </w:rPr>
        <w:t>Схапілі слугі сякеры, як секанулі, дык і адсеклі пану правае вуха… А пеўнік пералез у левае вуха ды зноў заспяваў.</w:t>
      </w:r>
    </w:p>
    <w:p w:rsidR="007E623F" w:rsidRPr="00FF2E4B" w:rsidRDefault="007E623F" w:rsidP="007E623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F2E4B">
        <w:rPr>
          <w:szCs w:val="28"/>
          <w:lang w:val="be-BY"/>
        </w:rPr>
        <w:t>— Слугі, слугі, — крычыць пан, — сячыце яго!</w:t>
      </w:r>
    </w:p>
    <w:p w:rsidR="007E623F" w:rsidRPr="00FF2E4B" w:rsidRDefault="007E623F" w:rsidP="007E623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F2E4B">
        <w:rPr>
          <w:szCs w:val="28"/>
          <w:lang w:val="be-BY"/>
        </w:rPr>
        <w:t>Секанулі слугі, ды не па пеўніку, і адсеклі пану левае вуха. Застаўся пан без вушэй. Тады пеўнік высунуўся праз рот.</w:t>
      </w:r>
    </w:p>
    <w:p w:rsidR="007E623F" w:rsidRPr="00FF2E4B" w:rsidRDefault="007E623F" w:rsidP="007E623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F2E4B">
        <w:rPr>
          <w:szCs w:val="28"/>
          <w:lang w:val="be-BY"/>
        </w:rPr>
        <w:t>— Слугі, слугі, — крычыць пан, разявіўшы рот, — сячыце, сячыце яго!</w:t>
      </w:r>
    </w:p>
    <w:p w:rsidR="007E623F" w:rsidRPr="00FF2E4B" w:rsidRDefault="007E623F" w:rsidP="007E623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F2E4B">
        <w:rPr>
          <w:szCs w:val="28"/>
          <w:lang w:val="be-BY"/>
        </w:rPr>
        <w:t>Секанулі слугі, ды не па пеўніку, а па языку, — адсеклі пану язык.</w:t>
      </w:r>
    </w:p>
    <w:p w:rsidR="007E623F" w:rsidRPr="00FF2E4B" w:rsidRDefault="007E623F" w:rsidP="007E623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F2E4B">
        <w:rPr>
          <w:szCs w:val="28"/>
          <w:lang w:val="be-BY"/>
        </w:rPr>
        <w:t>А пеўнік выскачыў, паляцеў на падаконн</w:t>
      </w:r>
      <w:r w:rsidR="00205F34">
        <w:rPr>
          <w:szCs w:val="28"/>
          <w:lang w:val="be-BY"/>
        </w:rPr>
        <w:t>ік</w:t>
      </w:r>
      <w:r w:rsidRPr="00FF2E4B">
        <w:rPr>
          <w:szCs w:val="28"/>
          <w:lang w:val="be-BY"/>
        </w:rPr>
        <w:t>, сеў і спявае. Бачыць пан — няма рады: усю яго жывёлу пеўнік перадушыў, ды і самога скалечыў.</w:t>
      </w:r>
    </w:p>
    <w:p w:rsidR="007E623F" w:rsidRPr="00FF2E4B" w:rsidRDefault="007E623F" w:rsidP="007E623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F2E4B">
        <w:rPr>
          <w:szCs w:val="28"/>
          <w:lang w:val="be-BY"/>
        </w:rPr>
        <w:t>Вынес ён жаронцы з пакояў і аддаў іх пеўніку. Пеўнік схапіў адзін камень пад адно крыло, другі — пад другое і паляцеў дахаты.</w:t>
      </w:r>
    </w:p>
    <w:p w:rsidR="007E623F" w:rsidRPr="00FF2E4B" w:rsidRDefault="007E623F" w:rsidP="007E623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F2E4B">
        <w:rPr>
          <w:szCs w:val="28"/>
          <w:lang w:val="be-BY"/>
        </w:rPr>
        <w:lastRenderedPageBreak/>
        <w:t>Зарадаваліся дзед з бабай жаронцам, пачалі ў іх муку малоць. З мукі хлеб пякуць, самі ядуць і пеўніку даюць.</w:t>
      </w:r>
    </w:p>
    <w:sectPr w:rsidR="007E623F" w:rsidRPr="00FF2E4B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52FB" w:rsidRDefault="00BC52FB" w:rsidP="00BB305B">
      <w:pPr>
        <w:spacing w:after="0" w:line="240" w:lineRule="auto"/>
      </w:pPr>
      <w:r>
        <w:separator/>
      </w:r>
    </w:p>
  </w:endnote>
  <w:endnote w:type="continuationSeparator" w:id="0">
    <w:p w:rsidR="00BC52FB" w:rsidRDefault="00BC52FB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05F34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05F34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05F34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05F34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05F34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05F34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52FB" w:rsidRDefault="00BC52FB" w:rsidP="00BB305B">
      <w:pPr>
        <w:spacing w:after="0" w:line="240" w:lineRule="auto"/>
      </w:pPr>
      <w:r>
        <w:separator/>
      </w:r>
    </w:p>
  </w:footnote>
  <w:footnote w:type="continuationSeparator" w:id="0">
    <w:p w:rsidR="00BC52FB" w:rsidRDefault="00BC52FB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23F"/>
    <w:rsid w:val="00022E77"/>
    <w:rsid w:val="00044F41"/>
    <w:rsid w:val="000868F1"/>
    <w:rsid w:val="00113222"/>
    <w:rsid w:val="0015338B"/>
    <w:rsid w:val="0017776C"/>
    <w:rsid w:val="001B3739"/>
    <w:rsid w:val="001B7733"/>
    <w:rsid w:val="00205F34"/>
    <w:rsid w:val="00226794"/>
    <w:rsid w:val="002F7313"/>
    <w:rsid w:val="00310E12"/>
    <w:rsid w:val="0039181F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A4F19"/>
    <w:rsid w:val="007C1B30"/>
    <w:rsid w:val="007E623F"/>
    <w:rsid w:val="007F06E6"/>
    <w:rsid w:val="007F47C6"/>
    <w:rsid w:val="00816084"/>
    <w:rsid w:val="00845782"/>
    <w:rsid w:val="00854F6C"/>
    <w:rsid w:val="008B149C"/>
    <w:rsid w:val="008D6EAD"/>
    <w:rsid w:val="008F0F59"/>
    <w:rsid w:val="00917CA9"/>
    <w:rsid w:val="0093322C"/>
    <w:rsid w:val="0096164A"/>
    <w:rsid w:val="00A867C2"/>
    <w:rsid w:val="00B07F42"/>
    <w:rsid w:val="00BB305B"/>
    <w:rsid w:val="00BC4972"/>
    <w:rsid w:val="00BC52F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E79DD"/>
    <w:rsid w:val="00EF6064"/>
    <w:rsid w:val="00F36D55"/>
    <w:rsid w:val="00FB1466"/>
    <w:rsid w:val="00FC191F"/>
    <w:rsid w:val="00FC653C"/>
    <w:rsid w:val="00FF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E623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E623F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E623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E623F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175B7-0BD7-4D43-B868-F85B608A4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17</TotalTime>
  <Pages>4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5037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Жаронцы</dc:title>
  <dc:creator>народное</dc:creator>
  <cp:lastModifiedBy>Олеся</cp:lastModifiedBy>
  <cp:revision>3</cp:revision>
  <dcterms:created xsi:type="dcterms:W3CDTF">2016-05-02T08:52:00Z</dcterms:created>
  <dcterms:modified xsi:type="dcterms:W3CDTF">2016-05-07T02:13:00Z</dcterms:modified>
  <cp:category>Сказки народные белорусские</cp:category>
  <dc:language>бел.</dc:language>
</cp:coreProperties>
</file>