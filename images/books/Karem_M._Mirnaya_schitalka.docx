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48" w:rsidRPr="00BF5EB7" w:rsidRDefault="007B3448" w:rsidP="007B3448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Мирная считалка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М</w:t>
      </w:r>
      <w:r>
        <w:rPr>
          <w:b w:val="0"/>
          <w:i/>
          <w:sz w:val="20"/>
          <w:szCs w:val="20"/>
          <w:shd w:val="clear" w:color="auto" w:fill="FFFFFF"/>
        </w:rPr>
        <w:t>орис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Карем</w:t>
      </w:r>
      <w:bookmarkStart w:id="0" w:name="_GoBack"/>
      <w:bookmarkEnd w:id="0"/>
      <w:r>
        <w:rPr>
          <w:b w:val="0"/>
          <w:i/>
          <w:sz w:val="20"/>
          <w:szCs w:val="20"/>
          <w:shd w:val="clear" w:color="auto" w:fill="FFFFFF"/>
        </w:rPr>
        <w:br/>
        <w:t>П</w:t>
      </w:r>
      <w:r w:rsidRPr="00BF5EB7">
        <w:rPr>
          <w:b w:val="0"/>
          <w:i/>
          <w:sz w:val="20"/>
          <w:szCs w:val="20"/>
          <w:shd w:val="clear" w:color="auto" w:fill="FFFFFF"/>
        </w:rPr>
        <w:t>ерев</w:t>
      </w:r>
      <w:r w:rsidR="00714E69">
        <w:rPr>
          <w:b w:val="0"/>
          <w:i/>
          <w:sz w:val="20"/>
          <w:szCs w:val="20"/>
          <w:shd w:val="clear" w:color="auto" w:fill="FFFFFF"/>
        </w:rPr>
        <w:t>ёл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с французского В</w:t>
      </w:r>
      <w:r w:rsidR="00714E69">
        <w:rPr>
          <w:b w:val="0"/>
          <w:i/>
          <w:sz w:val="20"/>
          <w:szCs w:val="20"/>
          <w:shd w:val="clear" w:color="auto" w:fill="FFFFFF"/>
        </w:rPr>
        <w:t>алентин Берестов</w:t>
      </w:r>
    </w:p>
    <w:p w:rsidR="007B3448" w:rsidRPr="00BF5EB7" w:rsidRDefault="007B3448" w:rsidP="007B3448">
      <w:pPr>
        <w:spacing w:after="0" w:line="240" w:lineRule="auto"/>
        <w:rPr>
          <w:szCs w:val="28"/>
          <w:shd w:val="clear" w:color="auto" w:fill="FFFFFF"/>
        </w:rPr>
      </w:pP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Раз-два-три-четыре-пять!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Всех чудес не сосчитать.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Красный, белый, жёлтый, синий!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Медь, железо, алюминий!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Солнце, воздух и вода!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Горы, реки, города!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Труд, веселье, сладкий сон!</w:t>
      </w:r>
    </w:p>
    <w:p w:rsidR="007B3448" w:rsidRPr="00BF5EB7" w:rsidRDefault="007B3448" w:rsidP="007B3448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война пусть выйдет вон!</w:t>
      </w:r>
    </w:p>
    <w:sectPr w:rsidR="007B3448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5C7" w:rsidRDefault="001005C7" w:rsidP="00BB305B">
      <w:pPr>
        <w:spacing w:after="0" w:line="240" w:lineRule="auto"/>
      </w:pPr>
      <w:r>
        <w:separator/>
      </w:r>
    </w:p>
  </w:endnote>
  <w:endnote w:type="continuationSeparator" w:id="0">
    <w:p w:rsidR="001005C7" w:rsidRDefault="001005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344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344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344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344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4E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4E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5C7" w:rsidRDefault="001005C7" w:rsidP="00BB305B">
      <w:pPr>
        <w:spacing w:after="0" w:line="240" w:lineRule="auto"/>
      </w:pPr>
      <w:r>
        <w:separator/>
      </w:r>
    </w:p>
  </w:footnote>
  <w:footnote w:type="continuationSeparator" w:id="0">
    <w:p w:rsidR="001005C7" w:rsidRDefault="001005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48"/>
    <w:rsid w:val="001005C7"/>
    <w:rsid w:val="0014380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14E69"/>
    <w:rsid w:val="007B3448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344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344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344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344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4983-9BCE-40A1-BA91-0702F6FE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Мирная считалка</dc:title>
  <dc:creator>Карем М.</dc:creator>
  <cp:keywords>Берестов В.</cp:keywords>
  <cp:lastModifiedBy>Олеся</cp:lastModifiedBy>
  <cp:revision>3</cp:revision>
  <dcterms:created xsi:type="dcterms:W3CDTF">2016-03-10T19:49:00Z</dcterms:created>
  <dcterms:modified xsi:type="dcterms:W3CDTF">2016-09-13T06:21:00Z</dcterms:modified>
  <cp:category>Произведения поэтов зарубежных</cp:category>
  <dc:language>рус.</dc:language>
</cp:coreProperties>
</file>