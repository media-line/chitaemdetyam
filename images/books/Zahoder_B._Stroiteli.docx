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EF2" w:rsidRPr="005C32E7" w:rsidRDefault="00093EF2" w:rsidP="00093EF2">
      <w:pPr>
        <w:pStyle w:val="11"/>
        <w:outlineLvl w:val="1"/>
      </w:pPr>
      <w:r w:rsidRPr="005C32E7">
        <w:t>Строители</w:t>
      </w:r>
      <w:r w:rsidRPr="005C32E7">
        <w:br/>
      </w:r>
      <w:r>
        <w:rPr>
          <w:b w:val="0"/>
          <w:i/>
          <w:sz w:val="20"/>
          <w:szCs w:val="20"/>
          <w:lang w:val="be-BY"/>
        </w:rPr>
        <w:t>Борис Заходер</w:t>
      </w:r>
      <w:bookmarkStart w:id="0" w:name="_GoBack"/>
      <w:bookmarkEnd w:id="0"/>
    </w:p>
    <w:p w:rsidR="00093EF2" w:rsidRPr="005C32E7" w:rsidRDefault="00093EF2" w:rsidP="00093EF2">
      <w:pPr>
        <w:spacing w:after="0" w:line="240" w:lineRule="auto"/>
        <w:ind w:left="2835"/>
        <w:jc w:val="both"/>
        <w:rPr>
          <w:szCs w:val="28"/>
        </w:rPr>
      </w:pPr>
    </w:p>
    <w:p w:rsidR="00093EF2" w:rsidRPr="005C32E7" w:rsidRDefault="00093EF2" w:rsidP="00093EF2">
      <w:pPr>
        <w:spacing w:after="0" w:line="240" w:lineRule="auto"/>
        <w:ind w:left="2835"/>
        <w:jc w:val="both"/>
        <w:rPr>
          <w:szCs w:val="28"/>
        </w:rPr>
      </w:pPr>
    </w:p>
    <w:p w:rsidR="00093EF2" w:rsidRPr="005C32E7" w:rsidRDefault="00093EF2" w:rsidP="00093EF2">
      <w:pPr>
        <w:spacing w:after="0" w:line="240" w:lineRule="auto"/>
        <w:ind w:left="2835"/>
        <w:jc w:val="both"/>
        <w:rPr>
          <w:szCs w:val="28"/>
        </w:rPr>
      </w:pPr>
    </w:p>
    <w:p w:rsidR="00093EF2" w:rsidRPr="005C32E7" w:rsidRDefault="00093EF2" w:rsidP="00093EF2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Пусть не сердятся родители,</w:t>
      </w:r>
    </w:p>
    <w:p w:rsidR="00093EF2" w:rsidRPr="005C32E7" w:rsidRDefault="00093EF2" w:rsidP="00093EF2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Что измажутся</w:t>
      </w:r>
    </w:p>
    <w:p w:rsidR="00093EF2" w:rsidRPr="005C32E7" w:rsidRDefault="00093EF2" w:rsidP="00093EF2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Строители,</w:t>
      </w:r>
    </w:p>
    <w:p w:rsidR="00093EF2" w:rsidRPr="005C32E7" w:rsidRDefault="00093EF2" w:rsidP="00093EF2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Потому что тот, кто строит,</w:t>
      </w:r>
    </w:p>
    <w:p w:rsidR="00093EF2" w:rsidRPr="005C32E7" w:rsidRDefault="00093EF2" w:rsidP="00093EF2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Тот чего-нибудь да стоит!</w:t>
      </w:r>
    </w:p>
    <w:p w:rsidR="00093EF2" w:rsidRPr="005C32E7" w:rsidRDefault="00093EF2" w:rsidP="00093EF2">
      <w:pPr>
        <w:spacing w:after="0" w:line="240" w:lineRule="auto"/>
        <w:ind w:left="2835"/>
        <w:jc w:val="both"/>
        <w:rPr>
          <w:szCs w:val="28"/>
        </w:rPr>
      </w:pPr>
    </w:p>
    <w:p w:rsidR="00093EF2" w:rsidRPr="005C32E7" w:rsidRDefault="00093EF2" w:rsidP="00093EF2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И неважно, что пока</w:t>
      </w:r>
    </w:p>
    <w:p w:rsidR="00093EF2" w:rsidRPr="005C32E7" w:rsidRDefault="00093EF2" w:rsidP="00093EF2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Этот домик из песка!</w:t>
      </w:r>
    </w:p>
    <w:sectPr w:rsidR="00093EF2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FEC" w:rsidRDefault="00487FEC" w:rsidP="00BB305B">
      <w:pPr>
        <w:spacing w:after="0" w:line="240" w:lineRule="auto"/>
      </w:pPr>
      <w:r>
        <w:separator/>
      </w:r>
    </w:p>
  </w:endnote>
  <w:endnote w:type="continuationSeparator" w:id="0">
    <w:p w:rsidR="00487FEC" w:rsidRDefault="00487FE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93EF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93EF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93EF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93EF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93EF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93EF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FEC" w:rsidRDefault="00487FEC" w:rsidP="00BB305B">
      <w:pPr>
        <w:spacing w:after="0" w:line="240" w:lineRule="auto"/>
      </w:pPr>
      <w:r>
        <w:separator/>
      </w:r>
    </w:p>
  </w:footnote>
  <w:footnote w:type="continuationSeparator" w:id="0">
    <w:p w:rsidR="00487FEC" w:rsidRDefault="00487FE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EF2"/>
    <w:rsid w:val="00093EF2"/>
    <w:rsid w:val="0015338B"/>
    <w:rsid w:val="001B3739"/>
    <w:rsid w:val="001B7733"/>
    <w:rsid w:val="00226794"/>
    <w:rsid w:val="00310E12"/>
    <w:rsid w:val="0039181F"/>
    <w:rsid w:val="0040592E"/>
    <w:rsid w:val="00487FEC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93EF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93EF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93EF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93EF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F3EEB-F565-4472-9BDB-CAB1AE291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Строители</dc:title>
  <dc:creator>Заходер Б.</dc:creator>
  <cp:lastModifiedBy>Олеся</cp:lastModifiedBy>
  <cp:revision>1</cp:revision>
  <dcterms:created xsi:type="dcterms:W3CDTF">2016-03-16T11:58:00Z</dcterms:created>
  <dcterms:modified xsi:type="dcterms:W3CDTF">2016-03-16T11:59:00Z</dcterms:modified>
  <cp:category>Произведения поэтов русских</cp:category>
  <dc:language>рус.</dc:language>
</cp:coreProperties>
</file>