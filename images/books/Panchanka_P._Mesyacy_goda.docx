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261" w:rsidRPr="00BF5EB7" w:rsidRDefault="00CB7261" w:rsidP="00CB7261">
      <w:pPr>
        <w:pStyle w:val="11"/>
        <w:outlineLvl w:val="1"/>
        <w:rPr>
          <w:b w:val="0"/>
          <w:i/>
          <w:sz w:val="18"/>
          <w:szCs w:val="18"/>
        </w:rPr>
      </w:pPr>
      <w:r w:rsidRPr="00BF5EB7">
        <w:t>Месяцы года</w:t>
      </w:r>
      <w:r w:rsidRPr="00BF5EB7">
        <w:br/>
      </w:r>
      <w:r w:rsidRPr="00CB7261">
        <w:rPr>
          <w:b w:val="0"/>
          <w:i/>
          <w:sz w:val="20"/>
          <w:szCs w:val="20"/>
        </w:rPr>
        <w:t>Пімен Панчанка</w:t>
      </w:r>
    </w:p>
    <w:p w:rsidR="00CB7261" w:rsidRPr="00BF5EB7" w:rsidRDefault="00CB7261" w:rsidP="00CB7261"/>
    <w:p w:rsidR="00CB7261" w:rsidRPr="00BF5EB7" w:rsidRDefault="00CB7261" w:rsidP="00CB7261">
      <w:pPr>
        <w:spacing w:after="0" w:line="240" w:lineRule="auto"/>
        <w:ind w:left="1416"/>
      </w:pPr>
      <w:r w:rsidRPr="00BF5EB7">
        <w:t>Студзень — з казкамі снежных аблокаў,</w:t>
      </w:r>
    </w:p>
    <w:p w:rsidR="00CB7261" w:rsidRPr="00BF5EB7" w:rsidRDefault="00CB7261" w:rsidP="00CB7261">
      <w:pPr>
        <w:spacing w:after="0" w:line="240" w:lineRule="auto"/>
        <w:ind w:left="1416"/>
      </w:pPr>
      <w:r w:rsidRPr="00BF5EB7">
        <w:t>Люты — шчодры на сіні мароз,</w:t>
      </w:r>
    </w:p>
    <w:p w:rsidR="00CB7261" w:rsidRPr="00BF5EB7" w:rsidRDefault="00CB7261" w:rsidP="00CB7261">
      <w:pPr>
        <w:spacing w:after="0" w:line="240" w:lineRule="auto"/>
        <w:ind w:left="1416"/>
      </w:pPr>
      <w:r w:rsidRPr="00BF5EB7">
        <w:t>Сакавік — з сакатаннем і сокам</w:t>
      </w:r>
    </w:p>
    <w:p w:rsidR="00CB7261" w:rsidRPr="00BF5EB7" w:rsidRDefault="00CB7261" w:rsidP="00CB7261">
      <w:pPr>
        <w:spacing w:after="0" w:line="240" w:lineRule="auto"/>
        <w:ind w:left="1416"/>
      </w:pPr>
      <w:r w:rsidRPr="00BF5EB7">
        <w:t>Беларускіх вясновых бяроз,</w:t>
      </w:r>
    </w:p>
    <w:p w:rsidR="00CB7261" w:rsidRPr="00BF5EB7" w:rsidRDefault="00CB7261" w:rsidP="00CB7261">
      <w:pPr>
        <w:spacing w:after="0" w:line="240" w:lineRule="auto"/>
        <w:ind w:left="1416"/>
      </w:pPr>
      <w:r w:rsidRPr="00BF5EB7">
        <w:t>Красавік — час маланак і ліўняў,</w:t>
      </w:r>
    </w:p>
    <w:p w:rsidR="00CB7261" w:rsidRPr="00BF5EB7" w:rsidRDefault="00CB7261" w:rsidP="00CB7261">
      <w:pPr>
        <w:spacing w:after="0" w:line="240" w:lineRule="auto"/>
        <w:ind w:left="1416"/>
      </w:pPr>
      <w:r w:rsidRPr="00BF5EB7">
        <w:t>Травень — з першым мурогам, сяўбой,</w:t>
      </w:r>
    </w:p>
    <w:p w:rsidR="00CB7261" w:rsidRPr="00BF5EB7" w:rsidRDefault="00CB7261" w:rsidP="00CB7261">
      <w:pPr>
        <w:spacing w:after="0" w:line="240" w:lineRule="auto"/>
        <w:ind w:left="1416"/>
      </w:pPr>
      <w:r w:rsidRPr="00BF5EB7">
        <w:t>Чэрвень — з ягаднаю зарой,</w:t>
      </w:r>
    </w:p>
    <w:p w:rsidR="00CB7261" w:rsidRPr="00BF5EB7" w:rsidRDefault="00CB7261" w:rsidP="00CB7261">
      <w:pPr>
        <w:spacing w:after="0" w:line="240" w:lineRule="auto"/>
        <w:ind w:left="1416"/>
      </w:pPr>
      <w:r w:rsidRPr="00BF5EB7">
        <w:t>Ліпень — з мёдам,</w:t>
      </w:r>
    </w:p>
    <w:p w:rsidR="00CB7261" w:rsidRPr="00BF5EB7" w:rsidRDefault="00CB7261" w:rsidP="00CB7261">
      <w:pPr>
        <w:spacing w:after="0" w:line="240" w:lineRule="auto"/>
        <w:ind w:left="1416"/>
      </w:pPr>
      <w:r w:rsidRPr="00BF5EB7">
        <w:t>3 пшаніцаю — жнівень,</w:t>
      </w:r>
    </w:p>
    <w:p w:rsidR="00CB7261" w:rsidRPr="00BF5EB7" w:rsidRDefault="00CB7261" w:rsidP="00CB7261">
      <w:pPr>
        <w:spacing w:after="0" w:line="240" w:lineRule="auto"/>
        <w:ind w:left="1416"/>
      </w:pPr>
      <w:r w:rsidRPr="00BF5EB7">
        <w:t>Спелы яблычны верасень,</w:t>
      </w:r>
    </w:p>
    <w:p w:rsidR="00CB7261" w:rsidRPr="00BF5EB7" w:rsidRDefault="00CB7261" w:rsidP="00CB7261">
      <w:pPr>
        <w:spacing w:after="0" w:line="240" w:lineRule="auto"/>
        <w:ind w:left="1416"/>
      </w:pPr>
      <w:r w:rsidRPr="00BF5EB7">
        <w:t>Багаты кастрычнік</w:t>
      </w:r>
    </w:p>
    <w:p w:rsidR="00CB7261" w:rsidRPr="00BF5EB7" w:rsidRDefault="00CB7261" w:rsidP="00CB7261">
      <w:pPr>
        <w:spacing w:after="0" w:line="240" w:lineRule="auto"/>
        <w:ind w:left="1416"/>
      </w:pPr>
      <w:r w:rsidRPr="00BF5EB7">
        <w:t>У празрыстасці чыстай, крынічнай,</w:t>
      </w:r>
    </w:p>
    <w:p w:rsidR="00CB7261" w:rsidRPr="00BF5EB7" w:rsidRDefault="00CB7261" w:rsidP="00CB7261">
      <w:pPr>
        <w:spacing w:after="0" w:line="240" w:lineRule="auto"/>
        <w:ind w:left="1416"/>
      </w:pPr>
      <w:r w:rsidRPr="00BF5EB7">
        <w:t>Лістапад — залаты лістапад,</w:t>
      </w:r>
    </w:p>
    <w:p w:rsidR="00CB7261" w:rsidRPr="00BF5EB7" w:rsidRDefault="00CB7261" w:rsidP="00CB7261">
      <w:pPr>
        <w:spacing w:after="0" w:line="240" w:lineRule="auto"/>
        <w:ind w:left="1416"/>
      </w:pPr>
      <w:r w:rsidRPr="00BF5EB7">
        <w:t>Снежань — першы густы снегапад.</w:t>
      </w:r>
      <w:bookmarkStart w:id="0" w:name="_GoBack"/>
      <w:bookmarkEnd w:id="0"/>
    </w:p>
    <w:sectPr w:rsidR="00CB7261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38C" w:rsidRDefault="008F438C" w:rsidP="00BB305B">
      <w:pPr>
        <w:spacing w:after="0" w:line="240" w:lineRule="auto"/>
      </w:pPr>
      <w:r>
        <w:separator/>
      </w:r>
    </w:p>
  </w:endnote>
  <w:endnote w:type="continuationSeparator" w:id="0">
    <w:p w:rsidR="008F438C" w:rsidRDefault="008F438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A6C3ED" wp14:editId="07B735FD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B726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B726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9EEB0D" wp14:editId="5DAC17C7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B726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B726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192721" wp14:editId="15FEDDC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B726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B726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38C" w:rsidRDefault="008F438C" w:rsidP="00BB305B">
      <w:pPr>
        <w:spacing w:after="0" w:line="240" w:lineRule="auto"/>
      </w:pPr>
      <w:r>
        <w:separator/>
      </w:r>
    </w:p>
  </w:footnote>
  <w:footnote w:type="continuationSeparator" w:id="0">
    <w:p w:rsidR="008F438C" w:rsidRDefault="008F438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61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8F438C"/>
    <w:rsid w:val="0093322C"/>
    <w:rsid w:val="0096164A"/>
    <w:rsid w:val="00B07F42"/>
    <w:rsid w:val="00BB305B"/>
    <w:rsid w:val="00BF3769"/>
    <w:rsid w:val="00C80B62"/>
    <w:rsid w:val="00C9220F"/>
    <w:rsid w:val="00CB7261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B726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B726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B726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B726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05169-D7B6-413C-BC39-75B479401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Месяцы года</dc:title>
  <dc:creator>Панчанка П.</dc:creator>
  <cp:lastModifiedBy>Олеся</cp:lastModifiedBy>
  <cp:revision>1</cp:revision>
  <dcterms:created xsi:type="dcterms:W3CDTF">2016-03-05T08:09:00Z</dcterms:created>
  <dcterms:modified xsi:type="dcterms:W3CDTF">2016-03-05T08:11:00Z</dcterms:modified>
  <cp:category>Произведения поэтов белорусских</cp:category>
</cp:coreProperties>
</file>