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A36" w:rsidRPr="00BF5EB7" w:rsidRDefault="00853A36" w:rsidP="00853A36">
      <w:pPr>
        <w:pStyle w:val="11"/>
        <w:outlineLvl w:val="1"/>
      </w:pPr>
      <w:bookmarkStart w:id="0" w:name="_GoBack"/>
      <w:r w:rsidRPr="00BF5EB7">
        <w:t>Раніца вясною</w:t>
      </w:r>
      <w:bookmarkEnd w:id="0"/>
      <w:r w:rsidRPr="00BF5EB7">
        <w:br/>
      </w:r>
      <w:r w:rsidRPr="00BF5EB7">
        <w:rPr>
          <w:b w:val="0"/>
          <w:i/>
          <w:sz w:val="18"/>
          <w:szCs w:val="18"/>
        </w:rPr>
        <w:t>Якуб Колас</w:t>
      </w:r>
      <w:r>
        <w:rPr>
          <w:b w:val="0"/>
          <w:i/>
          <w:sz w:val="18"/>
          <w:szCs w:val="18"/>
        </w:rPr>
        <w:t xml:space="preserve"> (урывак)</w:t>
      </w:r>
    </w:p>
    <w:p w:rsidR="00853A36" w:rsidRPr="004F7F86" w:rsidRDefault="00853A36" w:rsidP="00853A36">
      <w:pPr>
        <w:spacing w:after="0" w:line="240" w:lineRule="auto"/>
        <w:ind w:left="2124" w:firstLine="708"/>
        <w:rPr>
          <w:szCs w:val="28"/>
        </w:rPr>
      </w:pPr>
    </w:p>
    <w:p w:rsidR="00853A36" w:rsidRPr="004F7F86" w:rsidRDefault="00853A36" w:rsidP="00853A36">
      <w:pPr>
        <w:spacing w:after="0" w:line="240" w:lineRule="auto"/>
        <w:ind w:left="2124" w:firstLine="708"/>
        <w:rPr>
          <w:szCs w:val="28"/>
        </w:rPr>
      </w:pPr>
      <w:r w:rsidRPr="004F7F86">
        <w:rPr>
          <w:szCs w:val="28"/>
        </w:rPr>
        <w:t>Ціха ў полі, ціха ў лесе,</w:t>
      </w:r>
    </w:p>
    <w:p w:rsidR="00853A36" w:rsidRPr="004F7F86" w:rsidRDefault="00853A36" w:rsidP="00853A36">
      <w:pPr>
        <w:spacing w:after="0" w:line="240" w:lineRule="auto"/>
        <w:ind w:left="2124" w:firstLine="708"/>
        <w:rPr>
          <w:szCs w:val="28"/>
        </w:rPr>
      </w:pPr>
      <w:r w:rsidRPr="004F7F86">
        <w:rPr>
          <w:szCs w:val="28"/>
        </w:rPr>
        <w:t>Ані шэпне вецярок,</w:t>
      </w:r>
    </w:p>
    <w:p w:rsidR="00853A36" w:rsidRPr="004F7F86" w:rsidRDefault="00853A36" w:rsidP="00853A36">
      <w:pPr>
        <w:spacing w:after="0" w:line="240" w:lineRule="auto"/>
        <w:ind w:left="2124" w:firstLine="708"/>
        <w:rPr>
          <w:szCs w:val="28"/>
        </w:rPr>
      </w:pPr>
      <w:r w:rsidRPr="004F7F86">
        <w:rPr>
          <w:szCs w:val="28"/>
        </w:rPr>
        <w:t>Толькі дзесь у паднябессі</w:t>
      </w:r>
    </w:p>
    <w:p w:rsidR="00853A36" w:rsidRPr="004F7F86" w:rsidRDefault="00853A36" w:rsidP="00853A36">
      <w:pPr>
        <w:spacing w:after="0" w:line="240" w:lineRule="auto"/>
        <w:ind w:left="2124" w:firstLine="708"/>
        <w:rPr>
          <w:szCs w:val="28"/>
        </w:rPr>
      </w:pPr>
      <w:r w:rsidRPr="004F7F86">
        <w:rPr>
          <w:szCs w:val="28"/>
        </w:rPr>
        <w:t>Льецца звонкі галасок</w:t>
      </w:r>
      <w:r>
        <w:rPr>
          <w:szCs w:val="28"/>
        </w:rPr>
        <w:t>…</w:t>
      </w:r>
    </w:p>
    <w:p w:rsidR="00853A36" w:rsidRDefault="00853A36" w:rsidP="00853A36">
      <w:pPr>
        <w:spacing w:after="0" w:line="240" w:lineRule="auto"/>
        <w:ind w:left="2124" w:firstLine="708"/>
        <w:rPr>
          <w:szCs w:val="28"/>
        </w:rPr>
      </w:pPr>
    </w:p>
    <w:p w:rsidR="00853A36" w:rsidRPr="004F7F86" w:rsidRDefault="00853A36" w:rsidP="00853A36">
      <w:pPr>
        <w:spacing w:after="0" w:line="240" w:lineRule="auto"/>
        <w:ind w:left="2124" w:firstLine="708"/>
        <w:rPr>
          <w:szCs w:val="28"/>
        </w:rPr>
      </w:pPr>
      <w:r>
        <w:rPr>
          <w:szCs w:val="28"/>
        </w:rPr>
        <w:t>…</w:t>
      </w:r>
      <w:r w:rsidRPr="004F7F86">
        <w:rPr>
          <w:szCs w:val="28"/>
        </w:rPr>
        <w:t>На усходзе бляск агністы</w:t>
      </w:r>
    </w:p>
    <w:p w:rsidR="00853A36" w:rsidRPr="004F7F86" w:rsidRDefault="00853A36" w:rsidP="00853A36">
      <w:pPr>
        <w:spacing w:after="0" w:line="240" w:lineRule="auto"/>
        <w:ind w:left="2124" w:firstLine="708"/>
        <w:rPr>
          <w:szCs w:val="28"/>
        </w:rPr>
      </w:pPr>
      <w:r w:rsidRPr="004F7F86">
        <w:rPr>
          <w:szCs w:val="28"/>
        </w:rPr>
        <w:t>Літым золатам дрыжыць,</w:t>
      </w:r>
    </w:p>
    <w:p w:rsidR="00853A36" w:rsidRPr="004F7F86" w:rsidRDefault="00853A36" w:rsidP="00853A36">
      <w:pPr>
        <w:spacing w:after="0" w:line="240" w:lineRule="auto"/>
        <w:ind w:left="2124" w:firstLine="708"/>
        <w:rPr>
          <w:szCs w:val="28"/>
        </w:rPr>
      </w:pPr>
      <w:r w:rsidRPr="004F7F86">
        <w:rPr>
          <w:szCs w:val="28"/>
        </w:rPr>
        <w:t>Слуп высокі, прамяністы</w:t>
      </w:r>
    </w:p>
    <w:p w:rsidR="00853A36" w:rsidRPr="004F7F86" w:rsidRDefault="00853A36" w:rsidP="00853A36">
      <w:pPr>
        <w:spacing w:after="0" w:line="240" w:lineRule="auto"/>
        <w:ind w:left="2124" w:firstLine="708"/>
        <w:rPr>
          <w:szCs w:val="28"/>
        </w:rPr>
      </w:pPr>
      <w:r w:rsidRPr="004F7F86">
        <w:rPr>
          <w:szCs w:val="28"/>
        </w:rPr>
        <w:t>Роўным полымем гарыць.</w:t>
      </w:r>
    </w:p>
    <w:p w:rsidR="00853A36" w:rsidRDefault="00853A36" w:rsidP="00853A36">
      <w:pPr>
        <w:spacing w:after="0" w:line="240" w:lineRule="auto"/>
        <w:ind w:left="2124" w:firstLine="708"/>
        <w:rPr>
          <w:szCs w:val="28"/>
        </w:rPr>
      </w:pPr>
    </w:p>
    <w:p w:rsidR="00853A36" w:rsidRPr="004F7F86" w:rsidRDefault="00853A36" w:rsidP="00853A36">
      <w:pPr>
        <w:spacing w:after="0" w:line="240" w:lineRule="auto"/>
        <w:ind w:left="2124" w:firstLine="708"/>
        <w:rPr>
          <w:szCs w:val="28"/>
        </w:rPr>
      </w:pPr>
      <w:r w:rsidRPr="004F7F86">
        <w:rPr>
          <w:szCs w:val="28"/>
        </w:rPr>
        <w:t>Тонкіх хмарак валаконцы</w:t>
      </w:r>
    </w:p>
    <w:p w:rsidR="00853A36" w:rsidRPr="004F7F86" w:rsidRDefault="00853A36" w:rsidP="00853A36">
      <w:pPr>
        <w:spacing w:after="0" w:line="240" w:lineRule="auto"/>
        <w:ind w:left="2124" w:firstLine="708"/>
        <w:rPr>
          <w:szCs w:val="28"/>
        </w:rPr>
      </w:pPr>
      <w:r w:rsidRPr="004F7F86">
        <w:rPr>
          <w:szCs w:val="28"/>
        </w:rPr>
        <w:t>Сталі хораша ў радок,</w:t>
      </w:r>
    </w:p>
    <w:p w:rsidR="00853A36" w:rsidRPr="004F7F86" w:rsidRDefault="00853A36" w:rsidP="00853A36">
      <w:pPr>
        <w:spacing w:after="0" w:line="240" w:lineRule="auto"/>
        <w:ind w:left="2124" w:firstLine="708"/>
        <w:rPr>
          <w:szCs w:val="28"/>
        </w:rPr>
      </w:pPr>
      <w:r w:rsidRPr="004F7F86">
        <w:rPr>
          <w:szCs w:val="28"/>
        </w:rPr>
        <w:t>Як бы ўюць яны для сонца</w:t>
      </w:r>
    </w:p>
    <w:p w:rsidR="00853A36" w:rsidRPr="004F7F86" w:rsidRDefault="00853A36" w:rsidP="00853A36">
      <w:pPr>
        <w:spacing w:after="0" w:line="240" w:lineRule="auto"/>
        <w:ind w:left="2124" w:firstLine="708"/>
        <w:rPr>
          <w:szCs w:val="28"/>
        </w:rPr>
      </w:pPr>
      <w:r w:rsidRPr="004F7F86">
        <w:rPr>
          <w:szCs w:val="28"/>
        </w:rPr>
        <w:t>З тых валоканцаў вянок.</w:t>
      </w:r>
    </w:p>
    <w:p w:rsidR="00853A36" w:rsidRDefault="00853A36" w:rsidP="00853A36">
      <w:pPr>
        <w:spacing w:after="0" w:line="240" w:lineRule="auto"/>
        <w:ind w:left="2124" w:firstLine="708"/>
        <w:rPr>
          <w:szCs w:val="28"/>
        </w:rPr>
      </w:pPr>
    </w:p>
    <w:p w:rsidR="00853A36" w:rsidRPr="004F7F86" w:rsidRDefault="00853A36" w:rsidP="00853A36">
      <w:pPr>
        <w:spacing w:after="0" w:line="240" w:lineRule="auto"/>
        <w:ind w:left="2124" w:firstLine="708"/>
        <w:rPr>
          <w:szCs w:val="28"/>
        </w:rPr>
      </w:pPr>
      <w:r w:rsidRPr="004F7F86">
        <w:rPr>
          <w:szCs w:val="28"/>
        </w:rPr>
        <w:t>Ціха ў полі, ціха ў лесе,</w:t>
      </w:r>
    </w:p>
    <w:p w:rsidR="00853A36" w:rsidRPr="004F7F86" w:rsidRDefault="00853A36" w:rsidP="00853A36">
      <w:pPr>
        <w:spacing w:after="0" w:line="240" w:lineRule="auto"/>
        <w:ind w:left="2124" w:firstLine="708"/>
        <w:rPr>
          <w:szCs w:val="28"/>
        </w:rPr>
      </w:pPr>
      <w:r w:rsidRPr="004F7F86">
        <w:rPr>
          <w:szCs w:val="28"/>
        </w:rPr>
        <w:t>Чуць балбоча ручаёк,</w:t>
      </w:r>
    </w:p>
    <w:p w:rsidR="00853A36" w:rsidRPr="004F7F86" w:rsidRDefault="00853A36" w:rsidP="00853A36">
      <w:pPr>
        <w:spacing w:after="0" w:line="240" w:lineRule="auto"/>
        <w:ind w:left="2124" w:firstLine="708"/>
        <w:rPr>
          <w:szCs w:val="28"/>
        </w:rPr>
      </w:pPr>
      <w:r w:rsidRPr="004F7F86">
        <w:rPr>
          <w:szCs w:val="28"/>
        </w:rPr>
        <w:t>А высока ў паднябессі</w:t>
      </w:r>
    </w:p>
    <w:p w:rsidR="00853A36" w:rsidRPr="004F7F86" w:rsidRDefault="00853A36" w:rsidP="00853A36">
      <w:pPr>
        <w:spacing w:after="0" w:line="240" w:lineRule="auto"/>
        <w:ind w:left="2124" w:firstLine="708"/>
        <w:rPr>
          <w:szCs w:val="28"/>
        </w:rPr>
      </w:pPr>
      <w:r w:rsidRPr="004F7F86">
        <w:rPr>
          <w:szCs w:val="28"/>
        </w:rPr>
        <w:t>Льецца звонкі галасок.</w:t>
      </w:r>
    </w:p>
    <w:sectPr w:rsidR="00853A36" w:rsidRPr="004F7F8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273" w:rsidRDefault="002A3273" w:rsidP="00BB305B">
      <w:pPr>
        <w:spacing w:after="0" w:line="240" w:lineRule="auto"/>
      </w:pPr>
      <w:r>
        <w:separator/>
      </w:r>
    </w:p>
  </w:endnote>
  <w:endnote w:type="continuationSeparator" w:id="0">
    <w:p w:rsidR="002A3273" w:rsidRDefault="002A327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1751098" wp14:editId="630A7E8B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53A3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53A3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A586D8" wp14:editId="7D32D8F8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53A3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53A3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2BA8D65" wp14:editId="69CF135C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53A36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53A36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273" w:rsidRDefault="002A3273" w:rsidP="00BB305B">
      <w:pPr>
        <w:spacing w:after="0" w:line="240" w:lineRule="auto"/>
      </w:pPr>
      <w:r>
        <w:separator/>
      </w:r>
    </w:p>
  </w:footnote>
  <w:footnote w:type="continuationSeparator" w:id="0">
    <w:p w:rsidR="002A3273" w:rsidRDefault="002A327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A36"/>
    <w:rsid w:val="001B3739"/>
    <w:rsid w:val="001B7733"/>
    <w:rsid w:val="00226794"/>
    <w:rsid w:val="002A3273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3A36"/>
    <w:rsid w:val="00854F6C"/>
    <w:rsid w:val="008932C9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53A3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53A3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53A3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53A3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30590-D59B-4463-B4CB-8177845D7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Раніца вясною</dc:title>
  <dc:creator>Колас Я.</dc:creator>
  <dc:description>урывак</dc:description>
  <cp:lastModifiedBy>Олеся</cp:lastModifiedBy>
  <cp:revision>2</cp:revision>
  <dcterms:created xsi:type="dcterms:W3CDTF">2016-03-05T07:20:00Z</dcterms:created>
  <dcterms:modified xsi:type="dcterms:W3CDTF">2016-03-05T07:23:00Z</dcterms:modified>
  <cp:category>Произведения поэтов белорусских</cp:category>
</cp:coreProperties>
</file>