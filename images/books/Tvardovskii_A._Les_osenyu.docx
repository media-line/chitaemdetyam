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B21" w:rsidRPr="00BF5EB7" w:rsidRDefault="009C3B21" w:rsidP="009C3B21">
      <w:pPr>
        <w:pStyle w:val="11"/>
        <w:outlineLvl w:val="1"/>
        <w:rPr>
          <w:b w:val="0"/>
          <w:i/>
          <w:sz w:val="20"/>
          <w:szCs w:val="20"/>
          <w:lang w:eastAsia="ru-RU"/>
        </w:rPr>
      </w:pPr>
      <w:r w:rsidRPr="00BF5EB7">
        <w:rPr>
          <w:lang w:eastAsia="ru-RU"/>
        </w:rPr>
        <w:t>Лес осенью</w:t>
      </w:r>
      <w:r w:rsidRPr="00BF5EB7">
        <w:rPr>
          <w:lang w:eastAsia="ru-RU"/>
        </w:rPr>
        <w:br/>
      </w:r>
      <w:r w:rsidRPr="00BF5EB7">
        <w:rPr>
          <w:b w:val="0"/>
          <w:i/>
          <w:sz w:val="20"/>
          <w:szCs w:val="20"/>
          <w:lang w:eastAsia="ru-RU"/>
        </w:rPr>
        <w:t xml:space="preserve">Александр </w:t>
      </w:r>
      <w:r>
        <w:rPr>
          <w:b w:val="0"/>
          <w:i/>
          <w:sz w:val="20"/>
          <w:szCs w:val="20"/>
          <w:lang w:eastAsia="ru-RU"/>
        </w:rPr>
        <w:t>Твардовский</w:t>
      </w:r>
    </w:p>
    <w:p w:rsidR="009C3B21" w:rsidRPr="00BF5EB7" w:rsidRDefault="009C3B21" w:rsidP="009C3B21">
      <w:pPr>
        <w:spacing w:after="0" w:line="240" w:lineRule="auto"/>
        <w:rPr>
          <w:szCs w:val="28"/>
        </w:rPr>
      </w:pPr>
    </w:p>
    <w:p w:rsidR="009C3B21" w:rsidRPr="00BF5EB7" w:rsidRDefault="009C3B21" w:rsidP="009C3B21">
      <w:pPr>
        <w:spacing w:after="0" w:line="240" w:lineRule="auto"/>
        <w:rPr>
          <w:szCs w:val="28"/>
        </w:rPr>
      </w:pPr>
    </w:p>
    <w:p w:rsidR="009C3B21" w:rsidRPr="00BF5EB7" w:rsidRDefault="009C3B21" w:rsidP="009C3B21">
      <w:pPr>
        <w:spacing w:after="0" w:line="240" w:lineRule="auto"/>
        <w:rPr>
          <w:szCs w:val="28"/>
        </w:rPr>
      </w:pPr>
    </w:p>
    <w:p w:rsidR="009C3B21" w:rsidRPr="00BF5EB7" w:rsidRDefault="009C3B21" w:rsidP="009C3B2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Меж редеющих верхушек</w:t>
      </w:r>
    </w:p>
    <w:p w:rsidR="009C3B21" w:rsidRPr="00BF5EB7" w:rsidRDefault="009C3B21" w:rsidP="009C3B2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Показалась синева.</w:t>
      </w:r>
    </w:p>
    <w:p w:rsidR="009C3B21" w:rsidRPr="00BF5EB7" w:rsidRDefault="009C3B21" w:rsidP="009C3B2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Зашумела у опушек</w:t>
      </w:r>
    </w:p>
    <w:p w:rsidR="009C3B21" w:rsidRPr="00BF5EB7" w:rsidRDefault="009C3B21" w:rsidP="009C3B2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Ярко-</w:t>
      </w:r>
      <w:r w:rsidRPr="00BF5EB7">
        <w:rPr>
          <w:szCs w:val="28"/>
        </w:rPr>
        <w:t>жёлтая</w:t>
      </w:r>
      <w:r w:rsidRPr="00BF5EB7">
        <w:rPr>
          <w:szCs w:val="28"/>
        </w:rPr>
        <w:t xml:space="preserve"> листва. </w:t>
      </w:r>
    </w:p>
    <w:p w:rsidR="009C3B21" w:rsidRPr="00BF5EB7" w:rsidRDefault="009C3B21" w:rsidP="009C3B21">
      <w:pPr>
        <w:spacing w:after="0" w:line="240" w:lineRule="auto"/>
        <w:ind w:left="2832"/>
        <w:rPr>
          <w:szCs w:val="28"/>
        </w:rPr>
      </w:pPr>
    </w:p>
    <w:p w:rsidR="009C3B21" w:rsidRPr="00BF5EB7" w:rsidRDefault="009C3B21" w:rsidP="009C3B2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Птиц не слышно. </w:t>
      </w:r>
      <w:proofErr w:type="gramStart"/>
      <w:r w:rsidRPr="00BF5EB7">
        <w:rPr>
          <w:szCs w:val="28"/>
        </w:rPr>
        <w:t>Треснет мелкий</w:t>
      </w:r>
      <w:proofErr w:type="gramEnd"/>
    </w:p>
    <w:p w:rsidR="009C3B21" w:rsidRPr="00BF5EB7" w:rsidRDefault="009C3B21" w:rsidP="009C3B2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Обломившийся сучок,</w:t>
      </w:r>
    </w:p>
    <w:p w:rsidR="009C3B21" w:rsidRPr="00BF5EB7" w:rsidRDefault="009C3B21" w:rsidP="009C3B2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И, хвостом мелькая, белка</w:t>
      </w:r>
    </w:p>
    <w:p w:rsidR="009C3B21" w:rsidRPr="00BF5EB7" w:rsidRDefault="009C3B21" w:rsidP="009C3B2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Лёгкий</w:t>
      </w:r>
      <w:r w:rsidRPr="00BF5EB7">
        <w:rPr>
          <w:szCs w:val="28"/>
        </w:rPr>
        <w:t xml:space="preserve"> делает прыжок.</w:t>
      </w:r>
    </w:p>
    <w:p w:rsidR="009C3B21" w:rsidRPr="00BF5EB7" w:rsidRDefault="009C3B21" w:rsidP="009C3B21">
      <w:pPr>
        <w:spacing w:after="0" w:line="240" w:lineRule="auto"/>
        <w:ind w:left="2832"/>
        <w:rPr>
          <w:szCs w:val="28"/>
        </w:rPr>
      </w:pPr>
    </w:p>
    <w:p w:rsidR="009C3B21" w:rsidRPr="00BF5EB7" w:rsidRDefault="009C3B21" w:rsidP="009C3B2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Стала ель в лесу заметней —</w:t>
      </w:r>
    </w:p>
    <w:p w:rsidR="009C3B21" w:rsidRPr="00BF5EB7" w:rsidRDefault="009C3B21" w:rsidP="009C3B2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Бережёт</w:t>
      </w:r>
      <w:bookmarkStart w:id="0" w:name="_GoBack"/>
      <w:bookmarkEnd w:id="0"/>
      <w:r w:rsidRPr="00BF5EB7">
        <w:rPr>
          <w:szCs w:val="28"/>
        </w:rPr>
        <w:t xml:space="preserve"> густую тень.</w:t>
      </w:r>
    </w:p>
    <w:p w:rsidR="009C3B21" w:rsidRPr="00BF5EB7" w:rsidRDefault="009C3B21" w:rsidP="009C3B2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>Подосиновик последний</w:t>
      </w:r>
    </w:p>
    <w:p w:rsidR="009C3B21" w:rsidRPr="00BF5EB7" w:rsidRDefault="009C3B21" w:rsidP="009C3B21">
      <w:pPr>
        <w:spacing w:after="0" w:line="240" w:lineRule="auto"/>
        <w:ind w:left="2832"/>
        <w:rPr>
          <w:szCs w:val="28"/>
        </w:rPr>
      </w:pPr>
      <w:r w:rsidRPr="00BF5EB7">
        <w:rPr>
          <w:szCs w:val="28"/>
        </w:rPr>
        <w:t xml:space="preserve">Сдвинул шапку </w:t>
      </w:r>
      <w:proofErr w:type="gramStart"/>
      <w:r w:rsidRPr="00BF5EB7">
        <w:rPr>
          <w:szCs w:val="28"/>
        </w:rPr>
        <w:t>набекрень</w:t>
      </w:r>
      <w:proofErr w:type="gramEnd"/>
      <w:r w:rsidRPr="00BF5EB7">
        <w:rPr>
          <w:szCs w:val="28"/>
        </w:rPr>
        <w:t>.</w:t>
      </w:r>
    </w:p>
    <w:p w:rsidR="009C3B21" w:rsidRPr="00BF5EB7" w:rsidRDefault="009C3B21" w:rsidP="009C3B21">
      <w:pPr>
        <w:spacing w:after="0" w:line="240" w:lineRule="auto"/>
        <w:rPr>
          <w:szCs w:val="28"/>
        </w:rPr>
      </w:pPr>
    </w:p>
    <w:p w:rsidR="009C3B21" w:rsidRPr="00BF5EB7" w:rsidRDefault="009C3B21" w:rsidP="009C3B21">
      <w:pPr>
        <w:spacing w:after="0" w:line="240" w:lineRule="auto"/>
        <w:jc w:val="right"/>
        <w:rPr>
          <w:szCs w:val="28"/>
        </w:rPr>
      </w:pPr>
      <w:r w:rsidRPr="00BF5EB7">
        <w:rPr>
          <w:szCs w:val="28"/>
        </w:rPr>
        <w:t>1933</w:t>
      </w:r>
      <w:r>
        <w:rPr>
          <w:szCs w:val="28"/>
        </w:rPr>
        <w:t xml:space="preserve"> г.</w:t>
      </w:r>
    </w:p>
    <w:sectPr w:rsidR="009C3B21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EB7" w:rsidRDefault="00EA5EB7" w:rsidP="00BB305B">
      <w:pPr>
        <w:spacing w:after="0" w:line="240" w:lineRule="auto"/>
      </w:pPr>
      <w:r>
        <w:separator/>
      </w:r>
    </w:p>
  </w:endnote>
  <w:endnote w:type="continuationSeparator" w:id="0">
    <w:p w:rsidR="00EA5EB7" w:rsidRDefault="00EA5EB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C3B2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C3B2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C3B2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C3B2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C3B21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C3B21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EB7" w:rsidRDefault="00EA5EB7" w:rsidP="00BB305B">
      <w:pPr>
        <w:spacing w:after="0" w:line="240" w:lineRule="auto"/>
      </w:pPr>
      <w:r>
        <w:separator/>
      </w:r>
    </w:p>
  </w:footnote>
  <w:footnote w:type="continuationSeparator" w:id="0">
    <w:p w:rsidR="00EA5EB7" w:rsidRDefault="00EA5EB7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B2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9C3B21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A5EB7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C3B2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C3B21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C3B2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C3B21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AE082-C026-4EB4-A494-91A9676A1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Лес осенью</dc:title>
  <dc:creator>Твардовский А.</dc:creator>
  <cp:lastModifiedBy>Олеся</cp:lastModifiedBy>
  <cp:revision>1</cp:revision>
  <dcterms:created xsi:type="dcterms:W3CDTF">2016-03-22T11:11:00Z</dcterms:created>
  <dcterms:modified xsi:type="dcterms:W3CDTF">2016-03-22T11:12:00Z</dcterms:modified>
  <cp:category>Произведения поэтов русских</cp:category>
  <dc:language>рус.</dc:language>
</cp:coreProperties>
</file>