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2B8D" w:rsidRPr="00F54BBE" w:rsidRDefault="007D2B8D" w:rsidP="007D2B8D">
      <w:pPr>
        <w:pStyle w:val="11"/>
        <w:outlineLvl w:val="1"/>
        <w:rPr>
          <w:sz w:val="20"/>
          <w:szCs w:val="20"/>
        </w:rPr>
      </w:pPr>
      <w:bookmarkStart w:id="0" w:name="_GoBack"/>
      <w:bookmarkEnd w:id="0"/>
      <w:r w:rsidRPr="00F73597">
        <w:t>Крошка енот</w:t>
      </w:r>
      <w:r w:rsidR="00876902">
        <w:br/>
      </w:r>
      <w:r w:rsidRPr="00F73597">
        <w:t>и тот, кто сидит в пруду</w:t>
      </w:r>
      <w:r>
        <w:br/>
      </w:r>
      <w:r w:rsidRPr="00F54BBE">
        <w:rPr>
          <w:b w:val="0"/>
          <w:i/>
          <w:sz w:val="20"/>
          <w:szCs w:val="20"/>
        </w:rPr>
        <w:t>Л</w:t>
      </w:r>
      <w:r w:rsidR="00F54BBE" w:rsidRPr="00F54BBE">
        <w:rPr>
          <w:b w:val="0"/>
          <w:i/>
          <w:sz w:val="20"/>
          <w:szCs w:val="20"/>
        </w:rPr>
        <w:t>илиан</w:t>
      </w:r>
      <w:r w:rsidRPr="00F54BBE">
        <w:rPr>
          <w:b w:val="0"/>
          <w:i/>
          <w:sz w:val="20"/>
          <w:szCs w:val="20"/>
        </w:rPr>
        <w:t xml:space="preserve"> Муур</w:t>
      </w:r>
      <w:proofErr w:type="gramStart"/>
      <w:r w:rsidR="00F54BBE">
        <w:rPr>
          <w:b w:val="0"/>
          <w:i/>
          <w:sz w:val="20"/>
          <w:szCs w:val="20"/>
        </w:rPr>
        <w:br/>
      </w:r>
      <w:r w:rsidRPr="00F54BBE">
        <w:rPr>
          <w:b w:val="0"/>
          <w:i/>
          <w:sz w:val="20"/>
          <w:szCs w:val="20"/>
        </w:rPr>
        <w:t xml:space="preserve"> П</w:t>
      </w:r>
      <w:proofErr w:type="gramEnd"/>
      <w:r w:rsidRPr="00F54BBE">
        <w:rPr>
          <w:b w:val="0"/>
          <w:i/>
          <w:sz w:val="20"/>
          <w:szCs w:val="20"/>
        </w:rPr>
        <w:t>ере</w:t>
      </w:r>
      <w:r w:rsidR="00F54BBE">
        <w:rPr>
          <w:b w:val="0"/>
          <w:i/>
          <w:sz w:val="20"/>
          <w:szCs w:val="20"/>
        </w:rPr>
        <w:t>сказала</w:t>
      </w:r>
      <w:r w:rsidRPr="00F54BBE">
        <w:rPr>
          <w:b w:val="0"/>
          <w:i/>
          <w:sz w:val="20"/>
          <w:szCs w:val="20"/>
        </w:rPr>
        <w:t xml:space="preserve"> с английского О. Образцов</w:t>
      </w:r>
      <w:r w:rsidR="00F54BBE">
        <w:rPr>
          <w:b w:val="0"/>
          <w:i/>
          <w:sz w:val="20"/>
          <w:szCs w:val="20"/>
        </w:rPr>
        <w:t>а</w:t>
      </w:r>
    </w:p>
    <w:p w:rsidR="007D2B8D" w:rsidRPr="00F73597" w:rsidRDefault="007D2B8D" w:rsidP="007D2B8D">
      <w:pPr>
        <w:spacing w:after="0" w:line="240" w:lineRule="auto"/>
        <w:ind w:firstLine="709"/>
        <w:jc w:val="both"/>
        <w:rPr>
          <w:szCs w:val="28"/>
        </w:rPr>
      </w:pPr>
    </w:p>
    <w:p w:rsidR="007D2B8D" w:rsidRPr="00F73597" w:rsidRDefault="007D2B8D" w:rsidP="007D2B8D">
      <w:pPr>
        <w:spacing w:after="0" w:line="240" w:lineRule="auto"/>
        <w:ind w:firstLine="709"/>
        <w:jc w:val="both"/>
        <w:rPr>
          <w:szCs w:val="28"/>
        </w:rPr>
      </w:pPr>
      <w:r w:rsidRPr="00F73597">
        <w:rPr>
          <w:szCs w:val="28"/>
        </w:rPr>
        <w:t>Крошка Енот был маленьким, но храбрым.</w:t>
      </w:r>
    </w:p>
    <w:p w:rsidR="007D2B8D" w:rsidRPr="00F73597" w:rsidRDefault="007D2B8D" w:rsidP="007D2B8D">
      <w:pPr>
        <w:spacing w:after="0" w:line="240" w:lineRule="auto"/>
        <w:ind w:firstLine="709"/>
        <w:jc w:val="both"/>
        <w:rPr>
          <w:szCs w:val="28"/>
        </w:rPr>
      </w:pPr>
      <w:r w:rsidRPr="00F73597">
        <w:rPr>
          <w:szCs w:val="28"/>
        </w:rPr>
        <w:t>Однажды Мама Енотиха сказала:</w:t>
      </w:r>
    </w:p>
    <w:p w:rsidR="007D2B8D" w:rsidRPr="00F73597" w:rsidRDefault="007D2B8D" w:rsidP="007D2B8D">
      <w:pPr>
        <w:spacing w:after="0" w:line="240" w:lineRule="auto"/>
        <w:ind w:firstLine="709"/>
        <w:jc w:val="both"/>
        <w:rPr>
          <w:szCs w:val="28"/>
        </w:rPr>
      </w:pPr>
      <w:r w:rsidRPr="00F73597">
        <w:rPr>
          <w:szCs w:val="28"/>
        </w:rPr>
        <w:t>— Сегодня луна будет полной и светлой.</w:t>
      </w:r>
      <w:r>
        <w:rPr>
          <w:szCs w:val="28"/>
        </w:rPr>
        <w:t xml:space="preserve"> </w:t>
      </w:r>
      <w:r w:rsidRPr="00F73597">
        <w:rPr>
          <w:szCs w:val="28"/>
        </w:rPr>
        <w:t>Крошка Енот, можешь ли ты один сходить</w:t>
      </w:r>
      <w:r>
        <w:rPr>
          <w:szCs w:val="28"/>
        </w:rPr>
        <w:t xml:space="preserve"> </w:t>
      </w:r>
      <w:r w:rsidRPr="00F73597">
        <w:rPr>
          <w:szCs w:val="28"/>
        </w:rPr>
        <w:t>к быстрому ручью и принести раков на</w:t>
      </w:r>
      <w:r>
        <w:rPr>
          <w:szCs w:val="28"/>
        </w:rPr>
        <w:t xml:space="preserve"> </w:t>
      </w:r>
      <w:r w:rsidRPr="00F73597">
        <w:rPr>
          <w:szCs w:val="28"/>
        </w:rPr>
        <w:t>ужин?</w:t>
      </w:r>
    </w:p>
    <w:p w:rsidR="007D2B8D" w:rsidRPr="00F73597" w:rsidRDefault="007D2B8D" w:rsidP="007D2B8D">
      <w:pPr>
        <w:spacing w:after="0" w:line="240" w:lineRule="auto"/>
        <w:ind w:firstLine="709"/>
        <w:jc w:val="both"/>
        <w:rPr>
          <w:szCs w:val="28"/>
        </w:rPr>
      </w:pPr>
      <w:r w:rsidRPr="00F73597">
        <w:rPr>
          <w:szCs w:val="28"/>
        </w:rPr>
        <w:t>— Ну да, конечно, — ответил Крошка</w:t>
      </w:r>
      <w:r>
        <w:rPr>
          <w:szCs w:val="28"/>
        </w:rPr>
        <w:t xml:space="preserve"> </w:t>
      </w:r>
      <w:r w:rsidRPr="00F73597">
        <w:rPr>
          <w:szCs w:val="28"/>
        </w:rPr>
        <w:t>Енот. — Я наловлю вам таких раков, каких</w:t>
      </w:r>
      <w:r>
        <w:rPr>
          <w:szCs w:val="28"/>
        </w:rPr>
        <w:t xml:space="preserve"> </w:t>
      </w:r>
      <w:r w:rsidRPr="00F73597">
        <w:rPr>
          <w:szCs w:val="28"/>
        </w:rPr>
        <w:t xml:space="preserve">вы никогда </w:t>
      </w:r>
      <w:r w:rsidR="00086459" w:rsidRPr="00F73597">
        <w:rPr>
          <w:szCs w:val="28"/>
        </w:rPr>
        <w:t>ещё</w:t>
      </w:r>
      <w:r w:rsidRPr="00F73597">
        <w:rPr>
          <w:szCs w:val="28"/>
        </w:rPr>
        <w:t xml:space="preserve"> не ели.</w:t>
      </w:r>
    </w:p>
    <w:p w:rsidR="007D2B8D" w:rsidRPr="00F73597" w:rsidRDefault="007D2B8D" w:rsidP="007D2B8D">
      <w:pPr>
        <w:spacing w:after="0" w:line="240" w:lineRule="auto"/>
        <w:ind w:firstLine="709"/>
        <w:jc w:val="both"/>
        <w:rPr>
          <w:szCs w:val="28"/>
        </w:rPr>
      </w:pPr>
      <w:r w:rsidRPr="00F73597">
        <w:rPr>
          <w:szCs w:val="28"/>
        </w:rPr>
        <w:t>Крошка Енот был маленьким, но храбрым.</w:t>
      </w:r>
    </w:p>
    <w:p w:rsidR="007D2B8D" w:rsidRPr="00F73597" w:rsidRDefault="007D2B8D" w:rsidP="007D2B8D">
      <w:pPr>
        <w:spacing w:after="0" w:line="240" w:lineRule="auto"/>
        <w:ind w:firstLine="709"/>
        <w:jc w:val="both"/>
        <w:rPr>
          <w:szCs w:val="28"/>
        </w:rPr>
      </w:pPr>
      <w:r w:rsidRPr="00F73597">
        <w:rPr>
          <w:szCs w:val="28"/>
        </w:rPr>
        <w:t>Ночью взошла луна, большая и светлая.</w:t>
      </w:r>
    </w:p>
    <w:p w:rsidR="007D2B8D" w:rsidRPr="00F73597" w:rsidRDefault="007D2B8D" w:rsidP="007D2B8D">
      <w:pPr>
        <w:spacing w:after="0" w:line="240" w:lineRule="auto"/>
        <w:ind w:firstLine="709"/>
        <w:jc w:val="both"/>
        <w:rPr>
          <w:szCs w:val="28"/>
        </w:rPr>
      </w:pPr>
      <w:r w:rsidRPr="00F73597">
        <w:rPr>
          <w:szCs w:val="28"/>
        </w:rPr>
        <w:t>— Пора, Крошка Енот, — сказала мама. —</w:t>
      </w:r>
      <w:r>
        <w:rPr>
          <w:szCs w:val="28"/>
        </w:rPr>
        <w:t xml:space="preserve"> </w:t>
      </w:r>
      <w:r w:rsidRPr="00F73597">
        <w:rPr>
          <w:szCs w:val="28"/>
        </w:rPr>
        <w:t xml:space="preserve">Иди, пока ты не </w:t>
      </w:r>
      <w:r w:rsidR="00086459" w:rsidRPr="00F73597">
        <w:rPr>
          <w:szCs w:val="28"/>
        </w:rPr>
        <w:t>дойдёшь</w:t>
      </w:r>
      <w:r w:rsidRPr="00F73597">
        <w:rPr>
          <w:szCs w:val="28"/>
        </w:rPr>
        <w:t xml:space="preserve"> до пруда. Ты</w:t>
      </w:r>
      <w:r>
        <w:rPr>
          <w:szCs w:val="28"/>
        </w:rPr>
        <w:t xml:space="preserve"> </w:t>
      </w:r>
      <w:r w:rsidRPr="00F73597">
        <w:rPr>
          <w:szCs w:val="28"/>
        </w:rPr>
        <w:t>увидишь большое дерево, которое перекинуто через пруд. Перейди по нему на другую</w:t>
      </w:r>
      <w:r>
        <w:rPr>
          <w:szCs w:val="28"/>
        </w:rPr>
        <w:t xml:space="preserve"> </w:t>
      </w:r>
      <w:r w:rsidRPr="00F73597">
        <w:rPr>
          <w:szCs w:val="28"/>
        </w:rPr>
        <w:t>сторону. Это самое лучшее место для ловли</w:t>
      </w:r>
      <w:r>
        <w:rPr>
          <w:szCs w:val="28"/>
        </w:rPr>
        <w:t xml:space="preserve"> </w:t>
      </w:r>
      <w:r w:rsidRPr="00F73597">
        <w:rPr>
          <w:szCs w:val="28"/>
        </w:rPr>
        <w:t>раков.</w:t>
      </w:r>
    </w:p>
    <w:p w:rsidR="007D2B8D" w:rsidRPr="00F73597" w:rsidRDefault="007D2B8D" w:rsidP="007D2B8D">
      <w:pPr>
        <w:spacing w:after="0" w:line="240" w:lineRule="auto"/>
        <w:ind w:firstLine="709"/>
        <w:jc w:val="both"/>
        <w:rPr>
          <w:szCs w:val="28"/>
        </w:rPr>
      </w:pPr>
      <w:r w:rsidRPr="00F73597">
        <w:rPr>
          <w:szCs w:val="28"/>
        </w:rPr>
        <w:t>При свете луны Крошка Енот отправился</w:t>
      </w:r>
      <w:r>
        <w:rPr>
          <w:szCs w:val="28"/>
        </w:rPr>
        <w:t xml:space="preserve"> </w:t>
      </w:r>
      <w:r w:rsidRPr="00F73597">
        <w:rPr>
          <w:szCs w:val="28"/>
        </w:rPr>
        <w:t>в путь.</w:t>
      </w:r>
    </w:p>
    <w:p w:rsidR="007D2B8D" w:rsidRPr="00F73597" w:rsidRDefault="007D2B8D" w:rsidP="007D2B8D">
      <w:pPr>
        <w:spacing w:after="0" w:line="240" w:lineRule="auto"/>
        <w:ind w:firstLine="709"/>
        <w:jc w:val="both"/>
        <w:rPr>
          <w:szCs w:val="28"/>
        </w:rPr>
      </w:pPr>
      <w:r w:rsidRPr="00F73597">
        <w:rPr>
          <w:szCs w:val="28"/>
        </w:rPr>
        <w:t>Он был такой счастливый! Такой гордый!</w:t>
      </w:r>
    </w:p>
    <w:p w:rsidR="007D2B8D" w:rsidRPr="00F73597" w:rsidRDefault="007D2B8D" w:rsidP="007D2B8D">
      <w:pPr>
        <w:spacing w:after="0" w:line="240" w:lineRule="auto"/>
        <w:ind w:firstLine="709"/>
        <w:jc w:val="both"/>
        <w:rPr>
          <w:szCs w:val="28"/>
        </w:rPr>
      </w:pPr>
      <w:r w:rsidRPr="00F73597">
        <w:rPr>
          <w:szCs w:val="28"/>
        </w:rPr>
        <w:t>Вот он какой —</w:t>
      </w:r>
      <w:r>
        <w:rPr>
          <w:szCs w:val="28"/>
        </w:rPr>
        <w:t xml:space="preserve"> </w:t>
      </w:r>
      <w:r w:rsidR="00086459">
        <w:rPr>
          <w:szCs w:val="28"/>
        </w:rPr>
        <w:t>п</w:t>
      </w:r>
      <w:r w:rsidR="00086459" w:rsidRPr="00F73597">
        <w:rPr>
          <w:szCs w:val="28"/>
        </w:rPr>
        <w:t>ошёл</w:t>
      </w:r>
      <w:r w:rsidRPr="00F73597">
        <w:rPr>
          <w:szCs w:val="28"/>
        </w:rPr>
        <w:t xml:space="preserve"> в лес</w:t>
      </w:r>
      <w:r>
        <w:rPr>
          <w:szCs w:val="28"/>
        </w:rPr>
        <w:t xml:space="preserve"> с</w:t>
      </w:r>
      <w:r w:rsidRPr="00F73597">
        <w:rPr>
          <w:szCs w:val="28"/>
        </w:rPr>
        <w:t>овсем один,</w:t>
      </w:r>
      <w:r>
        <w:rPr>
          <w:szCs w:val="28"/>
        </w:rPr>
        <w:t xml:space="preserve"> п</w:t>
      </w:r>
      <w:r w:rsidRPr="00F73597">
        <w:rPr>
          <w:szCs w:val="28"/>
        </w:rPr>
        <w:t>ервый раз в жизни!</w:t>
      </w:r>
      <w:r>
        <w:rPr>
          <w:szCs w:val="28"/>
        </w:rPr>
        <w:t xml:space="preserve"> </w:t>
      </w:r>
      <w:proofErr w:type="gramStart"/>
      <w:r w:rsidRPr="00F73597">
        <w:rPr>
          <w:szCs w:val="28"/>
        </w:rPr>
        <w:t>Сперва</w:t>
      </w:r>
      <w:proofErr w:type="gramEnd"/>
      <w:r w:rsidRPr="00F73597">
        <w:rPr>
          <w:szCs w:val="28"/>
        </w:rPr>
        <w:t xml:space="preserve"> он </w:t>
      </w:r>
      <w:r w:rsidR="00086459" w:rsidRPr="00F73597">
        <w:rPr>
          <w:szCs w:val="28"/>
        </w:rPr>
        <w:t>шёл</w:t>
      </w:r>
      <w:r w:rsidRPr="00F73597">
        <w:rPr>
          <w:szCs w:val="28"/>
        </w:rPr>
        <w:t xml:space="preserve"> не спеша,</w:t>
      </w:r>
      <w:r>
        <w:rPr>
          <w:szCs w:val="28"/>
        </w:rPr>
        <w:t xml:space="preserve"> п</w:t>
      </w:r>
      <w:r w:rsidRPr="00F73597">
        <w:rPr>
          <w:szCs w:val="28"/>
        </w:rPr>
        <w:t>отом чуть быстрее,</w:t>
      </w:r>
      <w:r>
        <w:rPr>
          <w:szCs w:val="28"/>
        </w:rPr>
        <w:t xml:space="preserve"> а</w:t>
      </w:r>
      <w:r w:rsidRPr="00F73597">
        <w:rPr>
          <w:szCs w:val="28"/>
        </w:rPr>
        <w:t xml:space="preserve"> дальше — вприпрыжку.</w:t>
      </w:r>
    </w:p>
    <w:p w:rsidR="007D2B8D" w:rsidRPr="00F73597" w:rsidRDefault="007D2B8D" w:rsidP="007D2B8D">
      <w:pPr>
        <w:spacing w:after="0" w:line="240" w:lineRule="auto"/>
        <w:ind w:firstLine="709"/>
        <w:jc w:val="both"/>
        <w:rPr>
          <w:szCs w:val="28"/>
        </w:rPr>
      </w:pPr>
      <w:r w:rsidRPr="00F73597">
        <w:rPr>
          <w:szCs w:val="28"/>
        </w:rPr>
        <w:t xml:space="preserve">Вскоре Крошка Енот </w:t>
      </w:r>
      <w:r w:rsidR="00086459" w:rsidRPr="00F73597">
        <w:rPr>
          <w:szCs w:val="28"/>
        </w:rPr>
        <w:t>вошёл</w:t>
      </w:r>
      <w:r w:rsidRPr="00F73597">
        <w:rPr>
          <w:szCs w:val="28"/>
        </w:rPr>
        <w:t xml:space="preserve"> в густой-прегустой лес.</w:t>
      </w:r>
    </w:p>
    <w:p w:rsidR="007D2B8D" w:rsidRPr="00F73597" w:rsidRDefault="007D2B8D" w:rsidP="007D2B8D">
      <w:pPr>
        <w:spacing w:after="0" w:line="240" w:lineRule="auto"/>
        <w:ind w:firstLine="709"/>
        <w:jc w:val="both"/>
        <w:rPr>
          <w:szCs w:val="28"/>
        </w:rPr>
      </w:pPr>
      <w:r w:rsidRPr="00F73597">
        <w:rPr>
          <w:szCs w:val="28"/>
        </w:rPr>
        <w:t>Там отдыхал Старый Дикобраз.</w:t>
      </w:r>
    </w:p>
    <w:p w:rsidR="007D2B8D" w:rsidRPr="00F73597" w:rsidRDefault="007D2B8D" w:rsidP="007D2B8D">
      <w:pPr>
        <w:spacing w:after="0" w:line="240" w:lineRule="auto"/>
        <w:ind w:firstLine="709"/>
        <w:jc w:val="both"/>
        <w:rPr>
          <w:szCs w:val="28"/>
        </w:rPr>
      </w:pPr>
      <w:r w:rsidRPr="00F73597">
        <w:rPr>
          <w:szCs w:val="28"/>
        </w:rPr>
        <w:t>Он очень удивился, увидев, что Крошка</w:t>
      </w:r>
      <w:r>
        <w:rPr>
          <w:szCs w:val="28"/>
        </w:rPr>
        <w:t xml:space="preserve"> </w:t>
      </w:r>
      <w:r w:rsidRPr="00F73597">
        <w:rPr>
          <w:szCs w:val="28"/>
        </w:rPr>
        <w:t>Енот гуляет в лесу без мамы.</w:t>
      </w:r>
    </w:p>
    <w:p w:rsidR="007D2B8D" w:rsidRPr="00F73597" w:rsidRDefault="007D2B8D" w:rsidP="007D2B8D">
      <w:pPr>
        <w:spacing w:after="0" w:line="240" w:lineRule="auto"/>
        <w:ind w:firstLine="709"/>
        <w:jc w:val="both"/>
        <w:rPr>
          <w:szCs w:val="28"/>
        </w:rPr>
      </w:pPr>
      <w:r w:rsidRPr="00F73597">
        <w:rPr>
          <w:szCs w:val="28"/>
        </w:rPr>
        <w:t xml:space="preserve">— Куда ты </w:t>
      </w:r>
      <w:r w:rsidR="00086459" w:rsidRPr="00F73597">
        <w:rPr>
          <w:szCs w:val="28"/>
        </w:rPr>
        <w:t>идёшь</w:t>
      </w:r>
      <w:r w:rsidRPr="00F73597">
        <w:rPr>
          <w:szCs w:val="28"/>
        </w:rPr>
        <w:t xml:space="preserve"> совсем один? — спросил</w:t>
      </w:r>
      <w:r>
        <w:rPr>
          <w:szCs w:val="28"/>
        </w:rPr>
        <w:t xml:space="preserve"> </w:t>
      </w:r>
      <w:r w:rsidRPr="00F73597">
        <w:rPr>
          <w:szCs w:val="28"/>
        </w:rPr>
        <w:t>Старый Дикобраз.</w:t>
      </w:r>
    </w:p>
    <w:p w:rsidR="007D2B8D" w:rsidRPr="00F73597" w:rsidRDefault="007D2B8D" w:rsidP="007D2B8D">
      <w:pPr>
        <w:spacing w:after="0" w:line="240" w:lineRule="auto"/>
        <w:ind w:firstLine="709"/>
        <w:jc w:val="both"/>
        <w:rPr>
          <w:szCs w:val="28"/>
        </w:rPr>
      </w:pPr>
      <w:r w:rsidRPr="00F73597">
        <w:rPr>
          <w:szCs w:val="28"/>
        </w:rPr>
        <w:t>— К быстрому ручью! — ответил Крошка</w:t>
      </w:r>
      <w:r>
        <w:rPr>
          <w:szCs w:val="28"/>
        </w:rPr>
        <w:t xml:space="preserve"> </w:t>
      </w:r>
      <w:r w:rsidRPr="00F73597">
        <w:rPr>
          <w:szCs w:val="28"/>
        </w:rPr>
        <w:t>Енот гордо. — Я иду ловить раков на ужин.</w:t>
      </w:r>
    </w:p>
    <w:p w:rsidR="007D2B8D" w:rsidRPr="00F73597" w:rsidRDefault="007D2B8D" w:rsidP="007D2B8D">
      <w:pPr>
        <w:spacing w:after="0" w:line="240" w:lineRule="auto"/>
        <w:ind w:firstLine="709"/>
        <w:jc w:val="both"/>
        <w:rPr>
          <w:szCs w:val="28"/>
        </w:rPr>
      </w:pPr>
      <w:r w:rsidRPr="00F73597">
        <w:rPr>
          <w:szCs w:val="28"/>
        </w:rPr>
        <w:t>— А тебе не страшно, Крошка Енот? — спросил Старый Дикобраз. — Ты ведь знаешь,</w:t>
      </w:r>
      <w:r>
        <w:rPr>
          <w:szCs w:val="28"/>
        </w:rPr>
        <w:t xml:space="preserve"> </w:t>
      </w:r>
      <w:r w:rsidRPr="00F73597">
        <w:rPr>
          <w:szCs w:val="28"/>
        </w:rPr>
        <w:t>что у тебя нет того, что есть у меня, — таких</w:t>
      </w:r>
      <w:r>
        <w:rPr>
          <w:szCs w:val="28"/>
        </w:rPr>
        <w:t xml:space="preserve"> </w:t>
      </w:r>
      <w:r w:rsidRPr="00F73597">
        <w:rPr>
          <w:szCs w:val="28"/>
        </w:rPr>
        <w:t>острых и длинных иголок.</w:t>
      </w:r>
    </w:p>
    <w:p w:rsidR="007D2B8D" w:rsidRPr="00F73597" w:rsidRDefault="007D2B8D" w:rsidP="007D2B8D">
      <w:pPr>
        <w:spacing w:after="0" w:line="240" w:lineRule="auto"/>
        <w:ind w:firstLine="709"/>
        <w:jc w:val="both"/>
        <w:rPr>
          <w:szCs w:val="28"/>
        </w:rPr>
      </w:pPr>
      <w:r w:rsidRPr="00F73597">
        <w:rPr>
          <w:szCs w:val="28"/>
        </w:rPr>
        <w:t xml:space="preserve">— Я не боюсь! — </w:t>
      </w:r>
      <w:proofErr w:type="gramStart"/>
      <w:r w:rsidRPr="00F73597">
        <w:rPr>
          <w:szCs w:val="28"/>
        </w:rPr>
        <w:t>ответил</w:t>
      </w:r>
      <w:proofErr w:type="gramEnd"/>
      <w:r w:rsidRPr="00F73597">
        <w:rPr>
          <w:szCs w:val="28"/>
        </w:rPr>
        <w:t xml:space="preserve"> Крошка Енот; он</w:t>
      </w:r>
      <w:r>
        <w:rPr>
          <w:szCs w:val="28"/>
        </w:rPr>
        <w:t xml:space="preserve"> </w:t>
      </w:r>
      <w:r w:rsidRPr="00F73597">
        <w:rPr>
          <w:szCs w:val="28"/>
        </w:rPr>
        <w:t>был маленький, но храбрый.</w:t>
      </w:r>
    </w:p>
    <w:p w:rsidR="007D2B8D" w:rsidRPr="00F73597" w:rsidRDefault="007D2B8D" w:rsidP="007D2B8D">
      <w:pPr>
        <w:spacing w:after="0" w:line="240" w:lineRule="auto"/>
        <w:ind w:firstLine="709"/>
        <w:jc w:val="both"/>
        <w:rPr>
          <w:szCs w:val="28"/>
        </w:rPr>
      </w:pPr>
      <w:r w:rsidRPr="00F73597">
        <w:rPr>
          <w:szCs w:val="28"/>
        </w:rPr>
        <w:t xml:space="preserve">Крошка Енот </w:t>
      </w:r>
      <w:r w:rsidR="00086459" w:rsidRPr="00F73597">
        <w:rPr>
          <w:szCs w:val="28"/>
        </w:rPr>
        <w:t>пошёл</w:t>
      </w:r>
      <w:r w:rsidRPr="00F73597">
        <w:rPr>
          <w:szCs w:val="28"/>
        </w:rPr>
        <w:t xml:space="preserve"> дальше при свете яркой луны.</w:t>
      </w:r>
    </w:p>
    <w:p w:rsidR="007D2B8D" w:rsidRPr="00F73597" w:rsidRDefault="007D2B8D" w:rsidP="007D2B8D">
      <w:pPr>
        <w:spacing w:after="0" w:line="240" w:lineRule="auto"/>
        <w:ind w:firstLine="709"/>
        <w:jc w:val="both"/>
        <w:rPr>
          <w:szCs w:val="28"/>
        </w:rPr>
      </w:pPr>
      <w:proofErr w:type="gramStart"/>
      <w:r w:rsidRPr="00F73597">
        <w:rPr>
          <w:szCs w:val="28"/>
        </w:rPr>
        <w:t>Сперва</w:t>
      </w:r>
      <w:proofErr w:type="gramEnd"/>
      <w:r w:rsidRPr="00F73597">
        <w:rPr>
          <w:szCs w:val="28"/>
        </w:rPr>
        <w:t xml:space="preserve"> он </w:t>
      </w:r>
      <w:r w:rsidR="00086459" w:rsidRPr="00F73597">
        <w:rPr>
          <w:szCs w:val="28"/>
        </w:rPr>
        <w:t>шёл</w:t>
      </w:r>
      <w:r w:rsidRPr="00F73597">
        <w:rPr>
          <w:szCs w:val="28"/>
        </w:rPr>
        <w:t xml:space="preserve"> не спеша,</w:t>
      </w:r>
      <w:r>
        <w:rPr>
          <w:szCs w:val="28"/>
        </w:rPr>
        <w:t xml:space="preserve"> п</w:t>
      </w:r>
      <w:r w:rsidRPr="00F73597">
        <w:rPr>
          <w:szCs w:val="28"/>
        </w:rPr>
        <w:t>отом чуть быстрее,</w:t>
      </w:r>
      <w:r>
        <w:rPr>
          <w:szCs w:val="28"/>
        </w:rPr>
        <w:t xml:space="preserve"> а</w:t>
      </w:r>
      <w:r w:rsidRPr="00F73597">
        <w:rPr>
          <w:szCs w:val="28"/>
        </w:rPr>
        <w:t xml:space="preserve"> дальше вприпрыжку.</w:t>
      </w:r>
    </w:p>
    <w:p w:rsidR="007D2B8D" w:rsidRPr="00F73597" w:rsidRDefault="007D2B8D" w:rsidP="007D2B8D">
      <w:pPr>
        <w:spacing w:after="0" w:line="240" w:lineRule="auto"/>
        <w:ind w:firstLine="709"/>
        <w:jc w:val="both"/>
        <w:rPr>
          <w:szCs w:val="28"/>
        </w:rPr>
      </w:pPr>
      <w:r w:rsidRPr="00F73597">
        <w:rPr>
          <w:szCs w:val="28"/>
        </w:rPr>
        <w:t xml:space="preserve">Вскоре он </w:t>
      </w:r>
      <w:r w:rsidR="00086459" w:rsidRPr="00F73597">
        <w:rPr>
          <w:szCs w:val="28"/>
        </w:rPr>
        <w:t>пришёл</w:t>
      </w:r>
      <w:r w:rsidRPr="00F73597">
        <w:rPr>
          <w:szCs w:val="28"/>
        </w:rPr>
        <w:t xml:space="preserve"> на </w:t>
      </w:r>
      <w:r w:rsidR="00086459" w:rsidRPr="00F73597">
        <w:rPr>
          <w:szCs w:val="28"/>
        </w:rPr>
        <w:t>зелёную</w:t>
      </w:r>
      <w:r w:rsidRPr="00F73597">
        <w:rPr>
          <w:szCs w:val="28"/>
        </w:rPr>
        <w:t xml:space="preserve"> полянку.</w:t>
      </w:r>
      <w:r>
        <w:rPr>
          <w:szCs w:val="28"/>
        </w:rPr>
        <w:t xml:space="preserve"> </w:t>
      </w:r>
      <w:r w:rsidRPr="00F73597">
        <w:rPr>
          <w:szCs w:val="28"/>
        </w:rPr>
        <w:t>Там сидел Большой Скунс. Он тоже удивился, почему Крошка Енот гуляет в лесу</w:t>
      </w:r>
      <w:r>
        <w:rPr>
          <w:szCs w:val="28"/>
        </w:rPr>
        <w:t xml:space="preserve"> </w:t>
      </w:r>
      <w:r w:rsidRPr="00F73597">
        <w:rPr>
          <w:szCs w:val="28"/>
        </w:rPr>
        <w:t>без мамы.</w:t>
      </w:r>
    </w:p>
    <w:p w:rsidR="007D2B8D" w:rsidRPr="00F73597" w:rsidRDefault="007D2B8D" w:rsidP="007D2B8D">
      <w:pPr>
        <w:spacing w:after="0" w:line="240" w:lineRule="auto"/>
        <w:ind w:firstLine="709"/>
        <w:jc w:val="both"/>
        <w:rPr>
          <w:szCs w:val="28"/>
        </w:rPr>
      </w:pPr>
      <w:r w:rsidRPr="00F73597">
        <w:rPr>
          <w:szCs w:val="28"/>
        </w:rPr>
        <w:lastRenderedPageBreak/>
        <w:t xml:space="preserve">— Куда ты </w:t>
      </w:r>
      <w:r w:rsidR="00086459" w:rsidRPr="00F73597">
        <w:rPr>
          <w:szCs w:val="28"/>
        </w:rPr>
        <w:t>идёшь</w:t>
      </w:r>
      <w:r w:rsidRPr="00F73597">
        <w:rPr>
          <w:szCs w:val="28"/>
        </w:rPr>
        <w:t xml:space="preserve"> совсем один? — спросил</w:t>
      </w:r>
      <w:r>
        <w:rPr>
          <w:szCs w:val="28"/>
        </w:rPr>
        <w:t xml:space="preserve"> </w:t>
      </w:r>
      <w:r w:rsidRPr="00F73597">
        <w:rPr>
          <w:szCs w:val="28"/>
        </w:rPr>
        <w:t>Большой Скунс.</w:t>
      </w:r>
    </w:p>
    <w:p w:rsidR="007D2B8D" w:rsidRPr="00F73597" w:rsidRDefault="007D2B8D" w:rsidP="007D2B8D">
      <w:pPr>
        <w:spacing w:after="0" w:line="240" w:lineRule="auto"/>
        <w:ind w:firstLine="709"/>
        <w:jc w:val="both"/>
        <w:rPr>
          <w:szCs w:val="28"/>
        </w:rPr>
      </w:pPr>
      <w:r w:rsidRPr="00F73597">
        <w:rPr>
          <w:szCs w:val="28"/>
        </w:rPr>
        <w:t>— К быстрому ручью! — ответил Крошка</w:t>
      </w:r>
      <w:r>
        <w:rPr>
          <w:szCs w:val="28"/>
        </w:rPr>
        <w:t xml:space="preserve"> </w:t>
      </w:r>
      <w:r w:rsidRPr="00F73597">
        <w:rPr>
          <w:szCs w:val="28"/>
        </w:rPr>
        <w:t>Енот гордо. — Я иду ловить раков на ужин.</w:t>
      </w:r>
    </w:p>
    <w:p w:rsidR="007D2B8D" w:rsidRPr="00F73597" w:rsidRDefault="007D2B8D" w:rsidP="007D2B8D">
      <w:pPr>
        <w:spacing w:after="0" w:line="240" w:lineRule="auto"/>
        <w:ind w:firstLine="709"/>
        <w:jc w:val="both"/>
        <w:rPr>
          <w:szCs w:val="28"/>
        </w:rPr>
      </w:pPr>
      <w:r w:rsidRPr="00F73597">
        <w:rPr>
          <w:szCs w:val="28"/>
        </w:rPr>
        <w:t>—</w:t>
      </w:r>
      <w:r w:rsidR="00086459">
        <w:rPr>
          <w:szCs w:val="28"/>
        </w:rPr>
        <w:t xml:space="preserve"> </w:t>
      </w:r>
      <w:r w:rsidRPr="00F73597">
        <w:rPr>
          <w:szCs w:val="28"/>
        </w:rPr>
        <w:t>А тебе не страшно, Крошка Енот? — спросил Большой Скунс — Ты ведь знаешь, у</w:t>
      </w:r>
      <w:r>
        <w:rPr>
          <w:szCs w:val="28"/>
        </w:rPr>
        <w:t xml:space="preserve"> </w:t>
      </w:r>
      <w:r w:rsidRPr="00F73597">
        <w:rPr>
          <w:szCs w:val="28"/>
        </w:rPr>
        <w:t>тебя нет того, что есть у меня: я разбрызгиваю жидкость с противным запахом, и</w:t>
      </w:r>
      <w:r>
        <w:rPr>
          <w:szCs w:val="28"/>
        </w:rPr>
        <w:t xml:space="preserve"> </w:t>
      </w:r>
      <w:r w:rsidRPr="00F73597">
        <w:rPr>
          <w:szCs w:val="28"/>
        </w:rPr>
        <w:t>все убегают.</w:t>
      </w:r>
    </w:p>
    <w:p w:rsidR="007D2B8D" w:rsidRPr="00F73597" w:rsidRDefault="007D2B8D" w:rsidP="007D2B8D">
      <w:pPr>
        <w:spacing w:after="0" w:line="240" w:lineRule="auto"/>
        <w:ind w:firstLine="709"/>
        <w:jc w:val="both"/>
        <w:rPr>
          <w:szCs w:val="28"/>
        </w:rPr>
      </w:pPr>
      <w:r w:rsidRPr="00F73597">
        <w:rPr>
          <w:szCs w:val="28"/>
        </w:rPr>
        <w:t>— Я не боюсь! — сказал Крошка Енот и</w:t>
      </w:r>
      <w:r>
        <w:rPr>
          <w:szCs w:val="28"/>
        </w:rPr>
        <w:t xml:space="preserve"> </w:t>
      </w:r>
      <w:r w:rsidR="00086459" w:rsidRPr="00F73597">
        <w:rPr>
          <w:szCs w:val="28"/>
        </w:rPr>
        <w:t>пошёл</w:t>
      </w:r>
      <w:r w:rsidRPr="00F73597">
        <w:rPr>
          <w:szCs w:val="28"/>
        </w:rPr>
        <w:t xml:space="preserve"> дальше.</w:t>
      </w:r>
    </w:p>
    <w:p w:rsidR="007D2B8D" w:rsidRPr="00F73597" w:rsidRDefault="007D2B8D" w:rsidP="007D2B8D">
      <w:pPr>
        <w:spacing w:after="0" w:line="240" w:lineRule="auto"/>
        <w:ind w:firstLine="709"/>
        <w:jc w:val="both"/>
        <w:rPr>
          <w:szCs w:val="28"/>
        </w:rPr>
      </w:pPr>
      <w:r w:rsidRPr="00F73597">
        <w:rPr>
          <w:szCs w:val="28"/>
        </w:rPr>
        <w:t>Недалеко от пруда он увидел Толстого</w:t>
      </w:r>
      <w:r>
        <w:rPr>
          <w:szCs w:val="28"/>
        </w:rPr>
        <w:t xml:space="preserve"> </w:t>
      </w:r>
      <w:r w:rsidRPr="00F73597">
        <w:rPr>
          <w:szCs w:val="28"/>
        </w:rPr>
        <w:t>Кролика.</w:t>
      </w:r>
    </w:p>
    <w:p w:rsidR="007D2B8D" w:rsidRPr="00F73597" w:rsidRDefault="007D2B8D" w:rsidP="007D2B8D">
      <w:pPr>
        <w:spacing w:after="0" w:line="240" w:lineRule="auto"/>
        <w:ind w:firstLine="709"/>
        <w:jc w:val="both"/>
        <w:rPr>
          <w:szCs w:val="28"/>
        </w:rPr>
      </w:pPr>
      <w:r w:rsidRPr="00F73597">
        <w:rPr>
          <w:szCs w:val="28"/>
        </w:rPr>
        <w:t>Толстый Кролик спал. Он приоткрыл</w:t>
      </w:r>
      <w:r>
        <w:rPr>
          <w:szCs w:val="28"/>
        </w:rPr>
        <w:t xml:space="preserve"> </w:t>
      </w:r>
      <w:r w:rsidRPr="00F73597">
        <w:rPr>
          <w:szCs w:val="28"/>
        </w:rPr>
        <w:t>один глаз и вскочил.</w:t>
      </w:r>
    </w:p>
    <w:p w:rsidR="007D2B8D" w:rsidRPr="00F73597" w:rsidRDefault="007D2B8D" w:rsidP="007D2B8D">
      <w:pPr>
        <w:spacing w:after="0" w:line="240" w:lineRule="auto"/>
        <w:ind w:firstLine="709"/>
        <w:jc w:val="both"/>
        <w:rPr>
          <w:szCs w:val="28"/>
        </w:rPr>
      </w:pPr>
      <w:r w:rsidRPr="00F73597">
        <w:rPr>
          <w:szCs w:val="28"/>
        </w:rPr>
        <w:t>— Ой, ты меня напугал! — сказал он. —</w:t>
      </w:r>
      <w:r>
        <w:rPr>
          <w:szCs w:val="28"/>
        </w:rPr>
        <w:t xml:space="preserve"> </w:t>
      </w:r>
      <w:r w:rsidRPr="00F73597">
        <w:rPr>
          <w:szCs w:val="28"/>
        </w:rPr>
        <w:t xml:space="preserve">Куда же ты </w:t>
      </w:r>
      <w:r w:rsidR="00086459" w:rsidRPr="00F73597">
        <w:rPr>
          <w:szCs w:val="28"/>
        </w:rPr>
        <w:t>идёшь</w:t>
      </w:r>
      <w:r w:rsidRPr="00F73597">
        <w:rPr>
          <w:szCs w:val="28"/>
        </w:rPr>
        <w:t xml:space="preserve"> совсем один, Крошка</w:t>
      </w:r>
      <w:r>
        <w:rPr>
          <w:szCs w:val="28"/>
        </w:rPr>
        <w:t xml:space="preserve"> </w:t>
      </w:r>
      <w:r w:rsidRPr="00F73597">
        <w:rPr>
          <w:szCs w:val="28"/>
        </w:rPr>
        <w:t>Енот?</w:t>
      </w:r>
    </w:p>
    <w:p w:rsidR="007D2B8D" w:rsidRPr="00F73597" w:rsidRDefault="007D2B8D" w:rsidP="007D2B8D">
      <w:pPr>
        <w:spacing w:after="0" w:line="240" w:lineRule="auto"/>
        <w:ind w:firstLine="709"/>
        <w:jc w:val="both"/>
        <w:rPr>
          <w:szCs w:val="28"/>
        </w:rPr>
      </w:pPr>
      <w:r w:rsidRPr="00F73597">
        <w:rPr>
          <w:szCs w:val="28"/>
        </w:rPr>
        <w:t>— Я иду к быстрому ручью! — сказал Крошка Енот гордо. — Это по ту сторону пруда.</w:t>
      </w:r>
    </w:p>
    <w:p w:rsidR="007D2B8D" w:rsidRPr="00F73597" w:rsidRDefault="007D2B8D" w:rsidP="007D2B8D">
      <w:pPr>
        <w:spacing w:after="0" w:line="240" w:lineRule="auto"/>
        <w:ind w:firstLine="709"/>
        <w:jc w:val="both"/>
        <w:rPr>
          <w:szCs w:val="28"/>
        </w:rPr>
      </w:pPr>
      <w:r w:rsidRPr="00F73597">
        <w:rPr>
          <w:szCs w:val="28"/>
        </w:rPr>
        <w:t xml:space="preserve">— </w:t>
      </w:r>
      <w:proofErr w:type="spellStart"/>
      <w:r w:rsidRPr="00F73597">
        <w:rPr>
          <w:szCs w:val="28"/>
        </w:rPr>
        <w:t>Оо-ооо</w:t>
      </w:r>
      <w:proofErr w:type="spellEnd"/>
      <w:r w:rsidRPr="00F73597">
        <w:rPr>
          <w:szCs w:val="28"/>
        </w:rPr>
        <w:t>! — сказал Толстый Кролик. — А</w:t>
      </w:r>
      <w:r>
        <w:rPr>
          <w:szCs w:val="28"/>
        </w:rPr>
        <w:t xml:space="preserve"> </w:t>
      </w:r>
      <w:r w:rsidRPr="00F73597">
        <w:rPr>
          <w:szCs w:val="28"/>
        </w:rPr>
        <w:t>ты не боишься Его?</w:t>
      </w:r>
    </w:p>
    <w:p w:rsidR="007D2B8D" w:rsidRPr="00F73597" w:rsidRDefault="007D2B8D" w:rsidP="007D2B8D">
      <w:pPr>
        <w:spacing w:after="0" w:line="240" w:lineRule="auto"/>
        <w:ind w:firstLine="709"/>
        <w:jc w:val="both"/>
        <w:rPr>
          <w:szCs w:val="28"/>
        </w:rPr>
      </w:pPr>
      <w:r w:rsidRPr="00F73597">
        <w:rPr>
          <w:szCs w:val="28"/>
        </w:rPr>
        <w:t>— Кого мне бояться? — спросил Крошка</w:t>
      </w:r>
      <w:r>
        <w:rPr>
          <w:szCs w:val="28"/>
        </w:rPr>
        <w:t xml:space="preserve"> </w:t>
      </w:r>
      <w:r w:rsidRPr="00F73597">
        <w:rPr>
          <w:szCs w:val="28"/>
        </w:rPr>
        <w:t>Енот.</w:t>
      </w:r>
    </w:p>
    <w:p w:rsidR="007D2B8D" w:rsidRPr="00F73597" w:rsidRDefault="007D2B8D" w:rsidP="007D2B8D">
      <w:pPr>
        <w:spacing w:after="0" w:line="240" w:lineRule="auto"/>
        <w:ind w:firstLine="709"/>
        <w:jc w:val="both"/>
        <w:rPr>
          <w:szCs w:val="28"/>
        </w:rPr>
      </w:pPr>
      <w:r w:rsidRPr="00F73597">
        <w:rPr>
          <w:szCs w:val="28"/>
        </w:rPr>
        <w:t>— Того, кто сидит в пруду, — сказал Толстый Кролик. — Я Его боюсь!</w:t>
      </w:r>
    </w:p>
    <w:p w:rsidR="007D2B8D" w:rsidRPr="00F73597" w:rsidRDefault="007D2B8D" w:rsidP="007D2B8D">
      <w:pPr>
        <w:spacing w:after="0" w:line="240" w:lineRule="auto"/>
        <w:ind w:firstLine="709"/>
        <w:jc w:val="both"/>
        <w:rPr>
          <w:szCs w:val="28"/>
        </w:rPr>
      </w:pPr>
      <w:r w:rsidRPr="00F73597">
        <w:rPr>
          <w:szCs w:val="28"/>
        </w:rPr>
        <w:t>— Ну, а я не боюсь! — сказал Крошка Енот</w:t>
      </w:r>
      <w:r>
        <w:rPr>
          <w:szCs w:val="28"/>
        </w:rPr>
        <w:t xml:space="preserve"> </w:t>
      </w:r>
      <w:r w:rsidRPr="00F73597">
        <w:rPr>
          <w:szCs w:val="28"/>
        </w:rPr>
        <w:t xml:space="preserve">и </w:t>
      </w:r>
      <w:r w:rsidR="00086459" w:rsidRPr="00F73597">
        <w:rPr>
          <w:szCs w:val="28"/>
        </w:rPr>
        <w:t>пошёл</w:t>
      </w:r>
      <w:r w:rsidRPr="00F73597">
        <w:rPr>
          <w:szCs w:val="28"/>
        </w:rPr>
        <w:t xml:space="preserve"> дальше.</w:t>
      </w:r>
    </w:p>
    <w:p w:rsidR="007D2B8D" w:rsidRPr="00F73597" w:rsidRDefault="007D2B8D" w:rsidP="007D2B8D">
      <w:pPr>
        <w:spacing w:after="0" w:line="240" w:lineRule="auto"/>
        <w:ind w:firstLine="709"/>
        <w:jc w:val="both"/>
        <w:rPr>
          <w:szCs w:val="28"/>
        </w:rPr>
      </w:pPr>
      <w:r w:rsidRPr="00F73597">
        <w:rPr>
          <w:szCs w:val="28"/>
        </w:rPr>
        <w:t xml:space="preserve">И </w:t>
      </w:r>
      <w:proofErr w:type="gramStart"/>
      <w:r w:rsidRPr="00F73597">
        <w:rPr>
          <w:szCs w:val="28"/>
        </w:rPr>
        <w:t>вот</w:t>
      </w:r>
      <w:proofErr w:type="gramEnd"/>
      <w:r w:rsidRPr="00F73597">
        <w:rPr>
          <w:szCs w:val="28"/>
        </w:rPr>
        <w:t xml:space="preserve"> наконец Крошка Енот увидел большое дерево, которое было перекинуто через</w:t>
      </w:r>
      <w:r>
        <w:rPr>
          <w:szCs w:val="28"/>
        </w:rPr>
        <w:t xml:space="preserve"> пруд.</w:t>
      </w:r>
    </w:p>
    <w:p w:rsidR="007D2B8D" w:rsidRPr="00F73597" w:rsidRDefault="007D2B8D" w:rsidP="007D2B8D">
      <w:pPr>
        <w:spacing w:after="0" w:line="240" w:lineRule="auto"/>
        <w:ind w:firstLine="709"/>
        <w:jc w:val="both"/>
        <w:rPr>
          <w:szCs w:val="28"/>
        </w:rPr>
      </w:pPr>
      <w:r w:rsidRPr="00F73597">
        <w:rPr>
          <w:szCs w:val="28"/>
        </w:rPr>
        <w:t>— Здесь мне надо перейти, — сказал сам</w:t>
      </w:r>
      <w:r>
        <w:rPr>
          <w:szCs w:val="28"/>
        </w:rPr>
        <w:t xml:space="preserve"> </w:t>
      </w:r>
      <w:r w:rsidRPr="00F73597">
        <w:rPr>
          <w:szCs w:val="28"/>
        </w:rPr>
        <w:t>себе Крошка Енот. — А там, на другой стороне, я буду ловить раков.</w:t>
      </w:r>
    </w:p>
    <w:p w:rsidR="007D2B8D" w:rsidRPr="00F73597" w:rsidRDefault="007D2B8D" w:rsidP="007D2B8D">
      <w:pPr>
        <w:spacing w:after="0" w:line="240" w:lineRule="auto"/>
        <w:ind w:firstLine="709"/>
        <w:jc w:val="both"/>
        <w:rPr>
          <w:szCs w:val="28"/>
        </w:rPr>
      </w:pPr>
      <w:r w:rsidRPr="00F73597">
        <w:rPr>
          <w:szCs w:val="28"/>
        </w:rPr>
        <w:t>Крошка Енот начал переходить по дереву</w:t>
      </w:r>
      <w:r>
        <w:rPr>
          <w:szCs w:val="28"/>
        </w:rPr>
        <w:t xml:space="preserve"> </w:t>
      </w:r>
      <w:r w:rsidRPr="00F73597">
        <w:rPr>
          <w:szCs w:val="28"/>
        </w:rPr>
        <w:t>на ту сторону пруда.</w:t>
      </w:r>
    </w:p>
    <w:p w:rsidR="007D2B8D" w:rsidRPr="00F73597" w:rsidRDefault="007D2B8D" w:rsidP="007D2B8D">
      <w:pPr>
        <w:spacing w:after="0" w:line="240" w:lineRule="auto"/>
        <w:ind w:firstLine="709"/>
        <w:jc w:val="both"/>
        <w:rPr>
          <w:szCs w:val="28"/>
        </w:rPr>
      </w:pPr>
      <w:r w:rsidRPr="00F73597">
        <w:rPr>
          <w:szCs w:val="28"/>
        </w:rPr>
        <w:t>Он был храбрым, но зачем только он повстречал этого Толстого Кролика!</w:t>
      </w:r>
    </w:p>
    <w:p w:rsidR="007D2B8D" w:rsidRPr="00F73597" w:rsidRDefault="007D2B8D" w:rsidP="007D2B8D">
      <w:pPr>
        <w:spacing w:after="0" w:line="240" w:lineRule="auto"/>
        <w:ind w:firstLine="709"/>
        <w:jc w:val="both"/>
        <w:rPr>
          <w:szCs w:val="28"/>
        </w:rPr>
      </w:pPr>
      <w:r w:rsidRPr="00F73597">
        <w:rPr>
          <w:szCs w:val="28"/>
        </w:rPr>
        <w:t>Ему не хотелось думать о Том, кто сидит в</w:t>
      </w:r>
      <w:r>
        <w:rPr>
          <w:szCs w:val="28"/>
        </w:rPr>
        <w:t xml:space="preserve"> </w:t>
      </w:r>
      <w:r w:rsidRPr="00F73597">
        <w:rPr>
          <w:szCs w:val="28"/>
        </w:rPr>
        <w:t>пруду, но он ничего не мог с собой поделать.</w:t>
      </w:r>
    </w:p>
    <w:p w:rsidR="007D2B8D" w:rsidRPr="00F73597" w:rsidRDefault="007D2B8D" w:rsidP="007D2B8D">
      <w:pPr>
        <w:spacing w:after="0" w:line="240" w:lineRule="auto"/>
        <w:ind w:firstLine="709"/>
        <w:jc w:val="both"/>
        <w:rPr>
          <w:szCs w:val="28"/>
        </w:rPr>
      </w:pPr>
      <w:r w:rsidRPr="00F73597">
        <w:rPr>
          <w:szCs w:val="28"/>
        </w:rPr>
        <w:t>Он остановился и заглянул.</w:t>
      </w:r>
    </w:p>
    <w:p w:rsidR="007D2B8D" w:rsidRPr="00F73597" w:rsidRDefault="007D2B8D" w:rsidP="007D2B8D">
      <w:pPr>
        <w:spacing w:after="0" w:line="240" w:lineRule="auto"/>
        <w:ind w:firstLine="709"/>
        <w:jc w:val="both"/>
        <w:rPr>
          <w:szCs w:val="28"/>
        </w:rPr>
      </w:pPr>
      <w:r w:rsidRPr="00F73597">
        <w:rPr>
          <w:szCs w:val="28"/>
        </w:rPr>
        <w:t>Кто-то сидел в пруду!</w:t>
      </w:r>
    </w:p>
    <w:p w:rsidR="007D2B8D" w:rsidRPr="00F73597" w:rsidRDefault="007D2B8D" w:rsidP="007D2B8D">
      <w:pPr>
        <w:spacing w:after="0" w:line="240" w:lineRule="auto"/>
        <w:ind w:firstLine="709"/>
        <w:jc w:val="both"/>
        <w:rPr>
          <w:szCs w:val="28"/>
        </w:rPr>
      </w:pPr>
      <w:r w:rsidRPr="00F73597">
        <w:rPr>
          <w:szCs w:val="28"/>
        </w:rPr>
        <w:t>Это был Он! Сидел там и смотрел на Енота</w:t>
      </w:r>
      <w:r>
        <w:rPr>
          <w:szCs w:val="28"/>
        </w:rPr>
        <w:t xml:space="preserve"> </w:t>
      </w:r>
      <w:r w:rsidRPr="00F73597">
        <w:rPr>
          <w:szCs w:val="28"/>
        </w:rPr>
        <w:t>при свете луны. Крошка Енот и виду не подал, что испугался.</w:t>
      </w:r>
    </w:p>
    <w:p w:rsidR="007D2B8D" w:rsidRPr="00F73597" w:rsidRDefault="007D2B8D" w:rsidP="007D2B8D">
      <w:pPr>
        <w:spacing w:after="0" w:line="240" w:lineRule="auto"/>
        <w:ind w:firstLine="709"/>
        <w:jc w:val="both"/>
        <w:rPr>
          <w:szCs w:val="28"/>
        </w:rPr>
      </w:pPr>
      <w:r w:rsidRPr="00F73597">
        <w:rPr>
          <w:szCs w:val="28"/>
        </w:rPr>
        <w:t>Он скорчил рожу.</w:t>
      </w:r>
    </w:p>
    <w:p w:rsidR="007D2B8D" w:rsidRPr="00F73597" w:rsidRDefault="007D2B8D" w:rsidP="007D2B8D">
      <w:pPr>
        <w:spacing w:after="0" w:line="240" w:lineRule="auto"/>
        <w:ind w:firstLine="709"/>
        <w:jc w:val="both"/>
        <w:rPr>
          <w:szCs w:val="28"/>
        </w:rPr>
      </w:pPr>
      <w:r w:rsidRPr="00F73597">
        <w:rPr>
          <w:szCs w:val="28"/>
        </w:rPr>
        <w:t>Тот, в пруду, тоже скорчил рожу.</w:t>
      </w:r>
    </w:p>
    <w:p w:rsidR="007D2B8D" w:rsidRPr="00F73597" w:rsidRDefault="007D2B8D" w:rsidP="007D2B8D">
      <w:pPr>
        <w:spacing w:after="0" w:line="240" w:lineRule="auto"/>
        <w:ind w:firstLine="709"/>
        <w:jc w:val="both"/>
        <w:rPr>
          <w:szCs w:val="28"/>
        </w:rPr>
      </w:pPr>
      <w:r w:rsidRPr="00F73597">
        <w:rPr>
          <w:szCs w:val="28"/>
        </w:rPr>
        <w:t xml:space="preserve">Что это была за </w:t>
      </w:r>
      <w:proofErr w:type="gramStart"/>
      <w:r w:rsidRPr="00F73597">
        <w:rPr>
          <w:szCs w:val="28"/>
        </w:rPr>
        <w:t>рожа</w:t>
      </w:r>
      <w:proofErr w:type="gramEnd"/>
      <w:r w:rsidRPr="00F73597">
        <w:rPr>
          <w:szCs w:val="28"/>
        </w:rPr>
        <w:t>!</w:t>
      </w:r>
    </w:p>
    <w:p w:rsidR="007D2B8D" w:rsidRPr="00F73597" w:rsidRDefault="007D2B8D" w:rsidP="007D2B8D">
      <w:pPr>
        <w:spacing w:after="0" w:line="240" w:lineRule="auto"/>
        <w:ind w:firstLine="709"/>
        <w:jc w:val="both"/>
        <w:rPr>
          <w:szCs w:val="28"/>
        </w:rPr>
      </w:pPr>
      <w:r w:rsidRPr="00F73597">
        <w:rPr>
          <w:szCs w:val="28"/>
        </w:rPr>
        <w:t>Крошка Енот повернул обратно и побежал</w:t>
      </w:r>
      <w:r>
        <w:rPr>
          <w:szCs w:val="28"/>
        </w:rPr>
        <w:t xml:space="preserve"> </w:t>
      </w:r>
      <w:r w:rsidRPr="00F73597">
        <w:rPr>
          <w:szCs w:val="28"/>
        </w:rPr>
        <w:t>со всех ног. Он так быстро промчался мимо</w:t>
      </w:r>
      <w:r>
        <w:rPr>
          <w:szCs w:val="28"/>
        </w:rPr>
        <w:t xml:space="preserve"> </w:t>
      </w:r>
      <w:r w:rsidRPr="00F73597">
        <w:rPr>
          <w:szCs w:val="28"/>
        </w:rPr>
        <w:t>Толстого Кролика, что тот опять напугался.</w:t>
      </w:r>
    </w:p>
    <w:p w:rsidR="007D2B8D" w:rsidRPr="00F73597" w:rsidRDefault="007D2B8D" w:rsidP="007D2B8D">
      <w:pPr>
        <w:spacing w:after="0" w:line="240" w:lineRule="auto"/>
        <w:ind w:firstLine="709"/>
        <w:jc w:val="both"/>
        <w:rPr>
          <w:szCs w:val="28"/>
        </w:rPr>
      </w:pPr>
      <w:r w:rsidRPr="00F73597">
        <w:rPr>
          <w:szCs w:val="28"/>
        </w:rPr>
        <w:t xml:space="preserve">И вот он бежал, </w:t>
      </w:r>
      <w:proofErr w:type="gramStart"/>
      <w:r w:rsidRPr="00F73597">
        <w:rPr>
          <w:szCs w:val="28"/>
        </w:rPr>
        <w:t>бежал не останавливаясь</w:t>
      </w:r>
      <w:proofErr w:type="gramEnd"/>
      <w:r w:rsidRPr="00F73597">
        <w:rPr>
          <w:szCs w:val="28"/>
        </w:rPr>
        <w:t>,</w:t>
      </w:r>
      <w:r>
        <w:rPr>
          <w:szCs w:val="28"/>
        </w:rPr>
        <w:t xml:space="preserve"> </w:t>
      </w:r>
      <w:r w:rsidRPr="00F73597">
        <w:rPr>
          <w:szCs w:val="28"/>
        </w:rPr>
        <w:t>пока не увидел Большого Скунса.</w:t>
      </w:r>
    </w:p>
    <w:p w:rsidR="007D2B8D" w:rsidRPr="00F73597" w:rsidRDefault="007D2B8D" w:rsidP="007D2B8D">
      <w:pPr>
        <w:spacing w:after="0" w:line="240" w:lineRule="auto"/>
        <w:ind w:firstLine="709"/>
        <w:jc w:val="both"/>
        <w:rPr>
          <w:szCs w:val="28"/>
        </w:rPr>
      </w:pPr>
      <w:r w:rsidRPr="00F73597">
        <w:rPr>
          <w:szCs w:val="28"/>
        </w:rPr>
        <w:lastRenderedPageBreak/>
        <w:t>— Что такое? Что такое? — спросил Большой Скунс.</w:t>
      </w:r>
    </w:p>
    <w:p w:rsidR="007D2B8D" w:rsidRPr="00F73597" w:rsidRDefault="007D2B8D" w:rsidP="007D2B8D">
      <w:pPr>
        <w:spacing w:after="0" w:line="240" w:lineRule="auto"/>
        <w:ind w:firstLine="709"/>
        <w:jc w:val="both"/>
        <w:rPr>
          <w:szCs w:val="28"/>
        </w:rPr>
      </w:pPr>
      <w:r w:rsidRPr="00F73597">
        <w:rPr>
          <w:szCs w:val="28"/>
        </w:rPr>
        <w:t>— Там, в пруду, сидит Кто-то большой</w:t>
      </w:r>
      <w:r w:rsidR="00086459">
        <w:rPr>
          <w:szCs w:val="28"/>
        </w:rPr>
        <w:t>-</w:t>
      </w:r>
      <w:r w:rsidRPr="00F73597">
        <w:rPr>
          <w:szCs w:val="28"/>
        </w:rPr>
        <w:t>пребольшой! — вскричал Крошка Енот.</w:t>
      </w:r>
      <w:r>
        <w:rPr>
          <w:szCs w:val="28"/>
        </w:rPr>
        <w:t xml:space="preserve"> — </w:t>
      </w:r>
      <w:r w:rsidRPr="00F73597">
        <w:rPr>
          <w:szCs w:val="28"/>
        </w:rPr>
        <w:t>Я не могу пройти.</w:t>
      </w:r>
    </w:p>
    <w:p w:rsidR="007D2B8D" w:rsidRPr="00F73597" w:rsidRDefault="007D2B8D" w:rsidP="007D2B8D">
      <w:pPr>
        <w:spacing w:after="0" w:line="240" w:lineRule="auto"/>
        <w:ind w:firstLine="709"/>
        <w:jc w:val="both"/>
        <w:rPr>
          <w:szCs w:val="28"/>
        </w:rPr>
      </w:pPr>
      <w:r w:rsidRPr="00F73597">
        <w:rPr>
          <w:szCs w:val="28"/>
        </w:rPr>
        <w:t>— Хочешь, я пойду с тобой и прогоню</w:t>
      </w:r>
      <w:r>
        <w:rPr>
          <w:szCs w:val="28"/>
        </w:rPr>
        <w:t xml:space="preserve"> </w:t>
      </w:r>
      <w:r w:rsidRPr="00F73597">
        <w:rPr>
          <w:szCs w:val="28"/>
        </w:rPr>
        <w:t>Его? — спросил Большой Скунс.</w:t>
      </w:r>
    </w:p>
    <w:p w:rsidR="007D2B8D" w:rsidRPr="00F73597" w:rsidRDefault="007D2B8D" w:rsidP="007D2B8D">
      <w:pPr>
        <w:spacing w:after="0" w:line="240" w:lineRule="auto"/>
        <w:ind w:firstLine="709"/>
        <w:jc w:val="both"/>
        <w:rPr>
          <w:szCs w:val="28"/>
        </w:rPr>
      </w:pPr>
      <w:r w:rsidRPr="00F73597">
        <w:rPr>
          <w:szCs w:val="28"/>
        </w:rPr>
        <w:t>— О, нет, нет! — ответил Крошка Енот торопливо. — Вы не должны этого делать!</w:t>
      </w:r>
    </w:p>
    <w:p w:rsidR="007D2B8D" w:rsidRPr="00F73597" w:rsidRDefault="007D2B8D" w:rsidP="007D2B8D">
      <w:pPr>
        <w:spacing w:after="0" w:line="240" w:lineRule="auto"/>
        <w:ind w:firstLine="709"/>
        <w:jc w:val="both"/>
        <w:rPr>
          <w:szCs w:val="28"/>
        </w:rPr>
      </w:pPr>
      <w:r w:rsidRPr="00F73597">
        <w:rPr>
          <w:szCs w:val="28"/>
        </w:rPr>
        <w:t xml:space="preserve">— </w:t>
      </w:r>
      <w:proofErr w:type="gramStart"/>
      <w:r w:rsidRPr="00F73597">
        <w:rPr>
          <w:szCs w:val="28"/>
        </w:rPr>
        <w:t>Ну</w:t>
      </w:r>
      <w:proofErr w:type="gramEnd"/>
      <w:r w:rsidRPr="00F73597">
        <w:rPr>
          <w:szCs w:val="28"/>
        </w:rPr>
        <w:t xml:space="preserve"> хорошо, — сказал Большой Скунс. —</w:t>
      </w:r>
      <w:r>
        <w:rPr>
          <w:szCs w:val="28"/>
        </w:rPr>
        <w:t xml:space="preserve"> </w:t>
      </w:r>
      <w:r w:rsidRPr="00F73597">
        <w:rPr>
          <w:szCs w:val="28"/>
        </w:rPr>
        <w:t>Тогда захвати с собой камень. Только чтобы</w:t>
      </w:r>
      <w:r>
        <w:rPr>
          <w:szCs w:val="28"/>
        </w:rPr>
        <w:t xml:space="preserve"> </w:t>
      </w:r>
      <w:r w:rsidRPr="00F73597">
        <w:rPr>
          <w:szCs w:val="28"/>
        </w:rPr>
        <w:t>показать Ему, что у тебя есть камень.</w:t>
      </w:r>
    </w:p>
    <w:p w:rsidR="007D2B8D" w:rsidRPr="00F73597" w:rsidRDefault="007D2B8D" w:rsidP="007D2B8D">
      <w:pPr>
        <w:spacing w:after="0" w:line="240" w:lineRule="auto"/>
        <w:ind w:firstLine="709"/>
        <w:jc w:val="both"/>
        <w:rPr>
          <w:szCs w:val="28"/>
        </w:rPr>
      </w:pPr>
      <w:r w:rsidRPr="00F73597">
        <w:rPr>
          <w:szCs w:val="28"/>
        </w:rPr>
        <w:t>Крошке Еноту хотелось принести домой</w:t>
      </w:r>
      <w:r>
        <w:rPr>
          <w:szCs w:val="28"/>
        </w:rPr>
        <w:t xml:space="preserve"> </w:t>
      </w:r>
      <w:r w:rsidRPr="00F73597">
        <w:rPr>
          <w:szCs w:val="28"/>
        </w:rPr>
        <w:t xml:space="preserve">раков. Поэтому он взял камень и </w:t>
      </w:r>
      <w:r w:rsidR="00086459" w:rsidRPr="00F73597">
        <w:rPr>
          <w:szCs w:val="28"/>
        </w:rPr>
        <w:t>пошёл</w:t>
      </w:r>
      <w:r w:rsidRPr="00F73597">
        <w:rPr>
          <w:szCs w:val="28"/>
        </w:rPr>
        <w:t xml:space="preserve"> обратно к пруду.</w:t>
      </w:r>
    </w:p>
    <w:p w:rsidR="007D2B8D" w:rsidRPr="00F73597" w:rsidRDefault="007D2B8D" w:rsidP="007D2B8D">
      <w:pPr>
        <w:spacing w:after="0" w:line="240" w:lineRule="auto"/>
        <w:ind w:firstLine="709"/>
        <w:jc w:val="both"/>
        <w:rPr>
          <w:szCs w:val="28"/>
        </w:rPr>
      </w:pPr>
      <w:r w:rsidRPr="00F73597">
        <w:rPr>
          <w:szCs w:val="28"/>
        </w:rPr>
        <w:t xml:space="preserve">— Может быть, Он уже </w:t>
      </w:r>
      <w:r w:rsidR="00086459" w:rsidRPr="00F73597">
        <w:rPr>
          <w:szCs w:val="28"/>
        </w:rPr>
        <w:t>ушёл</w:t>
      </w:r>
      <w:r w:rsidRPr="00F73597">
        <w:rPr>
          <w:szCs w:val="28"/>
        </w:rPr>
        <w:t>! — сказал</w:t>
      </w:r>
      <w:r>
        <w:rPr>
          <w:szCs w:val="28"/>
        </w:rPr>
        <w:t xml:space="preserve"> </w:t>
      </w:r>
      <w:r w:rsidRPr="00F73597">
        <w:rPr>
          <w:szCs w:val="28"/>
        </w:rPr>
        <w:t xml:space="preserve">Крошка Енот сам себе. — Нет, Он не </w:t>
      </w:r>
      <w:r w:rsidR="00086459" w:rsidRPr="00F73597">
        <w:rPr>
          <w:szCs w:val="28"/>
        </w:rPr>
        <w:t>ушёл</w:t>
      </w:r>
      <w:r w:rsidRPr="00F73597">
        <w:rPr>
          <w:szCs w:val="28"/>
        </w:rPr>
        <w:t>!</w:t>
      </w:r>
    </w:p>
    <w:p w:rsidR="007D2B8D" w:rsidRPr="00F73597" w:rsidRDefault="007D2B8D" w:rsidP="007D2B8D">
      <w:pPr>
        <w:spacing w:after="0" w:line="240" w:lineRule="auto"/>
        <w:ind w:firstLine="709"/>
        <w:jc w:val="both"/>
        <w:rPr>
          <w:szCs w:val="28"/>
        </w:rPr>
      </w:pPr>
      <w:r w:rsidRPr="00F73597">
        <w:rPr>
          <w:szCs w:val="28"/>
        </w:rPr>
        <w:t>Он сидел в пруду.</w:t>
      </w:r>
    </w:p>
    <w:p w:rsidR="007D2B8D" w:rsidRPr="00F73597" w:rsidRDefault="007D2B8D" w:rsidP="007D2B8D">
      <w:pPr>
        <w:spacing w:after="0" w:line="240" w:lineRule="auto"/>
        <w:ind w:firstLine="709"/>
        <w:jc w:val="both"/>
        <w:rPr>
          <w:szCs w:val="28"/>
        </w:rPr>
      </w:pPr>
      <w:r w:rsidRPr="00F73597">
        <w:rPr>
          <w:szCs w:val="28"/>
        </w:rPr>
        <w:t>Крошка Енот и виду не подал, что испугался.</w:t>
      </w:r>
    </w:p>
    <w:p w:rsidR="007D2B8D" w:rsidRPr="00F73597" w:rsidRDefault="007D2B8D" w:rsidP="007D2B8D">
      <w:pPr>
        <w:spacing w:after="0" w:line="240" w:lineRule="auto"/>
        <w:ind w:firstLine="709"/>
        <w:jc w:val="both"/>
        <w:rPr>
          <w:szCs w:val="28"/>
        </w:rPr>
      </w:pPr>
      <w:r w:rsidRPr="00F73597">
        <w:rPr>
          <w:szCs w:val="28"/>
        </w:rPr>
        <w:t>Он высоко поднял камень.</w:t>
      </w:r>
    </w:p>
    <w:p w:rsidR="007D2B8D" w:rsidRPr="00F73597" w:rsidRDefault="007D2B8D" w:rsidP="007D2B8D">
      <w:pPr>
        <w:spacing w:after="0" w:line="240" w:lineRule="auto"/>
        <w:ind w:firstLine="709"/>
        <w:jc w:val="both"/>
        <w:rPr>
          <w:szCs w:val="28"/>
        </w:rPr>
      </w:pPr>
      <w:r w:rsidRPr="00F73597">
        <w:rPr>
          <w:szCs w:val="28"/>
        </w:rPr>
        <w:t>Тот, кто сидел в пруду, тоже высоко поднял камень.</w:t>
      </w:r>
    </w:p>
    <w:p w:rsidR="007D2B8D" w:rsidRPr="00F73597" w:rsidRDefault="007D2B8D" w:rsidP="007D2B8D">
      <w:pPr>
        <w:spacing w:after="0" w:line="240" w:lineRule="auto"/>
        <w:ind w:firstLine="709"/>
        <w:jc w:val="both"/>
        <w:rPr>
          <w:szCs w:val="28"/>
        </w:rPr>
      </w:pPr>
      <w:r w:rsidRPr="00F73597">
        <w:rPr>
          <w:szCs w:val="28"/>
        </w:rPr>
        <w:t>Ой, какой это был большой камень!</w:t>
      </w:r>
    </w:p>
    <w:p w:rsidR="007D2B8D" w:rsidRPr="00F73597" w:rsidRDefault="007D2B8D" w:rsidP="007D2B8D">
      <w:pPr>
        <w:spacing w:after="0" w:line="240" w:lineRule="auto"/>
        <w:ind w:firstLine="709"/>
        <w:jc w:val="both"/>
        <w:rPr>
          <w:szCs w:val="28"/>
        </w:rPr>
      </w:pPr>
      <w:r w:rsidRPr="00F73597">
        <w:rPr>
          <w:szCs w:val="28"/>
        </w:rPr>
        <w:t>Крошка Енот был храбрый, но он был маленький. Он побежал со всех ног. Он бежал,</w:t>
      </w:r>
      <w:r>
        <w:rPr>
          <w:szCs w:val="28"/>
        </w:rPr>
        <w:t xml:space="preserve"> </w:t>
      </w:r>
      <w:proofErr w:type="gramStart"/>
      <w:r w:rsidRPr="00F73597">
        <w:rPr>
          <w:szCs w:val="28"/>
        </w:rPr>
        <w:t>бежал не останавливаясь</w:t>
      </w:r>
      <w:proofErr w:type="gramEnd"/>
      <w:r w:rsidRPr="00F73597">
        <w:rPr>
          <w:szCs w:val="28"/>
        </w:rPr>
        <w:t>, пока не увидел</w:t>
      </w:r>
      <w:r>
        <w:rPr>
          <w:szCs w:val="28"/>
        </w:rPr>
        <w:t xml:space="preserve"> </w:t>
      </w:r>
      <w:r w:rsidRPr="00F73597">
        <w:rPr>
          <w:szCs w:val="28"/>
        </w:rPr>
        <w:t>Старого Дикобраза.</w:t>
      </w:r>
    </w:p>
    <w:p w:rsidR="007D2B8D" w:rsidRPr="00F73597" w:rsidRDefault="007D2B8D" w:rsidP="007D2B8D">
      <w:pPr>
        <w:spacing w:after="0" w:line="240" w:lineRule="auto"/>
        <w:ind w:firstLine="709"/>
        <w:jc w:val="both"/>
        <w:rPr>
          <w:szCs w:val="28"/>
        </w:rPr>
      </w:pPr>
      <w:r w:rsidRPr="00F73597">
        <w:rPr>
          <w:szCs w:val="28"/>
        </w:rPr>
        <w:t>— Что такое? Что такое? — спросил Старый</w:t>
      </w:r>
      <w:r>
        <w:rPr>
          <w:szCs w:val="28"/>
        </w:rPr>
        <w:t xml:space="preserve"> </w:t>
      </w:r>
      <w:r w:rsidRPr="00F73597">
        <w:rPr>
          <w:szCs w:val="28"/>
        </w:rPr>
        <w:t>Дикобраз.</w:t>
      </w:r>
    </w:p>
    <w:p w:rsidR="007D2B8D" w:rsidRPr="00F73597" w:rsidRDefault="007D2B8D" w:rsidP="007D2B8D">
      <w:pPr>
        <w:spacing w:after="0" w:line="240" w:lineRule="auto"/>
        <w:ind w:firstLine="709"/>
        <w:jc w:val="both"/>
        <w:rPr>
          <w:szCs w:val="28"/>
        </w:rPr>
      </w:pPr>
      <w:r w:rsidRPr="00F73597">
        <w:rPr>
          <w:szCs w:val="28"/>
        </w:rPr>
        <w:t>Крошка Енот рассказал ему про</w:t>
      </w:r>
      <w:proofErr w:type="gramStart"/>
      <w:r w:rsidRPr="00F73597">
        <w:rPr>
          <w:szCs w:val="28"/>
        </w:rPr>
        <w:t xml:space="preserve"> Т</w:t>
      </w:r>
      <w:proofErr w:type="gramEnd"/>
      <w:r w:rsidRPr="00F73597">
        <w:rPr>
          <w:szCs w:val="28"/>
        </w:rPr>
        <w:t>ого, кто</w:t>
      </w:r>
      <w:r>
        <w:rPr>
          <w:szCs w:val="28"/>
        </w:rPr>
        <w:t xml:space="preserve"> </w:t>
      </w:r>
      <w:r w:rsidRPr="00F73597">
        <w:rPr>
          <w:szCs w:val="28"/>
        </w:rPr>
        <w:t>сидит в пруду.</w:t>
      </w:r>
    </w:p>
    <w:p w:rsidR="007D2B8D" w:rsidRPr="00F73597" w:rsidRDefault="007D2B8D" w:rsidP="007D2B8D">
      <w:pPr>
        <w:spacing w:after="0" w:line="240" w:lineRule="auto"/>
        <w:ind w:firstLine="709"/>
        <w:jc w:val="both"/>
        <w:rPr>
          <w:szCs w:val="28"/>
        </w:rPr>
      </w:pPr>
      <w:r w:rsidRPr="00F73597">
        <w:rPr>
          <w:szCs w:val="28"/>
        </w:rPr>
        <w:t>— У него тоже был камень! — сказал Крошка Енот. — Большой-пребольшой камень.</w:t>
      </w:r>
    </w:p>
    <w:p w:rsidR="007D2B8D" w:rsidRDefault="007D2B8D" w:rsidP="007D2B8D">
      <w:pPr>
        <w:spacing w:after="0" w:line="240" w:lineRule="auto"/>
        <w:ind w:firstLine="709"/>
        <w:jc w:val="both"/>
        <w:rPr>
          <w:szCs w:val="28"/>
        </w:rPr>
      </w:pPr>
      <w:r w:rsidRPr="00F73597">
        <w:rPr>
          <w:szCs w:val="28"/>
        </w:rPr>
        <w:t>— Ну, тогда захвати с собой палку, —</w:t>
      </w:r>
      <w:r>
        <w:rPr>
          <w:szCs w:val="28"/>
        </w:rPr>
        <w:t xml:space="preserve"> </w:t>
      </w:r>
      <w:r w:rsidRPr="00F73597">
        <w:rPr>
          <w:szCs w:val="28"/>
        </w:rPr>
        <w:t>сказал Старый Дикобраз, — вернись обратно</w:t>
      </w:r>
      <w:r>
        <w:rPr>
          <w:szCs w:val="28"/>
        </w:rPr>
        <w:t xml:space="preserve"> </w:t>
      </w:r>
      <w:r w:rsidRPr="00F73597">
        <w:rPr>
          <w:szCs w:val="28"/>
        </w:rPr>
        <w:t>и покажи ему, что у тебя есть большая палка.</w:t>
      </w:r>
    </w:p>
    <w:p w:rsidR="007D2B8D" w:rsidRPr="00F73597" w:rsidRDefault="007D2B8D" w:rsidP="007D2B8D">
      <w:pPr>
        <w:spacing w:after="0" w:line="240" w:lineRule="auto"/>
        <w:ind w:firstLine="709"/>
        <w:jc w:val="both"/>
        <w:rPr>
          <w:szCs w:val="28"/>
        </w:rPr>
      </w:pPr>
      <w:r w:rsidRPr="00F73597">
        <w:rPr>
          <w:szCs w:val="28"/>
        </w:rPr>
        <w:t>Крошке Еноту хотелось принести домой</w:t>
      </w:r>
      <w:r>
        <w:rPr>
          <w:szCs w:val="28"/>
        </w:rPr>
        <w:t xml:space="preserve"> </w:t>
      </w:r>
      <w:r w:rsidRPr="00F73597">
        <w:rPr>
          <w:szCs w:val="28"/>
        </w:rPr>
        <w:t xml:space="preserve">раков. И вот он взял палку и </w:t>
      </w:r>
      <w:r w:rsidR="00086459" w:rsidRPr="00F73597">
        <w:rPr>
          <w:szCs w:val="28"/>
        </w:rPr>
        <w:t>пошёл</w:t>
      </w:r>
      <w:r w:rsidRPr="00F73597">
        <w:rPr>
          <w:szCs w:val="28"/>
        </w:rPr>
        <w:t xml:space="preserve"> обратно</w:t>
      </w:r>
      <w:r>
        <w:rPr>
          <w:szCs w:val="28"/>
        </w:rPr>
        <w:t xml:space="preserve"> </w:t>
      </w:r>
      <w:r w:rsidRPr="00F73597">
        <w:rPr>
          <w:szCs w:val="28"/>
        </w:rPr>
        <w:t>к пруду.</w:t>
      </w:r>
    </w:p>
    <w:p w:rsidR="00D65080" w:rsidRDefault="007D2B8D" w:rsidP="007D2B8D">
      <w:pPr>
        <w:spacing w:after="0" w:line="240" w:lineRule="auto"/>
        <w:ind w:firstLine="709"/>
        <w:jc w:val="both"/>
        <w:rPr>
          <w:szCs w:val="28"/>
        </w:rPr>
      </w:pPr>
      <w:r w:rsidRPr="00F73597">
        <w:rPr>
          <w:szCs w:val="28"/>
        </w:rPr>
        <w:t>— Может быть, Он успел уйти, — сказал</w:t>
      </w:r>
      <w:r>
        <w:rPr>
          <w:szCs w:val="28"/>
        </w:rPr>
        <w:t xml:space="preserve"> </w:t>
      </w:r>
      <w:r w:rsidRPr="00F73597">
        <w:rPr>
          <w:szCs w:val="28"/>
        </w:rPr>
        <w:t>Крошка Енот сам себе.</w:t>
      </w:r>
    </w:p>
    <w:p w:rsidR="007D2B8D" w:rsidRPr="00F73597" w:rsidRDefault="007D2B8D" w:rsidP="007D2B8D">
      <w:pPr>
        <w:spacing w:after="0" w:line="240" w:lineRule="auto"/>
        <w:ind w:firstLine="709"/>
        <w:jc w:val="both"/>
        <w:rPr>
          <w:szCs w:val="28"/>
        </w:rPr>
      </w:pPr>
      <w:r w:rsidRPr="00F73597">
        <w:rPr>
          <w:szCs w:val="28"/>
        </w:rPr>
        <w:t>Нет, Он не уш</w:t>
      </w:r>
      <w:r w:rsidR="00D65080">
        <w:rPr>
          <w:szCs w:val="28"/>
        </w:rPr>
        <w:t>ё</w:t>
      </w:r>
      <w:r w:rsidRPr="00F73597">
        <w:rPr>
          <w:szCs w:val="28"/>
        </w:rPr>
        <w:t>л!</w:t>
      </w:r>
    </w:p>
    <w:p w:rsidR="007D2B8D" w:rsidRPr="00F73597" w:rsidRDefault="007D2B8D" w:rsidP="007D2B8D">
      <w:pPr>
        <w:spacing w:after="0" w:line="240" w:lineRule="auto"/>
        <w:ind w:firstLine="709"/>
        <w:jc w:val="both"/>
        <w:rPr>
          <w:szCs w:val="28"/>
        </w:rPr>
      </w:pPr>
      <w:r w:rsidRPr="00F73597">
        <w:rPr>
          <w:szCs w:val="28"/>
        </w:rPr>
        <w:t>Он по-прежнему сидел в пруду.</w:t>
      </w:r>
    </w:p>
    <w:p w:rsidR="007D2B8D" w:rsidRPr="00F73597" w:rsidRDefault="007D2B8D" w:rsidP="007D2B8D">
      <w:pPr>
        <w:spacing w:after="0" w:line="240" w:lineRule="auto"/>
        <w:ind w:firstLine="709"/>
        <w:jc w:val="both"/>
        <w:rPr>
          <w:szCs w:val="28"/>
        </w:rPr>
      </w:pPr>
      <w:r w:rsidRPr="00F73597">
        <w:rPr>
          <w:szCs w:val="28"/>
        </w:rPr>
        <w:t>Крошка Енот не стал ждать. Он поднял</w:t>
      </w:r>
      <w:r>
        <w:rPr>
          <w:szCs w:val="28"/>
        </w:rPr>
        <w:t xml:space="preserve"> </w:t>
      </w:r>
      <w:r w:rsidRPr="00F73597">
        <w:rPr>
          <w:szCs w:val="28"/>
        </w:rPr>
        <w:t>вверх свою большую палку и погрозил ею.</w:t>
      </w:r>
    </w:p>
    <w:p w:rsidR="007D2B8D" w:rsidRPr="00F73597" w:rsidRDefault="007D2B8D" w:rsidP="007D2B8D">
      <w:pPr>
        <w:spacing w:after="0" w:line="240" w:lineRule="auto"/>
        <w:ind w:firstLine="709"/>
        <w:jc w:val="both"/>
        <w:rPr>
          <w:szCs w:val="28"/>
        </w:rPr>
      </w:pPr>
      <w:r w:rsidRPr="00F73597">
        <w:rPr>
          <w:szCs w:val="28"/>
        </w:rPr>
        <w:t>Но у</w:t>
      </w:r>
      <w:proofErr w:type="gramStart"/>
      <w:r w:rsidRPr="00F73597">
        <w:rPr>
          <w:szCs w:val="28"/>
        </w:rPr>
        <w:t xml:space="preserve"> Т</w:t>
      </w:r>
      <w:proofErr w:type="gramEnd"/>
      <w:r w:rsidRPr="00F73597">
        <w:rPr>
          <w:szCs w:val="28"/>
        </w:rPr>
        <w:t>ого, в пруду, тоже была палка. Большая-пребольшая палка! И он погрозил этой</w:t>
      </w:r>
      <w:r>
        <w:rPr>
          <w:szCs w:val="28"/>
        </w:rPr>
        <w:t xml:space="preserve"> </w:t>
      </w:r>
      <w:r w:rsidRPr="00F73597">
        <w:rPr>
          <w:szCs w:val="28"/>
        </w:rPr>
        <w:t>палкой Крошке Еноту.</w:t>
      </w:r>
    </w:p>
    <w:p w:rsidR="007D2B8D" w:rsidRPr="00F73597" w:rsidRDefault="007D2B8D" w:rsidP="007D2B8D">
      <w:pPr>
        <w:spacing w:after="0" w:line="240" w:lineRule="auto"/>
        <w:ind w:firstLine="709"/>
        <w:jc w:val="both"/>
        <w:rPr>
          <w:szCs w:val="28"/>
        </w:rPr>
      </w:pPr>
      <w:r w:rsidRPr="00F73597">
        <w:rPr>
          <w:szCs w:val="28"/>
        </w:rPr>
        <w:t>Крошка Енот уронил свою палку и побе</w:t>
      </w:r>
      <w:r>
        <w:rPr>
          <w:szCs w:val="28"/>
        </w:rPr>
        <w:t>ж</w:t>
      </w:r>
      <w:r w:rsidRPr="00F73597">
        <w:rPr>
          <w:szCs w:val="28"/>
        </w:rPr>
        <w:t>ал.</w:t>
      </w:r>
    </w:p>
    <w:p w:rsidR="007D2B8D" w:rsidRPr="00F73597" w:rsidRDefault="007D2B8D" w:rsidP="007D2B8D">
      <w:pPr>
        <w:spacing w:after="0" w:line="240" w:lineRule="auto"/>
        <w:ind w:firstLine="709"/>
        <w:jc w:val="both"/>
        <w:rPr>
          <w:szCs w:val="28"/>
        </w:rPr>
      </w:pPr>
      <w:r w:rsidRPr="00F73597">
        <w:rPr>
          <w:szCs w:val="28"/>
        </w:rPr>
        <w:t>Он бежал, бежал,</w:t>
      </w:r>
    </w:p>
    <w:p w:rsidR="007D2B8D" w:rsidRPr="00F73597" w:rsidRDefault="007D2B8D" w:rsidP="007D2B8D">
      <w:pPr>
        <w:spacing w:after="0" w:line="240" w:lineRule="auto"/>
        <w:ind w:firstLine="709"/>
        <w:jc w:val="both"/>
        <w:rPr>
          <w:szCs w:val="28"/>
        </w:rPr>
      </w:pPr>
      <w:r w:rsidRPr="00F73597">
        <w:rPr>
          <w:szCs w:val="28"/>
        </w:rPr>
        <w:t>Мимо Толстого Кролика,</w:t>
      </w:r>
    </w:p>
    <w:p w:rsidR="007D2B8D" w:rsidRPr="00F73597" w:rsidRDefault="007D2B8D" w:rsidP="007D2B8D">
      <w:pPr>
        <w:spacing w:after="0" w:line="240" w:lineRule="auto"/>
        <w:ind w:firstLine="709"/>
        <w:jc w:val="both"/>
        <w:rPr>
          <w:szCs w:val="28"/>
        </w:rPr>
      </w:pPr>
      <w:r w:rsidRPr="00F73597">
        <w:rPr>
          <w:szCs w:val="28"/>
        </w:rPr>
        <w:lastRenderedPageBreak/>
        <w:t>Мимо Большого Скунса,</w:t>
      </w:r>
    </w:p>
    <w:p w:rsidR="007D2B8D" w:rsidRPr="00F73597" w:rsidRDefault="007D2B8D" w:rsidP="007D2B8D">
      <w:pPr>
        <w:spacing w:after="0" w:line="240" w:lineRule="auto"/>
        <w:ind w:firstLine="709"/>
        <w:jc w:val="both"/>
        <w:rPr>
          <w:szCs w:val="28"/>
        </w:rPr>
      </w:pPr>
      <w:r w:rsidRPr="00F73597">
        <w:rPr>
          <w:szCs w:val="28"/>
        </w:rPr>
        <w:t>Мимо Старого Дикобраза,</w:t>
      </w:r>
    </w:p>
    <w:p w:rsidR="007D2B8D" w:rsidRPr="00F73597" w:rsidRDefault="007D2B8D" w:rsidP="007D2B8D">
      <w:pPr>
        <w:spacing w:after="0" w:line="240" w:lineRule="auto"/>
        <w:ind w:firstLine="709"/>
        <w:jc w:val="both"/>
        <w:rPr>
          <w:szCs w:val="28"/>
        </w:rPr>
      </w:pPr>
      <w:r w:rsidRPr="00F73597">
        <w:rPr>
          <w:szCs w:val="28"/>
        </w:rPr>
        <w:t>Не останавливаясь, до самого дома.</w:t>
      </w:r>
    </w:p>
    <w:p w:rsidR="007D2B8D" w:rsidRPr="00F73597" w:rsidRDefault="007D2B8D" w:rsidP="007D2B8D">
      <w:pPr>
        <w:spacing w:after="0" w:line="240" w:lineRule="auto"/>
        <w:ind w:firstLine="709"/>
        <w:jc w:val="both"/>
        <w:rPr>
          <w:szCs w:val="28"/>
        </w:rPr>
      </w:pPr>
      <w:r w:rsidRPr="00F73597">
        <w:rPr>
          <w:szCs w:val="28"/>
        </w:rPr>
        <w:t>Крошка Енот рассказал своей маме вс</w:t>
      </w:r>
      <w:r w:rsidR="00D65080">
        <w:rPr>
          <w:szCs w:val="28"/>
        </w:rPr>
        <w:t>ё</w:t>
      </w:r>
      <w:r w:rsidRPr="00F73597">
        <w:rPr>
          <w:szCs w:val="28"/>
        </w:rPr>
        <w:t xml:space="preserve"> про</w:t>
      </w:r>
      <w:proofErr w:type="gramStart"/>
      <w:r>
        <w:rPr>
          <w:szCs w:val="28"/>
        </w:rPr>
        <w:t xml:space="preserve"> </w:t>
      </w:r>
      <w:r w:rsidRPr="00F73597">
        <w:rPr>
          <w:szCs w:val="28"/>
        </w:rPr>
        <w:t>Т</w:t>
      </w:r>
      <w:proofErr w:type="gramEnd"/>
      <w:r w:rsidRPr="00F73597">
        <w:rPr>
          <w:szCs w:val="28"/>
        </w:rPr>
        <w:t>ого, кто сидит в пруду.</w:t>
      </w:r>
    </w:p>
    <w:p w:rsidR="007D2B8D" w:rsidRPr="00F73597" w:rsidRDefault="007D2B8D" w:rsidP="007D2B8D">
      <w:pPr>
        <w:spacing w:after="0" w:line="240" w:lineRule="auto"/>
        <w:ind w:firstLine="709"/>
        <w:jc w:val="both"/>
        <w:rPr>
          <w:szCs w:val="28"/>
        </w:rPr>
      </w:pPr>
      <w:r w:rsidRPr="00F73597">
        <w:rPr>
          <w:szCs w:val="28"/>
        </w:rPr>
        <w:t xml:space="preserve">— </w:t>
      </w:r>
      <w:proofErr w:type="gramStart"/>
      <w:r w:rsidRPr="00F73597">
        <w:rPr>
          <w:szCs w:val="28"/>
        </w:rPr>
        <w:t>О</w:t>
      </w:r>
      <w:proofErr w:type="gramEnd"/>
      <w:r w:rsidRPr="00F73597">
        <w:rPr>
          <w:szCs w:val="28"/>
        </w:rPr>
        <w:t xml:space="preserve"> </w:t>
      </w:r>
      <w:proofErr w:type="gramStart"/>
      <w:r w:rsidRPr="00F73597">
        <w:rPr>
          <w:szCs w:val="28"/>
        </w:rPr>
        <w:t>мама</w:t>
      </w:r>
      <w:proofErr w:type="gramEnd"/>
      <w:r w:rsidRPr="00F73597">
        <w:rPr>
          <w:szCs w:val="28"/>
        </w:rPr>
        <w:t>, — сказал он, — мне так хотелось</w:t>
      </w:r>
      <w:r>
        <w:rPr>
          <w:szCs w:val="28"/>
        </w:rPr>
        <w:t xml:space="preserve"> </w:t>
      </w:r>
      <w:r w:rsidRPr="00F73597">
        <w:rPr>
          <w:szCs w:val="28"/>
        </w:rPr>
        <w:t>пойти одному за раками! Мне так хотелось</w:t>
      </w:r>
      <w:r>
        <w:rPr>
          <w:szCs w:val="28"/>
        </w:rPr>
        <w:t xml:space="preserve"> </w:t>
      </w:r>
      <w:r w:rsidRPr="00F73597">
        <w:rPr>
          <w:szCs w:val="28"/>
        </w:rPr>
        <w:t>принести их на ужин домой!</w:t>
      </w:r>
    </w:p>
    <w:p w:rsidR="007D2B8D" w:rsidRPr="00F73597" w:rsidRDefault="007D2B8D" w:rsidP="007D2B8D">
      <w:pPr>
        <w:spacing w:after="0" w:line="240" w:lineRule="auto"/>
        <w:ind w:firstLine="709"/>
        <w:jc w:val="both"/>
        <w:rPr>
          <w:szCs w:val="28"/>
        </w:rPr>
      </w:pPr>
      <w:r w:rsidRPr="00F73597">
        <w:rPr>
          <w:szCs w:val="28"/>
        </w:rPr>
        <w:t xml:space="preserve">— И ты </w:t>
      </w:r>
      <w:r w:rsidR="00D65080" w:rsidRPr="00F73597">
        <w:rPr>
          <w:szCs w:val="28"/>
        </w:rPr>
        <w:t>принесёшь</w:t>
      </w:r>
      <w:r w:rsidRPr="00F73597">
        <w:rPr>
          <w:szCs w:val="28"/>
        </w:rPr>
        <w:t>! — сказала Мама Енотиха. — Вот что я тебе скажу, Крошка Енот.</w:t>
      </w:r>
    </w:p>
    <w:p w:rsidR="007D2B8D" w:rsidRPr="00F73597" w:rsidRDefault="007D2B8D" w:rsidP="007D2B8D">
      <w:pPr>
        <w:spacing w:after="0" w:line="240" w:lineRule="auto"/>
        <w:ind w:firstLine="709"/>
        <w:jc w:val="both"/>
        <w:rPr>
          <w:szCs w:val="28"/>
        </w:rPr>
      </w:pPr>
      <w:r w:rsidRPr="00F73597">
        <w:rPr>
          <w:szCs w:val="28"/>
        </w:rPr>
        <w:t>Вернись назад, но на этот раз...</w:t>
      </w:r>
    </w:p>
    <w:p w:rsidR="007D2B8D" w:rsidRPr="00F73597" w:rsidRDefault="007D2B8D" w:rsidP="007D2B8D">
      <w:pPr>
        <w:spacing w:after="0" w:line="240" w:lineRule="auto"/>
        <w:ind w:firstLine="709"/>
        <w:jc w:val="both"/>
        <w:rPr>
          <w:szCs w:val="28"/>
        </w:rPr>
      </w:pPr>
      <w:r w:rsidRPr="00F73597">
        <w:rPr>
          <w:szCs w:val="28"/>
        </w:rPr>
        <w:t xml:space="preserve">Не строй </w:t>
      </w:r>
      <w:proofErr w:type="gramStart"/>
      <w:r w:rsidRPr="00F73597">
        <w:rPr>
          <w:szCs w:val="28"/>
        </w:rPr>
        <w:t>рож</w:t>
      </w:r>
      <w:proofErr w:type="gramEnd"/>
      <w:r w:rsidRPr="00F73597">
        <w:rPr>
          <w:szCs w:val="28"/>
        </w:rPr>
        <w:t>,</w:t>
      </w:r>
    </w:p>
    <w:p w:rsidR="007D2B8D" w:rsidRPr="00F73597" w:rsidRDefault="007D2B8D" w:rsidP="007D2B8D">
      <w:pPr>
        <w:spacing w:after="0" w:line="240" w:lineRule="auto"/>
        <w:ind w:firstLine="709"/>
        <w:jc w:val="both"/>
        <w:rPr>
          <w:szCs w:val="28"/>
        </w:rPr>
      </w:pPr>
      <w:r w:rsidRPr="00F73597">
        <w:rPr>
          <w:szCs w:val="28"/>
        </w:rPr>
        <w:t>Не бери с собой камня,</w:t>
      </w:r>
    </w:p>
    <w:p w:rsidR="007D2B8D" w:rsidRPr="00F73597" w:rsidRDefault="007D2B8D" w:rsidP="007D2B8D">
      <w:pPr>
        <w:spacing w:after="0" w:line="240" w:lineRule="auto"/>
        <w:ind w:firstLine="709"/>
        <w:jc w:val="both"/>
        <w:rPr>
          <w:szCs w:val="28"/>
        </w:rPr>
      </w:pPr>
      <w:r w:rsidRPr="00F73597">
        <w:rPr>
          <w:szCs w:val="28"/>
        </w:rPr>
        <w:t>Не бери с собой палки!</w:t>
      </w:r>
    </w:p>
    <w:p w:rsidR="007D2B8D" w:rsidRPr="00F73597" w:rsidRDefault="007D2B8D" w:rsidP="007D2B8D">
      <w:pPr>
        <w:spacing w:after="0" w:line="240" w:lineRule="auto"/>
        <w:ind w:firstLine="709"/>
        <w:jc w:val="both"/>
        <w:rPr>
          <w:szCs w:val="28"/>
        </w:rPr>
      </w:pPr>
      <w:r w:rsidRPr="00F73597">
        <w:rPr>
          <w:szCs w:val="28"/>
        </w:rPr>
        <w:t>— Что же я должен делать? — спросил</w:t>
      </w:r>
      <w:r>
        <w:rPr>
          <w:szCs w:val="28"/>
        </w:rPr>
        <w:t xml:space="preserve"> </w:t>
      </w:r>
      <w:r w:rsidRPr="00F73597">
        <w:rPr>
          <w:szCs w:val="28"/>
        </w:rPr>
        <w:t>Крошка Енот.</w:t>
      </w:r>
    </w:p>
    <w:p w:rsidR="007D2B8D" w:rsidRPr="00F73597" w:rsidRDefault="007D2B8D" w:rsidP="007D2B8D">
      <w:pPr>
        <w:spacing w:after="0" w:line="240" w:lineRule="auto"/>
        <w:ind w:firstLine="709"/>
        <w:jc w:val="both"/>
        <w:rPr>
          <w:szCs w:val="28"/>
        </w:rPr>
      </w:pPr>
      <w:r w:rsidRPr="00F73597">
        <w:rPr>
          <w:szCs w:val="28"/>
        </w:rPr>
        <w:t>— Только улыбнуться! — сказала Мама</w:t>
      </w:r>
      <w:r>
        <w:rPr>
          <w:szCs w:val="28"/>
        </w:rPr>
        <w:t xml:space="preserve"> </w:t>
      </w:r>
      <w:r w:rsidRPr="00F73597">
        <w:rPr>
          <w:szCs w:val="28"/>
        </w:rPr>
        <w:t>Енотиха. — Пойди и улыбнись Тому, кто</w:t>
      </w:r>
      <w:r>
        <w:rPr>
          <w:szCs w:val="28"/>
        </w:rPr>
        <w:t xml:space="preserve"> </w:t>
      </w:r>
      <w:r w:rsidRPr="00F73597">
        <w:rPr>
          <w:szCs w:val="28"/>
        </w:rPr>
        <w:t>сидит в пруду.</w:t>
      </w:r>
    </w:p>
    <w:p w:rsidR="007D2B8D" w:rsidRPr="00F73597" w:rsidRDefault="007D2B8D" w:rsidP="007D2B8D">
      <w:pPr>
        <w:spacing w:after="0" w:line="240" w:lineRule="auto"/>
        <w:ind w:firstLine="709"/>
        <w:jc w:val="both"/>
        <w:rPr>
          <w:szCs w:val="28"/>
        </w:rPr>
      </w:pPr>
      <w:r w:rsidRPr="00F73597">
        <w:rPr>
          <w:szCs w:val="28"/>
        </w:rPr>
        <w:t>— И больше ничего? — спросил Крошка</w:t>
      </w:r>
      <w:r>
        <w:rPr>
          <w:szCs w:val="28"/>
        </w:rPr>
        <w:t xml:space="preserve"> </w:t>
      </w:r>
      <w:r w:rsidRPr="00F73597">
        <w:rPr>
          <w:szCs w:val="28"/>
        </w:rPr>
        <w:t>Енот. — Ты уверена?</w:t>
      </w:r>
    </w:p>
    <w:p w:rsidR="007D2B8D" w:rsidRDefault="007D2B8D" w:rsidP="007D2B8D">
      <w:pPr>
        <w:spacing w:after="0" w:line="240" w:lineRule="auto"/>
        <w:ind w:firstLine="709"/>
        <w:jc w:val="both"/>
        <w:rPr>
          <w:szCs w:val="28"/>
        </w:rPr>
      </w:pPr>
      <w:r w:rsidRPr="00F73597">
        <w:rPr>
          <w:szCs w:val="28"/>
        </w:rPr>
        <w:t>— Это вс</w:t>
      </w:r>
      <w:r w:rsidR="00D65080">
        <w:rPr>
          <w:szCs w:val="28"/>
        </w:rPr>
        <w:t>ё</w:t>
      </w:r>
      <w:r w:rsidRPr="00F73597">
        <w:rPr>
          <w:szCs w:val="28"/>
        </w:rPr>
        <w:t>, — сказала мама. — Я уверена.</w:t>
      </w:r>
    </w:p>
    <w:p w:rsidR="007D2B8D" w:rsidRPr="00F73597" w:rsidRDefault="007D2B8D" w:rsidP="007D2B8D">
      <w:pPr>
        <w:spacing w:after="0" w:line="240" w:lineRule="auto"/>
        <w:ind w:firstLine="709"/>
        <w:jc w:val="both"/>
        <w:rPr>
          <w:szCs w:val="28"/>
        </w:rPr>
      </w:pPr>
      <w:r w:rsidRPr="00F73597">
        <w:rPr>
          <w:szCs w:val="28"/>
        </w:rPr>
        <w:t>Крошка Енот был храбрым, и мама была</w:t>
      </w:r>
      <w:r>
        <w:rPr>
          <w:szCs w:val="28"/>
        </w:rPr>
        <w:t xml:space="preserve"> </w:t>
      </w:r>
      <w:r w:rsidRPr="00F73597">
        <w:rPr>
          <w:szCs w:val="28"/>
        </w:rPr>
        <w:t>в этом уверена.</w:t>
      </w:r>
    </w:p>
    <w:p w:rsidR="007D2B8D" w:rsidRPr="00F73597" w:rsidRDefault="007D2B8D" w:rsidP="007D2B8D">
      <w:pPr>
        <w:spacing w:after="0" w:line="240" w:lineRule="auto"/>
        <w:ind w:firstLine="709"/>
        <w:jc w:val="both"/>
        <w:rPr>
          <w:szCs w:val="28"/>
        </w:rPr>
      </w:pPr>
      <w:r w:rsidRPr="00F73597">
        <w:rPr>
          <w:szCs w:val="28"/>
        </w:rPr>
        <w:t xml:space="preserve">И он </w:t>
      </w:r>
      <w:r w:rsidR="00D65080" w:rsidRPr="00F73597">
        <w:rPr>
          <w:szCs w:val="28"/>
        </w:rPr>
        <w:t>пошёл</w:t>
      </w:r>
      <w:r w:rsidRPr="00F73597">
        <w:rPr>
          <w:szCs w:val="28"/>
        </w:rPr>
        <w:t xml:space="preserve"> обратно к пруду.</w:t>
      </w:r>
    </w:p>
    <w:p w:rsidR="00D65080" w:rsidRDefault="007D2B8D" w:rsidP="007D2B8D">
      <w:pPr>
        <w:spacing w:after="0" w:line="240" w:lineRule="auto"/>
        <w:ind w:firstLine="709"/>
        <w:jc w:val="both"/>
        <w:rPr>
          <w:szCs w:val="28"/>
        </w:rPr>
      </w:pPr>
      <w:r w:rsidRPr="00F73597">
        <w:rPr>
          <w:szCs w:val="28"/>
        </w:rPr>
        <w:t xml:space="preserve">— Может быть, Он </w:t>
      </w:r>
      <w:proofErr w:type="gramStart"/>
      <w:r w:rsidR="00D65080" w:rsidRPr="00F73597">
        <w:rPr>
          <w:szCs w:val="28"/>
        </w:rPr>
        <w:t>ушёл</w:t>
      </w:r>
      <w:proofErr w:type="gramEnd"/>
      <w:r w:rsidRPr="00F73597">
        <w:rPr>
          <w:szCs w:val="28"/>
        </w:rPr>
        <w:t xml:space="preserve"> наконец! — сказал</w:t>
      </w:r>
      <w:r>
        <w:rPr>
          <w:szCs w:val="28"/>
        </w:rPr>
        <w:t xml:space="preserve"> </w:t>
      </w:r>
      <w:r w:rsidRPr="00F73597">
        <w:rPr>
          <w:szCs w:val="28"/>
        </w:rPr>
        <w:t>Крошка Енот сам себе.</w:t>
      </w:r>
    </w:p>
    <w:p w:rsidR="007D2B8D" w:rsidRPr="00F73597" w:rsidRDefault="007D2B8D" w:rsidP="007D2B8D">
      <w:pPr>
        <w:spacing w:after="0" w:line="240" w:lineRule="auto"/>
        <w:ind w:firstLine="709"/>
        <w:jc w:val="both"/>
        <w:rPr>
          <w:szCs w:val="28"/>
        </w:rPr>
      </w:pPr>
      <w:r w:rsidRPr="00F73597">
        <w:rPr>
          <w:szCs w:val="28"/>
        </w:rPr>
        <w:t xml:space="preserve">Нет, не </w:t>
      </w:r>
      <w:r w:rsidR="00D65080" w:rsidRPr="00F73597">
        <w:rPr>
          <w:szCs w:val="28"/>
        </w:rPr>
        <w:t>ушёл</w:t>
      </w:r>
      <w:r w:rsidRPr="00F73597">
        <w:rPr>
          <w:szCs w:val="28"/>
        </w:rPr>
        <w:t>!</w:t>
      </w:r>
    </w:p>
    <w:p w:rsidR="007D2B8D" w:rsidRPr="00F73597" w:rsidRDefault="007D2B8D" w:rsidP="007D2B8D">
      <w:pPr>
        <w:spacing w:after="0" w:line="240" w:lineRule="auto"/>
        <w:ind w:firstLine="709"/>
        <w:jc w:val="both"/>
        <w:rPr>
          <w:szCs w:val="28"/>
        </w:rPr>
      </w:pPr>
      <w:r w:rsidRPr="00F73597">
        <w:rPr>
          <w:szCs w:val="28"/>
        </w:rPr>
        <w:t>Он по-прежнему сидел в пруду.</w:t>
      </w:r>
    </w:p>
    <w:p w:rsidR="007D2B8D" w:rsidRPr="00F73597" w:rsidRDefault="007D2B8D" w:rsidP="007D2B8D">
      <w:pPr>
        <w:spacing w:after="0" w:line="240" w:lineRule="auto"/>
        <w:ind w:firstLine="709"/>
        <w:jc w:val="both"/>
        <w:rPr>
          <w:szCs w:val="28"/>
        </w:rPr>
      </w:pPr>
      <w:r w:rsidRPr="00F73597">
        <w:rPr>
          <w:szCs w:val="28"/>
        </w:rPr>
        <w:t>Крошка Енот заставил себя остановиться.</w:t>
      </w:r>
    </w:p>
    <w:p w:rsidR="007D2B8D" w:rsidRPr="00F73597" w:rsidRDefault="007D2B8D" w:rsidP="007D2B8D">
      <w:pPr>
        <w:spacing w:after="0" w:line="240" w:lineRule="auto"/>
        <w:ind w:firstLine="709"/>
        <w:jc w:val="both"/>
        <w:rPr>
          <w:szCs w:val="28"/>
        </w:rPr>
      </w:pPr>
      <w:r w:rsidRPr="00F73597">
        <w:rPr>
          <w:szCs w:val="28"/>
        </w:rPr>
        <w:t>Потом заставил себя заглянуть в воду.</w:t>
      </w:r>
    </w:p>
    <w:p w:rsidR="007D2B8D" w:rsidRPr="00F73597" w:rsidRDefault="007D2B8D" w:rsidP="007D2B8D">
      <w:pPr>
        <w:spacing w:after="0" w:line="240" w:lineRule="auto"/>
        <w:ind w:firstLine="709"/>
        <w:jc w:val="both"/>
        <w:rPr>
          <w:szCs w:val="28"/>
        </w:rPr>
      </w:pPr>
      <w:r w:rsidRPr="00F73597">
        <w:rPr>
          <w:szCs w:val="28"/>
        </w:rPr>
        <w:t>Потом заставил себя улыбнуться Тому,</w:t>
      </w:r>
      <w:r>
        <w:rPr>
          <w:szCs w:val="28"/>
        </w:rPr>
        <w:t xml:space="preserve"> </w:t>
      </w:r>
      <w:r w:rsidRPr="00F73597">
        <w:rPr>
          <w:szCs w:val="28"/>
        </w:rPr>
        <w:t>кто сидел в пруду.</w:t>
      </w:r>
    </w:p>
    <w:p w:rsidR="007D2B8D" w:rsidRPr="00F73597" w:rsidRDefault="007D2B8D" w:rsidP="007D2B8D">
      <w:pPr>
        <w:spacing w:after="0" w:line="240" w:lineRule="auto"/>
        <w:ind w:firstLine="709"/>
        <w:jc w:val="both"/>
        <w:rPr>
          <w:szCs w:val="28"/>
        </w:rPr>
      </w:pPr>
      <w:r w:rsidRPr="00F73597">
        <w:rPr>
          <w:szCs w:val="28"/>
        </w:rPr>
        <w:t>И</w:t>
      </w:r>
      <w:proofErr w:type="gramStart"/>
      <w:r w:rsidRPr="00F73597">
        <w:rPr>
          <w:szCs w:val="28"/>
        </w:rPr>
        <w:t xml:space="preserve"> Т</w:t>
      </w:r>
      <w:proofErr w:type="gramEnd"/>
      <w:r w:rsidRPr="00F73597">
        <w:rPr>
          <w:szCs w:val="28"/>
        </w:rPr>
        <w:t>от, кто сидел в пруду, улыбнулся в</w:t>
      </w:r>
      <w:r>
        <w:rPr>
          <w:szCs w:val="28"/>
        </w:rPr>
        <w:t xml:space="preserve"> </w:t>
      </w:r>
      <w:r w:rsidRPr="00F73597">
        <w:rPr>
          <w:szCs w:val="28"/>
        </w:rPr>
        <w:t>ответ!</w:t>
      </w:r>
    </w:p>
    <w:p w:rsidR="007D2B8D" w:rsidRPr="00F73597" w:rsidRDefault="007D2B8D" w:rsidP="007D2B8D">
      <w:pPr>
        <w:spacing w:after="0" w:line="240" w:lineRule="auto"/>
        <w:ind w:firstLine="709"/>
        <w:jc w:val="both"/>
        <w:rPr>
          <w:szCs w:val="28"/>
        </w:rPr>
      </w:pPr>
      <w:r w:rsidRPr="00F73597">
        <w:rPr>
          <w:szCs w:val="28"/>
        </w:rPr>
        <w:t>Крошка Енот так обрадовался, что стал</w:t>
      </w:r>
      <w:r>
        <w:rPr>
          <w:szCs w:val="28"/>
        </w:rPr>
        <w:t xml:space="preserve"> </w:t>
      </w:r>
      <w:r w:rsidRPr="00F73597">
        <w:rPr>
          <w:szCs w:val="28"/>
        </w:rPr>
        <w:t>хохотать. И ему показалось, что</w:t>
      </w:r>
      <w:proofErr w:type="gramStart"/>
      <w:r w:rsidRPr="00F73597">
        <w:rPr>
          <w:szCs w:val="28"/>
        </w:rPr>
        <w:t xml:space="preserve"> Т</w:t>
      </w:r>
      <w:proofErr w:type="gramEnd"/>
      <w:r w:rsidRPr="00F73597">
        <w:rPr>
          <w:szCs w:val="28"/>
        </w:rPr>
        <w:t>от, кто</w:t>
      </w:r>
      <w:r>
        <w:rPr>
          <w:szCs w:val="28"/>
        </w:rPr>
        <w:t xml:space="preserve"> </w:t>
      </w:r>
      <w:r w:rsidRPr="00F73597">
        <w:rPr>
          <w:szCs w:val="28"/>
        </w:rPr>
        <w:t>сидел в пруду, хохочет, точь-в-точь как это</w:t>
      </w:r>
      <w:r>
        <w:rPr>
          <w:szCs w:val="28"/>
        </w:rPr>
        <w:t xml:space="preserve"> </w:t>
      </w:r>
      <w:r w:rsidRPr="00F73597">
        <w:rPr>
          <w:szCs w:val="28"/>
        </w:rPr>
        <w:t>делают еноты, когда им весело.</w:t>
      </w:r>
    </w:p>
    <w:p w:rsidR="007D2B8D" w:rsidRPr="00F73597" w:rsidRDefault="007D2B8D" w:rsidP="007D2B8D">
      <w:pPr>
        <w:spacing w:after="0" w:line="240" w:lineRule="auto"/>
        <w:ind w:firstLine="709"/>
        <w:jc w:val="both"/>
        <w:rPr>
          <w:szCs w:val="28"/>
        </w:rPr>
      </w:pPr>
      <w:r w:rsidRPr="00F73597">
        <w:rPr>
          <w:szCs w:val="28"/>
        </w:rPr>
        <w:t>— Он хочет со мной дружить! — сказал</w:t>
      </w:r>
      <w:r>
        <w:rPr>
          <w:szCs w:val="28"/>
        </w:rPr>
        <w:t xml:space="preserve"> </w:t>
      </w:r>
      <w:r w:rsidRPr="00F73597">
        <w:rPr>
          <w:szCs w:val="28"/>
        </w:rPr>
        <w:t>сам себе Крошка Енот. — И теперь я могу</w:t>
      </w:r>
      <w:r>
        <w:rPr>
          <w:szCs w:val="28"/>
        </w:rPr>
        <w:t xml:space="preserve"> </w:t>
      </w:r>
      <w:r w:rsidRPr="00F73597">
        <w:rPr>
          <w:szCs w:val="28"/>
        </w:rPr>
        <w:t>перейти на ту сторону.</w:t>
      </w:r>
    </w:p>
    <w:p w:rsidR="007D2B8D" w:rsidRPr="00F73597" w:rsidRDefault="007D2B8D" w:rsidP="007D2B8D">
      <w:pPr>
        <w:spacing w:after="0" w:line="240" w:lineRule="auto"/>
        <w:ind w:firstLine="709"/>
        <w:jc w:val="both"/>
        <w:rPr>
          <w:szCs w:val="28"/>
        </w:rPr>
      </w:pPr>
      <w:r w:rsidRPr="00F73597">
        <w:rPr>
          <w:szCs w:val="28"/>
        </w:rPr>
        <w:t>И он побежал по дереву.</w:t>
      </w:r>
    </w:p>
    <w:p w:rsidR="007D2B8D" w:rsidRPr="00F73597" w:rsidRDefault="007D2B8D" w:rsidP="007D2B8D">
      <w:pPr>
        <w:spacing w:after="0" w:line="240" w:lineRule="auto"/>
        <w:ind w:firstLine="709"/>
        <w:jc w:val="both"/>
        <w:rPr>
          <w:szCs w:val="28"/>
        </w:rPr>
      </w:pPr>
      <w:r w:rsidRPr="00F73597">
        <w:rPr>
          <w:szCs w:val="28"/>
        </w:rPr>
        <w:t>Там, на берегу быстрого ручья, Крошка</w:t>
      </w:r>
      <w:r>
        <w:rPr>
          <w:szCs w:val="28"/>
        </w:rPr>
        <w:t xml:space="preserve"> </w:t>
      </w:r>
      <w:r w:rsidRPr="00F73597">
        <w:rPr>
          <w:szCs w:val="28"/>
        </w:rPr>
        <w:t>Енот принялся ловить раков.</w:t>
      </w:r>
    </w:p>
    <w:p w:rsidR="007D2B8D" w:rsidRPr="00F73597" w:rsidRDefault="007D2B8D" w:rsidP="007D2B8D">
      <w:pPr>
        <w:spacing w:after="0" w:line="240" w:lineRule="auto"/>
        <w:ind w:firstLine="709"/>
        <w:jc w:val="both"/>
        <w:rPr>
          <w:szCs w:val="28"/>
        </w:rPr>
      </w:pPr>
      <w:r w:rsidRPr="00F73597">
        <w:rPr>
          <w:szCs w:val="28"/>
        </w:rPr>
        <w:t>Скоро он набрал столько раков, сколько</w:t>
      </w:r>
      <w:r>
        <w:rPr>
          <w:szCs w:val="28"/>
        </w:rPr>
        <w:t xml:space="preserve"> </w:t>
      </w:r>
      <w:r w:rsidRPr="00F73597">
        <w:rPr>
          <w:szCs w:val="28"/>
        </w:rPr>
        <w:t>мог донести.</w:t>
      </w:r>
    </w:p>
    <w:p w:rsidR="007D2B8D" w:rsidRPr="00F73597" w:rsidRDefault="007D2B8D" w:rsidP="007D2B8D">
      <w:pPr>
        <w:spacing w:after="0" w:line="240" w:lineRule="auto"/>
        <w:ind w:firstLine="709"/>
        <w:jc w:val="both"/>
        <w:rPr>
          <w:szCs w:val="28"/>
        </w:rPr>
      </w:pPr>
      <w:r w:rsidRPr="00F73597">
        <w:rPr>
          <w:szCs w:val="28"/>
        </w:rPr>
        <w:t>Он побежал обратно по дереву через пруд.</w:t>
      </w:r>
    </w:p>
    <w:p w:rsidR="007D2B8D" w:rsidRPr="00F73597" w:rsidRDefault="007D2B8D" w:rsidP="007D2B8D">
      <w:pPr>
        <w:spacing w:after="0" w:line="240" w:lineRule="auto"/>
        <w:ind w:firstLine="709"/>
        <w:jc w:val="both"/>
        <w:rPr>
          <w:szCs w:val="28"/>
        </w:rPr>
      </w:pPr>
      <w:r w:rsidRPr="00F73597">
        <w:rPr>
          <w:szCs w:val="28"/>
        </w:rPr>
        <w:t>На этот раз Крошка Енот помахал рукой</w:t>
      </w:r>
      <w:r>
        <w:rPr>
          <w:szCs w:val="28"/>
        </w:rPr>
        <w:t xml:space="preserve"> </w:t>
      </w:r>
      <w:r w:rsidRPr="00F73597">
        <w:rPr>
          <w:szCs w:val="28"/>
        </w:rPr>
        <w:t>Тому, кто сидел в пруду.</w:t>
      </w:r>
    </w:p>
    <w:p w:rsidR="007D2B8D" w:rsidRPr="00F73597" w:rsidRDefault="007D2B8D" w:rsidP="007D2B8D">
      <w:pPr>
        <w:spacing w:after="0" w:line="240" w:lineRule="auto"/>
        <w:ind w:firstLine="709"/>
        <w:jc w:val="both"/>
        <w:rPr>
          <w:szCs w:val="28"/>
        </w:rPr>
      </w:pPr>
      <w:r w:rsidRPr="00F73597">
        <w:rPr>
          <w:szCs w:val="28"/>
        </w:rPr>
        <w:t>А</w:t>
      </w:r>
      <w:proofErr w:type="gramStart"/>
      <w:r w:rsidRPr="00F73597">
        <w:rPr>
          <w:szCs w:val="28"/>
        </w:rPr>
        <w:t xml:space="preserve"> Т</w:t>
      </w:r>
      <w:proofErr w:type="gramEnd"/>
      <w:r w:rsidRPr="00F73597">
        <w:rPr>
          <w:szCs w:val="28"/>
        </w:rPr>
        <w:t>от махнул ему рукой в ответ.</w:t>
      </w:r>
    </w:p>
    <w:p w:rsidR="007D2B8D" w:rsidRPr="00F73597" w:rsidRDefault="007D2B8D" w:rsidP="007D2B8D">
      <w:pPr>
        <w:spacing w:after="0" w:line="240" w:lineRule="auto"/>
        <w:ind w:firstLine="709"/>
        <w:jc w:val="both"/>
        <w:rPr>
          <w:szCs w:val="28"/>
        </w:rPr>
      </w:pPr>
      <w:r w:rsidRPr="00F73597">
        <w:rPr>
          <w:szCs w:val="28"/>
        </w:rPr>
        <w:lastRenderedPageBreak/>
        <w:t>Крошка Енот мчался домой со всех ног,</w:t>
      </w:r>
      <w:r>
        <w:rPr>
          <w:szCs w:val="28"/>
        </w:rPr>
        <w:t xml:space="preserve"> </w:t>
      </w:r>
      <w:r w:rsidRPr="00F73597">
        <w:rPr>
          <w:szCs w:val="28"/>
        </w:rPr>
        <w:t>крепко держа своих раков.</w:t>
      </w:r>
    </w:p>
    <w:p w:rsidR="007D2B8D" w:rsidRPr="00F73597" w:rsidRDefault="007D2B8D" w:rsidP="007D2B8D">
      <w:pPr>
        <w:spacing w:after="0" w:line="240" w:lineRule="auto"/>
        <w:ind w:firstLine="709"/>
        <w:jc w:val="both"/>
        <w:rPr>
          <w:szCs w:val="28"/>
        </w:rPr>
      </w:pPr>
      <w:r w:rsidRPr="00F73597">
        <w:rPr>
          <w:szCs w:val="28"/>
        </w:rPr>
        <w:t xml:space="preserve">Да! Никогда </w:t>
      </w:r>
      <w:r w:rsidR="00DD4E93" w:rsidRPr="00F73597">
        <w:rPr>
          <w:szCs w:val="28"/>
        </w:rPr>
        <w:t>ещё</w:t>
      </w:r>
      <w:r w:rsidRPr="00F73597">
        <w:rPr>
          <w:szCs w:val="28"/>
        </w:rPr>
        <w:t xml:space="preserve"> ни он, ни его мама не</w:t>
      </w:r>
      <w:r>
        <w:rPr>
          <w:szCs w:val="28"/>
        </w:rPr>
        <w:t xml:space="preserve"> </w:t>
      </w:r>
      <w:r w:rsidRPr="00F73597">
        <w:rPr>
          <w:szCs w:val="28"/>
        </w:rPr>
        <w:t>едали таких вкусных раков. Так сказала</w:t>
      </w:r>
      <w:r>
        <w:rPr>
          <w:szCs w:val="28"/>
        </w:rPr>
        <w:t xml:space="preserve"> </w:t>
      </w:r>
      <w:r w:rsidRPr="00F73597">
        <w:rPr>
          <w:szCs w:val="28"/>
        </w:rPr>
        <w:t>Мама Енотиха.</w:t>
      </w:r>
    </w:p>
    <w:p w:rsidR="007D2B8D" w:rsidRPr="00F73597" w:rsidRDefault="007D2B8D" w:rsidP="007D2B8D">
      <w:pPr>
        <w:spacing w:after="0" w:line="240" w:lineRule="auto"/>
        <w:ind w:firstLine="709"/>
        <w:jc w:val="both"/>
        <w:rPr>
          <w:szCs w:val="28"/>
        </w:rPr>
      </w:pPr>
      <w:r w:rsidRPr="00F73597">
        <w:rPr>
          <w:szCs w:val="28"/>
        </w:rPr>
        <w:t>— Я теперь могу идти туда совсем один,</w:t>
      </w:r>
      <w:r>
        <w:rPr>
          <w:szCs w:val="28"/>
        </w:rPr>
        <w:t xml:space="preserve"> </w:t>
      </w:r>
      <w:r w:rsidRPr="00F73597">
        <w:rPr>
          <w:szCs w:val="28"/>
        </w:rPr>
        <w:t>когда хочу! — сказал Крошка Енот. — Я</w:t>
      </w:r>
      <w:r>
        <w:rPr>
          <w:szCs w:val="28"/>
        </w:rPr>
        <w:t xml:space="preserve"> </w:t>
      </w:r>
      <w:r w:rsidRPr="00F73597">
        <w:rPr>
          <w:szCs w:val="28"/>
        </w:rPr>
        <w:t>больше не боюсь</w:t>
      </w:r>
      <w:proofErr w:type="gramStart"/>
      <w:r w:rsidRPr="00F73597">
        <w:rPr>
          <w:szCs w:val="28"/>
        </w:rPr>
        <w:t xml:space="preserve"> Т</w:t>
      </w:r>
      <w:proofErr w:type="gramEnd"/>
      <w:r w:rsidRPr="00F73597">
        <w:rPr>
          <w:szCs w:val="28"/>
        </w:rPr>
        <w:t>ого, кто сидит в пруду.</w:t>
      </w:r>
    </w:p>
    <w:p w:rsidR="007D2B8D" w:rsidRPr="00F73597" w:rsidRDefault="007D2B8D" w:rsidP="007D2B8D">
      <w:pPr>
        <w:spacing w:after="0" w:line="240" w:lineRule="auto"/>
        <w:ind w:firstLine="709"/>
        <w:jc w:val="both"/>
        <w:rPr>
          <w:szCs w:val="28"/>
        </w:rPr>
      </w:pPr>
      <w:r w:rsidRPr="00F73597">
        <w:rPr>
          <w:szCs w:val="28"/>
        </w:rPr>
        <w:t>— Я знаю, — сказала Мама Енотиха.</w:t>
      </w:r>
    </w:p>
    <w:p w:rsidR="007D2B8D" w:rsidRPr="00F73597" w:rsidRDefault="007D2B8D" w:rsidP="007D2B8D">
      <w:pPr>
        <w:spacing w:after="0" w:line="240" w:lineRule="auto"/>
        <w:ind w:firstLine="709"/>
        <w:jc w:val="both"/>
        <w:rPr>
          <w:szCs w:val="28"/>
        </w:rPr>
      </w:pPr>
      <w:r w:rsidRPr="00F73597">
        <w:rPr>
          <w:szCs w:val="28"/>
        </w:rPr>
        <w:t>— Он совсем не плохой, Тот, кто сидит в</w:t>
      </w:r>
      <w:r>
        <w:rPr>
          <w:szCs w:val="28"/>
        </w:rPr>
        <w:t xml:space="preserve"> </w:t>
      </w:r>
      <w:r w:rsidRPr="00F73597">
        <w:rPr>
          <w:szCs w:val="28"/>
        </w:rPr>
        <w:t>пруду! — сказал Крошка Енот.</w:t>
      </w:r>
    </w:p>
    <w:p w:rsidR="007D2B8D" w:rsidRPr="00F73597" w:rsidRDefault="007D2B8D" w:rsidP="007D2B8D">
      <w:pPr>
        <w:spacing w:after="0" w:line="240" w:lineRule="auto"/>
        <w:ind w:firstLine="709"/>
        <w:jc w:val="both"/>
        <w:rPr>
          <w:szCs w:val="28"/>
        </w:rPr>
      </w:pPr>
      <w:r w:rsidRPr="00F73597">
        <w:rPr>
          <w:szCs w:val="28"/>
        </w:rPr>
        <w:t>— Я знаю, — сказала Мама Енотиха.</w:t>
      </w:r>
    </w:p>
    <w:p w:rsidR="007D2B8D" w:rsidRPr="00F73597" w:rsidRDefault="007D2B8D" w:rsidP="007D2B8D">
      <w:pPr>
        <w:spacing w:after="0" w:line="240" w:lineRule="auto"/>
        <w:ind w:firstLine="709"/>
        <w:jc w:val="both"/>
        <w:rPr>
          <w:szCs w:val="28"/>
        </w:rPr>
      </w:pPr>
      <w:r w:rsidRPr="00F73597">
        <w:rPr>
          <w:szCs w:val="28"/>
        </w:rPr>
        <w:t>Крошка Енот посмотрел на маму.</w:t>
      </w:r>
    </w:p>
    <w:p w:rsidR="007D2B8D" w:rsidRPr="00F73597" w:rsidRDefault="007D2B8D" w:rsidP="007D2B8D">
      <w:pPr>
        <w:spacing w:after="0" w:line="240" w:lineRule="auto"/>
        <w:ind w:firstLine="709"/>
        <w:jc w:val="both"/>
        <w:rPr>
          <w:szCs w:val="28"/>
        </w:rPr>
      </w:pPr>
      <w:r w:rsidRPr="00F73597">
        <w:rPr>
          <w:szCs w:val="28"/>
        </w:rPr>
        <w:t>— Скажи мне, — сказал он. — Кто это сидит</w:t>
      </w:r>
      <w:r>
        <w:rPr>
          <w:szCs w:val="28"/>
        </w:rPr>
        <w:t xml:space="preserve"> </w:t>
      </w:r>
      <w:r w:rsidRPr="00F73597">
        <w:rPr>
          <w:szCs w:val="28"/>
        </w:rPr>
        <w:t>в пруду?</w:t>
      </w:r>
    </w:p>
    <w:p w:rsidR="007D2B8D" w:rsidRPr="00F73597" w:rsidRDefault="007D2B8D" w:rsidP="007D2B8D">
      <w:pPr>
        <w:spacing w:after="0" w:line="240" w:lineRule="auto"/>
        <w:ind w:firstLine="709"/>
        <w:jc w:val="both"/>
        <w:rPr>
          <w:szCs w:val="28"/>
        </w:rPr>
      </w:pPr>
      <w:r w:rsidRPr="00F73597">
        <w:rPr>
          <w:szCs w:val="28"/>
        </w:rPr>
        <w:t>Мама Енотиха рассмеялась.</w:t>
      </w:r>
    </w:p>
    <w:p w:rsidR="007D2B8D" w:rsidRDefault="007D2B8D" w:rsidP="007D2B8D">
      <w:pPr>
        <w:spacing w:after="0" w:line="240" w:lineRule="auto"/>
        <w:ind w:firstLine="709"/>
        <w:jc w:val="both"/>
        <w:rPr>
          <w:szCs w:val="28"/>
        </w:rPr>
      </w:pPr>
      <w:r w:rsidRPr="00F73597">
        <w:rPr>
          <w:szCs w:val="28"/>
        </w:rPr>
        <w:t>А потом сказала ему.</w:t>
      </w:r>
    </w:p>
    <w:sectPr w:rsidR="007D2B8D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2510" w:rsidRDefault="00EF2510" w:rsidP="00BB305B">
      <w:pPr>
        <w:spacing w:after="0" w:line="240" w:lineRule="auto"/>
      </w:pPr>
      <w:r>
        <w:separator/>
      </w:r>
    </w:p>
  </w:endnote>
  <w:endnote w:type="continuationSeparator" w:id="0">
    <w:p w:rsidR="00EF2510" w:rsidRDefault="00EF2510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Betina">
    <w:altName w:val="Times New Roman"/>
    <w:charset w:val="00"/>
    <w:family w:val="auto"/>
    <w:pitch w:val="variable"/>
    <w:sig w:usb0="00000001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42A5793" wp14:editId="076E57AE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D8450E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D8450E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F26674F" wp14:editId="6F5604E8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D8450E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D8450E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20735DC" wp14:editId="79AA233E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D8450E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D8450E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2510" w:rsidRDefault="00EF2510" w:rsidP="00BB305B">
      <w:pPr>
        <w:spacing w:after="0" w:line="240" w:lineRule="auto"/>
      </w:pPr>
      <w:r>
        <w:separator/>
      </w:r>
    </w:p>
  </w:footnote>
  <w:footnote w:type="continuationSeparator" w:id="0">
    <w:p w:rsidR="00EF2510" w:rsidRDefault="00EF2510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2B8D"/>
    <w:rsid w:val="00022E77"/>
    <w:rsid w:val="00044F41"/>
    <w:rsid w:val="0006154A"/>
    <w:rsid w:val="00086459"/>
    <w:rsid w:val="00113222"/>
    <w:rsid w:val="0015338B"/>
    <w:rsid w:val="00167F36"/>
    <w:rsid w:val="0017776C"/>
    <w:rsid w:val="001B3739"/>
    <w:rsid w:val="001B7733"/>
    <w:rsid w:val="00226794"/>
    <w:rsid w:val="00310E12"/>
    <w:rsid w:val="0039181F"/>
    <w:rsid w:val="003B197D"/>
    <w:rsid w:val="0040592E"/>
    <w:rsid w:val="004808CC"/>
    <w:rsid w:val="005028F6"/>
    <w:rsid w:val="00536688"/>
    <w:rsid w:val="0058365A"/>
    <w:rsid w:val="005A657C"/>
    <w:rsid w:val="005B3CE5"/>
    <w:rsid w:val="005E3F33"/>
    <w:rsid w:val="005F3A80"/>
    <w:rsid w:val="006130E4"/>
    <w:rsid w:val="00621163"/>
    <w:rsid w:val="006458AB"/>
    <w:rsid w:val="006C1F9A"/>
    <w:rsid w:val="006D2082"/>
    <w:rsid w:val="006E3599"/>
    <w:rsid w:val="007071B3"/>
    <w:rsid w:val="007A4F19"/>
    <w:rsid w:val="007C1B30"/>
    <w:rsid w:val="007D2B8D"/>
    <w:rsid w:val="007F06E6"/>
    <w:rsid w:val="007F47C6"/>
    <w:rsid w:val="00816084"/>
    <w:rsid w:val="00845782"/>
    <w:rsid w:val="00854F6C"/>
    <w:rsid w:val="00876902"/>
    <w:rsid w:val="008D6EAD"/>
    <w:rsid w:val="008F0F59"/>
    <w:rsid w:val="00917CA9"/>
    <w:rsid w:val="0093322C"/>
    <w:rsid w:val="0096164A"/>
    <w:rsid w:val="009727CE"/>
    <w:rsid w:val="00A867C2"/>
    <w:rsid w:val="00AD0D87"/>
    <w:rsid w:val="00B07F42"/>
    <w:rsid w:val="00B73324"/>
    <w:rsid w:val="00BB305B"/>
    <w:rsid w:val="00BC4972"/>
    <w:rsid w:val="00BF3769"/>
    <w:rsid w:val="00C1441D"/>
    <w:rsid w:val="00C80B62"/>
    <w:rsid w:val="00C85151"/>
    <w:rsid w:val="00C9220F"/>
    <w:rsid w:val="00D53562"/>
    <w:rsid w:val="00D65080"/>
    <w:rsid w:val="00D7450E"/>
    <w:rsid w:val="00D8450E"/>
    <w:rsid w:val="00DD4E93"/>
    <w:rsid w:val="00E60312"/>
    <w:rsid w:val="00E75545"/>
    <w:rsid w:val="00EE50E6"/>
    <w:rsid w:val="00EE79DD"/>
    <w:rsid w:val="00EF2510"/>
    <w:rsid w:val="00EF6064"/>
    <w:rsid w:val="00F36D55"/>
    <w:rsid w:val="00F54BBE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7D2B8D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7D2B8D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7D2B8D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7D2B8D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&#1056;&#1072;&#1073;&#1086;&#1090;&#1072;\&#1055;&#1088;&#1086;&#1080;&#1079;&#1074;&#1077;&#1076;&#1077;&#1085;&#1080;&#1103;%20&#1087;&#1080;&#1089;&#1072;&#1090;&#1077;&#1083;&#1077;&#1081;%20&#1079;&#1072;&#1088;&#1091;&#1073;&#1077;&#1078;&#1085;&#1099;&#1093;\!!!!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209DB5-11A9-4316-BE48-5ED50C4E14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!!!!ChitaemDetyam.dotx</Template>
  <TotalTime>46</TotalTime>
  <Pages>5</Pages>
  <Words>1048</Words>
  <Characters>5976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7010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Крошка енот и тот, кто сидит в пруду</dc:title>
  <dc:creator>Муур Л.</dc:creator>
  <cp:lastModifiedBy>FER</cp:lastModifiedBy>
  <cp:revision>6</cp:revision>
  <dcterms:created xsi:type="dcterms:W3CDTF">2016-08-01T16:45:00Z</dcterms:created>
  <dcterms:modified xsi:type="dcterms:W3CDTF">2016-08-02T09:55:00Z</dcterms:modified>
  <cp:category>Сказки литературные зарубежных писателей</cp:category>
  <dc:language>рус.</dc:language>
</cp:coreProperties>
</file>