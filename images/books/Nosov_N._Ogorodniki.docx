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A65" w:rsidRPr="0059775F" w:rsidRDefault="00123A65" w:rsidP="00123A65">
      <w:pPr>
        <w:pStyle w:val="11"/>
        <w:outlineLvl w:val="1"/>
        <w:rPr>
          <w:b w:val="0"/>
          <w:i/>
          <w:sz w:val="20"/>
          <w:szCs w:val="20"/>
        </w:rPr>
      </w:pPr>
      <w:r w:rsidRPr="0059775F">
        <w:t>Огородники</w:t>
      </w:r>
      <w:r>
        <w:br/>
      </w:r>
      <w:r w:rsidRPr="0059775F">
        <w:rPr>
          <w:b w:val="0"/>
          <w:i/>
          <w:sz w:val="20"/>
          <w:szCs w:val="20"/>
        </w:rPr>
        <w:t>Николай Носов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 w:rsidRPr="0059775F">
        <w:rPr>
          <w:szCs w:val="28"/>
        </w:rPr>
        <w:t xml:space="preserve">Через день после того, как мы приехали в пионерлагерь, наш вожатый Витя сказал, что у нас будет свой огород. Мы собрались и стали решать, как будем обрабатывать землю и что сажать. Решили поделить землю на участки и чтобы на каждом участке бригада из двух человек работала. Сразу будет видно, кто впереди, а кто отстаёт. </w:t>
      </w:r>
      <w:proofErr w:type="gramStart"/>
      <w:r w:rsidRPr="0059775F">
        <w:rPr>
          <w:szCs w:val="28"/>
        </w:rPr>
        <w:t>Отстающим</w:t>
      </w:r>
      <w:proofErr w:type="gramEnd"/>
      <w:r w:rsidRPr="0059775F">
        <w:rPr>
          <w:szCs w:val="28"/>
        </w:rPr>
        <w:t xml:space="preserve"> решили помогать, чтобы вся земля была хорошо обработана и дала большой урожай.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 w:rsidRPr="0059775F">
        <w:rPr>
          <w:szCs w:val="28"/>
        </w:rPr>
        <w:t>Мы с Мишкой попросили записать нас в одну бригаду. Мы ещё в городе условились, что будем работать вместе и рыбу ловить вместе. Всё у нас было общее: и лопаты и удочки.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Ребята,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сказал Вадик Зайцев,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я предлагаю сделать красное знамя и на нём написать: </w:t>
      </w:r>
      <w:r w:rsidR="00E47DA3">
        <w:rPr>
          <w:szCs w:val="28"/>
        </w:rPr>
        <w:t>«</w:t>
      </w:r>
      <w:r w:rsidRPr="0059775F">
        <w:rPr>
          <w:szCs w:val="28"/>
        </w:rPr>
        <w:t>Лучшему огороднику</w:t>
      </w:r>
      <w:r>
        <w:rPr>
          <w:szCs w:val="28"/>
        </w:rPr>
        <w:t>».</w:t>
      </w:r>
      <w:r w:rsidRPr="0059775F">
        <w:rPr>
          <w:szCs w:val="28"/>
        </w:rPr>
        <w:t xml:space="preserve"> Кто первый вскопает участок, у того на участке поставим знамя.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Правильно,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согласились ребята.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А потом будем за это знамя бороться. Кто лучше проведёт посадку, к тому перейдёт на участок знамя. Потом знамя будем передавать за прополку. А у кого окажется самый большой урожай, тому подарим осенью это знамя, и пусть он везёт его с собой в город.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 w:rsidRPr="0059775F">
        <w:rPr>
          <w:szCs w:val="28"/>
        </w:rPr>
        <w:t>Мы с Мишкой решили бороться за красное знамя.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 xml:space="preserve">Как возьмём его в самом начале, так до конца не </w:t>
      </w:r>
      <w:proofErr w:type="gramStart"/>
      <w:r w:rsidRPr="0059775F">
        <w:rPr>
          <w:szCs w:val="28"/>
        </w:rPr>
        <w:t>выпустим</w:t>
      </w:r>
      <w:proofErr w:type="gramEnd"/>
      <w:r w:rsidRPr="0059775F">
        <w:rPr>
          <w:szCs w:val="28"/>
        </w:rPr>
        <w:t xml:space="preserve"> и домой увезём,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говорил Мишка.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 w:rsidRPr="0059775F">
        <w:rPr>
          <w:szCs w:val="28"/>
        </w:rPr>
        <w:t>Наш огород был недалеко от реки. Мы измерили землю рулеткой, наметили участки и вбили колышки с номерами. Нам с Мишкой достался двенадцатый участок. Мишка тут же стал кричать, что нам самый плохой участок дали.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Да чем он плохой?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спрашивает Витя.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Дырка вон тут в земле!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Ну, что это за дырка!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засмеялся Витя.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Лошадь копытом продавила.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И пень вон торчит,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говорит Мишка.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И на других участках есть пни, посмотри.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 w:rsidRPr="0059775F">
        <w:rPr>
          <w:szCs w:val="28"/>
        </w:rPr>
        <w:t>Но Мишка уже никуда смотреть не хотел и кричал: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Его ведь из земли выковыривать надо!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Что ж, выкорчуете. Сами не справитесь, ребята помогут.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Уж если возьмёмся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справимся,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обиделся Мишка.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Ещё и ребятам поможем, на буксир кого надо возьмём.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Вот и хорошо,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сказал Витя.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 w:rsidRPr="0059775F">
        <w:rPr>
          <w:szCs w:val="28"/>
        </w:rPr>
        <w:t>Все ребята стали вскапывать землю. И мы с Мишкой стали копать.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 w:rsidRPr="0059775F">
        <w:rPr>
          <w:szCs w:val="28"/>
        </w:rPr>
        <w:lastRenderedPageBreak/>
        <w:t>Мишка то и дело бегал смотреть, сколько другие ребята вскопали. Я говорю ему: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Ты не бегай, работай, а то мы меньше всех вскопаем.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Ничего,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говорит,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я ещё поднажму.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 w:rsidRPr="0059775F">
        <w:rPr>
          <w:szCs w:val="28"/>
        </w:rPr>
        <w:t>И стал поднажимать. Поднажмёт, поднажмёт и снова убежит куда-нибудь.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 w:rsidRPr="0059775F">
        <w:rPr>
          <w:szCs w:val="28"/>
        </w:rPr>
        <w:t>В этот день мы мало работали. Скоро вожатый Витя позвал всех обедать. После обеда мы с Мишкой схватили лопаты и снова хотели на огород бежать, но Витя не позволил. Он сказал: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Работать будем только до обеда. После обеда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отдыхать, а то у нас найдутся такие ребята, которые в первый же день перетрудятся и потом не смогут работать.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 w:rsidRPr="0059775F">
        <w:rPr>
          <w:szCs w:val="28"/>
        </w:rPr>
        <w:t>На следующее утро мы раньше всех примчались на огород и стали копать. Потом Мишка выпросил у Вити рулетку и принялся землю мерять, сколько у нас на участке вскопано да сколько осталось. Покопает немного и снова меряет. И всё ему кажется мало.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 w:rsidRPr="0059775F">
        <w:rPr>
          <w:szCs w:val="28"/>
        </w:rPr>
        <w:t>Я говорю: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Конечно, будет мало, если я один копаю, а ты только меряешь!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 w:rsidRPr="0059775F">
        <w:rPr>
          <w:szCs w:val="28"/>
        </w:rPr>
        <w:t>Он бросил рулетку и стал копать. Только недолго копал. Корень ему в земле попался, так он этот корень стал из земли выдирать. Драл его, драл, весь участок разворотил. Даже на соседний участок залез и там выдирает этот корень.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Да брось ты его,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говорю.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Чего ты к нему привязался?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Я,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говорит,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думал, что он короткий, а он вон какой длинный, как удав.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Ну и перестань с ним возиться!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Да должен же он где-нибудь кончиться!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А тебе будто не всё равно?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Нет,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говорит,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я такой человек: если за что-нибудь взялся, обязательно до конца сделаю.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 w:rsidRPr="0059775F">
        <w:rPr>
          <w:szCs w:val="28"/>
        </w:rPr>
        <w:t>И снова ухватился руками за корень. Тогда я рассердился, подошёл и отрубил этот корень лопатой. А Мишка корень рулеткой измерил и говорит: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Ого! Шесть с половиной метров! А если бы ты не отрубил, так он, может быть, метров двадцать был бы! Я говорю: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Если бы я знал, что ты так будешь работать, то с тобой бы не связывался.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 w:rsidRPr="0059775F">
        <w:rPr>
          <w:szCs w:val="28"/>
        </w:rPr>
        <w:t>А он: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Pr="0059775F">
        <w:rPr>
          <w:szCs w:val="28"/>
        </w:rPr>
        <w:t>Можешь отдельно. Я же тебя не заставляю.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Как же теперь отдельно, когда у нас столько вскопано! Вот не получим из-за тебя красного знамени.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Почему не получим? Ты посмотри, сколько у Вани Ложкина и Сени Боброва. Ещё меньше нашего.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 w:rsidRPr="0059775F">
        <w:rPr>
          <w:szCs w:val="28"/>
        </w:rPr>
        <w:t>Он побежал на участок Вани и Сени и стал над ними смеяться: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Эх, вы! Придётся вас на буксир брать! А они его прогоняют: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Смотри, как бы тебя не взяли! Я говорю: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Чудак ты! Над другими смеёшься, а сам сколько сделал? И чего я только с тобой связался!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Ничего,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говорит,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я одну штуку придумал. Завтра знамя будет на нашем участке.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С ума,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говорю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сошёл! Тут на два дня работы, а с тобой и четыре провозишься.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Вот увидишь, я потом тебе расскажу.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Ты лучше работай. Всё равно земля сама не вскопается.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 w:rsidRPr="0059775F">
        <w:rPr>
          <w:szCs w:val="28"/>
        </w:rPr>
        <w:t>Он взял лопату, но тут Витя сказал, чтобы все шли обедать. Ну, Мишка лопату на плечо и помчался впереди всех в лагерь.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 w:rsidRPr="0059775F">
        <w:rPr>
          <w:szCs w:val="28"/>
        </w:rPr>
        <w:t xml:space="preserve">После обеда Витя стал красный флаг делать, а мы все ему помогали: кто палку строгал, кто материю подшивал, кто разводил краски. Флаг получился красивый. Палку выкрасили золотой краской, а на красной материи Витя написал серебряными буквами: </w:t>
      </w:r>
      <w:r w:rsidR="00E47DA3">
        <w:rPr>
          <w:szCs w:val="28"/>
        </w:rPr>
        <w:t>«</w:t>
      </w:r>
      <w:r w:rsidRPr="0059775F">
        <w:rPr>
          <w:szCs w:val="28"/>
        </w:rPr>
        <w:t>Лучшему огороднику</w:t>
      </w:r>
      <w:r w:rsidR="00E47DA3">
        <w:rPr>
          <w:szCs w:val="28"/>
        </w:rPr>
        <w:t>»</w:t>
      </w:r>
      <w:r w:rsidRPr="0059775F">
        <w:rPr>
          <w:szCs w:val="28"/>
        </w:rPr>
        <w:t>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 w:rsidRPr="0059775F">
        <w:rPr>
          <w:szCs w:val="28"/>
        </w:rPr>
        <w:t>Мишка сказал: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Давайте ещё пугало сделаем, чтоб вороны огород не клевали.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 w:rsidRPr="0059775F">
        <w:rPr>
          <w:szCs w:val="28"/>
        </w:rPr>
        <w:t xml:space="preserve">Эта затея всем очень понравилась. Взяли мы жердь и к ней крест-накрест палку привязали, достали старый мешок и сшили из него рубаху. Потом натянули эту рубаху на жердь, а сверху глиняный горшок надели. На горшке Мишка нарисовал углём нос, рот, глаза. Страшная </w:t>
      </w:r>
      <w:proofErr w:type="gramStart"/>
      <w:r w:rsidRPr="0059775F">
        <w:rPr>
          <w:szCs w:val="28"/>
        </w:rPr>
        <w:t>рожа</w:t>
      </w:r>
      <w:proofErr w:type="gramEnd"/>
      <w:r w:rsidRPr="0059775F">
        <w:rPr>
          <w:szCs w:val="28"/>
        </w:rPr>
        <w:t xml:space="preserve"> получилась! Поставили это пугало посреди двора. Все смотрели на него и смеялись.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 w:rsidRPr="0059775F">
        <w:rPr>
          <w:szCs w:val="28"/>
        </w:rPr>
        <w:t>Мишка отвёл меня в сторону и говорит: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Вот что я придумал: давай, когда все лягут спать, удерём на огород и вскопаем свой участок. Оставим на утро кусочек маленький, завтра быстро вскопаем и получим знамя.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 w:rsidRPr="0059775F">
        <w:rPr>
          <w:szCs w:val="28"/>
        </w:rPr>
        <w:t>Я говорю: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Если бы ты работал! А то ведь с разными пустяками возишься.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Я буду хорошо работать, вот увидишь!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Pr="0059775F">
        <w:rPr>
          <w:szCs w:val="28"/>
        </w:rPr>
        <w:t>Ну ладно, только если ты снова возьмёшься за старое, брошу всё и уйду.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 w:rsidRPr="0059775F">
        <w:rPr>
          <w:szCs w:val="28"/>
        </w:rPr>
        <w:t>Вечером все легли спать. И мы с Мишкой легли, только для виду. Я уже начал дремать. Вдруг меня Мишка толкает в бок: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 xml:space="preserve">Вставай! А то не видать нам знамени как своих ушей! Встал я. Мы вышли так, чтобы никто нас не видел. Взяли </w:t>
      </w:r>
      <w:proofErr w:type="gramStart"/>
      <w:r w:rsidRPr="0059775F">
        <w:rPr>
          <w:szCs w:val="28"/>
        </w:rPr>
        <w:t>лопаты</w:t>
      </w:r>
      <w:proofErr w:type="gramEnd"/>
      <w:r w:rsidRPr="0059775F">
        <w:rPr>
          <w:szCs w:val="28"/>
        </w:rPr>
        <w:t xml:space="preserve"> и пошли на огород. Луна светила, и всё было видно.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 w:rsidRPr="0059775F">
        <w:rPr>
          <w:szCs w:val="28"/>
        </w:rPr>
        <w:t>Пришли на огород.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Вот наш участок,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говорит Мишка.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Видишь, и пень торчит.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 w:rsidRPr="0059775F">
        <w:rPr>
          <w:szCs w:val="28"/>
        </w:rPr>
        <w:t>Стали мы копать. На этот раз Мишка хорошо работал, и мы много вскопали. Дошли до пня и решили его выкорчевать. Обкопали со всех сторон и стали из земли тащить. Тащили, тащили, а он не лезет. Пришлось обрубать корни лопатой. Устали, как лошади! Всё-таки вытащили. Землю заровняли, а пень Мишка на соседний участок бросил.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 w:rsidRPr="0059775F">
        <w:rPr>
          <w:szCs w:val="28"/>
        </w:rPr>
        <w:t>Я говорю: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Это ты нехорошо сделал?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А куда его девать?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Нельзя же на чужой участок!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Ну, давай его в реку бросим!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 w:rsidRPr="0059775F">
        <w:rPr>
          <w:szCs w:val="28"/>
        </w:rPr>
        <w:t>Взяли мы пень и потащили к реке. А он тяжёлый! Насилу дотащили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и </w:t>
      </w:r>
      <w:proofErr w:type="gramStart"/>
      <w:r w:rsidRPr="0059775F">
        <w:rPr>
          <w:szCs w:val="28"/>
        </w:rPr>
        <w:t>бултых</w:t>
      </w:r>
      <w:proofErr w:type="gramEnd"/>
      <w:r w:rsidRPr="0059775F">
        <w:rPr>
          <w:szCs w:val="28"/>
        </w:rPr>
        <w:t xml:space="preserve"> в воду! Он поплыл по реке, как будто спрут или осьминог какой. Мы посмотрели ему </w:t>
      </w:r>
      <w:proofErr w:type="gramStart"/>
      <w:r w:rsidRPr="0059775F">
        <w:rPr>
          <w:szCs w:val="28"/>
        </w:rPr>
        <w:t>вслед</w:t>
      </w:r>
      <w:proofErr w:type="gramEnd"/>
      <w:r w:rsidRPr="0059775F">
        <w:rPr>
          <w:szCs w:val="28"/>
        </w:rPr>
        <w:t xml:space="preserve"> и пошли домой. Больше в этот раз уже не могли работать, устали очень. Да нам совсем небольшой кусочек осталось вскопать.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 w:rsidRPr="0059775F">
        <w:rPr>
          <w:szCs w:val="28"/>
        </w:rPr>
        <w:t>Утром проснулись мы позже всех. Всё тело у нас болит: руки болят, ноги болят, спина болит.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Что это?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спрашивает Мишка.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Перетрудились,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говорю,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слишком много работали. Встали мы, размялись немного. За завтраком Мишка стал перед ребятами хвастать, что красное знамя достанется нам.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 w:rsidRPr="0059775F">
        <w:rPr>
          <w:szCs w:val="28"/>
        </w:rPr>
        <w:t>После завтрака все помчались на огород, а мы с Мишкой пошли не спеша. Куда нам спешить! Пришли на огород. Все, как кроты, роются, а мы ходим да посмеиваемся.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Не видать вам знамени,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говорим,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как своих ушей! Ребята отвечают: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Вы бы работали! Только другим мешаете. Тут Мишка говорит: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 xml:space="preserve">А это вот чей участок? Совсем мало вскопано. И хозяев нет. Наверно, </w:t>
      </w:r>
      <w:proofErr w:type="gramStart"/>
      <w:r w:rsidRPr="0059775F">
        <w:rPr>
          <w:szCs w:val="28"/>
        </w:rPr>
        <w:t>дрыхнут</w:t>
      </w:r>
      <w:proofErr w:type="gramEnd"/>
      <w:r w:rsidRPr="0059775F">
        <w:rPr>
          <w:szCs w:val="28"/>
        </w:rPr>
        <w:t xml:space="preserve"> ещё!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 w:rsidRPr="0059775F">
        <w:rPr>
          <w:szCs w:val="28"/>
        </w:rPr>
        <w:t>Я посмотрел: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Pr="0059775F">
        <w:rPr>
          <w:szCs w:val="28"/>
        </w:rPr>
        <w:t>Номер двенадцатый. Да это ведь наш участок!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Не может быть,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говорит Мишка.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Мы больше вскопали.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Мне,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говорю,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тоже казалось, что больше.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Может быть, нарочно кто-нибудь номерки переменил?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Нет, всё правильно. Вот одиннадцатый, а там тринадцатый.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 w:rsidRPr="0059775F">
        <w:rPr>
          <w:szCs w:val="28"/>
        </w:rPr>
        <w:t>Смотрим, и пень торчит. Мы растерялись даже.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Послушай,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говорю я.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Если это наш участок, то откуда же пень взялся? Мы ведь его уже выкорчевали!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Правда,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говорит Мишка.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Не мог же за ночь новый пень вырасти.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 w:rsidRPr="0059775F">
        <w:rPr>
          <w:szCs w:val="28"/>
        </w:rPr>
        <w:t>Вдруг слышим, Ваня Ложкин на своём участке кричит: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 xml:space="preserve">Ребята, смотрите, какое чудо! У нас тут вчера пень был, а сегодня </w:t>
      </w:r>
      <w:proofErr w:type="gramStart"/>
      <w:r w:rsidRPr="0059775F">
        <w:rPr>
          <w:szCs w:val="28"/>
        </w:rPr>
        <w:t>нету</w:t>
      </w:r>
      <w:proofErr w:type="gramEnd"/>
      <w:r w:rsidRPr="0059775F">
        <w:rPr>
          <w:szCs w:val="28"/>
        </w:rPr>
        <w:t>. Куда он делся?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 w:rsidRPr="0059775F">
        <w:rPr>
          <w:szCs w:val="28"/>
        </w:rPr>
        <w:t>Все побежали на это чудо смотреть. Подошли и мы с Мишкой.</w:t>
      </w:r>
    </w:p>
    <w:p w:rsidR="00123A65" w:rsidRDefault="00E47DA3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="00123A65" w:rsidRPr="0059775F">
        <w:rPr>
          <w:szCs w:val="28"/>
        </w:rPr>
        <w:t>Что такое!</w:t>
      </w:r>
      <w:r w:rsidR="00123A65">
        <w:rPr>
          <w:szCs w:val="28"/>
        </w:rPr>
        <w:t xml:space="preserve"> —</w:t>
      </w:r>
      <w:r w:rsidR="00123A65" w:rsidRPr="0059775F">
        <w:rPr>
          <w:szCs w:val="28"/>
        </w:rPr>
        <w:t xml:space="preserve"> думаем.</w:t>
      </w:r>
      <w:r w:rsidR="00123A65">
        <w:rPr>
          <w:szCs w:val="28"/>
        </w:rPr>
        <w:t xml:space="preserve"> —</w:t>
      </w:r>
      <w:r w:rsidR="00123A65" w:rsidRPr="0059775F">
        <w:rPr>
          <w:szCs w:val="28"/>
        </w:rPr>
        <w:t xml:space="preserve"> Вчера у них и до половины не было вскопано, а сегодня совсем небольшой кусочек остался</w:t>
      </w:r>
      <w:r w:rsidR="00123A65">
        <w:rPr>
          <w:szCs w:val="28"/>
        </w:rPr>
        <w:t>».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Мишка,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говорю я,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да это ведь мы ночью по ошибке на их участке </w:t>
      </w:r>
      <w:proofErr w:type="gramStart"/>
      <w:r w:rsidRPr="0059775F">
        <w:rPr>
          <w:szCs w:val="28"/>
        </w:rPr>
        <w:t>работали</w:t>
      </w:r>
      <w:proofErr w:type="gramEnd"/>
      <w:r w:rsidRPr="0059775F">
        <w:rPr>
          <w:szCs w:val="28"/>
        </w:rPr>
        <w:t xml:space="preserve"> и пень им выкорчевали!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Да что ты!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Верно!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Pr="0059775F">
        <w:rPr>
          <w:szCs w:val="28"/>
        </w:rPr>
        <w:t>Ах</w:t>
      </w:r>
      <w:proofErr w:type="gramEnd"/>
      <w:r w:rsidRPr="0059775F">
        <w:rPr>
          <w:szCs w:val="28"/>
        </w:rPr>
        <w:t xml:space="preserve"> мы ослы!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говорит Мишка.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Да что же нам теперь делать? По правилу, они должны нам свой участок отдать, а себе пусть берут наш. Что мы, даром у них работали?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Молчи!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говорю.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Хочешь, чтоб над нами весь лагерь смеялся?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Что же делать?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Копать,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говорю,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вот что!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 w:rsidRPr="0059775F">
        <w:rPr>
          <w:szCs w:val="28"/>
        </w:rPr>
        <w:t>Схватили мы лопаты. Да не тут-то было: руки болят, ноги болят, спина не разгибается.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 w:rsidRPr="0059775F">
        <w:rPr>
          <w:szCs w:val="28"/>
        </w:rPr>
        <w:t>Скоро Ваня Ложкин и Сенька Бобров на своём участке работу кончили. Витя поздравил их и отдал им красное знамя.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 w:rsidRPr="0059775F">
        <w:rPr>
          <w:szCs w:val="28"/>
        </w:rPr>
        <w:t>Они поставили его посреди участка. Все собрались вокруг и в ладоши захлопали.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 w:rsidRPr="0059775F">
        <w:rPr>
          <w:szCs w:val="28"/>
        </w:rPr>
        <w:t>Мишка говорит: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Это неправильно!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Почему неправильно?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спрашивает Витя.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Потому и неправильно, что за них кто-то пень выкорчевал. Они сами сказали.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Pr="0059775F">
        <w:rPr>
          <w:szCs w:val="28"/>
        </w:rPr>
        <w:t>А мы виноваты?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говорит Ваня.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Может быть, его кто-нибудь себе на дрова выкорчевал. Разве мы запрещать будем?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А может быть, его кто-нибудь по ошибке вместо своего выкорчевал,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ответил Мишка.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Тогда бы он здесь был, а его нигде нет,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сказал Ваня.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А может быть, они его в реку бросили,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говорит Мишка.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 xml:space="preserve">Ну что ты пристал: </w:t>
      </w:r>
      <w:r w:rsidR="00E47DA3">
        <w:rPr>
          <w:szCs w:val="28"/>
        </w:rPr>
        <w:t>«</w:t>
      </w:r>
      <w:r w:rsidRPr="0059775F">
        <w:rPr>
          <w:szCs w:val="28"/>
        </w:rPr>
        <w:t>может быть</w:t>
      </w:r>
      <w:r w:rsidR="00E47DA3">
        <w:rPr>
          <w:szCs w:val="28"/>
        </w:rPr>
        <w:t>»</w:t>
      </w:r>
      <w:r w:rsidRPr="0059775F">
        <w:rPr>
          <w:szCs w:val="28"/>
        </w:rPr>
        <w:t xml:space="preserve"> да </w:t>
      </w:r>
      <w:r w:rsidR="00E47DA3">
        <w:rPr>
          <w:szCs w:val="28"/>
        </w:rPr>
        <w:t>«</w:t>
      </w:r>
      <w:r w:rsidRPr="0059775F">
        <w:rPr>
          <w:szCs w:val="28"/>
        </w:rPr>
        <w:t>может быть</w:t>
      </w:r>
      <w:r w:rsidR="00E47DA3">
        <w:rPr>
          <w:szCs w:val="28"/>
        </w:rPr>
        <w:t>»</w:t>
      </w:r>
      <w:r w:rsidRPr="0059775F">
        <w:rPr>
          <w:szCs w:val="28"/>
        </w:rPr>
        <w:t>!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Может быть, вам и участок кто-нибудь ночью вскопал,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не унимался Мишка.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 w:rsidRPr="0059775F">
        <w:rPr>
          <w:szCs w:val="28"/>
        </w:rPr>
        <w:t>Я его толкаю, чтоб он не проговорился. Ваня говорит: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Всё может быть. Мы землю не меряли.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 w:rsidRPr="0059775F">
        <w:rPr>
          <w:szCs w:val="28"/>
        </w:rPr>
        <w:t>Пошли мы на свой участок и стали копать. А Ваня и Сенька стали рядом и хихикают.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Вот работают!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говорит Сенька.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Будто во сне мочалку жуют.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Надо их на буксир взять,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сказал Ваня.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У них ведь меньше всех вскопано.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 w:rsidRPr="0059775F">
        <w:rPr>
          <w:szCs w:val="28"/>
        </w:rPr>
        <w:t>Ну и взяли нас на буксир. Помогли нам копать и пень выкорчевать. Всё равно мы позже всех кончили. Ребята говорят: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proofErr w:type="gramStart"/>
      <w:r>
        <w:rPr>
          <w:szCs w:val="28"/>
        </w:rPr>
        <w:t xml:space="preserve">— </w:t>
      </w:r>
      <w:r w:rsidRPr="0059775F">
        <w:rPr>
          <w:szCs w:val="28"/>
        </w:rPr>
        <w:t>Давайте на их участке, как на отстающем, поставим пугало.</w:t>
      </w:r>
      <w:proofErr w:type="gramEnd"/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 w:rsidRPr="0059775F">
        <w:rPr>
          <w:szCs w:val="28"/>
        </w:rPr>
        <w:t>Все согласились и поставили пугало на нашем участке. Мы с Мишкой обиделись. А ребята говорят: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Добивайтесь, чтоб ваш участок стал лучшим, когда посадка и прополка будут, вот и уберём тогда с вашего огорода пугало.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 w:rsidRPr="0059775F">
        <w:rPr>
          <w:szCs w:val="28"/>
        </w:rPr>
        <w:t>Юра Козлов предложил: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 xml:space="preserve">Давайте пугало ставить </w:t>
      </w:r>
      <w:proofErr w:type="gramStart"/>
      <w:r w:rsidRPr="0059775F">
        <w:rPr>
          <w:szCs w:val="28"/>
        </w:rPr>
        <w:t>отстающим</w:t>
      </w:r>
      <w:proofErr w:type="gramEnd"/>
      <w:r w:rsidRPr="0059775F">
        <w:rPr>
          <w:szCs w:val="28"/>
        </w:rPr>
        <w:t>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Давайте,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обрадовались все.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А осенью подарим тому, у кого будет самый плохой урожай,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говорит Сенька Бобров.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 w:rsidRPr="0059775F">
        <w:rPr>
          <w:szCs w:val="28"/>
        </w:rPr>
        <w:t xml:space="preserve">Мы с Мишкой решили стараться изо всех сил, чтоб отделаться от этого пугала. Только у нас так ничего и не получилось. Всё лето простояло оно на нашем участке, потому что на посадке Мишка всё перепутал и посадил свёклу там, где уже была морковка посажена, а при прополке вместо сорняков петрушку повыдергал. Пришлось на этом месте в спешном порядке редиску посадить. Сколько раз я хотел отделиться от Мишки, да никак не мог. </w:t>
      </w:r>
      <w:r w:rsidR="00E47DA3">
        <w:rPr>
          <w:szCs w:val="28"/>
        </w:rPr>
        <w:t>«</w:t>
      </w:r>
      <w:r w:rsidRPr="0059775F">
        <w:rPr>
          <w:szCs w:val="28"/>
        </w:rPr>
        <w:t>Кто же,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думаю,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в беде товарища покидает!</w:t>
      </w:r>
      <w:r>
        <w:rPr>
          <w:szCs w:val="28"/>
        </w:rPr>
        <w:t xml:space="preserve">» </w:t>
      </w:r>
      <w:r w:rsidRPr="0059775F">
        <w:rPr>
          <w:szCs w:val="28"/>
        </w:rPr>
        <w:t xml:space="preserve">Так и </w:t>
      </w:r>
      <w:proofErr w:type="gramStart"/>
      <w:r w:rsidRPr="0059775F">
        <w:rPr>
          <w:szCs w:val="28"/>
        </w:rPr>
        <w:t>маялся</w:t>
      </w:r>
      <w:proofErr w:type="gramEnd"/>
      <w:r w:rsidRPr="0059775F">
        <w:rPr>
          <w:szCs w:val="28"/>
        </w:rPr>
        <w:t xml:space="preserve"> с ним до конца.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 w:rsidRPr="0059775F">
        <w:rPr>
          <w:szCs w:val="28"/>
        </w:rPr>
        <w:t>Зато осенью красное знамя нам с Мишкой досталось. У нас самый большой урожай помидоров и кабачков оказался.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 w:rsidRPr="0059775F">
        <w:rPr>
          <w:szCs w:val="28"/>
        </w:rPr>
        <w:lastRenderedPageBreak/>
        <w:t>Ребята стали спорить.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Это неправильно!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говорили они.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Всё время были отстающие, и вдруг самый большой урожай! Но Витя сказал: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Ничего, ребята, всё правильно. Хоть они и отставали, но землю хорошо обрабатывали, старались и добивались, чтоб большой урожай был.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 w:rsidRPr="0059775F">
        <w:rPr>
          <w:szCs w:val="28"/>
        </w:rPr>
        <w:t>Ваня Ложкин сказал: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У них земля была хорошая. А вот нам с Сеней скверная земля попалась. И урожай маленький, хоть мы и старались. За что же нам пугало подарили? Пусть они тогда и пугало берут себе, раз оно у них всё лето стояло.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Ничего,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говорит Мишка,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мы возьмём и пугало. Давайте его сюда.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 w:rsidRPr="0059775F">
        <w:rPr>
          <w:szCs w:val="28"/>
        </w:rPr>
        <w:t>Все засмеялись, а Мишка сказал: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Если б не это пугало, то мы и знамени не получили бы.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Это почему же?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удивились все.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Потому что на нашем участке оно ворон пугало, а на других вороны не боялись, вот и урожай получился меньше. И потом, из-за этого пугала мы не забывали, что нам надо стараться и работать лучше.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 w:rsidRPr="0059775F">
        <w:rPr>
          <w:szCs w:val="28"/>
        </w:rPr>
        <w:t>Я говорю Мишке: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Зачем ты взял это пугало? Для чего оно нам?</w:t>
      </w:r>
    </w:p>
    <w:p w:rsidR="00123A65" w:rsidRDefault="00123A65" w:rsidP="00123A6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9775F">
        <w:rPr>
          <w:szCs w:val="28"/>
        </w:rPr>
        <w:t>Ну, давай его в реку бросим,</w:t>
      </w:r>
      <w:r>
        <w:rPr>
          <w:szCs w:val="28"/>
        </w:rPr>
        <w:t xml:space="preserve"> —</w:t>
      </w:r>
      <w:r w:rsidRPr="0059775F">
        <w:rPr>
          <w:szCs w:val="28"/>
        </w:rPr>
        <w:t xml:space="preserve"> говорит Мишка. Взяли мы пугало и бросили в реку. Оно поплыло по реке, растопырив руки. Мы посмотрели ему вслед и стали в него камнями бросать. А потом пошли в лагерь.</w:t>
      </w:r>
    </w:p>
    <w:p w:rsidR="00310E12" w:rsidRDefault="00123A65" w:rsidP="00E47DA3">
      <w:pPr>
        <w:spacing w:after="0" w:line="240" w:lineRule="auto"/>
        <w:ind w:firstLine="709"/>
        <w:jc w:val="both"/>
      </w:pPr>
      <w:r w:rsidRPr="0059775F">
        <w:rPr>
          <w:szCs w:val="28"/>
        </w:rPr>
        <w:t>В тот же день Лёшка Курочкин снял нас фотоаппаратом вместе со знаменем. Так что, если кому-нибудь хочется карточку, мы можем прислать.</w:t>
      </w:r>
      <w:bookmarkStart w:id="0" w:name="_GoBack"/>
      <w:bookmarkEnd w:id="0"/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661" w:rsidRDefault="00387661" w:rsidP="00BB305B">
      <w:pPr>
        <w:spacing w:after="0" w:line="240" w:lineRule="auto"/>
      </w:pPr>
      <w:r>
        <w:separator/>
      </w:r>
    </w:p>
  </w:endnote>
  <w:endnote w:type="continuationSeparator" w:id="0">
    <w:p w:rsidR="00387661" w:rsidRDefault="0038766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47DA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47DA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47DA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47DA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47DA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47DA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661" w:rsidRDefault="00387661" w:rsidP="00BB305B">
      <w:pPr>
        <w:spacing w:after="0" w:line="240" w:lineRule="auto"/>
      </w:pPr>
      <w:r>
        <w:separator/>
      </w:r>
    </w:p>
  </w:footnote>
  <w:footnote w:type="continuationSeparator" w:id="0">
    <w:p w:rsidR="00387661" w:rsidRDefault="0038766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A65"/>
    <w:rsid w:val="000222FE"/>
    <w:rsid w:val="00022E77"/>
    <w:rsid w:val="00044F41"/>
    <w:rsid w:val="0006154A"/>
    <w:rsid w:val="00113222"/>
    <w:rsid w:val="00123A65"/>
    <w:rsid w:val="0015338B"/>
    <w:rsid w:val="0017776C"/>
    <w:rsid w:val="001B3739"/>
    <w:rsid w:val="001B7733"/>
    <w:rsid w:val="00226794"/>
    <w:rsid w:val="00310E12"/>
    <w:rsid w:val="00387661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47DA3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23A6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23A65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23A6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23A65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CA639-E9B8-49EA-B751-BB2748C66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11</TotalTime>
  <Pages>7</Pages>
  <Words>1828</Words>
  <Characters>10422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Огородники</dc:title>
  <dc:creator>Носов Н.</dc:creator>
  <cp:lastModifiedBy>FER</cp:lastModifiedBy>
  <cp:revision>2</cp:revision>
  <dcterms:created xsi:type="dcterms:W3CDTF">2016-07-30T16:41:00Z</dcterms:created>
  <dcterms:modified xsi:type="dcterms:W3CDTF">2016-07-30T18:29:00Z</dcterms:modified>
  <cp:category>Произведения писателей русских</cp:category>
  <dc:language>рус.</dc:language>
</cp:coreProperties>
</file>