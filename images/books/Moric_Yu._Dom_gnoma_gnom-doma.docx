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B37" w:rsidRPr="00946B37" w:rsidRDefault="00946B37" w:rsidP="00946B37">
      <w:pPr>
        <w:pStyle w:val="11"/>
        <w:outlineLvl w:val="1"/>
        <w:rPr>
          <w:b w:val="0"/>
          <w:i/>
          <w:sz w:val="20"/>
          <w:szCs w:val="20"/>
        </w:rPr>
      </w:pPr>
      <w:bookmarkStart w:id="0" w:name="_Toc403859292"/>
      <w:bookmarkStart w:id="1" w:name="_GoBack"/>
      <w:r w:rsidRPr="00A162F2">
        <w:t>Д</w:t>
      </w:r>
      <w:bookmarkEnd w:id="0"/>
      <w:r w:rsidRPr="00025FBE">
        <w:t xml:space="preserve">ом гнома, </w:t>
      </w:r>
      <w:proofErr w:type="gramStart"/>
      <w:r w:rsidRPr="00025FBE">
        <w:t>гном-дома</w:t>
      </w:r>
      <w:proofErr w:type="gramEnd"/>
      <w:r w:rsidRPr="00025FBE">
        <w:t>!</w:t>
      </w:r>
      <w:bookmarkEnd w:id="1"/>
      <w:r>
        <w:br/>
      </w:r>
      <w:r w:rsidRPr="00946B37">
        <w:rPr>
          <w:b w:val="0"/>
          <w:i/>
          <w:sz w:val="20"/>
          <w:szCs w:val="20"/>
        </w:rPr>
        <w:t>Юнна Мориц</w:t>
      </w:r>
    </w:p>
    <w:p w:rsidR="00946B37" w:rsidRDefault="00946B37" w:rsidP="00946B37">
      <w:pPr>
        <w:pStyle w:val="a7"/>
        <w:spacing w:before="0" w:beforeAutospacing="0" w:after="0" w:afterAutospacing="0"/>
        <w:rPr>
          <w:rFonts w:ascii="Verdana" w:hAnsi="Verdana"/>
          <w:sz w:val="28"/>
          <w:szCs w:val="28"/>
        </w:rPr>
      </w:pPr>
    </w:p>
    <w:p w:rsidR="00946B37" w:rsidRDefault="00946B37" w:rsidP="00946B37">
      <w:pPr>
        <w:pStyle w:val="a7"/>
        <w:spacing w:before="0" w:beforeAutospacing="0" w:after="0" w:afterAutospacing="0"/>
        <w:ind w:left="2268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Стоит в лесу тесовый дом,</w:t>
      </w:r>
    </w:p>
    <w:p w:rsidR="00946B37" w:rsidRDefault="00946B37" w:rsidP="00946B37">
      <w:pPr>
        <w:pStyle w:val="a7"/>
        <w:spacing w:before="0" w:beforeAutospacing="0" w:after="0" w:afterAutospacing="0"/>
        <w:ind w:left="2268" w:firstLine="708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Дом гнома!</w:t>
      </w:r>
    </w:p>
    <w:p w:rsidR="00946B37" w:rsidRDefault="00946B37" w:rsidP="00946B37">
      <w:pPr>
        <w:pStyle w:val="a7"/>
        <w:spacing w:before="0" w:beforeAutospacing="0" w:after="0" w:afterAutospacing="0"/>
        <w:ind w:left="2268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А в нём живёт весёлый гном,</w:t>
      </w:r>
    </w:p>
    <w:p w:rsidR="00946B37" w:rsidRDefault="00946B37" w:rsidP="00946B37">
      <w:pPr>
        <w:pStyle w:val="a7"/>
        <w:spacing w:before="0" w:beforeAutospacing="0" w:after="0" w:afterAutospacing="0"/>
        <w:ind w:left="2268" w:firstLine="708"/>
        <w:rPr>
          <w:rFonts w:ascii="Verdana" w:hAnsi="Verdana"/>
          <w:sz w:val="28"/>
          <w:szCs w:val="28"/>
        </w:rPr>
      </w:pPr>
      <w:proofErr w:type="gramStart"/>
      <w:r w:rsidRPr="00A162F2">
        <w:rPr>
          <w:rFonts w:ascii="Verdana" w:hAnsi="Verdana"/>
          <w:sz w:val="28"/>
          <w:szCs w:val="28"/>
        </w:rPr>
        <w:t>Гном-дома</w:t>
      </w:r>
      <w:proofErr w:type="gramEnd"/>
      <w:r w:rsidRPr="00A162F2">
        <w:rPr>
          <w:rFonts w:ascii="Verdana" w:hAnsi="Verdana"/>
          <w:sz w:val="28"/>
          <w:szCs w:val="28"/>
        </w:rPr>
        <w:t>!</w:t>
      </w:r>
    </w:p>
    <w:p w:rsidR="00946B37" w:rsidRDefault="00946B37" w:rsidP="00946B37">
      <w:pPr>
        <w:pStyle w:val="a7"/>
        <w:spacing w:before="0" w:beforeAutospacing="0" w:after="0" w:afterAutospacing="0"/>
        <w:ind w:left="2268"/>
        <w:rPr>
          <w:rFonts w:ascii="Verdana" w:hAnsi="Verdana"/>
          <w:sz w:val="28"/>
          <w:szCs w:val="28"/>
        </w:rPr>
      </w:pPr>
    </w:p>
    <w:p w:rsidR="00946B37" w:rsidRDefault="00946B37" w:rsidP="00946B37">
      <w:pPr>
        <w:pStyle w:val="a7"/>
        <w:spacing w:before="0" w:beforeAutospacing="0" w:after="0" w:afterAutospacing="0"/>
        <w:ind w:left="2268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Он кормит белок шишками,</w:t>
      </w:r>
    </w:p>
    <w:p w:rsidR="00946B37" w:rsidRDefault="00946B37" w:rsidP="00946B37">
      <w:pPr>
        <w:pStyle w:val="a7"/>
        <w:spacing w:before="0" w:beforeAutospacing="0" w:after="0" w:afterAutospacing="0"/>
        <w:ind w:left="2268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За стол садится с мишками,</w:t>
      </w:r>
    </w:p>
    <w:p w:rsidR="00946B37" w:rsidRDefault="00946B37" w:rsidP="00946B37">
      <w:pPr>
        <w:pStyle w:val="a7"/>
        <w:spacing w:before="0" w:beforeAutospacing="0" w:after="0" w:afterAutospacing="0"/>
        <w:ind w:left="2268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С пушистыми зайчишками</w:t>
      </w:r>
    </w:p>
    <w:p w:rsidR="00946B37" w:rsidRDefault="00946B37" w:rsidP="00946B37">
      <w:pPr>
        <w:pStyle w:val="a7"/>
        <w:spacing w:before="0" w:beforeAutospacing="0" w:after="0" w:afterAutospacing="0"/>
        <w:ind w:left="2268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Да с мышками-норушками!</w:t>
      </w:r>
    </w:p>
    <w:p w:rsidR="00946B37" w:rsidRDefault="00946B37" w:rsidP="00946B37">
      <w:pPr>
        <w:pStyle w:val="a7"/>
        <w:spacing w:before="0" w:beforeAutospacing="0" w:after="0" w:afterAutospacing="0"/>
        <w:ind w:left="2268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Он делится игрушками</w:t>
      </w:r>
    </w:p>
    <w:p w:rsidR="00946B37" w:rsidRDefault="00946B37" w:rsidP="00946B37">
      <w:pPr>
        <w:pStyle w:val="a7"/>
        <w:spacing w:before="0" w:beforeAutospacing="0" w:after="0" w:afterAutospacing="0"/>
        <w:ind w:left="2268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С кукушками-болтушками,</w:t>
      </w:r>
    </w:p>
    <w:p w:rsidR="00946B37" w:rsidRDefault="00946B37" w:rsidP="00946B37">
      <w:pPr>
        <w:pStyle w:val="a7"/>
        <w:spacing w:before="0" w:beforeAutospacing="0" w:after="0" w:afterAutospacing="0"/>
        <w:ind w:left="2268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С енотами и с дятлами,</w:t>
      </w:r>
    </w:p>
    <w:p w:rsidR="00946B37" w:rsidRPr="00A162F2" w:rsidRDefault="00946B37" w:rsidP="00946B37">
      <w:pPr>
        <w:pStyle w:val="a7"/>
        <w:spacing w:before="0" w:beforeAutospacing="0" w:after="0" w:afterAutospacing="0"/>
        <w:ind w:left="2268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 xml:space="preserve">С совой, обросшей </w:t>
      </w:r>
      <w:proofErr w:type="gramStart"/>
      <w:r w:rsidRPr="00A162F2">
        <w:rPr>
          <w:rFonts w:ascii="Verdana" w:hAnsi="Verdana"/>
          <w:sz w:val="28"/>
          <w:szCs w:val="28"/>
        </w:rPr>
        <w:t>патлами</w:t>
      </w:r>
      <w:proofErr w:type="gramEnd"/>
      <w:r w:rsidRPr="00A162F2">
        <w:rPr>
          <w:rFonts w:ascii="Verdana" w:hAnsi="Verdana"/>
          <w:sz w:val="28"/>
          <w:szCs w:val="28"/>
        </w:rPr>
        <w:t>!</w:t>
      </w:r>
    </w:p>
    <w:p w:rsidR="00946B37" w:rsidRDefault="00946B37" w:rsidP="00946B37">
      <w:pPr>
        <w:pStyle w:val="a7"/>
        <w:spacing w:before="0" w:beforeAutospacing="0" w:after="0" w:afterAutospacing="0"/>
        <w:ind w:left="2268"/>
        <w:rPr>
          <w:rFonts w:ascii="Verdana" w:hAnsi="Verdana"/>
          <w:sz w:val="28"/>
          <w:szCs w:val="28"/>
        </w:rPr>
      </w:pPr>
    </w:p>
    <w:p w:rsidR="00946B37" w:rsidRDefault="00946B37" w:rsidP="00946B37">
      <w:pPr>
        <w:pStyle w:val="a7"/>
        <w:spacing w:before="0" w:beforeAutospacing="0" w:after="0" w:afterAutospacing="0"/>
        <w:ind w:left="2268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Он делится орешками</w:t>
      </w:r>
    </w:p>
    <w:p w:rsidR="00946B37" w:rsidRDefault="00946B37" w:rsidP="00946B37">
      <w:pPr>
        <w:pStyle w:val="a7"/>
        <w:spacing w:before="0" w:beforeAutospacing="0" w:after="0" w:afterAutospacing="0"/>
        <w:ind w:left="2268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С косулями, с олешками,</w:t>
      </w:r>
    </w:p>
    <w:p w:rsidR="00946B37" w:rsidRDefault="00946B37" w:rsidP="00946B37">
      <w:pPr>
        <w:pStyle w:val="a7"/>
        <w:spacing w:before="0" w:beforeAutospacing="0" w:after="0" w:afterAutospacing="0"/>
        <w:ind w:left="2268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С кротами кропотливыми,</w:t>
      </w:r>
    </w:p>
    <w:p w:rsidR="00946B37" w:rsidRDefault="00946B37" w:rsidP="00946B37">
      <w:pPr>
        <w:pStyle w:val="a7"/>
        <w:spacing w:before="0" w:beforeAutospacing="0" w:after="0" w:afterAutospacing="0"/>
        <w:ind w:left="2268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С бобрятами смешливыми.</w:t>
      </w:r>
    </w:p>
    <w:p w:rsidR="00946B37" w:rsidRDefault="00946B37" w:rsidP="00946B37">
      <w:pPr>
        <w:pStyle w:val="a7"/>
        <w:spacing w:before="0" w:beforeAutospacing="0" w:after="0" w:afterAutospacing="0"/>
        <w:ind w:left="2268"/>
        <w:rPr>
          <w:rFonts w:ascii="Verdana" w:hAnsi="Verdana"/>
          <w:sz w:val="28"/>
          <w:szCs w:val="28"/>
        </w:rPr>
      </w:pPr>
    </w:p>
    <w:p w:rsidR="00946B37" w:rsidRDefault="00946B37" w:rsidP="00946B37">
      <w:pPr>
        <w:pStyle w:val="a7"/>
        <w:spacing w:before="0" w:beforeAutospacing="0" w:after="0" w:afterAutospacing="0"/>
        <w:ind w:left="2268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Последним зимним яблоком</w:t>
      </w:r>
    </w:p>
    <w:p w:rsidR="00946B37" w:rsidRDefault="00946B37" w:rsidP="00946B37">
      <w:pPr>
        <w:pStyle w:val="a7"/>
        <w:spacing w:before="0" w:beforeAutospacing="0" w:after="0" w:afterAutospacing="0"/>
        <w:ind w:left="2268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Он поделился с маленьким,</w:t>
      </w:r>
    </w:p>
    <w:p w:rsidR="00946B37" w:rsidRPr="00A162F2" w:rsidRDefault="00946B37" w:rsidP="00946B37">
      <w:pPr>
        <w:pStyle w:val="a7"/>
        <w:spacing w:before="0" w:beforeAutospacing="0" w:after="0" w:afterAutospacing="0"/>
        <w:ind w:left="2268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Совсем озябшим зябликом!</w:t>
      </w:r>
    </w:p>
    <w:p w:rsidR="00946B37" w:rsidRDefault="00946B37" w:rsidP="00946B37">
      <w:pPr>
        <w:pStyle w:val="a7"/>
        <w:spacing w:before="0" w:beforeAutospacing="0" w:after="0" w:afterAutospacing="0"/>
        <w:ind w:left="2268"/>
        <w:rPr>
          <w:rFonts w:ascii="Verdana" w:hAnsi="Verdana"/>
          <w:sz w:val="28"/>
          <w:szCs w:val="28"/>
        </w:rPr>
      </w:pPr>
    </w:p>
    <w:p w:rsidR="00946B37" w:rsidRDefault="00946B37" w:rsidP="00946B37">
      <w:pPr>
        <w:pStyle w:val="a7"/>
        <w:spacing w:before="0" w:beforeAutospacing="0" w:after="0" w:afterAutospacing="0"/>
        <w:ind w:left="2268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Но сказками-побасками,</w:t>
      </w:r>
    </w:p>
    <w:p w:rsidR="00946B37" w:rsidRDefault="00946B37" w:rsidP="00946B37">
      <w:pPr>
        <w:pStyle w:val="a7"/>
        <w:spacing w:before="0" w:beforeAutospacing="0" w:after="0" w:afterAutospacing="0"/>
        <w:ind w:left="2268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Книжками-раскрасками,</w:t>
      </w:r>
    </w:p>
    <w:p w:rsidR="00946B37" w:rsidRDefault="00946B37" w:rsidP="00946B37">
      <w:pPr>
        <w:pStyle w:val="a7"/>
        <w:spacing w:before="0" w:beforeAutospacing="0" w:after="0" w:afterAutospacing="0"/>
        <w:ind w:left="2268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Длинными былинами,</w:t>
      </w:r>
    </w:p>
    <w:p w:rsidR="00946B37" w:rsidRDefault="00946B37" w:rsidP="00946B37">
      <w:pPr>
        <w:pStyle w:val="a7"/>
        <w:spacing w:before="0" w:beforeAutospacing="0" w:after="0" w:afterAutospacing="0"/>
        <w:ind w:left="2268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Шутками-малютками,</w:t>
      </w:r>
    </w:p>
    <w:p w:rsidR="00946B37" w:rsidRDefault="00946B37" w:rsidP="00946B37">
      <w:pPr>
        <w:pStyle w:val="a7"/>
        <w:spacing w:before="0" w:beforeAutospacing="0" w:after="0" w:afterAutospacing="0"/>
        <w:ind w:left="2268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Сладкими загадками</w:t>
      </w:r>
    </w:p>
    <w:p w:rsidR="00946B37" w:rsidRDefault="00946B37" w:rsidP="00946B37">
      <w:pPr>
        <w:pStyle w:val="a7"/>
        <w:spacing w:before="0" w:beforeAutospacing="0" w:after="0" w:afterAutospacing="0"/>
        <w:ind w:left="2268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Он делится с детишками,</w:t>
      </w:r>
    </w:p>
    <w:p w:rsidR="00946B37" w:rsidRPr="00A162F2" w:rsidRDefault="00946B37" w:rsidP="00946B37">
      <w:pPr>
        <w:pStyle w:val="a7"/>
        <w:spacing w:before="0" w:beforeAutospacing="0" w:after="0" w:afterAutospacing="0"/>
        <w:ind w:left="2268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С девчонками, с мальчишками!</w:t>
      </w:r>
    </w:p>
    <w:p w:rsidR="00946B37" w:rsidRDefault="00946B37" w:rsidP="00946B37">
      <w:pPr>
        <w:pStyle w:val="a7"/>
        <w:spacing w:before="0" w:beforeAutospacing="0" w:after="0" w:afterAutospacing="0"/>
        <w:ind w:left="2268"/>
        <w:rPr>
          <w:rFonts w:ascii="Verdana" w:hAnsi="Verdana"/>
          <w:sz w:val="28"/>
          <w:szCs w:val="28"/>
        </w:rPr>
      </w:pPr>
    </w:p>
    <w:p w:rsidR="00946B37" w:rsidRDefault="00946B37" w:rsidP="00946B37">
      <w:pPr>
        <w:pStyle w:val="a7"/>
        <w:spacing w:before="0" w:beforeAutospacing="0" w:after="0" w:afterAutospacing="0"/>
        <w:ind w:left="2268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Стоит в лесу тесовый дом,</w:t>
      </w:r>
    </w:p>
    <w:p w:rsidR="00946B37" w:rsidRDefault="00946B37" w:rsidP="00946B37">
      <w:pPr>
        <w:pStyle w:val="a7"/>
        <w:spacing w:before="0" w:beforeAutospacing="0" w:after="0" w:afterAutospacing="0"/>
        <w:ind w:left="2268" w:firstLine="708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Дом гнома!</w:t>
      </w:r>
    </w:p>
    <w:p w:rsidR="00946B37" w:rsidRDefault="00946B37" w:rsidP="00946B37">
      <w:pPr>
        <w:pStyle w:val="a7"/>
        <w:spacing w:before="0" w:beforeAutospacing="0" w:after="0" w:afterAutospacing="0"/>
        <w:ind w:left="2268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А в нём живёт весёлый гном,</w:t>
      </w:r>
    </w:p>
    <w:p w:rsidR="00946B37" w:rsidRDefault="00946B37" w:rsidP="00946B37">
      <w:pPr>
        <w:pStyle w:val="a7"/>
        <w:spacing w:before="0" w:beforeAutospacing="0" w:after="0" w:afterAutospacing="0"/>
        <w:ind w:left="2268" w:firstLine="708"/>
        <w:rPr>
          <w:rFonts w:ascii="Verdana" w:hAnsi="Verdana"/>
          <w:sz w:val="28"/>
          <w:szCs w:val="28"/>
        </w:rPr>
      </w:pPr>
      <w:proofErr w:type="gramStart"/>
      <w:r w:rsidRPr="00A162F2">
        <w:rPr>
          <w:rFonts w:ascii="Verdana" w:hAnsi="Verdana"/>
          <w:sz w:val="28"/>
          <w:szCs w:val="28"/>
        </w:rPr>
        <w:t>Гном-дома</w:t>
      </w:r>
      <w:proofErr w:type="gramEnd"/>
      <w:r w:rsidRPr="00A162F2">
        <w:rPr>
          <w:rFonts w:ascii="Verdana" w:hAnsi="Verdana"/>
          <w:sz w:val="28"/>
          <w:szCs w:val="28"/>
        </w:rPr>
        <w:t>!</w:t>
      </w:r>
    </w:p>
    <w:p w:rsidR="00946B37" w:rsidRDefault="00946B37" w:rsidP="00946B37">
      <w:pPr>
        <w:pStyle w:val="a7"/>
        <w:spacing w:before="0" w:beforeAutospacing="0" w:after="0" w:afterAutospacing="0"/>
        <w:ind w:left="2268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Откройся, дом тесовый,</w:t>
      </w:r>
    </w:p>
    <w:p w:rsidR="00946B37" w:rsidRPr="00A162F2" w:rsidRDefault="00946B37" w:rsidP="00946B37">
      <w:pPr>
        <w:pStyle w:val="a7"/>
        <w:spacing w:before="0" w:beforeAutospacing="0" w:after="0" w:afterAutospacing="0"/>
        <w:ind w:left="2268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Пусть выйдет гном весёлый!</w:t>
      </w:r>
    </w:p>
    <w:sectPr w:rsidR="00946B37" w:rsidRPr="00A162F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FD9" w:rsidRDefault="00AC0FD9" w:rsidP="00BB305B">
      <w:pPr>
        <w:spacing w:after="0" w:line="240" w:lineRule="auto"/>
      </w:pPr>
      <w:r>
        <w:separator/>
      </w:r>
    </w:p>
  </w:endnote>
  <w:endnote w:type="continuationSeparator" w:id="0">
    <w:p w:rsidR="00AC0FD9" w:rsidRDefault="00AC0FD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5A64013" wp14:editId="25F4C39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46B3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46B3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A01260B" wp14:editId="591D3CD3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46B3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46B3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1B359C5" wp14:editId="6887C2B7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46B3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46B3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FD9" w:rsidRDefault="00AC0FD9" w:rsidP="00BB305B">
      <w:pPr>
        <w:spacing w:after="0" w:line="240" w:lineRule="auto"/>
      </w:pPr>
      <w:r>
        <w:separator/>
      </w:r>
    </w:p>
  </w:footnote>
  <w:footnote w:type="continuationSeparator" w:id="0">
    <w:p w:rsidR="00AC0FD9" w:rsidRDefault="00AC0FD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B37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46B37"/>
    <w:rsid w:val="0096164A"/>
    <w:rsid w:val="00AC0FD9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46B3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46B37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946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46B3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46B37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946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EBEFC-EB76-4DED-8763-64EDD515F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 гнома, гном-дома!</dc:title>
  <dc:creator>Мориц Ю.</dc:creator>
  <cp:lastModifiedBy>Олеся</cp:lastModifiedBy>
  <cp:revision>1</cp:revision>
  <dcterms:created xsi:type="dcterms:W3CDTF">2016-03-21T11:37:00Z</dcterms:created>
  <dcterms:modified xsi:type="dcterms:W3CDTF">2016-03-21T11:38:00Z</dcterms:modified>
  <cp:category>Произведения поэтов русских</cp:category>
  <dc:language>рус.</dc:language>
</cp:coreProperties>
</file>