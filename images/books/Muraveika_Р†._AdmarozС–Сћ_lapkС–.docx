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1E" w:rsidRPr="00585D94" w:rsidRDefault="00D5761E" w:rsidP="00D5761E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Адмарозіў лапкі</w:t>
      </w:r>
      <w:bookmarkEnd w:id="0"/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Іван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Муравейка</w:t>
      </w:r>
      <w:proofErr w:type="spellEnd"/>
    </w:p>
    <w:p w:rsidR="00D5761E" w:rsidRPr="00585D94" w:rsidRDefault="00D5761E" w:rsidP="00D5761E">
      <w:pPr>
        <w:spacing w:after="0" w:line="240" w:lineRule="auto"/>
        <w:ind w:left="5103"/>
        <w:rPr>
          <w:rFonts w:eastAsia="Times New Roman" w:cs="Times New Roman"/>
          <w:szCs w:val="28"/>
          <w:lang w:val="be-BY"/>
        </w:rPr>
      </w:pPr>
    </w:p>
    <w:p w:rsidR="00D5761E" w:rsidRPr="00585D94" w:rsidRDefault="00D5761E" w:rsidP="00D5761E">
      <w:pPr>
        <w:spacing w:after="0" w:line="240" w:lineRule="auto"/>
        <w:ind w:left="5103"/>
        <w:rPr>
          <w:rFonts w:eastAsia="Times New Roman" w:cs="Times New Roman"/>
          <w:szCs w:val="28"/>
          <w:lang w:val="be-BY"/>
        </w:rPr>
      </w:pPr>
    </w:p>
    <w:p w:rsidR="00D5761E" w:rsidRPr="00585D94" w:rsidRDefault="00D5761E" w:rsidP="00D5761E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Коцік басаногі</w:t>
      </w:r>
    </w:p>
    <w:p w:rsidR="00D5761E" w:rsidRPr="00585D94" w:rsidRDefault="00D5761E" w:rsidP="00D5761E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 сняжку гуляў.</w:t>
      </w:r>
    </w:p>
    <w:p w:rsidR="00D5761E" w:rsidRPr="00585D94" w:rsidRDefault="00D5761E" w:rsidP="00D5761E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Адмарозіў лапкі</w:t>
      </w:r>
    </w:p>
    <w:p w:rsidR="00D5761E" w:rsidRPr="00585D94" w:rsidRDefault="00D5761E" w:rsidP="00D5761E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заплакаў: — Мяў…</w:t>
      </w:r>
    </w:p>
    <w:p w:rsidR="00D5761E" w:rsidRPr="00585D94" w:rsidRDefault="00D5761E" w:rsidP="00D5761E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Што за дзіва гэта?</w:t>
      </w:r>
    </w:p>
    <w:p w:rsidR="00D5761E" w:rsidRPr="00585D94" w:rsidRDefault="00D5761E" w:rsidP="00D5761E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Трэба бегчы ў дом:</w:t>
      </w:r>
    </w:p>
    <w:p w:rsidR="00D5761E" w:rsidRPr="00585D94" w:rsidRDefault="00D5761E" w:rsidP="00D5761E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Снег такі халодны,</w:t>
      </w:r>
    </w:p>
    <w:p w:rsidR="00D5761E" w:rsidRPr="00585D94" w:rsidRDefault="00D5761E" w:rsidP="00D5761E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пячэ агнём…</w:t>
      </w:r>
    </w:p>
    <w:sectPr w:rsidR="00D5761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64A" w:rsidRDefault="0032064A" w:rsidP="00BB305B">
      <w:pPr>
        <w:spacing w:after="0" w:line="240" w:lineRule="auto"/>
      </w:pPr>
      <w:r>
        <w:separator/>
      </w:r>
    </w:p>
  </w:endnote>
  <w:endnote w:type="continuationSeparator" w:id="0">
    <w:p w:rsidR="0032064A" w:rsidRDefault="0032064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3BB360" wp14:editId="045D53F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761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761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6B5918" wp14:editId="304594D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761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761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6B822C" wp14:editId="4F6DC72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761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761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64A" w:rsidRDefault="0032064A" w:rsidP="00BB305B">
      <w:pPr>
        <w:spacing w:after="0" w:line="240" w:lineRule="auto"/>
      </w:pPr>
      <w:r>
        <w:separator/>
      </w:r>
    </w:p>
  </w:footnote>
  <w:footnote w:type="continuationSeparator" w:id="0">
    <w:p w:rsidR="0032064A" w:rsidRDefault="0032064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1E"/>
    <w:rsid w:val="001B3739"/>
    <w:rsid w:val="001B7733"/>
    <w:rsid w:val="00226794"/>
    <w:rsid w:val="00310E12"/>
    <w:rsid w:val="0032064A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5761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5761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5761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5761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5761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CF698-5B90-4116-B4C7-3F879A44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Адмарозіў лапкі</dc:title>
  <dc:creator>Муравейка І.</dc:creator>
  <cp:lastModifiedBy>Олеся</cp:lastModifiedBy>
  <cp:revision>1</cp:revision>
  <dcterms:created xsi:type="dcterms:W3CDTF">2016-03-05T19:56:00Z</dcterms:created>
  <dcterms:modified xsi:type="dcterms:W3CDTF">2016-03-05T19:57:00Z</dcterms:modified>
  <cp:category>Произведения поэтов белорусских</cp:category>
</cp:coreProperties>
</file>