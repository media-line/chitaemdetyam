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ED5" w:rsidRPr="005F7ED5" w:rsidRDefault="005F7ED5" w:rsidP="005F7ED5">
      <w:pPr>
        <w:pStyle w:val="1"/>
        <w:outlineLvl w:val="1"/>
        <w:rPr>
          <w:b w:val="0"/>
          <w:i/>
          <w:sz w:val="20"/>
          <w:szCs w:val="20"/>
          <w:lang w:val="be-BY" w:eastAsia="ru-RU"/>
        </w:rPr>
      </w:pPr>
      <w:r w:rsidRPr="005F7ED5">
        <w:rPr>
          <w:lang w:val="be-BY" w:eastAsia="ru-RU"/>
        </w:rPr>
        <w:t>Мышка</w:t>
      </w:r>
      <w:r w:rsidRPr="005F7ED5">
        <w:rPr>
          <w:lang w:val="be-BY" w:eastAsia="ru-RU"/>
        </w:rPr>
        <w:br/>
      </w:r>
      <w:r w:rsidRPr="005F7ED5">
        <w:rPr>
          <w:b w:val="0"/>
          <w:i/>
          <w:sz w:val="20"/>
          <w:szCs w:val="20"/>
          <w:lang w:val="be-BY" w:eastAsia="ru-RU"/>
        </w:rPr>
        <w:t xml:space="preserve">Алесь </w:t>
      </w:r>
      <w:proofErr w:type="spellStart"/>
      <w:r w:rsidRPr="005F7ED5">
        <w:rPr>
          <w:b w:val="0"/>
          <w:i/>
          <w:sz w:val="20"/>
          <w:szCs w:val="20"/>
          <w:lang w:val="be-BY" w:eastAsia="ru-RU"/>
        </w:rPr>
        <w:t>Бадак</w:t>
      </w:r>
      <w:proofErr w:type="spellEnd"/>
      <w:r w:rsidRPr="005F7ED5">
        <w:rPr>
          <w:b w:val="0"/>
          <w:i/>
          <w:sz w:val="20"/>
          <w:szCs w:val="20"/>
          <w:lang w:val="be-BY" w:eastAsia="ru-RU"/>
        </w:rPr>
        <w:br/>
        <w:t xml:space="preserve"> </w:t>
      </w:r>
    </w:p>
    <w:p w:rsidR="005F7ED5" w:rsidRPr="005F7ED5" w:rsidRDefault="005F7ED5" w:rsidP="005F7ED5">
      <w:pPr>
        <w:pStyle w:val="1"/>
        <w:outlineLvl w:val="1"/>
        <w:rPr>
          <w:rFonts w:eastAsia="Times New Roman" w:cs="Times New Roman"/>
          <w:sz w:val="28"/>
          <w:szCs w:val="28"/>
          <w:lang w:val="be-BY" w:eastAsia="ru-RU"/>
        </w:rPr>
      </w:pPr>
    </w:p>
    <w:p w:rsidR="005F7ED5" w:rsidRPr="005F7ED5" w:rsidRDefault="005F7ED5" w:rsidP="005F7ED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F7ED5">
        <w:rPr>
          <w:rFonts w:eastAsia="Times New Roman" w:cs="Times New Roman"/>
          <w:szCs w:val="28"/>
          <w:lang w:val="be-BY"/>
        </w:rPr>
        <w:t>Уцякала мышка</w:t>
      </w:r>
    </w:p>
    <w:p w:rsidR="005F7ED5" w:rsidRPr="005F7ED5" w:rsidRDefault="005F7ED5" w:rsidP="005F7ED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F7ED5">
        <w:rPr>
          <w:rFonts w:eastAsia="Times New Roman" w:cs="Times New Roman"/>
          <w:szCs w:val="28"/>
          <w:lang w:val="be-BY"/>
        </w:rPr>
        <w:t>Ад коціка,</w:t>
      </w:r>
    </w:p>
    <w:p w:rsidR="005F7ED5" w:rsidRPr="005F7ED5" w:rsidRDefault="005F7ED5" w:rsidP="005F7ED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F7ED5">
        <w:rPr>
          <w:rFonts w:eastAsia="Times New Roman" w:cs="Times New Roman"/>
          <w:szCs w:val="28"/>
          <w:lang w:val="be-BY"/>
        </w:rPr>
        <w:t>Пагубляла мышка</w:t>
      </w:r>
    </w:p>
    <w:p w:rsidR="005F7ED5" w:rsidRPr="005F7ED5" w:rsidRDefault="005F7ED5" w:rsidP="005F7ED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F7ED5">
        <w:rPr>
          <w:rFonts w:eastAsia="Times New Roman" w:cs="Times New Roman"/>
          <w:szCs w:val="28"/>
          <w:lang w:val="be-BY"/>
        </w:rPr>
        <w:t>Боцікі.</w:t>
      </w:r>
    </w:p>
    <w:p w:rsidR="005F7ED5" w:rsidRPr="005F7ED5" w:rsidRDefault="005F7ED5" w:rsidP="005F7ED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F7ED5">
        <w:rPr>
          <w:rFonts w:eastAsia="Times New Roman" w:cs="Times New Roman"/>
          <w:szCs w:val="28"/>
          <w:lang w:val="be-BY"/>
        </w:rPr>
        <w:t>Ой, памерзлі ў бедненькай</w:t>
      </w:r>
    </w:p>
    <w:p w:rsidR="005F7ED5" w:rsidRPr="005F7ED5" w:rsidRDefault="005F7ED5" w:rsidP="005F7ED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F7ED5">
        <w:rPr>
          <w:rFonts w:eastAsia="Times New Roman" w:cs="Times New Roman"/>
          <w:szCs w:val="28"/>
          <w:lang w:val="be-BY"/>
        </w:rPr>
        <w:t>Ножкі,</w:t>
      </w:r>
    </w:p>
    <w:p w:rsidR="005F7ED5" w:rsidRPr="005F7ED5" w:rsidRDefault="005F7ED5" w:rsidP="005F7ED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F7ED5">
        <w:rPr>
          <w:rFonts w:eastAsia="Times New Roman" w:cs="Times New Roman"/>
          <w:szCs w:val="28"/>
          <w:lang w:val="be-BY"/>
        </w:rPr>
        <w:t>Хворая ляжыць яна</w:t>
      </w:r>
    </w:p>
    <w:p w:rsidR="005F7ED5" w:rsidRPr="005F7ED5" w:rsidRDefault="005F7ED5" w:rsidP="005F7ED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F7ED5">
        <w:rPr>
          <w:rFonts w:eastAsia="Times New Roman" w:cs="Times New Roman"/>
          <w:szCs w:val="28"/>
          <w:lang w:val="be-BY"/>
        </w:rPr>
        <w:t>Ў ложку.</w:t>
      </w:r>
    </w:p>
    <w:p w:rsidR="005F7ED5" w:rsidRPr="005F7ED5" w:rsidRDefault="005F7ED5" w:rsidP="005F7ED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F7ED5">
        <w:rPr>
          <w:rFonts w:eastAsia="Times New Roman" w:cs="Times New Roman"/>
          <w:szCs w:val="28"/>
          <w:lang w:val="be-BY"/>
        </w:rPr>
        <w:t>Дактары прыходзяць к ёй</w:t>
      </w:r>
    </w:p>
    <w:p w:rsidR="005F7ED5" w:rsidRPr="005F7ED5" w:rsidRDefault="005F7ED5" w:rsidP="005F7ED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F7ED5">
        <w:rPr>
          <w:rFonts w:eastAsia="Times New Roman" w:cs="Times New Roman"/>
          <w:szCs w:val="28"/>
          <w:lang w:val="be-BY"/>
        </w:rPr>
        <w:t>Часта.</w:t>
      </w:r>
    </w:p>
    <w:p w:rsidR="005F7ED5" w:rsidRPr="005F7ED5" w:rsidRDefault="005F7ED5" w:rsidP="005F7ED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F7ED5">
        <w:rPr>
          <w:rFonts w:eastAsia="Times New Roman" w:cs="Times New Roman"/>
          <w:szCs w:val="28"/>
          <w:lang w:val="be-BY"/>
        </w:rPr>
        <w:t>Горкія даюць ёй</w:t>
      </w:r>
    </w:p>
    <w:p w:rsidR="005F7ED5" w:rsidRPr="005F7ED5" w:rsidRDefault="005F7ED5" w:rsidP="005F7ED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F7ED5">
        <w:rPr>
          <w:rFonts w:eastAsia="Times New Roman" w:cs="Times New Roman"/>
          <w:szCs w:val="28"/>
          <w:lang w:val="be-BY"/>
        </w:rPr>
        <w:t>Лякарствы.</w:t>
      </w:r>
    </w:p>
    <w:p w:rsidR="005F7ED5" w:rsidRPr="005F7ED5" w:rsidRDefault="005F7ED5" w:rsidP="005F7ED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F7ED5">
        <w:rPr>
          <w:rFonts w:eastAsia="Times New Roman" w:cs="Times New Roman"/>
          <w:szCs w:val="28"/>
          <w:lang w:val="be-BY"/>
        </w:rPr>
        <w:t>Гладзіць мама</w:t>
      </w:r>
    </w:p>
    <w:p w:rsidR="005F7ED5" w:rsidRPr="005F7ED5" w:rsidRDefault="005F7ED5" w:rsidP="005F7ED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F7ED5">
        <w:rPr>
          <w:rFonts w:eastAsia="Times New Roman" w:cs="Times New Roman"/>
          <w:szCs w:val="28"/>
          <w:lang w:val="be-BY"/>
        </w:rPr>
        <w:t>Мышку-малышку:</w:t>
      </w:r>
    </w:p>
    <w:p w:rsidR="005F7ED5" w:rsidRPr="005F7ED5" w:rsidRDefault="005F7ED5" w:rsidP="005F7ED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F7ED5">
        <w:rPr>
          <w:rFonts w:eastAsia="Times New Roman" w:cs="Times New Roman"/>
          <w:szCs w:val="28"/>
          <w:lang w:val="be-BY"/>
        </w:rPr>
        <w:t>— Можа, пачытаць табе</w:t>
      </w:r>
    </w:p>
    <w:p w:rsidR="005F7ED5" w:rsidRPr="005F7ED5" w:rsidRDefault="005F7ED5" w:rsidP="005F7ED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F7ED5">
        <w:rPr>
          <w:rFonts w:eastAsia="Times New Roman" w:cs="Times New Roman"/>
          <w:szCs w:val="28"/>
          <w:lang w:val="be-BY"/>
        </w:rPr>
        <w:t>Кніжку?</w:t>
      </w:r>
    </w:p>
    <w:p w:rsidR="005F7ED5" w:rsidRPr="005F7ED5" w:rsidRDefault="005F7ED5" w:rsidP="005F7ED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F7ED5">
        <w:rPr>
          <w:rFonts w:eastAsia="Times New Roman" w:cs="Times New Roman"/>
          <w:szCs w:val="28"/>
          <w:lang w:val="be-BY"/>
        </w:rPr>
        <w:t>Не сумуй, мая ты</w:t>
      </w:r>
    </w:p>
    <w:p w:rsidR="005F7ED5" w:rsidRPr="005F7ED5" w:rsidRDefault="005F7ED5" w:rsidP="005F7ED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F7ED5">
        <w:rPr>
          <w:rFonts w:eastAsia="Times New Roman" w:cs="Times New Roman"/>
          <w:szCs w:val="28"/>
          <w:lang w:val="be-BY"/>
        </w:rPr>
        <w:t>Малютка.</w:t>
      </w:r>
    </w:p>
    <w:p w:rsidR="005F7ED5" w:rsidRPr="005F7ED5" w:rsidRDefault="005F7ED5" w:rsidP="005F7ED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F7ED5">
        <w:rPr>
          <w:rFonts w:eastAsia="Times New Roman" w:cs="Times New Roman"/>
          <w:szCs w:val="28"/>
          <w:lang w:val="be-BY"/>
        </w:rPr>
        <w:t>Станеш ты здароваю</w:t>
      </w:r>
    </w:p>
    <w:p w:rsidR="005F7ED5" w:rsidRPr="005F7ED5" w:rsidRDefault="005F7ED5" w:rsidP="005F7ED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F7ED5">
        <w:rPr>
          <w:rFonts w:eastAsia="Times New Roman" w:cs="Times New Roman"/>
          <w:szCs w:val="28"/>
          <w:lang w:val="be-BY"/>
        </w:rPr>
        <w:t>Хутка.</w:t>
      </w:r>
    </w:p>
    <w:p w:rsidR="005F7ED5" w:rsidRPr="005F7ED5" w:rsidRDefault="005F7ED5" w:rsidP="005F7ED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F7ED5">
        <w:rPr>
          <w:rFonts w:eastAsia="Times New Roman" w:cs="Times New Roman"/>
          <w:szCs w:val="28"/>
          <w:lang w:val="be-BY"/>
        </w:rPr>
        <w:t>Новыя куплю табе</w:t>
      </w:r>
    </w:p>
    <w:p w:rsidR="005F7ED5" w:rsidRPr="005F7ED5" w:rsidRDefault="005F7ED5" w:rsidP="005F7ED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F7ED5">
        <w:rPr>
          <w:rFonts w:eastAsia="Times New Roman" w:cs="Times New Roman"/>
          <w:szCs w:val="28"/>
          <w:lang w:val="be-BY"/>
        </w:rPr>
        <w:t>Боцікі.</w:t>
      </w:r>
    </w:p>
    <w:p w:rsidR="005F7ED5" w:rsidRPr="005F7ED5" w:rsidRDefault="005F7ED5" w:rsidP="005F7ED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F7ED5">
        <w:rPr>
          <w:rFonts w:eastAsia="Times New Roman" w:cs="Times New Roman"/>
          <w:szCs w:val="28"/>
          <w:lang w:val="be-BY"/>
        </w:rPr>
        <w:t>Толькі ж сцеражыся ты</w:t>
      </w:r>
    </w:p>
    <w:p w:rsidR="005F7ED5" w:rsidRPr="005F7ED5" w:rsidRDefault="005F7ED5" w:rsidP="005F7ED5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F7ED5">
        <w:rPr>
          <w:rFonts w:eastAsia="Times New Roman" w:cs="Times New Roman"/>
          <w:szCs w:val="28"/>
          <w:lang w:val="be-BY"/>
        </w:rPr>
        <w:t>Коціка!</w:t>
      </w:r>
      <w:bookmarkStart w:id="0" w:name="_GoBack"/>
      <w:bookmarkEnd w:id="0"/>
    </w:p>
    <w:sectPr w:rsidR="005F7ED5" w:rsidRPr="005F7ED5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0D7" w:rsidRDefault="00A570D7" w:rsidP="00BB305B">
      <w:pPr>
        <w:spacing w:after="0" w:line="240" w:lineRule="auto"/>
      </w:pPr>
      <w:r>
        <w:separator/>
      </w:r>
    </w:p>
  </w:endnote>
  <w:endnote w:type="continuationSeparator" w:id="0">
    <w:p w:rsidR="00A570D7" w:rsidRDefault="00A570D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C63589" wp14:editId="1000A203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F7ED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F7ED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3540D62" wp14:editId="4A92163C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F7ED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F7ED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6BC707" wp14:editId="7EBF301B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F7ED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F7ED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0D7" w:rsidRDefault="00A570D7" w:rsidP="00BB305B">
      <w:pPr>
        <w:spacing w:after="0" w:line="240" w:lineRule="auto"/>
      </w:pPr>
      <w:r>
        <w:separator/>
      </w:r>
    </w:p>
  </w:footnote>
  <w:footnote w:type="continuationSeparator" w:id="0">
    <w:p w:rsidR="00A570D7" w:rsidRDefault="00A570D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ED5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F7ED5"/>
    <w:rsid w:val="006C1F9A"/>
    <w:rsid w:val="007F47C6"/>
    <w:rsid w:val="00854F6C"/>
    <w:rsid w:val="0093322C"/>
    <w:rsid w:val="0096164A"/>
    <w:rsid w:val="00A570D7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EFE4F-95CC-45B2-ADB8-24A124407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Мышка</dc:title>
  <dc:creator>Бадак А.</dc:creator>
  <cp:lastModifiedBy>Олеся</cp:lastModifiedBy>
  <cp:revision>1</cp:revision>
  <dcterms:created xsi:type="dcterms:W3CDTF">2016-03-05T12:15:00Z</dcterms:created>
  <dcterms:modified xsi:type="dcterms:W3CDTF">2016-03-05T12:16:00Z</dcterms:modified>
  <cp:category>Произведения поэтов белорусских</cp:category>
</cp:coreProperties>
</file>