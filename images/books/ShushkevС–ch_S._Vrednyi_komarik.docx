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0C" w:rsidRPr="00C8748E" w:rsidRDefault="00C8748E" w:rsidP="00512C0C">
      <w:pPr>
        <w:pStyle w:val="11"/>
        <w:outlineLvl w:val="1"/>
        <w:rPr>
          <w:b w:val="0"/>
          <w:i/>
          <w:sz w:val="20"/>
          <w:szCs w:val="20"/>
        </w:rPr>
      </w:pPr>
      <w:r w:rsidRPr="00C8748E">
        <w:t>Вредный комарик</w:t>
      </w:r>
      <w:r w:rsidR="00512C0C" w:rsidRPr="00C8748E">
        <w:br/>
      </w:r>
      <w:r w:rsidR="00512C0C" w:rsidRPr="00C8748E">
        <w:rPr>
          <w:b w:val="0"/>
          <w:i/>
          <w:sz w:val="20"/>
          <w:szCs w:val="20"/>
        </w:rPr>
        <w:t>Стан</w:t>
      </w:r>
      <w:r w:rsidRPr="00C8748E">
        <w:rPr>
          <w:b w:val="0"/>
          <w:i/>
          <w:sz w:val="20"/>
          <w:szCs w:val="20"/>
        </w:rPr>
        <w:t>и</w:t>
      </w:r>
      <w:r w:rsidR="00512C0C" w:rsidRPr="00C8748E">
        <w:rPr>
          <w:b w:val="0"/>
          <w:i/>
          <w:sz w:val="20"/>
          <w:szCs w:val="20"/>
        </w:rPr>
        <w:t>сла</w:t>
      </w:r>
      <w:r w:rsidRPr="00C8748E">
        <w:rPr>
          <w:b w:val="0"/>
          <w:i/>
          <w:sz w:val="20"/>
          <w:szCs w:val="20"/>
        </w:rPr>
        <w:t>в</w:t>
      </w:r>
      <w:r w:rsidR="00512C0C" w:rsidRPr="00C8748E">
        <w:rPr>
          <w:b w:val="0"/>
          <w:i/>
          <w:sz w:val="20"/>
          <w:szCs w:val="20"/>
        </w:rPr>
        <w:t xml:space="preserve"> Шушкев</w:t>
      </w:r>
      <w:r w:rsidRPr="00C8748E">
        <w:rPr>
          <w:b w:val="0"/>
          <w:i/>
          <w:sz w:val="20"/>
          <w:szCs w:val="20"/>
        </w:rPr>
        <w:t>и</w:t>
      </w:r>
      <w:r w:rsidR="00512C0C" w:rsidRPr="00C8748E">
        <w:rPr>
          <w:b w:val="0"/>
          <w:i/>
          <w:sz w:val="20"/>
          <w:szCs w:val="20"/>
        </w:rPr>
        <w:t>ч</w:t>
      </w:r>
      <w:r>
        <w:rPr>
          <w:b w:val="0"/>
          <w:i/>
          <w:sz w:val="20"/>
          <w:szCs w:val="20"/>
        </w:rPr>
        <w:br/>
        <w:t>Перевод с белорусского П.А. Кошеля</w:t>
      </w:r>
    </w:p>
    <w:p w:rsidR="00512C0C" w:rsidRPr="00C8748E" w:rsidRDefault="00512C0C" w:rsidP="00512C0C">
      <w:pPr>
        <w:spacing w:after="0" w:line="240" w:lineRule="auto"/>
        <w:ind w:left="2832"/>
      </w:pPr>
    </w:p>
    <w:p w:rsidR="00C8748E" w:rsidRPr="00C8748E" w:rsidRDefault="00C8748E" w:rsidP="00512C0C">
      <w:pPr>
        <w:spacing w:after="0" w:line="240" w:lineRule="auto"/>
        <w:ind w:left="2832"/>
        <w:rPr>
          <w:szCs w:val="28"/>
        </w:rPr>
      </w:pP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Занозил комарик ножку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О поломанную доску.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Мать несёт сыночка в хату,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Достаёт бинты и вату,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</w:p>
    <w:p w:rsidR="00C8748E" w:rsidRP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Лечит маленького сына: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— Где те</w:t>
      </w:r>
      <w:bookmarkStart w:id="0" w:name="_GoBack"/>
      <w:bookmarkEnd w:id="0"/>
      <w:r w:rsidRPr="00C8748E">
        <w:rPr>
          <w:szCs w:val="28"/>
        </w:rPr>
        <w:t xml:space="preserve">бя, </w:t>
      </w:r>
      <w:proofErr w:type="gramStart"/>
      <w:r w:rsidRPr="00C8748E">
        <w:rPr>
          <w:szCs w:val="28"/>
        </w:rPr>
        <w:t>пострел</w:t>
      </w:r>
      <w:proofErr w:type="gramEnd"/>
      <w:r w:rsidRPr="00C8748E">
        <w:rPr>
          <w:szCs w:val="28"/>
        </w:rPr>
        <w:t>, носило?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Будем ножку бинтовать,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Рану йодом заливать.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</w:p>
    <w:p w:rsidR="00C8748E" w:rsidRP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Задал тут сынишка крику,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 xml:space="preserve">И </w:t>
      </w:r>
      <w:proofErr w:type="spellStart"/>
      <w:r w:rsidRPr="00C8748E">
        <w:rPr>
          <w:szCs w:val="28"/>
        </w:rPr>
        <w:t>заойкал</w:t>
      </w:r>
      <w:proofErr w:type="spellEnd"/>
      <w:r w:rsidRPr="00C8748E">
        <w:rPr>
          <w:szCs w:val="28"/>
        </w:rPr>
        <w:t>, и захныкал.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 xml:space="preserve">Потешаются у </w:t>
      </w:r>
      <w:proofErr w:type="spellStart"/>
      <w:r w:rsidRPr="00C8748E">
        <w:rPr>
          <w:szCs w:val="28"/>
        </w:rPr>
        <w:t>хаты</w:t>
      </w:r>
      <w:proofErr w:type="spellEnd"/>
    </w:p>
    <w:p w:rsidR="00C8748E" w:rsidRP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Комарики-</w:t>
      </w:r>
      <w:proofErr w:type="spellStart"/>
      <w:r w:rsidRPr="00C8748E">
        <w:rPr>
          <w:szCs w:val="28"/>
        </w:rPr>
        <w:t>комарята</w:t>
      </w:r>
      <w:proofErr w:type="spellEnd"/>
      <w:r w:rsidRPr="00C8748E">
        <w:rPr>
          <w:szCs w:val="28"/>
        </w:rPr>
        <w:t>: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— Вытри слёзы, помолчи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И по доскам не скачи!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Вытер нос комарик, слёзы,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Отвечает им с угрозой:</w:t>
      </w:r>
    </w:p>
    <w:p w:rsid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— Вот я ножку залечу,</w:t>
      </w:r>
    </w:p>
    <w:p w:rsidR="00C8748E" w:rsidRPr="00C8748E" w:rsidRDefault="00C8748E" w:rsidP="00C8748E">
      <w:pPr>
        <w:spacing w:after="0" w:line="240" w:lineRule="auto"/>
        <w:ind w:left="2832"/>
        <w:rPr>
          <w:szCs w:val="28"/>
        </w:rPr>
      </w:pPr>
      <w:r w:rsidRPr="00C8748E">
        <w:rPr>
          <w:szCs w:val="28"/>
        </w:rPr>
        <w:t>Вас смеяться отучу!</w:t>
      </w:r>
    </w:p>
    <w:sectPr w:rsidR="00C8748E" w:rsidRPr="00C8748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8C0" w:rsidRDefault="002438C0" w:rsidP="00BB305B">
      <w:pPr>
        <w:spacing w:after="0" w:line="240" w:lineRule="auto"/>
      </w:pPr>
      <w:r>
        <w:separator/>
      </w:r>
    </w:p>
  </w:endnote>
  <w:endnote w:type="continuationSeparator" w:id="0">
    <w:p w:rsidR="002438C0" w:rsidRDefault="002438C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0EED05" wp14:editId="6AA79E6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8748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8748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758B9F" wp14:editId="277A2C4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2C0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2C0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026223" wp14:editId="177B9C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8748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8748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8C0" w:rsidRDefault="002438C0" w:rsidP="00BB305B">
      <w:pPr>
        <w:spacing w:after="0" w:line="240" w:lineRule="auto"/>
      </w:pPr>
      <w:r>
        <w:separator/>
      </w:r>
    </w:p>
  </w:footnote>
  <w:footnote w:type="continuationSeparator" w:id="0">
    <w:p w:rsidR="002438C0" w:rsidRDefault="002438C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0C"/>
    <w:rsid w:val="001B3739"/>
    <w:rsid w:val="001B7733"/>
    <w:rsid w:val="00226794"/>
    <w:rsid w:val="002438C0"/>
    <w:rsid w:val="00310E12"/>
    <w:rsid w:val="0039181F"/>
    <w:rsid w:val="0040592E"/>
    <w:rsid w:val="005028F6"/>
    <w:rsid w:val="00512C0C"/>
    <w:rsid w:val="00536688"/>
    <w:rsid w:val="005A657C"/>
    <w:rsid w:val="005B3CE5"/>
    <w:rsid w:val="005E3F33"/>
    <w:rsid w:val="005F3A80"/>
    <w:rsid w:val="006C1F9A"/>
    <w:rsid w:val="007617F4"/>
    <w:rsid w:val="007F47C6"/>
    <w:rsid w:val="00854F6C"/>
    <w:rsid w:val="0093322C"/>
    <w:rsid w:val="0096164A"/>
    <w:rsid w:val="00B07F42"/>
    <w:rsid w:val="00BB305B"/>
    <w:rsid w:val="00BF3769"/>
    <w:rsid w:val="00C80B62"/>
    <w:rsid w:val="00C8748E"/>
    <w:rsid w:val="00C9220F"/>
    <w:rsid w:val="00DE75B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2C0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2C0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2C0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2C0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3682C-02C9-426E-95E5-8DF9F916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Пракалоў камарык ножку</vt:lpstr>
    </vt:vector>
  </TitlesOfParts>
  <Manager>Олеся</Manager>
  <Company>ChitaemDetyam.com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Вредный комарик</dc:title>
  <dc:creator>Шушкевіч С.</dc:creator>
  <cp:keywords>Кошель П.</cp:keywords>
  <cp:lastModifiedBy>Олеся</cp:lastModifiedBy>
  <cp:revision>3</cp:revision>
  <dcterms:created xsi:type="dcterms:W3CDTF">2016-05-17T09:17:00Z</dcterms:created>
  <dcterms:modified xsi:type="dcterms:W3CDTF">2016-05-17T09:20:00Z</dcterms:modified>
  <cp:category>Произведения поэтов белорусских</cp:category>
  <dc:language>рус.</dc:language>
</cp:coreProperties>
</file>