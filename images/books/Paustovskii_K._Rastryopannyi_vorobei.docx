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A7" w:rsidRPr="00493201" w:rsidRDefault="006B00A7" w:rsidP="006B00A7">
      <w:pPr>
        <w:pStyle w:val="ad"/>
        <w:outlineLvl w:val="1"/>
        <w:rPr>
          <w:b w:val="0"/>
          <w:i/>
          <w:sz w:val="20"/>
          <w:szCs w:val="20"/>
        </w:rPr>
      </w:pPr>
      <w:r w:rsidRPr="00493201">
        <w:t>Растр</w:t>
      </w:r>
      <w:r>
        <w:t>ё</w:t>
      </w:r>
      <w:r w:rsidRPr="00493201">
        <w:t>панный воробей</w:t>
      </w:r>
      <w:r w:rsidRPr="00493201">
        <w:br/>
      </w:r>
      <w:r w:rsidRPr="00493201">
        <w:rPr>
          <w:b w:val="0"/>
          <w:i/>
          <w:sz w:val="20"/>
          <w:szCs w:val="20"/>
        </w:rPr>
        <w:t>Константин Паустовский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старых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стенных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часах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железный кузнец ростом с игрушечного солдатика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поднял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молот.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Часы </w:t>
      </w:r>
      <w:r w:rsidR="00BD1B86" w:rsidRPr="00493201">
        <w:rPr>
          <w:rFonts w:cs="Times New Roman"/>
          <w:b w:val="0"/>
          <w:sz w:val="28"/>
          <w:szCs w:val="28"/>
        </w:rPr>
        <w:t>щёлкнули</w:t>
      </w:r>
      <w:r w:rsidRPr="00493201">
        <w:rPr>
          <w:rFonts w:cs="Times New Roman"/>
          <w:b w:val="0"/>
          <w:sz w:val="28"/>
          <w:szCs w:val="28"/>
        </w:rPr>
        <w:t>, и кузнец ударил с оттяжкой молотом по маленькой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медной наковальне. Торопливый звон посыпался по комнате, закатился под книжный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шкаф и затих.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Кузнец ударил по наковальне восемь раз, хотел ударить в девятый, но рука 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вздрогнула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повисла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воздухе. Так, с поднятой рукой, он и простоял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целый час, пока не </w:t>
      </w:r>
      <w:r w:rsidR="00BD1B86" w:rsidRPr="00493201">
        <w:rPr>
          <w:rFonts w:cs="Times New Roman"/>
          <w:b w:val="0"/>
          <w:sz w:val="28"/>
          <w:szCs w:val="28"/>
        </w:rPr>
        <w:t>пришёл</w:t>
      </w:r>
      <w:r w:rsidRPr="00493201">
        <w:rPr>
          <w:rFonts w:cs="Times New Roman"/>
          <w:b w:val="0"/>
          <w:sz w:val="28"/>
          <w:szCs w:val="28"/>
        </w:rPr>
        <w:t xml:space="preserve"> срок пробить по наковальне девять ударов.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Маша стояла у окна и не оглядывалась. Если оглянешься, то нянюшка 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непременно </w:t>
      </w:r>
      <w:r w:rsidR="00BD1B86" w:rsidRPr="00493201">
        <w:rPr>
          <w:rFonts w:cs="Times New Roman"/>
          <w:b w:val="0"/>
          <w:sz w:val="28"/>
          <w:szCs w:val="28"/>
        </w:rPr>
        <w:t>проснётся</w:t>
      </w:r>
      <w:r w:rsidRPr="00493201">
        <w:rPr>
          <w:rFonts w:cs="Times New Roman"/>
          <w:b w:val="0"/>
          <w:sz w:val="28"/>
          <w:szCs w:val="28"/>
        </w:rPr>
        <w:t xml:space="preserve"> и погонит спать.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дремала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диване,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всегда,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ушла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 театр. 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танцевала в театре, но никогда не брала с собой туда Машу.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Театр был огромный, с каменными колоннами. На крыше его взвивались на дыбы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чугунные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лошади.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сдерживал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человек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венком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голове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должно быть,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сильный и храбрый. Ему удалось остановить горячих лошадей у самого края крыши.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Копыта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лошадей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висели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над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площадью.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представляла себе, какой был 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переполох,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если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человек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 сдержал чугунных лошадей: они сорвались бы 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крыши на площадь и промчались с громом и звоном мимо милиционеров.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Все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последние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волновалась.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готовилась впервые танцевать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Золушку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обещала взять на первый же спектакль Петровну и Машу. За два дня до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спектакля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вынула из сундука сделанный из тонкого стекла маленький букет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цветов.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подарил маме Машин отец. Он был </w:t>
      </w:r>
      <w:r w:rsidR="00BD1B86" w:rsidRPr="00493201">
        <w:rPr>
          <w:rFonts w:cs="Times New Roman"/>
          <w:b w:val="0"/>
          <w:sz w:val="28"/>
          <w:szCs w:val="28"/>
        </w:rPr>
        <w:t>моряком</w:t>
      </w:r>
      <w:r w:rsidRPr="00493201">
        <w:rPr>
          <w:rFonts w:cs="Times New Roman"/>
          <w:b w:val="0"/>
          <w:sz w:val="28"/>
          <w:szCs w:val="28"/>
        </w:rPr>
        <w:t xml:space="preserve"> и </w:t>
      </w:r>
      <w:r w:rsidR="00BD1B86" w:rsidRPr="00493201">
        <w:rPr>
          <w:rFonts w:cs="Times New Roman"/>
          <w:b w:val="0"/>
          <w:sz w:val="28"/>
          <w:szCs w:val="28"/>
        </w:rPr>
        <w:t>привёз</w:t>
      </w:r>
      <w:r w:rsidRPr="00493201">
        <w:rPr>
          <w:rFonts w:cs="Times New Roman"/>
          <w:b w:val="0"/>
          <w:sz w:val="28"/>
          <w:szCs w:val="28"/>
        </w:rPr>
        <w:t xml:space="preserve"> этот букетик из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какой-то </w:t>
      </w:r>
      <w:r w:rsidR="00BD1B86" w:rsidRPr="00493201">
        <w:rPr>
          <w:rFonts w:cs="Times New Roman"/>
          <w:b w:val="0"/>
          <w:sz w:val="28"/>
          <w:szCs w:val="28"/>
        </w:rPr>
        <w:t>далёкой</w:t>
      </w:r>
      <w:r w:rsidRPr="00493201">
        <w:rPr>
          <w:rFonts w:cs="Times New Roman"/>
          <w:b w:val="0"/>
          <w:sz w:val="28"/>
          <w:szCs w:val="28"/>
        </w:rPr>
        <w:t xml:space="preserve"> страны.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 xml:space="preserve">Потом Машин отец </w:t>
      </w:r>
      <w:r w:rsidR="00BD1B86" w:rsidRPr="00493201">
        <w:rPr>
          <w:rFonts w:cs="Times New Roman"/>
          <w:b w:val="0"/>
          <w:sz w:val="28"/>
          <w:szCs w:val="28"/>
        </w:rPr>
        <w:t>ушёл</w:t>
      </w:r>
      <w:r w:rsidRPr="00493201">
        <w:rPr>
          <w:rFonts w:cs="Times New Roman"/>
          <w:b w:val="0"/>
          <w:sz w:val="28"/>
          <w:szCs w:val="28"/>
        </w:rPr>
        <w:t xml:space="preserve"> на войну, потопил несколько фашистских кораблей, два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тонул,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 ранен, но остался жив. А теперь он опять далеко, в стране со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странным названием</w:t>
      </w:r>
      <w:r>
        <w:rPr>
          <w:rFonts w:cs="Times New Roman"/>
          <w:b w:val="0"/>
          <w:sz w:val="28"/>
          <w:szCs w:val="28"/>
        </w:rPr>
        <w:t xml:space="preserve"> «</w:t>
      </w:r>
      <w:r w:rsidRPr="00493201">
        <w:rPr>
          <w:rFonts w:cs="Times New Roman"/>
          <w:b w:val="0"/>
          <w:sz w:val="28"/>
          <w:szCs w:val="28"/>
        </w:rPr>
        <w:t>Камчатка</w:t>
      </w:r>
      <w:r>
        <w:rPr>
          <w:rFonts w:cs="Times New Roman"/>
          <w:b w:val="0"/>
          <w:sz w:val="28"/>
          <w:szCs w:val="28"/>
        </w:rPr>
        <w:t>»,</w:t>
      </w:r>
      <w:r w:rsidRPr="00493201">
        <w:rPr>
          <w:rFonts w:cs="Times New Roman"/>
          <w:b w:val="0"/>
          <w:sz w:val="28"/>
          <w:szCs w:val="28"/>
        </w:rPr>
        <w:t xml:space="preserve"> и </w:t>
      </w:r>
      <w:r w:rsidR="00BD1B86" w:rsidRPr="00493201">
        <w:rPr>
          <w:rFonts w:cs="Times New Roman"/>
          <w:b w:val="0"/>
          <w:sz w:val="28"/>
          <w:szCs w:val="28"/>
        </w:rPr>
        <w:t>вернётся</w:t>
      </w:r>
      <w:r w:rsidRPr="00493201">
        <w:rPr>
          <w:rFonts w:cs="Times New Roman"/>
          <w:b w:val="0"/>
          <w:sz w:val="28"/>
          <w:szCs w:val="28"/>
        </w:rPr>
        <w:t xml:space="preserve"> не скоро, только весной.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вынула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стеклянный букет и тихо сказала ему несколько слов. Это было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удивительно, потому что раньше мама никогда не разговаривала с вещами.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Вот,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прошептала мама,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ты и дождался.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Чего дождался?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спросила Маша.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Ты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маленькая,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ничего </w:t>
      </w:r>
      <w:r w:rsidR="00BD1B86" w:rsidRPr="00493201">
        <w:rPr>
          <w:rFonts w:cs="Times New Roman"/>
          <w:b w:val="0"/>
          <w:sz w:val="28"/>
          <w:szCs w:val="28"/>
        </w:rPr>
        <w:t>ещё</w:t>
      </w:r>
      <w:r w:rsidRPr="00493201">
        <w:rPr>
          <w:rFonts w:cs="Times New Roman"/>
          <w:b w:val="0"/>
          <w:sz w:val="28"/>
          <w:szCs w:val="28"/>
        </w:rPr>
        <w:t xml:space="preserve"> не понимаешь,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ответила мама.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Папа подарил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букет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сказал:</w:t>
      </w:r>
      <w:r>
        <w:rPr>
          <w:rFonts w:cs="Times New Roman"/>
          <w:b w:val="0"/>
          <w:sz w:val="28"/>
          <w:szCs w:val="28"/>
        </w:rPr>
        <w:t xml:space="preserve"> «</w:t>
      </w:r>
      <w:r w:rsidRPr="00493201">
        <w:rPr>
          <w:rFonts w:cs="Times New Roman"/>
          <w:b w:val="0"/>
          <w:sz w:val="28"/>
          <w:szCs w:val="28"/>
        </w:rPr>
        <w:t xml:space="preserve">Когда ты </w:t>
      </w:r>
      <w:r w:rsidRPr="00493201">
        <w:rPr>
          <w:rFonts w:cs="Times New Roman"/>
          <w:b w:val="0"/>
          <w:sz w:val="28"/>
          <w:szCs w:val="28"/>
        </w:rPr>
        <w:lastRenderedPageBreak/>
        <w:t>будешь в первый раз танцевать Золушку,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обязательно приколи его к платью после бала во дворце. Тогда я буду знать, 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ты в это время вспомнила обо мне</w:t>
      </w:r>
      <w:r>
        <w:rPr>
          <w:rFonts w:cs="Times New Roman"/>
          <w:b w:val="0"/>
          <w:sz w:val="28"/>
          <w:szCs w:val="28"/>
        </w:rPr>
        <w:t>».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А вот я и поняла,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сказала сердито Маша.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Что ты поняла?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Вс</w:t>
      </w:r>
      <w:r w:rsidR="00BD1B86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>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ответила Маша и покраснела: она не любила, когда ей не верили.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положила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стеклянный букетик к себе на стол и сказала, чтобы Маша не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смела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дотрагиваться до него даже мизинцем, потому что он очень хрупкий.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 xml:space="preserve">В этот вечер букет лежал за спиной у Маши на столе и </w:t>
      </w:r>
      <w:r w:rsidR="00BD1B86" w:rsidRPr="00493201">
        <w:rPr>
          <w:rFonts w:cs="Times New Roman"/>
          <w:b w:val="0"/>
          <w:sz w:val="28"/>
          <w:szCs w:val="28"/>
        </w:rPr>
        <w:t>поблёскивал</w:t>
      </w:r>
      <w:r w:rsidRPr="00493201">
        <w:rPr>
          <w:rFonts w:cs="Times New Roman"/>
          <w:b w:val="0"/>
          <w:sz w:val="28"/>
          <w:szCs w:val="28"/>
        </w:rPr>
        <w:t>. Было так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тихо,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казалось,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</w:t>
      </w:r>
      <w:r w:rsidR="00BD1B86">
        <w:rPr>
          <w:rFonts w:cs="Times New Roman"/>
          <w:b w:val="0"/>
          <w:sz w:val="28"/>
          <w:szCs w:val="28"/>
        </w:rPr>
        <w:t>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спит кругом: весь дом, и сад за окнами, и каменный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лев,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сидел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внизу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 ворот и вс</w:t>
      </w:r>
      <w:r w:rsidR="00BD1B86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 xml:space="preserve"> сильнее белел от снега. Не спали только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отопление и зима. Маша смотрела за окно, отопление тихонько пищало свою</w:t>
      </w:r>
      <w:r>
        <w:rPr>
          <w:rFonts w:cs="Times New Roman"/>
          <w:b w:val="0"/>
          <w:sz w:val="28"/>
          <w:szCs w:val="28"/>
        </w:rPr>
        <w:t xml:space="preserve"> </w:t>
      </w:r>
      <w:r w:rsidR="00BD1B86" w:rsidRPr="00493201">
        <w:rPr>
          <w:rFonts w:cs="Times New Roman"/>
          <w:b w:val="0"/>
          <w:sz w:val="28"/>
          <w:szCs w:val="28"/>
        </w:rPr>
        <w:t>тёплую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песню,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зима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</w:t>
      </w:r>
      <w:r w:rsidR="00BD1B86">
        <w:rPr>
          <w:rFonts w:cs="Times New Roman"/>
          <w:b w:val="0"/>
          <w:sz w:val="28"/>
          <w:szCs w:val="28"/>
        </w:rPr>
        <w:t>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сыпала и сыпала с неба тихий снег. Он летел мимо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фонарей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и ложился на землю. И было непонятно, как с такого </w:t>
      </w:r>
      <w:r w:rsidR="00BD1B86" w:rsidRPr="00493201">
        <w:rPr>
          <w:rFonts w:cs="Times New Roman"/>
          <w:b w:val="0"/>
          <w:sz w:val="28"/>
          <w:szCs w:val="28"/>
        </w:rPr>
        <w:t>чёрного</w:t>
      </w:r>
      <w:r w:rsidRPr="00493201">
        <w:rPr>
          <w:rFonts w:cs="Times New Roman"/>
          <w:b w:val="0"/>
          <w:sz w:val="28"/>
          <w:szCs w:val="28"/>
        </w:rPr>
        <w:t xml:space="preserve"> неба может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слетать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такой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белый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снег. И </w:t>
      </w:r>
      <w:r w:rsidR="00BD1B86" w:rsidRPr="00493201">
        <w:rPr>
          <w:rFonts w:cs="Times New Roman"/>
          <w:b w:val="0"/>
          <w:sz w:val="28"/>
          <w:szCs w:val="28"/>
        </w:rPr>
        <w:t>ещё</w:t>
      </w:r>
      <w:r w:rsidRPr="00493201">
        <w:rPr>
          <w:rFonts w:cs="Times New Roman"/>
          <w:b w:val="0"/>
          <w:sz w:val="28"/>
          <w:szCs w:val="28"/>
        </w:rPr>
        <w:t xml:space="preserve"> было непонятно, почему среди зимы и морозов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распустились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столе в корзине красные большие цветы. Но непонятнее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всего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седая ворона. Она сидела на ветке за окном и смотрела, не моргая,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Машу.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ждала,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когда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 откроет форточку, чтобы проветрить на ночь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комнату, и </w:t>
      </w:r>
      <w:r w:rsidR="00775F51" w:rsidRPr="00493201">
        <w:rPr>
          <w:rFonts w:cs="Times New Roman"/>
          <w:b w:val="0"/>
          <w:sz w:val="28"/>
          <w:szCs w:val="28"/>
        </w:rPr>
        <w:t>уведёт</w:t>
      </w:r>
      <w:r w:rsidRPr="00493201">
        <w:rPr>
          <w:rFonts w:cs="Times New Roman"/>
          <w:b w:val="0"/>
          <w:sz w:val="28"/>
          <w:szCs w:val="28"/>
        </w:rPr>
        <w:t xml:space="preserve"> Машу умываться.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Как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только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уходили,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взлетала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форточку,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протискивалась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 комнату, хватала первое, что попадалось на глаза, и удирала.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торопилась,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забывала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вытереть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лапы о </w:t>
      </w:r>
      <w:r w:rsidR="00775F51" w:rsidRPr="00493201">
        <w:rPr>
          <w:rFonts w:cs="Times New Roman"/>
          <w:b w:val="0"/>
          <w:sz w:val="28"/>
          <w:szCs w:val="28"/>
        </w:rPr>
        <w:t>ковёр</w:t>
      </w:r>
      <w:r w:rsidRPr="00493201">
        <w:rPr>
          <w:rFonts w:cs="Times New Roman"/>
          <w:b w:val="0"/>
          <w:sz w:val="28"/>
          <w:szCs w:val="28"/>
        </w:rPr>
        <w:t xml:space="preserve"> и оставляла на столе мокрые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следы.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каждый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раз,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возвратившись в комнату, </w:t>
      </w:r>
      <w:r w:rsidR="00775F51" w:rsidRPr="00493201">
        <w:rPr>
          <w:rFonts w:cs="Times New Roman"/>
          <w:b w:val="0"/>
          <w:sz w:val="28"/>
          <w:szCs w:val="28"/>
        </w:rPr>
        <w:t>всплёскивала</w:t>
      </w:r>
      <w:r w:rsidRPr="00493201">
        <w:rPr>
          <w:rFonts w:cs="Times New Roman"/>
          <w:b w:val="0"/>
          <w:sz w:val="28"/>
          <w:szCs w:val="28"/>
        </w:rPr>
        <w:t xml:space="preserve"> руками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кричала: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 xml:space="preserve">Разбойница! Опять чего-нибудь </w:t>
      </w:r>
      <w:proofErr w:type="gramStart"/>
      <w:r w:rsidRPr="00493201">
        <w:rPr>
          <w:rFonts w:cs="Times New Roman"/>
          <w:b w:val="0"/>
          <w:sz w:val="28"/>
          <w:szCs w:val="28"/>
        </w:rPr>
        <w:t>уволокла</w:t>
      </w:r>
      <w:proofErr w:type="gramEnd"/>
      <w:r w:rsidRPr="00493201">
        <w:rPr>
          <w:rFonts w:cs="Times New Roman"/>
          <w:b w:val="0"/>
          <w:sz w:val="28"/>
          <w:szCs w:val="28"/>
        </w:rPr>
        <w:t>!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тоже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всплёскивала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руками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вместе с Петровной начинала торопливо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искать,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утащила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ворона. Чаще всего ворона таскала сахар,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печенье и колбасу.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Жила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 в заколоченном на зиму ларьке, где летом продавали мороженое.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скупая,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сварливая.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забивала клювом в щели ларька все свои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богатства, чтобы их не разворовали в</w:t>
      </w:r>
      <w:bookmarkStart w:id="0" w:name="_GoBack"/>
      <w:bookmarkEnd w:id="0"/>
      <w:r w:rsidRPr="00493201">
        <w:rPr>
          <w:rFonts w:cs="Times New Roman"/>
          <w:b w:val="0"/>
          <w:sz w:val="28"/>
          <w:szCs w:val="28"/>
        </w:rPr>
        <w:t>оробьи.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Иной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ночам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снилось,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будто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прокрались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 xml:space="preserve">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выдалбливают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из щелей кусочки </w:t>
      </w:r>
      <w:r w:rsidR="00775F51" w:rsidRPr="00493201">
        <w:rPr>
          <w:rFonts w:cs="Times New Roman"/>
          <w:b w:val="0"/>
          <w:sz w:val="28"/>
          <w:szCs w:val="28"/>
        </w:rPr>
        <w:t>замёрзшей</w:t>
      </w:r>
      <w:r w:rsidRPr="00493201">
        <w:rPr>
          <w:rFonts w:cs="Times New Roman"/>
          <w:b w:val="0"/>
          <w:sz w:val="28"/>
          <w:szCs w:val="28"/>
        </w:rPr>
        <w:t xml:space="preserve"> колбасы, яблочную кожуру и серебряную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обёртку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конфет.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Тогда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сердито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каркала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 сне, а милиционер 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соседнем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углу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lastRenderedPageBreak/>
        <w:t>оглядывался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прислушивался.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давно слышал по ночам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карканье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ларька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удивлялся.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Несколько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подходил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 ларьку и,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загородившись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ладонями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света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уличного фонаря, всматривался внутрь. Но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ларьке было темно, и только на полу белел поломанный ящик.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Однажды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ворона застала в ларьке маленького </w:t>
      </w:r>
      <w:r w:rsidR="00775F51" w:rsidRPr="00493201">
        <w:rPr>
          <w:rFonts w:cs="Times New Roman"/>
          <w:b w:val="0"/>
          <w:sz w:val="28"/>
          <w:szCs w:val="28"/>
        </w:rPr>
        <w:t>растрёпанного</w:t>
      </w:r>
      <w:r w:rsidRPr="00493201">
        <w:rPr>
          <w:rFonts w:cs="Times New Roman"/>
          <w:b w:val="0"/>
          <w:sz w:val="28"/>
          <w:szCs w:val="28"/>
        </w:rPr>
        <w:t xml:space="preserve"> воробья по имени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Жизнь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для </w:t>
      </w:r>
      <w:r w:rsidR="00775F51" w:rsidRPr="00493201">
        <w:rPr>
          <w:rFonts w:cs="Times New Roman"/>
          <w:b w:val="0"/>
          <w:sz w:val="28"/>
          <w:szCs w:val="28"/>
        </w:rPr>
        <w:t>воробьёв</w:t>
      </w:r>
      <w:r w:rsidRPr="00493201">
        <w:rPr>
          <w:rFonts w:cs="Times New Roman"/>
          <w:b w:val="0"/>
          <w:sz w:val="28"/>
          <w:szCs w:val="28"/>
        </w:rPr>
        <w:t xml:space="preserve"> пришла трудная. Маловато было овса, потому что лошадей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городе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почти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осталось. В прежние времена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их иногда вспоминал Пашкин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дед,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старый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воробей по прозвищу Чичкин,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воробьиное племя все дни толкалось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около извозчичьих стоянок, где </w:t>
      </w:r>
      <w:r w:rsidR="00775F51" w:rsidRPr="00493201">
        <w:rPr>
          <w:rFonts w:cs="Times New Roman"/>
          <w:b w:val="0"/>
          <w:sz w:val="28"/>
          <w:szCs w:val="28"/>
        </w:rPr>
        <w:t>овёс</w:t>
      </w:r>
      <w:r w:rsidRPr="00493201">
        <w:rPr>
          <w:rFonts w:cs="Times New Roman"/>
          <w:b w:val="0"/>
          <w:sz w:val="28"/>
          <w:szCs w:val="28"/>
        </w:rPr>
        <w:t xml:space="preserve"> высыпался из лошадиных торб на мостовую.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теперь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городе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одни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машины.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овсом не кормятся, не жуют его 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хрупом, как добродушные лошади, а пьют какую-то ядовитую воду с едким запахом.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Воробьиное племя поредело.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Иные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 подались в деревню, поближе к лошадям, а иные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в приморские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города,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где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грузят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пароходы зерно, и потому там воробьиная жизнь сытая и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весёлая</w:t>
      </w:r>
      <w:r w:rsidRPr="00493201">
        <w:rPr>
          <w:rFonts w:cs="Times New Roman"/>
          <w:b w:val="0"/>
          <w:sz w:val="28"/>
          <w:szCs w:val="28"/>
        </w:rPr>
        <w:t>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«</w:t>
      </w:r>
      <w:r w:rsidRPr="00493201">
        <w:rPr>
          <w:rFonts w:cs="Times New Roman"/>
          <w:b w:val="0"/>
          <w:sz w:val="28"/>
          <w:szCs w:val="28"/>
        </w:rPr>
        <w:t>Раньше,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493201">
        <w:rPr>
          <w:rFonts w:cs="Times New Roman"/>
          <w:b w:val="0"/>
          <w:sz w:val="28"/>
          <w:szCs w:val="28"/>
        </w:rPr>
        <w:t>рассказывал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Чичкин,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493201">
        <w:rPr>
          <w:rFonts w:cs="Times New Roman"/>
          <w:b w:val="0"/>
          <w:sz w:val="28"/>
          <w:szCs w:val="28"/>
        </w:rPr>
        <w:t>воробьи собирались стаями по две-три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тысячи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штук.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Бывало, как вспорхнут, как рванут воздух, так не то что люди, 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даже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извозчичьи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лошади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шарахались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бормотали:</w:t>
      </w:r>
      <w:r>
        <w:rPr>
          <w:rFonts w:cs="Times New Roman"/>
          <w:b w:val="0"/>
          <w:sz w:val="28"/>
          <w:szCs w:val="28"/>
        </w:rPr>
        <w:t xml:space="preserve"> «</w:t>
      </w:r>
      <w:r w:rsidRPr="00493201">
        <w:rPr>
          <w:rFonts w:cs="Times New Roman"/>
          <w:b w:val="0"/>
          <w:sz w:val="28"/>
          <w:szCs w:val="28"/>
        </w:rPr>
        <w:t>Господи, спаси и помилуй!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Неужто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нету на этих сорванцов управы?</w:t>
      </w:r>
      <w:r>
        <w:rPr>
          <w:rFonts w:cs="Times New Roman"/>
          <w:b w:val="0"/>
          <w:sz w:val="28"/>
          <w:szCs w:val="28"/>
        </w:rPr>
        <w:t>»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А какие были воробьиные драки на базарах! Пух летал облаками. Теперь таких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драк </w:t>
      </w:r>
      <w:r w:rsidR="00775F51" w:rsidRPr="00493201">
        <w:rPr>
          <w:rFonts w:cs="Times New Roman"/>
          <w:b w:val="0"/>
          <w:sz w:val="28"/>
          <w:szCs w:val="28"/>
        </w:rPr>
        <w:t>нипочём</w:t>
      </w:r>
      <w:r w:rsidRPr="00493201">
        <w:rPr>
          <w:rFonts w:cs="Times New Roman"/>
          <w:b w:val="0"/>
          <w:sz w:val="28"/>
          <w:szCs w:val="28"/>
        </w:rPr>
        <w:t xml:space="preserve"> не допустят...</w:t>
      </w:r>
      <w:r>
        <w:rPr>
          <w:rFonts w:cs="Times New Roman"/>
          <w:b w:val="0"/>
          <w:sz w:val="28"/>
          <w:szCs w:val="28"/>
        </w:rPr>
        <w:t>»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застала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Пашку, как только он юркнул в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 xml:space="preserve"> и не успел </w:t>
      </w:r>
      <w:r w:rsidR="00775F51" w:rsidRPr="00493201">
        <w:rPr>
          <w:rFonts w:cs="Times New Roman"/>
          <w:b w:val="0"/>
          <w:sz w:val="28"/>
          <w:szCs w:val="28"/>
        </w:rPr>
        <w:t>ещё</w:t>
      </w:r>
      <w:r w:rsidRPr="00493201">
        <w:rPr>
          <w:rFonts w:cs="Times New Roman"/>
          <w:b w:val="0"/>
          <w:sz w:val="28"/>
          <w:szCs w:val="28"/>
        </w:rPr>
        <w:t xml:space="preserve"> ничего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выковырять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щели.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Она стукнула Пашку клювом по голове. Пашка упал и </w:t>
      </w:r>
      <w:r w:rsidR="00775F51" w:rsidRPr="00493201">
        <w:rPr>
          <w:rFonts w:cs="Times New Roman"/>
          <w:b w:val="0"/>
          <w:sz w:val="28"/>
          <w:szCs w:val="28"/>
        </w:rPr>
        <w:t>завёл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глаза: прикинулся </w:t>
      </w:r>
      <w:r w:rsidR="00775F51" w:rsidRPr="00493201">
        <w:rPr>
          <w:rFonts w:cs="Times New Roman"/>
          <w:b w:val="0"/>
          <w:sz w:val="28"/>
          <w:szCs w:val="28"/>
        </w:rPr>
        <w:t>мёртвым</w:t>
      </w:r>
      <w:r w:rsidRPr="00493201">
        <w:rPr>
          <w:rFonts w:cs="Times New Roman"/>
          <w:b w:val="0"/>
          <w:sz w:val="28"/>
          <w:szCs w:val="28"/>
        </w:rPr>
        <w:t>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выбросила его из ларька и напоследок каркнула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выбранилась на вс</w:t>
      </w:r>
      <w:r w:rsidR="00775F51">
        <w:rPr>
          <w:rFonts w:cs="Times New Roman"/>
          <w:b w:val="0"/>
          <w:sz w:val="28"/>
          <w:szCs w:val="28"/>
        </w:rPr>
        <w:t>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воробьиное вороватое племя.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Милиционер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оглянулся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и </w:t>
      </w:r>
      <w:r w:rsidR="00775F51" w:rsidRPr="00493201">
        <w:rPr>
          <w:rFonts w:cs="Times New Roman"/>
          <w:b w:val="0"/>
          <w:sz w:val="28"/>
          <w:szCs w:val="28"/>
        </w:rPr>
        <w:t>подошёл</w:t>
      </w:r>
      <w:r w:rsidRPr="00493201">
        <w:rPr>
          <w:rFonts w:cs="Times New Roman"/>
          <w:b w:val="0"/>
          <w:sz w:val="28"/>
          <w:szCs w:val="28"/>
        </w:rPr>
        <w:t xml:space="preserve"> к ларьку. Пашка лежал на снегу: умирал 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боли в голове и только тихонько открывал клюв.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Эх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ты,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беспризорник!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сказал милиционер, снял варежку, засунул в </w:t>
      </w:r>
      <w:r w:rsidR="00775F51" w:rsidRPr="00493201">
        <w:rPr>
          <w:rFonts w:cs="Times New Roman"/>
          <w:b w:val="0"/>
          <w:sz w:val="28"/>
          <w:szCs w:val="28"/>
        </w:rPr>
        <w:t>неё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спрятал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варежку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493201">
        <w:rPr>
          <w:rFonts w:cs="Times New Roman"/>
          <w:b w:val="0"/>
          <w:sz w:val="28"/>
          <w:szCs w:val="28"/>
        </w:rPr>
        <w:t>Пашкой</w:t>
      </w:r>
      <w:proofErr w:type="spellEnd"/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карман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шинели.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Невесёлой</w:t>
      </w:r>
      <w:r w:rsidRPr="00493201">
        <w:rPr>
          <w:rFonts w:cs="Times New Roman"/>
          <w:b w:val="0"/>
          <w:sz w:val="28"/>
          <w:szCs w:val="28"/>
        </w:rPr>
        <w:t xml:space="preserve"> жизни ты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воробей!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лежал в кармане, моргал глазами и плакал от обиды и голода. </w:t>
      </w:r>
      <w:proofErr w:type="gramStart"/>
      <w:r w:rsidRPr="00493201">
        <w:rPr>
          <w:rFonts w:cs="Times New Roman"/>
          <w:b w:val="0"/>
          <w:sz w:val="28"/>
          <w:szCs w:val="28"/>
        </w:rPr>
        <w:t>Хоть бы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склюнуть какую ни на есть крошку!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Но у милиционера хлебных крошек в кармане 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было, а валялись только бесполезные крошки табаку.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lastRenderedPageBreak/>
        <w:t>Утром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пошли гулять в парк. Милиционер подозвал Машу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строго спросил: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Вам, гражданочка, воробей не требуется? На воспитание?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ответила,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требуется, и даже очень. Тогда красное,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обветренное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лицо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милиционера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вдруг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собралось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морщинками.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засмеялся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вытащил варежку с </w:t>
      </w:r>
      <w:proofErr w:type="spellStart"/>
      <w:r w:rsidRPr="00493201">
        <w:rPr>
          <w:rFonts w:cs="Times New Roman"/>
          <w:b w:val="0"/>
          <w:sz w:val="28"/>
          <w:szCs w:val="28"/>
        </w:rPr>
        <w:t>Пашкой</w:t>
      </w:r>
      <w:proofErr w:type="spellEnd"/>
      <w:r w:rsidRPr="00493201">
        <w:rPr>
          <w:rFonts w:cs="Times New Roman"/>
          <w:b w:val="0"/>
          <w:sz w:val="28"/>
          <w:szCs w:val="28"/>
        </w:rPr>
        <w:t>: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Берите!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С варежкой. А то </w:t>
      </w:r>
      <w:r w:rsidR="00775F51" w:rsidRPr="00493201">
        <w:rPr>
          <w:rFonts w:cs="Times New Roman"/>
          <w:b w:val="0"/>
          <w:sz w:val="28"/>
          <w:szCs w:val="28"/>
        </w:rPr>
        <w:t>удерёт</w:t>
      </w:r>
      <w:r w:rsidRPr="00493201">
        <w:rPr>
          <w:rFonts w:cs="Times New Roman"/>
          <w:b w:val="0"/>
          <w:sz w:val="28"/>
          <w:szCs w:val="28"/>
        </w:rPr>
        <w:t xml:space="preserve">. Варежку мне потом </w:t>
      </w:r>
      <w:r w:rsidR="00775F51" w:rsidRPr="00493201">
        <w:rPr>
          <w:rFonts w:cs="Times New Roman"/>
          <w:b w:val="0"/>
          <w:sz w:val="28"/>
          <w:szCs w:val="28"/>
        </w:rPr>
        <w:t>принесёте</w:t>
      </w:r>
      <w:r w:rsidRPr="00493201">
        <w:rPr>
          <w:rFonts w:cs="Times New Roman"/>
          <w:b w:val="0"/>
          <w:sz w:val="28"/>
          <w:szCs w:val="28"/>
        </w:rPr>
        <w:t>. Я с поста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сменяюсь не раньше чем в двенадцать часов.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принесла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домой,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пригладила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перья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щёткой</w:t>
      </w:r>
      <w:r w:rsidRPr="00493201">
        <w:rPr>
          <w:rFonts w:cs="Times New Roman"/>
          <w:b w:val="0"/>
          <w:sz w:val="28"/>
          <w:szCs w:val="28"/>
        </w:rPr>
        <w:t>, накормила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выпустила. Пашка сел на блюдечко, попил из него чаю, потом посидел на голове 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кузнеца,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даже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начал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дремать,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но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кузнец</w:t>
      </w:r>
      <w:proofErr w:type="gramEnd"/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 конце концов рассердился,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замахнулся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молотком,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хотел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ударить Пашку. Пашка с шумом перелетел на голову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баснописцу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Крылову.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Крылов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бронзовый,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скользкий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493201">
        <w:rPr>
          <w:rFonts w:cs="Times New Roman"/>
          <w:b w:val="0"/>
          <w:sz w:val="28"/>
          <w:szCs w:val="28"/>
        </w:rPr>
        <w:t>Пашка едва на н</w:t>
      </w:r>
      <w:r w:rsidR="00537C28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>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удержался.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кузнец,</w:t>
      </w:r>
      <w:r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493201">
        <w:rPr>
          <w:rFonts w:cs="Times New Roman"/>
          <w:b w:val="0"/>
          <w:sz w:val="28"/>
          <w:szCs w:val="28"/>
        </w:rPr>
        <w:t>осердясь</w:t>
      </w:r>
      <w:proofErr w:type="spellEnd"/>
      <w:r w:rsidRPr="00493201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начал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колотить по наковальне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и наколотил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одиннадцать раз.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прожил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 комнате у Маши целые сутки и видел вечером, как влетела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форточку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старая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украла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стола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копчёную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рыбью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голову. 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спрятался за корзину с красными цветами и сидел там тихо.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тех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пор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каждый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день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прилетал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Маше,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поклёвывал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крошки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соображал,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чем бы Машу отблагодарить. Один раз он </w:t>
      </w:r>
      <w:r w:rsidR="00775F51" w:rsidRPr="00493201">
        <w:rPr>
          <w:rFonts w:cs="Times New Roman"/>
          <w:b w:val="0"/>
          <w:sz w:val="28"/>
          <w:szCs w:val="28"/>
        </w:rPr>
        <w:t>принёс</w:t>
      </w:r>
      <w:r w:rsidRPr="00493201">
        <w:rPr>
          <w:rFonts w:cs="Times New Roman"/>
          <w:b w:val="0"/>
          <w:sz w:val="28"/>
          <w:szCs w:val="28"/>
        </w:rPr>
        <w:t xml:space="preserve"> ей </w:t>
      </w:r>
      <w:r w:rsidR="00775F51" w:rsidRPr="00493201">
        <w:rPr>
          <w:rFonts w:cs="Times New Roman"/>
          <w:b w:val="0"/>
          <w:sz w:val="28"/>
          <w:szCs w:val="28"/>
        </w:rPr>
        <w:t>замёрзшую</w:t>
      </w:r>
      <w:r w:rsidRPr="00493201">
        <w:rPr>
          <w:rFonts w:cs="Times New Roman"/>
          <w:b w:val="0"/>
          <w:sz w:val="28"/>
          <w:szCs w:val="28"/>
        </w:rPr>
        <w:t xml:space="preserve"> рогатую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гусеницу</w:t>
      </w:r>
      <w:r>
        <w:rPr>
          <w:rFonts w:cs="Times New Roman"/>
          <w:b w:val="0"/>
          <w:sz w:val="28"/>
          <w:szCs w:val="28"/>
        </w:rPr>
        <w:t xml:space="preserve"> — </w:t>
      </w:r>
      <w:r w:rsidR="00775F51" w:rsidRPr="00493201">
        <w:rPr>
          <w:rFonts w:cs="Times New Roman"/>
          <w:b w:val="0"/>
          <w:sz w:val="28"/>
          <w:szCs w:val="28"/>
        </w:rPr>
        <w:t>нашёл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</w:t>
      </w:r>
      <w:r w:rsidR="00775F51">
        <w:rPr>
          <w:rFonts w:cs="Times New Roman"/>
          <w:b w:val="0"/>
          <w:sz w:val="28"/>
          <w:szCs w:val="28"/>
        </w:rPr>
        <w:t>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дереве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 парке. Но Маша гусеницу есть не стала,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Петровна, бранясь, выбросила гусеницу за окно.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Тогда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назло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старой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вороне,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начал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ловко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утаскивать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 ларька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ворованные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вещи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приносить их обратно к Маше. То притащит засохшую пастилу,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 окаменелый кусочек пирога, то красную конфетную бумажку.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Должно быть, ворона воровала не только у Маши, но и в других домах, потому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Пашка иногда ошибался и притаскивал чужие вещи: </w:t>
      </w:r>
      <w:r w:rsidR="00775F51" w:rsidRPr="00493201">
        <w:rPr>
          <w:rFonts w:cs="Times New Roman"/>
          <w:b w:val="0"/>
          <w:sz w:val="28"/>
          <w:szCs w:val="28"/>
        </w:rPr>
        <w:t>расчёску</w:t>
      </w:r>
      <w:r w:rsidRPr="00493201">
        <w:rPr>
          <w:rFonts w:cs="Times New Roman"/>
          <w:b w:val="0"/>
          <w:sz w:val="28"/>
          <w:szCs w:val="28"/>
        </w:rPr>
        <w:t>, игральную карту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трефовую даму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и золотое перо от</w:t>
      </w:r>
      <w:r>
        <w:rPr>
          <w:rFonts w:cs="Times New Roman"/>
          <w:b w:val="0"/>
          <w:sz w:val="28"/>
          <w:szCs w:val="28"/>
        </w:rPr>
        <w:t xml:space="preserve"> «</w:t>
      </w:r>
      <w:r w:rsidRPr="00493201">
        <w:rPr>
          <w:rFonts w:cs="Times New Roman"/>
          <w:b w:val="0"/>
          <w:sz w:val="28"/>
          <w:szCs w:val="28"/>
        </w:rPr>
        <w:t>вечной</w:t>
      </w:r>
      <w:r>
        <w:rPr>
          <w:rFonts w:cs="Times New Roman"/>
          <w:b w:val="0"/>
          <w:sz w:val="28"/>
          <w:szCs w:val="28"/>
        </w:rPr>
        <w:t xml:space="preserve">» </w:t>
      </w:r>
      <w:r w:rsidRPr="00493201">
        <w:rPr>
          <w:rFonts w:cs="Times New Roman"/>
          <w:b w:val="0"/>
          <w:sz w:val="28"/>
          <w:szCs w:val="28"/>
        </w:rPr>
        <w:t>ручки.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влетал с этими вещами в комнату, бросал их на пол, делал по комнате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несколько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петель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стремительно,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как маленький пушистый снаряд, исчезал 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окном.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вечер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что-то долго не просыпалась. Маше было любопытно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посмотреть, как ворона протискивается в форточку. Она этого ни разу не видела.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lastRenderedPageBreak/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влезла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стул, открыла форточку и спряталась за шкафом. Сначала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форточку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летел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крупный снег и таял на полу, а потом вдруг что-то заскрипело.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влезла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комнату,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прыгнула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мамин стол, посмотрелась в зеркало,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взъерошилась,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увидев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такую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злую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потом каркнула, воровато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схватила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стеклянный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букет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вылетела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окно.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Маша вскрикнула. 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проснулась,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заохала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заругалась</w:t>
      </w:r>
      <w:proofErr w:type="gramEnd"/>
      <w:r w:rsidRPr="00493201">
        <w:rPr>
          <w:rFonts w:cs="Times New Roman"/>
          <w:b w:val="0"/>
          <w:sz w:val="28"/>
          <w:szCs w:val="28"/>
        </w:rPr>
        <w:t>. А мама, когда возвратилась из театра, так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долго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плакала, что вместе с ней заплакала и Маша. А Петровна говорила, что 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надо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убиваться,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может,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найдётся</w:t>
      </w:r>
      <w:r w:rsidRPr="00493201">
        <w:rPr>
          <w:rFonts w:cs="Times New Roman"/>
          <w:b w:val="0"/>
          <w:sz w:val="28"/>
          <w:szCs w:val="28"/>
        </w:rPr>
        <w:t xml:space="preserve"> стеклянный букетик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если, конечно, </w:t>
      </w:r>
      <w:proofErr w:type="gramStart"/>
      <w:r w:rsidRPr="00493201">
        <w:rPr>
          <w:rFonts w:cs="Times New Roman"/>
          <w:b w:val="0"/>
          <w:sz w:val="28"/>
          <w:szCs w:val="28"/>
        </w:rPr>
        <w:t>дура</w:t>
      </w:r>
      <w:proofErr w:type="gramEnd"/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ворона не обронила его в снег.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Утром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прилетел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отдохнуть на баснописца Крылова, услышал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рассказ об украденном букете, нахохлился и задумался.</w:t>
      </w:r>
    </w:p>
    <w:p w:rsidR="00775F51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Потом,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когда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пошла на репетицию в театр, Пашка увязался за ней.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перелетал с вывесок на фонарные столбы, с них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на деревья, пока не долетел до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театра.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посидел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немного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 </w:t>
      </w:r>
      <w:proofErr w:type="gramStart"/>
      <w:r w:rsidRPr="00493201">
        <w:rPr>
          <w:rFonts w:cs="Times New Roman"/>
          <w:b w:val="0"/>
          <w:sz w:val="28"/>
          <w:szCs w:val="28"/>
        </w:rPr>
        <w:t>морде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у чугунной лошади, почистил клюв,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смахнул лапой слезинку, чирикнул и скрылся.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Вечером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надела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праздничный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белый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фартучек,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а Петровна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накинула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плечи коричневую атласную шаль, и все вместе поехали в театр. А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самый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час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приказу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Чичкина собрал всех </w:t>
      </w:r>
      <w:r w:rsidR="00775F51" w:rsidRPr="00493201">
        <w:rPr>
          <w:rFonts w:cs="Times New Roman"/>
          <w:b w:val="0"/>
          <w:sz w:val="28"/>
          <w:szCs w:val="28"/>
        </w:rPr>
        <w:t>воробьёв</w:t>
      </w:r>
      <w:r w:rsidRPr="00493201">
        <w:rPr>
          <w:rFonts w:cs="Times New Roman"/>
          <w:b w:val="0"/>
          <w:sz w:val="28"/>
          <w:szCs w:val="28"/>
        </w:rPr>
        <w:t>, какие жили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поблизости,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напали на вороний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>, где был спрятан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стеклянный букет.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Сразу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решились,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конечно,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напасть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>, а расселись 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соседних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крышах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часа два дразнили ворону. Они думали, что она разозлится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вылетит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 ларька. Тогда можно будет устроить бой на улице, где не так тесно,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ларьке,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где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ворону можно навалиться всем сразу. Но ворона была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учёная</w:t>
      </w:r>
      <w:r w:rsidRPr="00493201">
        <w:rPr>
          <w:rFonts w:cs="Times New Roman"/>
          <w:b w:val="0"/>
          <w:sz w:val="28"/>
          <w:szCs w:val="28"/>
        </w:rPr>
        <w:t>, знала воробьиные хитрости и из ларька не вылезала.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Тогда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воробьи</w:t>
      </w:r>
      <w:proofErr w:type="gramEnd"/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наконец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собрались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духом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начали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один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другим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проскакивать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>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Там поднялся такой писк, шум и </w:t>
      </w:r>
      <w:proofErr w:type="gramStart"/>
      <w:r w:rsidRPr="00493201">
        <w:rPr>
          <w:rFonts w:cs="Times New Roman"/>
          <w:b w:val="0"/>
          <w:sz w:val="28"/>
          <w:szCs w:val="28"/>
        </w:rPr>
        <w:t>трепыхание</w:t>
      </w:r>
      <w:proofErr w:type="gramEnd"/>
      <w:r w:rsidRPr="00493201">
        <w:rPr>
          <w:rFonts w:cs="Times New Roman"/>
          <w:b w:val="0"/>
          <w:sz w:val="28"/>
          <w:szCs w:val="28"/>
        </w:rPr>
        <w:t>, что вокруг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ларька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тотчас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собралась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толпа.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Прибежал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милиционер. Он заглянул в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 w:rsidRPr="00493201">
        <w:rPr>
          <w:rFonts w:cs="Times New Roman"/>
          <w:b w:val="0"/>
          <w:sz w:val="28"/>
          <w:szCs w:val="28"/>
        </w:rPr>
        <w:t xml:space="preserve">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отшатнулся: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воробьиный пух летал по всему ларьку, и в этом пуху ничего нельзя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было разобрать.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Вот это да!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сказал милиционер.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Вот это рукопашный бой по уставу!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Милиционер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начал отдирать доски, чтобы открыть заколоченную дверь в </w:t>
      </w:r>
      <w:r w:rsidR="00775F51" w:rsidRPr="00493201">
        <w:rPr>
          <w:rFonts w:cs="Times New Roman"/>
          <w:b w:val="0"/>
          <w:sz w:val="28"/>
          <w:szCs w:val="28"/>
        </w:rPr>
        <w:t>ларёк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прекратить драку.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lastRenderedPageBreak/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время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все струны на скрипках и виолончелях в театральном оркестре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тихонько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вздрогнули.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Высокий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человек взмахнул бледной рукой, медленно </w:t>
      </w:r>
      <w:r w:rsidR="00775F51" w:rsidRPr="00493201">
        <w:rPr>
          <w:rFonts w:cs="Times New Roman"/>
          <w:b w:val="0"/>
          <w:sz w:val="28"/>
          <w:szCs w:val="28"/>
        </w:rPr>
        <w:t>повёл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ею,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под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нарастающий гром музыки </w:t>
      </w:r>
      <w:r w:rsidR="00775F51" w:rsidRPr="00493201">
        <w:rPr>
          <w:rFonts w:cs="Times New Roman"/>
          <w:b w:val="0"/>
          <w:sz w:val="28"/>
          <w:szCs w:val="28"/>
        </w:rPr>
        <w:t>тяжёлый</w:t>
      </w:r>
      <w:r w:rsidRPr="00493201">
        <w:rPr>
          <w:rFonts w:cs="Times New Roman"/>
          <w:b w:val="0"/>
          <w:sz w:val="28"/>
          <w:szCs w:val="28"/>
        </w:rPr>
        <w:t xml:space="preserve"> бархатный занавес качнулся, легко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поплыл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сторону,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увидела большую нарядную комнату, залитую </w:t>
      </w:r>
      <w:r w:rsidR="00775F51" w:rsidRPr="00493201">
        <w:rPr>
          <w:rFonts w:cs="Times New Roman"/>
          <w:b w:val="0"/>
          <w:sz w:val="28"/>
          <w:szCs w:val="28"/>
        </w:rPr>
        <w:t>жёлтым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солнцем,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богатых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уродок-</w:t>
      </w:r>
      <w:r w:rsidR="00775F51" w:rsidRPr="00493201">
        <w:rPr>
          <w:rFonts w:cs="Times New Roman"/>
          <w:b w:val="0"/>
          <w:sz w:val="28"/>
          <w:szCs w:val="28"/>
        </w:rPr>
        <w:t>сестёр</w:t>
      </w:r>
      <w:proofErr w:type="gramEnd"/>
      <w:r w:rsidRPr="00493201">
        <w:rPr>
          <w:rFonts w:cs="Times New Roman"/>
          <w:b w:val="0"/>
          <w:sz w:val="28"/>
          <w:szCs w:val="28"/>
        </w:rPr>
        <w:t>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злую мачеху, и свою маму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худенькую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красивую, в стареньком сером платье.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Золушка!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тихо вскрикнула Маша и уже не могла оторваться от сцены.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Там,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сиянии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голубого,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розового,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золотого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лунного света, появился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дворец.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мама,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убегая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из него, потеряла на лестнице хрустальную туфельку.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очень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хорошо, что музыка вс</w:t>
      </w:r>
      <w:r w:rsidR="00894165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 xml:space="preserve"> время только то и делала, что печалилась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радовалась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маму, как будто все эти скрипки, гобои, флейты и тромбоны были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живыми добрыми существами. Они всячески старались помочь маме вместе с высоким</w:t>
      </w:r>
      <w:r>
        <w:rPr>
          <w:rFonts w:cs="Times New Roman"/>
          <w:b w:val="0"/>
          <w:sz w:val="28"/>
          <w:szCs w:val="28"/>
        </w:rPr>
        <w:t xml:space="preserve"> </w:t>
      </w:r>
      <w:r w:rsidR="00894165" w:rsidRPr="00493201">
        <w:rPr>
          <w:rFonts w:cs="Times New Roman"/>
          <w:b w:val="0"/>
          <w:sz w:val="28"/>
          <w:szCs w:val="28"/>
        </w:rPr>
        <w:t>дирижёром</w:t>
      </w:r>
      <w:r w:rsidRPr="00493201">
        <w:rPr>
          <w:rFonts w:cs="Times New Roman"/>
          <w:b w:val="0"/>
          <w:sz w:val="28"/>
          <w:szCs w:val="28"/>
        </w:rPr>
        <w:t>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Он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так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занят тем, чтобы помочь Золушке, что даже ни разу 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оглянулся на зрительный зал.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это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очень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жаль,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потому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зале было много детей с </w:t>
      </w:r>
      <w:proofErr w:type="gramStart"/>
      <w:r w:rsidRPr="00493201">
        <w:rPr>
          <w:rFonts w:cs="Times New Roman"/>
          <w:b w:val="0"/>
          <w:sz w:val="28"/>
          <w:szCs w:val="28"/>
        </w:rPr>
        <w:t>пылающими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восторга щеками.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Даже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старые капельдинеры, которые никогда не смотрят спектакли, а стоят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коридорах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 дверей с пучками программок в руках и большими ч</w:t>
      </w:r>
      <w:r w:rsidR="00894165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>рными биноклями,</w:t>
      </w:r>
      <w:r>
        <w:rPr>
          <w:rFonts w:cs="Times New Roman"/>
          <w:b w:val="0"/>
          <w:sz w:val="28"/>
          <w:szCs w:val="28"/>
        </w:rPr>
        <w:t xml:space="preserve"> — </w:t>
      </w:r>
      <w:r w:rsidRPr="00493201">
        <w:rPr>
          <w:rFonts w:cs="Times New Roman"/>
          <w:b w:val="0"/>
          <w:sz w:val="28"/>
          <w:szCs w:val="28"/>
        </w:rPr>
        <w:t>даже эти старые капельдинеры бесшумно вошли в зал, прикрыли за спиной двери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смотрели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Машину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маму. А один даже вытирал глаза. Да и как ему было не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прослезиться,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если так хорошо танцевала дочь его умершего товарища, такого же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капельдинера, как и он.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вот,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когда</w:t>
      </w:r>
      <w:r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493201">
        <w:rPr>
          <w:rFonts w:cs="Times New Roman"/>
          <w:b w:val="0"/>
          <w:sz w:val="28"/>
          <w:szCs w:val="28"/>
        </w:rPr>
        <w:t>кончился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спектакль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музыка так громко и весело запела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счастье,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что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люди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улыбнулись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себя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только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недоумевали,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почему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счастливой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Золушки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 глазах сл</w:t>
      </w:r>
      <w:r w:rsidR="00894165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>зы,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вот в это самое время в зрительный зал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ворвался,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поносившись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поплутав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театральным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лестницам,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маленький</w:t>
      </w:r>
      <w:r>
        <w:rPr>
          <w:rFonts w:cs="Times New Roman"/>
          <w:b w:val="0"/>
          <w:sz w:val="28"/>
          <w:szCs w:val="28"/>
        </w:rPr>
        <w:t xml:space="preserve"> </w:t>
      </w:r>
      <w:r w:rsidR="00894165" w:rsidRPr="00493201">
        <w:rPr>
          <w:rFonts w:cs="Times New Roman"/>
          <w:b w:val="0"/>
          <w:sz w:val="28"/>
          <w:szCs w:val="28"/>
        </w:rPr>
        <w:t>растрёпанный</w:t>
      </w:r>
      <w:r w:rsidRPr="00493201">
        <w:rPr>
          <w:rFonts w:cs="Times New Roman"/>
          <w:b w:val="0"/>
          <w:sz w:val="28"/>
          <w:szCs w:val="28"/>
        </w:rPr>
        <w:t xml:space="preserve"> воробей. Было сразу видно, что он выскочил из жестокой драки.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 xml:space="preserve">Он закружился над сценой, </w:t>
      </w:r>
      <w:r w:rsidR="00894165" w:rsidRPr="00493201">
        <w:rPr>
          <w:rFonts w:cs="Times New Roman"/>
          <w:b w:val="0"/>
          <w:sz w:val="28"/>
          <w:szCs w:val="28"/>
        </w:rPr>
        <w:t>ослеплённый</w:t>
      </w:r>
      <w:r w:rsidRPr="00493201">
        <w:rPr>
          <w:rFonts w:cs="Times New Roman"/>
          <w:b w:val="0"/>
          <w:sz w:val="28"/>
          <w:szCs w:val="28"/>
        </w:rPr>
        <w:t xml:space="preserve"> сотнями огней, и все заметили, что в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клюве у него что-то нестерпимо блестит, как будто хрустальная веточка.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Зал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зашумел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стих.</w:t>
      </w:r>
      <w:r>
        <w:rPr>
          <w:rFonts w:cs="Times New Roman"/>
          <w:b w:val="0"/>
          <w:sz w:val="28"/>
          <w:szCs w:val="28"/>
        </w:rPr>
        <w:t xml:space="preserve"> </w:t>
      </w:r>
      <w:r w:rsidR="00894165" w:rsidRPr="00493201">
        <w:rPr>
          <w:rFonts w:cs="Times New Roman"/>
          <w:b w:val="0"/>
          <w:sz w:val="28"/>
          <w:szCs w:val="28"/>
        </w:rPr>
        <w:t>Дирижёр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поднял руку и остановил оркестр. В задних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рядах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люди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начали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вставать, чтобы увидеть, что происходит на сцене. Воробей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подлетел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 Золушке. Она протянула к нему руки, и воробей на лету бросил ей на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ладони </w:t>
      </w:r>
      <w:r w:rsidRPr="00493201">
        <w:rPr>
          <w:rFonts w:cs="Times New Roman"/>
          <w:b w:val="0"/>
          <w:sz w:val="28"/>
          <w:szCs w:val="28"/>
        </w:rPr>
        <w:lastRenderedPageBreak/>
        <w:t>маленький хрустальный букет. Золушка дрожащими пальцами приколола его к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своему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платью.</w:t>
      </w:r>
      <w:r>
        <w:rPr>
          <w:rFonts w:cs="Times New Roman"/>
          <w:b w:val="0"/>
          <w:sz w:val="28"/>
          <w:szCs w:val="28"/>
        </w:rPr>
        <w:t xml:space="preserve"> </w:t>
      </w:r>
      <w:r w:rsidR="00894165" w:rsidRPr="00493201">
        <w:rPr>
          <w:rFonts w:cs="Times New Roman"/>
          <w:b w:val="0"/>
          <w:sz w:val="28"/>
          <w:szCs w:val="28"/>
        </w:rPr>
        <w:t>Дирижёр</w:t>
      </w:r>
      <w:r w:rsidRPr="00493201">
        <w:rPr>
          <w:rFonts w:cs="Times New Roman"/>
          <w:b w:val="0"/>
          <w:sz w:val="28"/>
          <w:szCs w:val="28"/>
        </w:rPr>
        <w:t xml:space="preserve"> взмахнул палочкой, оркестр загремел. Театральные огни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задрожали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от рукоплесканий. Воробей вспорхнул под купол зала, сел на люстру 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начал чистить </w:t>
      </w:r>
      <w:r w:rsidR="00894165" w:rsidRPr="00493201">
        <w:rPr>
          <w:rFonts w:cs="Times New Roman"/>
          <w:b w:val="0"/>
          <w:sz w:val="28"/>
          <w:szCs w:val="28"/>
        </w:rPr>
        <w:t>растрёпанные</w:t>
      </w:r>
      <w:r w:rsidRPr="00493201">
        <w:rPr>
          <w:rFonts w:cs="Times New Roman"/>
          <w:b w:val="0"/>
          <w:sz w:val="28"/>
          <w:szCs w:val="28"/>
        </w:rPr>
        <w:t xml:space="preserve"> в драке перья.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>Золушка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кланялась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 xml:space="preserve">и смеялась, и Маша, если бы не </w:t>
      </w:r>
      <w:proofErr w:type="gramStart"/>
      <w:r w:rsidRPr="00493201">
        <w:rPr>
          <w:rFonts w:cs="Times New Roman"/>
          <w:b w:val="0"/>
          <w:sz w:val="28"/>
          <w:szCs w:val="28"/>
        </w:rPr>
        <w:t>знала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наверное, никогда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 не догадалась, что эта Золушка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е</w:t>
      </w:r>
      <w:r w:rsidR="00894165">
        <w:rPr>
          <w:rFonts w:cs="Times New Roman"/>
          <w:b w:val="0"/>
          <w:sz w:val="28"/>
          <w:szCs w:val="28"/>
        </w:rPr>
        <w:t>ё</w:t>
      </w:r>
      <w:r w:rsidRPr="00493201">
        <w:rPr>
          <w:rFonts w:cs="Times New Roman"/>
          <w:b w:val="0"/>
          <w:sz w:val="28"/>
          <w:szCs w:val="28"/>
        </w:rPr>
        <w:t xml:space="preserve"> мама.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 w:rsidRPr="00493201">
        <w:rPr>
          <w:rFonts w:cs="Times New Roman"/>
          <w:b w:val="0"/>
          <w:sz w:val="28"/>
          <w:szCs w:val="28"/>
        </w:rPr>
        <w:t xml:space="preserve">А потом, у себя в доме, когда </w:t>
      </w:r>
      <w:proofErr w:type="gramStart"/>
      <w:r w:rsidRPr="00493201">
        <w:rPr>
          <w:rFonts w:cs="Times New Roman"/>
          <w:b w:val="0"/>
          <w:sz w:val="28"/>
          <w:szCs w:val="28"/>
        </w:rPr>
        <w:t>погасили свет и поздняя ночь вошла</w:t>
      </w:r>
      <w:proofErr w:type="gramEnd"/>
      <w:r w:rsidRPr="00493201">
        <w:rPr>
          <w:rFonts w:cs="Times New Roman"/>
          <w:b w:val="0"/>
          <w:sz w:val="28"/>
          <w:szCs w:val="28"/>
        </w:rPr>
        <w:t xml:space="preserve"> в комнату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 приказала всем спать, Маша сквозь сон спросила маму: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Когда ты прикалывала букет, ты вспомнила о папе?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Да,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ответила, помолчав, мама.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А почему ты плачешь?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Потому что радуюсь, что такие люди, как твой папа, бывают на свете.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Вот и неправда!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пробормотала Маша.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От радости смеются.</w:t>
      </w:r>
    </w:p>
    <w:p w:rsidR="006B00A7" w:rsidRDefault="006B00A7" w:rsidP="006B00A7">
      <w:pPr>
        <w:pStyle w:val="ad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493201">
        <w:rPr>
          <w:rFonts w:cs="Times New Roman"/>
          <w:b w:val="0"/>
          <w:sz w:val="28"/>
          <w:szCs w:val="28"/>
        </w:rPr>
        <w:t>От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маленькой радости смеются,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ответила мама,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а от большой</w:t>
      </w:r>
      <w:r>
        <w:rPr>
          <w:rFonts w:cs="Times New Roman"/>
          <w:b w:val="0"/>
          <w:sz w:val="28"/>
          <w:szCs w:val="28"/>
        </w:rPr>
        <w:t xml:space="preserve"> —</w:t>
      </w:r>
      <w:r w:rsidRPr="00493201">
        <w:rPr>
          <w:rFonts w:cs="Times New Roman"/>
          <w:b w:val="0"/>
          <w:sz w:val="28"/>
          <w:szCs w:val="28"/>
        </w:rPr>
        <w:t xml:space="preserve"> плачут.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А теперь спи!</w:t>
      </w:r>
    </w:p>
    <w:p w:rsidR="00310E12" w:rsidRDefault="006B00A7" w:rsidP="006B00A7">
      <w:pPr>
        <w:pStyle w:val="ad"/>
        <w:ind w:firstLine="709"/>
        <w:jc w:val="both"/>
      </w:pPr>
      <w:r w:rsidRPr="00493201">
        <w:rPr>
          <w:rFonts w:cs="Times New Roman"/>
          <w:b w:val="0"/>
          <w:sz w:val="28"/>
          <w:szCs w:val="28"/>
        </w:rPr>
        <w:t>Маша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уснула.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Уснула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и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Петровна. Мама подошла к окну. На ветке за окном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спал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Пашка.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Тихо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было в мире, и крупный снег, что падал и падал с неба, вс</w:t>
      </w:r>
      <w:r w:rsidR="00894165">
        <w:rPr>
          <w:rFonts w:cs="Times New Roman"/>
          <w:b w:val="0"/>
          <w:sz w:val="28"/>
          <w:szCs w:val="28"/>
        </w:rPr>
        <w:t>ё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прибавлял тишины. И мама подумала, что вот так же, как снег, сыплются на людей</w:t>
      </w:r>
      <w:r>
        <w:rPr>
          <w:rFonts w:cs="Times New Roman"/>
          <w:b w:val="0"/>
          <w:sz w:val="28"/>
          <w:szCs w:val="28"/>
        </w:rPr>
        <w:t xml:space="preserve"> </w:t>
      </w:r>
      <w:r w:rsidRPr="00493201">
        <w:rPr>
          <w:rFonts w:cs="Times New Roman"/>
          <w:b w:val="0"/>
          <w:sz w:val="28"/>
          <w:szCs w:val="28"/>
        </w:rPr>
        <w:t>счастливые сны и сказки.</w:t>
      </w:r>
    </w:p>
    <w:sectPr w:rsidR="00310E12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1B" w:rsidRDefault="0077281B" w:rsidP="00BB305B">
      <w:pPr>
        <w:spacing w:after="0" w:line="240" w:lineRule="auto"/>
      </w:pPr>
      <w:r>
        <w:separator/>
      </w:r>
    </w:p>
  </w:endnote>
  <w:endnote w:type="continuationSeparator" w:id="0">
    <w:p w:rsidR="0077281B" w:rsidRDefault="0077281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7C2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7C2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7C2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7C2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7C2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7C2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1B" w:rsidRDefault="0077281B" w:rsidP="00BB305B">
      <w:pPr>
        <w:spacing w:after="0" w:line="240" w:lineRule="auto"/>
      </w:pPr>
      <w:r>
        <w:separator/>
      </w:r>
    </w:p>
  </w:footnote>
  <w:footnote w:type="continuationSeparator" w:id="0">
    <w:p w:rsidR="0077281B" w:rsidRDefault="0077281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abstractNum w:abstractNumId="1">
    <w:nsid w:val="0271549B"/>
    <w:multiLevelType w:val="hybridMultilevel"/>
    <w:tmpl w:val="2518597E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7392"/>
    <w:multiLevelType w:val="hybridMultilevel"/>
    <w:tmpl w:val="19B6C0C2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158E0"/>
    <w:multiLevelType w:val="hybridMultilevel"/>
    <w:tmpl w:val="8CBA4DD4"/>
    <w:lvl w:ilvl="0" w:tplc="BE401FD4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C006A"/>
    <w:multiLevelType w:val="hybridMultilevel"/>
    <w:tmpl w:val="A5B49ABE"/>
    <w:lvl w:ilvl="0" w:tplc="9630311E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1511F"/>
    <w:multiLevelType w:val="hybridMultilevel"/>
    <w:tmpl w:val="2162071C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A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37C28"/>
    <w:rsid w:val="0058365A"/>
    <w:rsid w:val="005A657C"/>
    <w:rsid w:val="005B3CE5"/>
    <w:rsid w:val="005E3F33"/>
    <w:rsid w:val="005F3A80"/>
    <w:rsid w:val="006130E4"/>
    <w:rsid w:val="00621163"/>
    <w:rsid w:val="006458AB"/>
    <w:rsid w:val="006B00A7"/>
    <w:rsid w:val="006C1F9A"/>
    <w:rsid w:val="006D2082"/>
    <w:rsid w:val="006E3599"/>
    <w:rsid w:val="007071B3"/>
    <w:rsid w:val="0077281B"/>
    <w:rsid w:val="00775F51"/>
    <w:rsid w:val="007A4F19"/>
    <w:rsid w:val="007C1B30"/>
    <w:rsid w:val="007F06E6"/>
    <w:rsid w:val="007F47C6"/>
    <w:rsid w:val="00816084"/>
    <w:rsid w:val="00845782"/>
    <w:rsid w:val="00854F6C"/>
    <w:rsid w:val="00894165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D1B86"/>
    <w:rsid w:val="00BF3769"/>
    <w:rsid w:val="00C1441D"/>
    <w:rsid w:val="00C80B62"/>
    <w:rsid w:val="00C85151"/>
    <w:rsid w:val="00C9220F"/>
    <w:rsid w:val="00D4339D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0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00A7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B0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B00A7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B00A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6B00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6B00A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B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B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6B00A7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6B00A7"/>
  </w:style>
  <w:style w:type="paragraph" w:styleId="a8">
    <w:name w:val="Balloon Text"/>
    <w:basedOn w:val="a"/>
    <w:link w:val="a9"/>
    <w:uiPriority w:val="99"/>
    <w:semiHidden/>
    <w:unhideWhenUsed/>
    <w:rsid w:val="006B00A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6B00A7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6B00A7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6B00A7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6B00A7"/>
    <w:rPr>
      <w:vertAlign w:val="superscript"/>
    </w:rPr>
  </w:style>
  <w:style w:type="paragraph" w:customStyle="1" w:styleId="ad">
    <w:name w:val="Заголовок"/>
    <w:basedOn w:val="a"/>
    <w:link w:val="ae"/>
    <w:qFormat/>
    <w:rsid w:val="006B00A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6B00A7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6B00A7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6B00A7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6B00A7"/>
    <w:rPr>
      <w:b/>
      <w:bCs/>
    </w:rPr>
  </w:style>
  <w:style w:type="character" w:styleId="af2">
    <w:name w:val="Emphasis"/>
    <w:basedOn w:val="a0"/>
    <w:uiPriority w:val="20"/>
    <w:qFormat/>
    <w:rsid w:val="006B00A7"/>
    <w:rPr>
      <w:i/>
      <w:iCs/>
    </w:rPr>
  </w:style>
  <w:style w:type="paragraph" w:customStyle="1" w:styleId="c1">
    <w:name w:val="c1"/>
    <w:basedOn w:val="a"/>
    <w:rsid w:val="006B00A7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6B00A7"/>
  </w:style>
  <w:style w:type="paragraph" w:customStyle="1" w:styleId="stanza">
    <w:name w:val="stanza"/>
    <w:basedOn w:val="a"/>
    <w:rsid w:val="006B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6B00A7"/>
  </w:style>
  <w:style w:type="character" w:customStyle="1" w:styleId="af3">
    <w:name w:val="Основной текст_"/>
    <w:basedOn w:val="a0"/>
    <w:link w:val="15"/>
    <w:locked/>
    <w:rsid w:val="006B00A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6B00A7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6B00A7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6B00A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6B00A7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6B0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0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00A7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B0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B00A7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B00A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6B00A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6B00A7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B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B0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6B00A7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6B00A7"/>
  </w:style>
  <w:style w:type="paragraph" w:styleId="a8">
    <w:name w:val="Balloon Text"/>
    <w:basedOn w:val="a"/>
    <w:link w:val="a9"/>
    <w:uiPriority w:val="99"/>
    <w:semiHidden/>
    <w:unhideWhenUsed/>
    <w:rsid w:val="006B00A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6B00A7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6B00A7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6B00A7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6B00A7"/>
    <w:rPr>
      <w:vertAlign w:val="superscript"/>
    </w:rPr>
  </w:style>
  <w:style w:type="paragraph" w:customStyle="1" w:styleId="ad">
    <w:name w:val="Заголовок"/>
    <w:basedOn w:val="a"/>
    <w:link w:val="ae"/>
    <w:qFormat/>
    <w:rsid w:val="006B00A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6B00A7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6B00A7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6B00A7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6B00A7"/>
    <w:rPr>
      <w:b/>
      <w:bCs/>
    </w:rPr>
  </w:style>
  <w:style w:type="character" w:styleId="af2">
    <w:name w:val="Emphasis"/>
    <w:basedOn w:val="a0"/>
    <w:uiPriority w:val="20"/>
    <w:qFormat/>
    <w:rsid w:val="006B00A7"/>
    <w:rPr>
      <w:i/>
      <w:iCs/>
    </w:rPr>
  </w:style>
  <w:style w:type="paragraph" w:customStyle="1" w:styleId="c1">
    <w:name w:val="c1"/>
    <w:basedOn w:val="a"/>
    <w:rsid w:val="006B00A7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6B00A7"/>
  </w:style>
  <w:style w:type="paragraph" w:customStyle="1" w:styleId="stanza">
    <w:name w:val="stanza"/>
    <w:basedOn w:val="a"/>
    <w:rsid w:val="006B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6B00A7"/>
  </w:style>
  <w:style w:type="character" w:customStyle="1" w:styleId="af3">
    <w:name w:val="Основной текст_"/>
    <w:basedOn w:val="a0"/>
    <w:link w:val="15"/>
    <w:locked/>
    <w:rsid w:val="006B00A7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6B00A7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6B00A7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6B00A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6B00A7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6B0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D632-0ED5-46FF-9ACA-DEAFB7C0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24</TotalTime>
  <Pages>7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Растрёпанный воробей</dc:title>
  <dc:creator>Паустовский К.</dc:creator>
  <cp:lastModifiedBy>FER</cp:lastModifiedBy>
  <cp:revision>4</cp:revision>
  <dcterms:created xsi:type="dcterms:W3CDTF">2016-07-29T16:00:00Z</dcterms:created>
  <dcterms:modified xsi:type="dcterms:W3CDTF">2016-07-29T16:35:00Z</dcterms:modified>
  <cp:category>Сказки литературные русских писателей</cp:category>
  <dc:language>рус.</dc:language>
</cp:coreProperties>
</file>