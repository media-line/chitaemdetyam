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232" w:rsidRPr="00585D94" w:rsidRDefault="00D27232" w:rsidP="00D27232">
      <w:pPr>
        <w:pStyle w:val="11"/>
        <w:outlineLvl w:val="1"/>
        <w:rPr>
          <w:b w:val="0"/>
          <w:i/>
          <w:sz w:val="20"/>
          <w:szCs w:val="20"/>
          <w:lang w:val="be-BY"/>
        </w:rPr>
      </w:pPr>
      <w:r w:rsidRPr="00585D94">
        <w:rPr>
          <w:rFonts w:eastAsia="Times New Roman"/>
          <w:lang w:val="be-BY" w:eastAsia="ru-RU"/>
        </w:rPr>
        <w:t>Дапамагу</w:t>
      </w:r>
      <w:r w:rsidRPr="00585D94">
        <w:rPr>
          <w:rFonts w:eastAsia="Times New Roman"/>
          <w:lang w:val="be-BY" w:eastAsia="ru-RU"/>
        </w:rPr>
        <w:br/>
      </w:r>
      <w:r w:rsidRPr="00585D94">
        <w:rPr>
          <w:b w:val="0"/>
          <w:i/>
          <w:sz w:val="20"/>
          <w:szCs w:val="20"/>
          <w:lang w:val="be-BY"/>
        </w:rPr>
        <w:t>Тадзіяна Кляшторная</w:t>
      </w:r>
    </w:p>
    <w:p w:rsidR="00D27232" w:rsidRPr="00585D94" w:rsidRDefault="00D27232" w:rsidP="00D27232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D27232" w:rsidRPr="00585D94" w:rsidRDefault="00D27232" w:rsidP="00D2723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bookmarkStart w:id="0" w:name="_GoBack"/>
      <w:r w:rsidRPr="00585D94">
        <w:rPr>
          <w:rFonts w:eastAsia="Times New Roman" w:cs="Times New Roman"/>
          <w:szCs w:val="28"/>
          <w:lang w:val="be-BY"/>
        </w:rPr>
        <w:t>На гародзе у бабулі</w:t>
      </w:r>
    </w:p>
    <w:p w:rsidR="00D27232" w:rsidRPr="00585D94" w:rsidRDefault="00D27232" w:rsidP="00D2723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Многа морквы і цыбулі,</w:t>
      </w:r>
    </w:p>
    <w:p w:rsidR="00D27232" w:rsidRPr="00585D94" w:rsidRDefault="00D27232" w:rsidP="00D2723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Памідораў, агуркоў,</w:t>
      </w:r>
    </w:p>
    <w:p w:rsidR="00D27232" w:rsidRPr="00585D94" w:rsidRDefault="00D27232" w:rsidP="00D2723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Часныку і буракоў.</w:t>
      </w:r>
    </w:p>
    <w:p w:rsidR="00D27232" w:rsidRPr="00585D94" w:rsidRDefault="00D27232" w:rsidP="00D2723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Я на грады пабягу</w:t>
      </w:r>
    </w:p>
    <w:p w:rsidR="00D27232" w:rsidRPr="00585D94" w:rsidRDefault="00D27232" w:rsidP="00D2723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I бабулі памагу:</w:t>
      </w:r>
    </w:p>
    <w:p w:rsidR="00D27232" w:rsidRPr="00585D94" w:rsidRDefault="00D27232" w:rsidP="00D2723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Моркву з рэпай прапалю,</w:t>
      </w:r>
    </w:p>
    <w:p w:rsidR="00D27232" w:rsidRPr="00585D94" w:rsidRDefault="00D27232" w:rsidP="00D2723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А пасля гуркі палью.</w:t>
      </w:r>
      <w:bookmarkEnd w:id="0"/>
    </w:p>
    <w:sectPr w:rsidR="00D27232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9D7" w:rsidRDefault="002219D7" w:rsidP="00BB305B">
      <w:pPr>
        <w:spacing w:after="0" w:line="240" w:lineRule="auto"/>
      </w:pPr>
      <w:r>
        <w:separator/>
      </w:r>
    </w:p>
  </w:endnote>
  <w:endnote w:type="continuationSeparator" w:id="0">
    <w:p w:rsidR="002219D7" w:rsidRDefault="002219D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B9FF28" wp14:editId="147E8CE8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2723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2723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F05EEC" wp14:editId="017657E2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2723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2723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162BE7" wp14:editId="519F1C9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2723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2723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9D7" w:rsidRDefault="002219D7" w:rsidP="00BB305B">
      <w:pPr>
        <w:spacing w:after="0" w:line="240" w:lineRule="auto"/>
      </w:pPr>
      <w:r>
        <w:separator/>
      </w:r>
    </w:p>
  </w:footnote>
  <w:footnote w:type="continuationSeparator" w:id="0">
    <w:p w:rsidR="002219D7" w:rsidRDefault="002219D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232"/>
    <w:rsid w:val="001B3739"/>
    <w:rsid w:val="001B7733"/>
    <w:rsid w:val="002219D7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D27232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2723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27232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2723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27232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8BFA9-D680-4A8D-8152-01D368CBD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Дапамагу</dc:title>
  <dc:creator>Кляшторная Т.</dc:creator>
  <cp:lastModifiedBy>Олеся</cp:lastModifiedBy>
  <cp:revision>1</cp:revision>
  <dcterms:created xsi:type="dcterms:W3CDTF">2016-03-05T19:17:00Z</dcterms:created>
  <dcterms:modified xsi:type="dcterms:W3CDTF">2016-03-05T19:18:00Z</dcterms:modified>
  <cp:category>Произведения поэтов белорусских</cp:category>
</cp:coreProperties>
</file>