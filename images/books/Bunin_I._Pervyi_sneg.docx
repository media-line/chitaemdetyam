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81" w:rsidRPr="00BF5EB7" w:rsidRDefault="00BF0E81" w:rsidP="00BF0E81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Первый снег</w:t>
      </w:r>
      <w:r w:rsidRPr="00BF5EB7">
        <w:br/>
      </w:r>
      <w:r w:rsidRPr="00BF5EB7">
        <w:rPr>
          <w:b w:val="0"/>
          <w:i/>
          <w:sz w:val="20"/>
          <w:szCs w:val="20"/>
        </w:rPr>
        <w:t>Иван Бунин</w:t>
      </w:r>
    </w:p>
    <w:p w:rsidR="00BF0E81" w:rsidRPr="00BF5EB7" w:rsidRDefault="00BF0E81" w:rsidP="00BF0E81">
      <w:pPr>
        <w:spacing w:after="0"/>
        <w:ind w:left="2835"/>
        <w:rPr>
          <w:rFonts w:cs="Times New Roman"/>
          <w:szCs w:val="28"/>
        </w:rPr>
      </w:pPr>
    </w:p>
    <w:p w:rsidR="00CA4B11" w:rsidRDefault="00BF0E81" w:rsidP="00BF0E81">
      <w:pPr>
        <w:spacing w:after="0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Зимним холодом пахнуло</w:t>
      </w:r>
    </w:p>
    <w:p w:rsidR="00CA4B11" w:rsidRDefault="00BF0E81" w:rsidP="00BF0E81">
      <w:pPr>
        <w:spacing w:after="0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На поля и на леса.</w:t>
      </w:r>
    </w:p>
    <w:p w:rsidR="00CA4B11" w:rsidRDefault="00BF0E81" w:rsidP="00BF0E81">
      <w:pPr>
        <w:spacing w:after="0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Ярким пурпуром </w:t>
      </w:r>
      <w:proofErr w:type="spellStart"/>
      <w:r w:rsidRPr="00BF5EB7">
        <w:rPr>
          <w:rFonts w:cs="Times New Roman"/>
          <w:szCs w:val="28"/>
        </w:rPr>
        <w:t>зажглися</w:t>
      </w:r>
      <w:proofErr w:type="spellEnd"/>
    </w:p>
    <w:p w:rsidR="00CA4B11" w:rsidRDefault="00BF0E81" w:rsidP="00BF0E81">
      <w:pPr>
        <w:spacing w:after="0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Пред закатом небеса.</w:t>
      </w:r>
    </w:p>
    <w:p w:rsidR="00CA4B11" w:rsidRDefault="00CA4B11" w:rsidP="00BF0E81">
      <w:pPr>
        <w:spacing w:after="0"/>
        <w:ind w:left="2835"/>
        <w:rPr>
          <w:rFonts w:cs="Times New Roman"/>
          <w:szCs w:val="28"/>
        </w:rPr>
      </w:pPr>
    </w:p>
    <w:p w:rsidR="00CA4B11" w:rsidRDefault="00BF0E81" w:rsidP="00BF0E81">
      <w:pPr>
        <w:spacing w:after="0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Ночью буря бушевала,</w:t>
      </w:r>
    </w:p>
    <w:p w:rsidR="00CA4B11" w:rsidRDefault="00CA4B11" w:rsidP="00BF0E81">
      <w:pPr>
        <w:spacing w:after="0"/>
        <w:ind w:left="2835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BF0E81" w:rsidRPr="00BF5EB7">
        <w:rPr>
          <w:rFonts w:cs="Times New Roman"/>
          <w:szCs w:val="28"/>
        </w:rPr>
        <w:t xml:space="preserve"> с рассветом на село,</w:t>
      </w:r>
    </w:p>
    <w:p w:rsidR="00CA4B11" w:rsidRDefault="00BF0E81" w:rsidP="00BF0E81">
      <w:pPr>
        <w:spacing w:after="0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На пруды, на сад пустынный</w:t>
      </w:r>
    </w:p>
    <w:p w:rsidR="00CA4B11" w:rsidRDefault="00BF0E81" w:rsidP="00BF0E81">
      <w:pPr>
        <w:spacing w:after="0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Первым снегом понесло.</w:t>
      </w:r>
    </w:p>
    <w:p w:rsidR="00CA4B11" w:rsidRDefault="00CA4B11" w:rsidP="00BF0E81">
      <w:pPr>
        <w:spacing w:after="0"/>
        <w:ind w:left="2835"/>
        <w:rPr>
          <w:rFonts w:cs="Times New Roman"/>
          <w:szCs w:val="28"/>
        </w:rPr>
      </w:pPr>
    </w:p>
    <w:p w:rsidR="00CA4B11" w:rsidRDefault="00BF0E81" w:rsidP="00BF0E81">
      <w:pPr>
        <w:spacing w:after="0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И сегодня над </w:t>
      </w:r>
      <w:proofErr w:type="gramStart"/>
      <w:r w:rsidRPr="00BF5EB7">
        <w:rPr>
          <w:rFonts w:cs="Times New Roman"/>
          <w:szCs w:val="28"/>
        </w:rPr>
        <w:t>широкой</w:t>
      </w:r>
      <w:proofErr w:type="gramEnd"/>
    </w:p>
    <w:p w:rsidR="00CA4B11" w:rsidRDefault="00BF0E81" w:rsidP="00BF0E81">
      <w:pPr>
        <w:spacing w:after="0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Белой скатертью полей</w:t>
      </w:r>
    </w:p>
    <w:p w:rsidR="00CA4B11" w:rsidRDefault="00BF0E81" w:rsidP="00BF0E81">
      <w:pPr>
        <w:spacing w:after="0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Мы простились с </w:t>
      </w:r>
      <w:proofErr w:type="gramStart"/>
      <w:r w:rsidRPr="00BF5EB7">
        <w:rPr>
          <w:rFonts w:cs="Times New Roman"/>
          <w:szCs w:val="28"/>
        </w:rPr>
        <w:t>запоздалой</w:t>
      </w:r>
      <w:proofErr w:type="gramEnd"/>
    </w:p>
    <w:p w:rsidR="00BF0E81" w:rsidRPr="00BF5EB7" w:rsidRDefault="00BF0E81" w:rsidP="00BF0E81">
      <w:pPr>
        <w:spacing w:after="0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Верениц</w:t>
      </w:r>
      <w:bookmarkStart w:id="0" w:name="_GoBack"/>
      <w:bookmarkEnd w:id="0"/>
      <w:r w:rsidRPr="00BF5EB7">
        <w:rPr>
          <w:rFonts w:cs="Times New Roman"/>
          <w:szCs w:val="28"/>
        </w:rPr>
        <w:t>ею гусей.</w:t>
      </w:r>
    </w:p>
    <w:p w:rsidR="00310E12" w:rsidRDefault="00310E12" w:rsidP="00E75545">
      <w:pPr>
        <w:spacing w:after="0" w:line="240" w:lineRule="auto"/>
        <w:ind w:left="2268"/>
      </w:pPr>
    </w:p>
    <w:p w:rsidR="00310E12" w:rsidRDefault="00BF0E81" w:rsidP="00BF0E81">
      <w:pPr>
        <w:spacing w:after="0" w:line="240" w:lineRule="auto"/>
        <w:ind w:left="2268"/>
        <w:jc w:val="right"/>
      </w:pPr>
      <w:r>
        <w:t>1891 г.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64C" w:rsidRDefault="008C464C" w:rsidP="00BB305B">
      <w:pPr>
        <w:spacing w:after="0" w:line="240" w:lineRule="auto"/>
      </w:pPr>
      <w:r>
        <w:separator/>
      </w:r>
    </w:p>
  </w:endnote>
  <w:endnote w:type="continuationSeparator" w:id="0">
    <w:p w:rsidR="008C464C" w:rsidRDefault="008C464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F0E8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F0E8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F0E8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F0E8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A4B1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A4B1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64C" w:rsidRDefault="008C464C" w:rsidP="00BB305B">
      <w:pPr>
        <w:spacing w:after="0" w:line="240" w:lineRule="auto"/>
      </w:pPr>
      <w:r>
        <w:separator/>
      </w:r>
    </w:p>
  </w:footnote>
  <w:footnote w:type="continuationSeparator" w:id="0">
    <w:p w:rsidR="008C464C" w:rsidRDefault="008C464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8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06B84"/>
    <w:rsid w:val="006C1F9A"/>
    <w:rsid w:val="007F06E6"/>
    <w:rsid w:val="007F47C6"/>
    <w:rsid w:val="00854F6C"/>
    <w:rsid w:val="008C464C"/>
    <w:rsid w:val="008F0F59"/>
    <w:rsid w:val="0093322C"/>
    <w:rsid w:val="0096164A"/>
    <w:rsid w:val="00B07F42"/>
    <w:rsid w:val="00BB305B"/>
    <w:rsid w:val="00BF0E81"/>
    <w:rsid w:val="00BF3769"/>
    <w:rsid w:val="00C1441D"/>
    <w:rsid w:val="00C80B62"/>
    <w:rsid w:val="00C85151"/>
    <w:rsid w:val="00C9220F"/>
    <w:rsid w:val="00CA4B11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F0E8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F0E8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F0E8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F0E8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02242-19AA-41F2-ADFF-8A213CF8D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снег</dc:title>
  <dc:creator>Бунин И.</dc:creator>
  <cp:lastModifiedBy>Олеся</cp:lastModifiedBy>
  <cp:revision>2</cp:revision>
  <dcterms:created xsi:type="dcterms:W3CDTF">2016-03-15T13:30:00Z</dcterms:created>
  <dcterms:modified xsi:type="dcterms:W3CDTF">2016-03-23T06:11:00Z</dcterms:modified>
  <cp:category>Произведения поэтов русских</cp:category>
  <dc:language>рус.</dc:language>
</cp:coreProperties>
</file>