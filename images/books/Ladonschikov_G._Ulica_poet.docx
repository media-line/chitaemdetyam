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C2" w:rsidRPr="00BF5EB7" w:rsidRDefault="008D1FC2" w:rsidP="008D1FC2">
      <w:pPr>
        <w:pStyle w:val="a7"/>
        <w:outlineLvl w:val="1"/>
        <w:rPr>
          <w:i/>
          <w:sz w:val="20"/>
          <w:szCs w:val="20"/>
        </w:rPr>
      </w:pPr>
      <w:r w:rsidRPr="00BF5EB7">
        <w:t>Улица поёт</w:t>
      </w:r>
      <w:r w:rsidRPr="00BF5EB7">
        <w:br/>
      </w:r>
      <w:r>
        <w:rPr>
          <w:rStyle w:val="a9"/>
          <w:i/>
          <w:sz w:val="20"/>
          <w:szCs w:val="20"/>
        </w:rPr>
        <w:t xml:space="preserve">Георгий </w:t>
      </w:r>
      <w:proofErr w:type="spellStart"/>
      <w:r>
        <w:rPr>
          <w:rStyle w:val="a9"/>
          <w:i/>
          <w:sz w:val="20"/>
          <w:szCs w:val="20"/>
        </w:rPr>
        <w:t>Ладонщиков</w:t>
      </w:r>
      <w:proofErr w:type="spellEnd"/>
    </w:p>
    <w:p w:rsidR="008D1FC2" w:rsidRPr="00BF5EB7" w:rsidRDefault="008D1FC2" w:rsidP="008D1FC2">
      <w:pPr>
        <w:spacing w:after="0" w:line="240" w:lineRule="auto"/>
        <w:ind w:left="3402"/>
        <w:rPr>
          <w:szCs w:val="28"/>
          <w:shd w:val="clear" w:color="auto" w:fill="FFFFFF"/>
        </w:rPr>
      </w:pPr>
    </w:p>
    <w:p w:rsidR="008D1FC2" w:rsidRPr="00BF5EB7" w:rsidRDefault="008D1FC2" w:rsidP="008D1FC2">
      <w:pPr>
        <w:spacing w:after="0" w:line="240" w:lineRule="auto"/>
        <w:ind w:left="3402"/>
        <w:rPr>
          <w:szCs w:val="28"/>
          <w:shd w:val="clear" w:color="auto" w:fill="FFFFFF"/>
        </w:rPr>
      </w:pPr>
    </w:p>
    <w:p w:rsidR="008D1FC2" w:rsidRPr="00BF5EB7" w:rsidRDefault="008D1FC2" w:rsidP="008D1FC2">
      <w:pPr>
        <w:spacing w:after="0" w:line="240" w:lineRule="auto"/>
        <w:ind w:left="3402"/>
        <w:rPr>
          <w:szCs w:val="28"/>
          <w:shd w:val="clear" w:color="auto" w:fill="FFFFFF"/>
        </w:rPr>
      </w:pPr>
    </w:p>
    <w:p w:rsidR="008D1FC2" w:rsidRPr="00BF5EB7" w:rsidRDefault="008D1FC2" w:rsidP="008D1FC2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Хотя и осень хмурится</w:t>
      </w:r>
    </w:p>
    <w:p w:rsidR="008D1FC2" w:rsidRPr="00BF5EB7" w:rsidRDefault="008D1FC2" w:rsidP="008D1FC2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ветер дует злой,</w:t>
      </w:r>
    </w:p>
    <w:p w:rsidR="008D1FC2" w:rsidRPr="00BF5EB7" w:rsidRDefault="008D1FC2" w:rsidP="008D1FC2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Сегод</w:t>
      </w:r>
      <w:bookmarkStart w:id="0" w:name="_GoBack"/>
      <w:bookmarkEnd w:id="0"/>
      <w:r w:rsidRPr="00BF5EB7">
        <w:rPr>
          <w:szCs w:val="28"/>
          <w:shd w:val="clear" w:color="auto" w:fill="FFFFFF"/>
        </w:rPr>
        <w:t>ня с нашей улицы</w:t>
      </w:r>
    </w:p>
    <w:p w:rsidR="008D1FC2" w:rsidRPr="00BF5EB7" w:rsidRDefault="008D1FC2" w:rsidP="008D1FC2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Повеяло весной.</w:t>
      </w:r>
    </w:p>
    <w:p w:rsidR="008D1FC2" w:rsidRPr="00BF5EB7" w:rsidRDefault="008D1FC2" w:rsidP="008D1FC2">
      <w:pPr>
        <w:spacing w:after="0" w:line="240" w:lineRule="auto"/>
        <w:ind w:left="3402"/>
        <w:rPr>
          <w:szCs w:val="28"/>
          <w:shd w:val="clear" w:color="auto" w:fill="FFFFFF"/>
        </w:rPr>
      </w:pPr>
    </w:p>
    <w:p w:rsidR="008D1FC2" w:rsidRPr="00BF5EB7" w:rsidRDefault="008D1FC2" w:rsidP="008D1FC2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Флажки, знамёна алые</w:t>
      </w:r>
    </w:p>
    <w:p w:rsidR="008D1FC2" w:rsidRPr="00BF5EB7" w:rsidRDefault="008D1FC2" w:rsidP="008D1FC2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 утра над ней шуршат,</w:t>
      </w:r>
    </w:p>
    <w:p w:rsidR="008D1FC2" w:rsidRPr="00BF5EB7" w:rsidRDefault="008D1FC2" w:rsidP="008D1FC2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старые, и малые</w:t>
      </w:r>
    </w:p>
    <w:p w:rsidR="008D1FC2" w:rsidRPr="00BF5EB7" w:rsidRDefault="008D1FC2" w:rsidP="008D1FC2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На улицу спешат.</w:t>
      </w:r>
    </w:p>
    <w:p w:rsidR="008D1FC2" w:rsidRPr="00BF5EB7" w:rsidRDefault="008D1FC2" w:rsidP="008D1FC2">
      <w:pPr>
        <w:spacing w:after="0" w:line="240" w:lineRule="auto"/>
        <w:ind w:left="3402"/>
        <w:rPr>
          <w:szCs w:val="28"/>
          <w:shd w:val="clear" w:color="auto" w:fill="FFFFFF"/>
        </w:rPr>
      </w:pPr>
    </w:p>
    <w:p w:rsidR="008D1FC2" w:rsidRPr="00BF5EB7" w:rsidRDefault="008D1FC2" w:rsidP="008D1FC2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Всё шире разливается</w:t>
      </w:r>
    </w:p>
    <w:p w:rsidR="008D1FC2" w:rsidRPr="00BF5EB7" w:rsidRDefault="008D1FC2" w:rsidP="008D1FC2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Народная река…</w:t>
      </w:r>
    </w:p>
    <w:p w:rsidR="008D1FC2" w:rsidRPr="00BF5EB7" w:rsidRDefault="008D1FC2" w:rsidP="008D1FC2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улица-красавица</w:t>
      </w:r>
    </w:p>
    <w:p w:rsidR="008D1FC2" w:rsidRPr="00BF5EB7" w:rsidRDefault="008D1FC2" w:rsidP="008D1FC2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Становится </w:t>
      </w:r>
      <w:proofErr w:type="gramStart"/>
      <w:r w:rsidRPr="00BF5EB7">
        <w:rPr>
          <w:szCs w:val="28"/>
          <w:shd w:val="clear" w:color="auto" w:fill="FFFFFF"/>
        </w:rPr>
        <w:t>узка</w:t>
      </w:r>
      <w:proofErr w:type="gramEnd"/>
      <w:r w:rsidRPr="00BF5EB7">
        <w:rPr>
          <w:szCs w:val="28"/>
          <w:shd w:val="clear" w:color="auto" w:fill="FFFFFF"/>
        </w:rPr>
        <w:t>.</w:t>
      </w:r>
    </w:p>
    <w:sectPr w:rsidR="008D1FC2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46A" w:rsidRDefault="0041546A" w:rsidP="00BB305B">
      <w:pPr>
        <w:spacing w:after="0" w:line="240" w:lineRule="auto"/>
      </w:pPr>
      <w:r>
        <w:separator/>
      </w:r>
    </w:p>
  </w:endnote>
  <w:endnote w:type="continuationSeparator" w:id="0">
    <w:p w:rsidR="0041546A" w:rsidRDefault="0041546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D1FC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D1FC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D1FC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D1FC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D1FC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D1FC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46A" w:rsidRDefault="0041546A" w:rsidP="00BB305B">
      <w:pPr>
        <w:spacing w:after="0" w:line="240" w:lineRule="auto"/>
      </w:pPr>
      <w:r>
        <w:separator/>
      </w:r>
    </w:p>
  </w:footnote>
  <w:footnote w:type="continuationSeparator" w:id="0">
    <w:p w:rsidR="0041546A" w:rsidRDefault="0041546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FC2"/>
    <w:rsid w:val="0015338B"/>
    <w:rsid w:val="001B3739"/>
    <w:rsid w:val="001B7733"/>
    <w:rsid w:val="00226794"/>
    <w:rsid w:val="00310E12"/>
    <w:rsid w:val="0039181F"/>
    <w:rsid w:val="0040592E"/>
    <w:rsid w:val="0041546A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D1FC2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D1FC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D1FC2"/>
    <w:rPr>
      <w:rFonts w:eastAsiaTheme="minorHAnsi"/>
      <w:b/>
      <w:sz w:val="44"/>
      <w:szCs w:val="44"/>
      <w:lang w:eastAsia="en-US"/>
    </w:rPr>
  </w:style>
  <w:style w:type="character" w:styleId="a9">
    <w:name w:val="Strong"/>
    <w:basedOn w:val="a0"/>
    <w:uiPriority w:val="22"/>
    <w:qFormat/>
    <w:rsid w:val="008D1F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D1FC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D1FC2"/>
    <w:rPr>
      <w:rFonts w:eastAsiaTheme="minorHAnsi"/>
      <w:b/>
      <w:sz w:val="44"/>
      <w:szCs w:val="44"/>
      <w:lang w:eastAsia="en-US"/>
    </w:rPr>
  </w:style>
  <w:style w:type="character" w:styleId="a9">
    <w:name w:val="Strong"/>
    <w:basedOn w:val="a0"/>
    <w:uiPriority w:val="22"/>
    <w:qFormat/>
    <w:rsid w:val="008D1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DAA0B-FC08-4BB7-AFC1-DF047283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Улица поёт</dc:title>
  <dc:creator>Ладонщиков Г.</dc:creator>
  <cp:lastModifiedBy>Олеся</cp:lastModifiedBy>
  <cp:revision>1</cp:revision>
  <dcterms:created xsi:type="dcterms:W3CDTF">2016-03-16T13:33:00Z</dcterms:created>
  <dcterms:modified xsi:type="dcterms:W3CDTF">2016-03-16T13:35:00Z</dcterms:modified>
  <cp:category>Произведения поэтов русских</cp:category>
  <dc:language>рус.</dc:language>
</cp:coreProperties>
</file>