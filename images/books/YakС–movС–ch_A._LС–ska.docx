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E9" w:rsidRPr="00585D94" w:rsidRDefault="00A325E9" w:rsidP="00A325E9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Ліска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Алесь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Якімовіч</w:t>
      </w:r>
      <w:proofErr w:type="spellEnd"/>
      <w:r w:rsidR="00E44387">
        <w:rPr>
          <w:rFonts w:eastAsia="Times New Roman"/>
          <w:b w:val="0"/>
          <w:i/>
          <w:sz w:val="20"/>
          <w:szCs w:val="20"/>
          <w:lang w:val="be-BY" w:eastAsia="ru-RU"/>
        </w:rPr>
        <w:br/>
      </w:r>
      <w:bookmarkStart w:id="0" w:name="_GoBack"/>
      <w:r w:rsidR="00E44387">
        <w:rPr>
          <w:rFonts w:eastAsia="Times New Roman"/>
          <w:b w:val="0"/>
          <w:i/>
          <w:sz w:val="20"/>
          <w:szCs w:val="20"/>
          <w:lang w:val="be-BY" w:eastAsia="ru-RU"/>
        </w:rPr>
        <w:t>(</w:t>
      </w:r>
      <w:r w:rsidR="00E44387" w:rsidRPr="00E44387">
        <w:rPr>
          <w:rFonts w:eastAsia="Times New Roman"/>
          <w:b w:val="0"/>
          <w:i/>
          <w:sz w:val="20"/>
          <w:szCs w:val="20"/>
          <w:lang w:val="be-BY" w:eastAsia="ru-RU"/>
        </w:rPr>
        <w:t>урывак з верша</w:t>
      </w:r>
      <w:r w:rsidR="00E44387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r w:rsidR="00E44387" w:rsidRPr="00E44387">
        <w:rPr>
          <w:rFonts w:eastAsia="Times New Roman"/>
          <w:b w:val="0"/>
          <w:i/>
          <w:sz w:val="20"/>
          <w:szCs w:val="20"/>
          <w:lang w:val="be-BY" w:eastAsia="ru-RU"/>
        </w:rPr>
        <w:t>Звяры нашых лясоў</w:t>
      </w:r>
      <w:r w:rsidR="00E44387">
        <w:rPr>
          <w:rFonts w:eastAsia="Times New Roman"/>
          <w:b w:val="0"/>
          <w:i/>
          <w:sz w:val="20"/>
          <w:szCs w:val="20"/>
          <w:lang w:val="be-BY" w:eastAsia="ru-RU"/>
        </w:rPr>
        <w:t>)</w:t>
      </w:r>
      <w:bookmarkEnd w:id="0"/>
    </w:p>
    <w:p w:rsidR="00A325E9" w:rsidRPr="00585D94" w:rsidRDefault="00A325E9" w:rsidP="00A325E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A325E9" w:rsidRPr="00585D94" w:rsidRDefault="00A325E9" w:rsidP="00A325E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Навастрыла вушы ліска,</w:t>
      </w:r>
    </w:p>
    <w:p w:rsidR="00A325E9" w:rsidRPr="00585D94" w:rsidRDefault="00A325E9" w:rsidP="00A325E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Пачала ўглядацца:</w:t>
      </w:r>
    </w:p>
    <w:p w:rsidR="00A325E9" w:rsidRPr="00585D94" w:rsidRDefault="00A325E9" w:rsidP="00A325E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Ці няма спажывы блізка —</w:t>
      </w:r>
    </w:p>
    <w:p w:rsidR="00A325E9" w:rsidRPr="00585D94" w:rsidRDefault="00A325E9" w:rsidP="00A325E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Птушкі або зайца?</w:t>
      </w:r>
    </w:p>
    <w:sectPr w:rsidR="00A325E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1FC" w:rsidRDefault="009E11FC" w:rsidP="00BB305B">
      <w:pPr>
        <w:spacing w:after="0" w:line="240" w:lineRule="auto"/>
      </w:pPr>
      <w:r>
        <w:separator/>
      </w:r>
    </w:p>
  </w:endnote>
  <w:endnote w:type="continuationSeparator" w:id="0">
    <w:p w:rsidR="009E11FC" w:rsidRDefault="009E11F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438651" wp14:editId="2C84975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5E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5E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AE83C6" wp14:editId="4302325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5E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5E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525E11" wp14:editId="60EF94E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43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43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1FC" w:rsidRDefault="009E11FC" w:rsidP="00BB305B">
      <w:pPr>
        <w:spacing w:after="0" w:line="240" w:lineRule="auto"/>
      </w:pPr>
      <w:r>
        <w:separator/>
      </w:r>
    </w:p>
  </w:footnote>
  <w:footnote w:type="continuationSeparator" w:id="0">
    <w:p w:rsidR="009E11FC" w:rsidRDefault="009E11F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E9"/>
    <w:rsid w:val="001B3739"/>
    <w:rsid w:val="001B7733"/>
    <w:rsid w:val="00226794"/>
    <w:rsid w:val="003019F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9E11FC"/>
    <w:rsid w:val="00A325E9"/>
    <w:rsid w:val="00B07F42"/>
    <w:rsid w:val="00BB305B"/>
    <w:rsid w:val="00BF3769"/>
    <w:rsid w:val="00C80B62"/>
    <w:rsid w:val="00C9220F"/>
    <w:rsid w:val="00E44387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5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5E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5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5E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7B513-E2F2-4CDF-AF38-496A2B2A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Ліска</dc:title>
  <dc:creator>Якімовіч А.</dc:creator>
  <cp:lastModifiedBy>Олеся</cp:lastModifiedBy>
  <cp:revision>2</cp:revision>
  <dcterms:created xsi:type="dcterms:W3CDTF">2016-03-06T11:09:00Z</dcterms:created>
  <dcterms:modified xsi:type="dcterms:W3CDTF">2016-03-21T06:07:00Z</dcterms:modified>
  <cp:category>Произведения поэтов белорусских</cp:category>
  <dc:language>бел.</dc:language>
</cp:coreProperties>
</file>