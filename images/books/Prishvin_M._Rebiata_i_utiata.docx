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03" w:rsidRPr="003F0C96" w:rsidRDefault="00CC7603" w:rsidP="00CC7603">
      <w:pPr>
        <w:pStyle w:val="11"/>
        <w:outlineLvl w:val="1"/>
        <w:rPr>
          <w:b w:val="0"/>
          <w:i/>
          <w:sz w:val="20"/>
          <w:szCs w:val="20"/>
        </w:rPr>
      </w:pPr>
      <w:r w:rsidRPr="00B335FD">
        <w:t>Ребята и утята</w:t>
      </w:r>
      <w:r w:rsidRPr="00B335FD">
        <w:br/>
      </w:r>
      <w:r w:rsidRPr="003F0C96">
        <w:rPr>
          <w:b w:val="0"/>
          <w:i/>
          <w:sz w:val="20"/>
          <w:szCs w:val="20"/>
        </w:rPr>
        <w:t>Михаил Пришвин</w:t>
      </w:r>
    </w:p>
    <w:p w:rsidR="00CC7603" w:rsidRPr="003F0C96" w:rsidRDefault="00CC7603" w:rsidP="003F0C96">
      <w:pPr>
        <w:spacing w:after="0" w:line="240" w:lineRule="auto"/>
        <w:ind w:firstLine="709"/>
        <w:rPr>
          <w:rFonts w:eastAsia="Times New Roman" w:cs="Times New Roman"/>
          <w:szCs w:val="28"/>
        </w:rPr>
      </w:pPr>
    </w:p>
    <w:p w:rsidR="008D5DCC" w:rsidRPr="008D5DCC" w:rsidRDefault="00CC7603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Маленькая дикая уточка чирок-свистунок решилась наконец-то перевести своих утят из лесу, в обход деревни, в озеро на свободу. Весной это озеро далеко разливалось, и прочное место для гнезда можно было найти только версты за три, на кочке, в болотном лесу. А когда вода </w:t>
      </w:r>
      <w:proofErr w:type="spellStart"/>
      <w:r w:rsidRPr="00B335FD">
        <w:rPr>
          <w:rFonts w:ascii="Verdana" w:hAnsi="Verdana"/>
          <w:sz w:val="28"/>
          <w:szCs w:val="28"/>
        </w:rPr>
        <w:t>сп</w:t>
      </w:r>
      <w:r w:rsidR="008D5DCC" w:rsidRPr="008D5DCC">
        <w:rPr>
          <w:rFonts w:ascii="Verdana" w:hAnsi="Verdana"/>
          <w:sz w:val="28"/>
          <w:szCs w:val="28"/>
        </w:rPr>
        <w:t>́</w:t>
      </w:r>
      <w:r w:rsidRPr="00B335FD">
        <w:rPr>
          <w:rFonts w:ascii="Verdana" w:hAnsi="Verdana"/>
          <w:sz w:val="28"/>
          <w:szCs w:val="28"/>
        </w:rPr>
        <w:t>ала</w:t>
      </w:r>
      <w:proofErr w:type="spellEnd"/>
      <w:r w:rsidRPr="00B335FD">
        <w:rPr>
          <w:rFonts w:ascii="Verdana" w:hAnsi="Verdana"/>
          <w:sz w:val="28"/>
          <w:szCs w:val="28"/>
        </w:rPr>
        <w:t>, пришлось все три версты путешествовать к озеру.</w:t>
      </w:r>
    </w:p>
    <w:p w:rsidR="00CC7603" w:rsidRPr="00B335FD" w:rsidRDefault="00CC7603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В местах, открытых для глаз человека, лисицы и ястреба, мать шла позади, чтобы не выпускать утят ни на минуту из виду. И около кузницы, при переходе через дорогу, она, конечно, пустила их </w:t>
      </w:r>
      <w:r w:rsidR="008D5DCC" w:rsidRPr="00B335FD">
        <w:rPr>
          <w:rFonts w:ascii="Verdana" w:hAnsi="Verdana"/>
          <w:sz w:val="28"/>
          <w:szCs w:val="28"/>
        </w:rPr>
        <w:t>вперёд</w:t>
      </w:r>
      <w:r w:rsidRPr="00B335FD">
        <w:rPr>
          <w:rFonts w:ascii="Verdana" w:hAnsi="Verdana"/>
          <w:sz w:val="28"/>
          <w:szCs w:val="28"/>
        </w:rPr>
        <w:t>. Вот тут их увидели ребята и зашвыряли шапками. Вс</w:t>
      </w:r>
      <w:r w:rsidR="008D5DCC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 xml:space="preserve"> время, пока они ловили утят, мать бегала за ними с раскрытым клювом или </w:t>
      </w:r>
      <w:proofErr w:type="spellStart"/>
      <w:r w:rsidRPr="00B335FD">
        <w:rPr>
          <w:rFonts w:ascii="Verdana" w:hAnsi="Verdana"/>
          <w:sz w:val="28"/>
          <w:szCs w:val="28"/>
        </w:rPr>
        <w:t>перел</w:t>
      </w:r>
      <w:r w:rsidR="008D5DCC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>тывала</w:t>
      </w:r>
      <w:proofErr w:type="spellEnd"/>
      <w:r w:rsidRPr="00B335FD">
        <w:rPr>
          <w:rFonts w:ascii="Verdana" w:hAnsi="Verdana"/>
          <w:sz w:val="28"/>
          <w:szCs w:val="28"/>
        </w:rPr>
        <w:t xml:space="preserve"> в разные стороны на несколько шагов в величайшем волнении. Ребята только было собрались закидать шапками мать и поймать е</w:t>
      </w:r>
      <w:r w:rsidR="008D5DCC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 xml:space="preserve">, как утят, но тут я </w:t>
      </w:r>
      <w:r w:rsidR="008D5DCC" w:rsidRPr="00B335FD">
        <w:rPr>
          <w:rFonts w:ascii="Verdana" w:hAnsi="Verdana"/>
          <w:sz w:val="28"/>
          <w:szCs w:val="28"/>
        </w:rPr>
        <w:t>подошёл</w:t>
      </w:r>
      <w:r w:rsidRPr="00B335FD">
        <w:rPr>
          <w:rFonts w:ascii="Verdana" w:hAnsi="Verdana"/>
          <w:sz w:val="28"/>
          <w:szCs w:val="28"/>
        </w:rPr>
        <w:t>.</w:t>
      </w:r>
    </w:p>
    <w:p w:rsidR="00CC7603" w:rsidRPr="00B335FD" w:rsidRDefault="008D5DCC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Что вы будете делать с утятами? </w:t>
      </w: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строго спросил я ребят.</w:t>
      </w:r>
    </w:p>
    <w:p w:rsidR="00CC7603" w:rsidRPr="00B335FD" w:rsidRDefault="00CC7603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Они струсили и ответили:</w:t>
      </w:r>
    </w:p>
    <w:p w:rsidR="00CC7603" w:rsidRPr="00B335FD" w:rsidRDefault="008D5DCC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Пустим.</w:t>
      </w:r>
    </w:p>
    <w:p w:rsidR="00CC7603" w:rsidRPr="00B335FD" w:rsidRDefault="008D5DCC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Вот то-то «пустим»! </w:t>
      </w: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сказал я очень сердито. </w:t>
      </w: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Зачем вам надо было их ловить? Где теперь мать?</w:t>
      </w:r>
    </w:p>
    <w:p w:rsidR="00CC7603" w:rsidRPr="00B335FD" w:rsidRDefault="008D5DCC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А вон сидит! </w:t>
      </w: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хором ответили ребята.</w:t>
      </w:r>
    </w:p>
    <w:p w:rsidR="00CC7603" w:rsidRPr="00B335FD" w:rsidRDefault="00CC7603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указали мне на близкий холмик парового поля, где уточка действительно сидела с раскрытым от волнения ртом.</w:t>
      </w:r>
    </w:p>
    <w:p w:rsidR="00CC7603" w:rsidRPr="00B335FD" w:rsidRDefault="008D5DCC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Живо, </w:t>
      </w: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приказал я ребятам, </w:t>
      </w: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идите и возвратите ей всех утят!</w:t>
      </w:r>
    </w:p>
    <w:p w:rsidR="00CC7603" w:rsidRPr="00B335FD" w:rsidRDefault="00CC7603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Они как будто даже и обрадовались моему приказанию и побежали с утятами на холм. Мать отлетела немного и, когда ребята ушли, бросилась спасать своих сыновей и дочерей. По-своему она им что-то быстро сказала и побежала к овсяному полю. За ней побежали утята </w:t>
      </w:r>
      <w:r w:rsidR="008D5DCC">
        <w:rPr>
          <w:rFonts w:ascii="Verdana" w:hAnsi="Verdana"/>
          <w:sz w:val="28"/>
          <w:szCs w:val="28"/>
        </w:rPr>
        <w:t xml:space="preserve">— </w:t>
      </w:r>
      <w:r w:rsidRPr="00B335FD">
        <w:rPr>
          <w:rFonts w:ascii="Verdana" w:hAnsi="Verdana"/>
          <w:sz w:val="28"/>
          <w:szCs w:val="28"/>
        </w:rPr>
        <w:t xml:space="preserve">пять штук. И так по овсяному полю, в обход деревни, семья продолжала </w:t>
      </w:r>
      <w:r w:rsidR="008D5DCC" w:rsidRPr="00B335FD">
        <w:rPr>
          <w:rFonts w:ascii="Verdana" w:hAnsi="Verdana"/>
          <w:sz w:val="28"/>
          <w:szCs w:val="28"/>
        </w:rPr>
        <w:t>своё</w:t>
      </w:r>
      <w:r w:rsidRPr="00B335FD">
        <w:rPr>
          <w:rFonts w:ascii="Verdana" w:hAnsi="Verdana"/>
          <w:sz w:val="28"/>
          <w:szCs w:val="28"/>
        </w:rPr>
        <w:t xml:space="preserve"> путешествие к озеру.</w:t>
      </w:r>
    </w:p>
    <w:p w:rsidR="00CC7603" w:rsidRPr="00B335FD" w:rsidRDefault="00CC7603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Радостно снял я шляпу и, помахав ею, крикнул:</w:t>
      </w:r>
    </w:p>
    <w:p w:rsidR="00CC7603" w:rsidRPr="00B335FD" w:rsidRDefault="008D5DCC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Счастливый путь, утята!</w:t>
      </w:r>
    </w:p>
    <w:p w:rsidR="00CC7603" w:rsidRPr="00B335FD" w:rsidRDefault="00CC7603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Ребята надо мной засмеялись.</w:t>
      </w:r>
    </w:p>
    <w:p w:rsidR="00CC7603" w:rsidRPr="00B335FD" w:rsidRDefault="008D5DCC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 xml:space="preserve">Что вы </w:t>
      </w:r>
      <w:r w:rsidRPr="00B335FD">
        <w:rPr>
          <w:rFonts w:ascii="Verdana" w:hAnsi="Verdana"/>
          <w:sz w:val="28"/>
          <w:szCs w:val="28"/>
        </w:rPr>
        <w:t>смеётесь</w:t>
      </w:r>
      <w:r w:rsidR="00CC7603" w:rsidRPr="00B335FD">
        <w:rPr>
          <w:rFonts w:ascii="Verdana" w:hAnsi="Verdana"/>
          <w:sz w:val="28"/>
          <w:szCs w:val="28"/>
        </w:rPr>
        <w:t>, глупыши? </w:t>
      </w: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сказал я ребятам. </w:t>
      </w: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Думаете, так-то легко попасть утятам в озеро? Снимайте живо все шапки, кричите «до свиданья»!</w:t>
      </w:r>
    </w:p>
    <w:p w:rsidR="00CC7603" w:rsidRPr="00B335FD" w:rsidRDefault="00CC7603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>И те же самые шапки, запыл</w:t>
      </w:r>
      <w:r w:rsidR="008D5DCC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>нные на дороге при ловле утят, поднялись в воздух, все разом закричали ребята:</w:t>
      </w:r>
    </w:p>
    <w:p w:rsidR="00310E12" w:rsidRDefault="008D5DCC" w:rsidP="003F0C96">
      <w:pPr>
        <w:pStyle w:val="book"/>
        <w:shd w:val="clear" w:color="auto" w:fill="FDFEFF"/>
        <w:spacing w:before="0" w:beforeAutospacing="0" w:after="0" w:afterAutospacing="0"/>
        <w:ind w:firstLine="709"/>
        <w:jc w:val="both"/>
      </w:pPr>
      <w:r>
        <w:rPr>
          <w:rFonts w:ascii="Verdana" w:hAnsi="Verdana"/>
          <w:sz w:val="28"/>
          <w:szCs w:val="28"/>
        </w:rPr>
        <w:t xml:space="preserve">— </w:t>
      </w:r>
      <w:r w:rsidR="00CC7603" w:rsidRPr="00B335FD">
        <w:rPr>
          <w:rFonts w:ascii="Verdana" w:hAnsi="Verdana"/>
          <w:sz w:val="28"/>
          <w:szCs w:val="28"/>
        </w:rPr>
        <w:t>До свиданья, утята!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5CE" w:rsidRDefault="00DB45CE" w:rsidP="00BB305B">
      <w:pPr>
        <w:spacing w:after="0" w:line="240" w:lineRule="auto"/>
      </w:pPr>
      <w:r>
        <w:separator/>
      </w:r>
    </w:p>
  </w:endnote>
  <w:endnote w:type="continuationSeparator" w:id="0">
    <w:p w:rsidR="00DB45CE" w:rsidRDefault="00DB45C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5DC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5DC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0C9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0C9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5DC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5DC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5CE" w:rsidRDefault="00DB45CE" w:rsidP="00BB305B">
      <w:pPr>
        <w:spacing w:after="0" w:line="240" w:lineRule="auto"/>
      </w:pPr>
      <w:r>
        <w:separator/>
      </w:r>
    </w:p>
  </w:footnote>
  <w:footnote w:type="continuationSeparator" w:id="0">
    <w:p w:rsidR="00DB45CE" w:rsidRDefault="00DB45C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03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3F0C96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5DCC"/>
    <w:rsid w:val="008D6EAD"/>
    <w:rsid w:val="008F0F59"/>
    <w:rsid w:val="00917CA9"/>
    <w:rsid w:val="0093322C"/>
    <w:rsid w:val="0096164A"/>
    <w:rsid w:val="009727CE"/>
    <w:rsid w:val="00A63EC6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C7603"/>
    <w:rsid w:val="00D53562"/>
    <w:rsid w:val="00D7450E"/>
    <w:rsid w:val="00DB45C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C76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C760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CC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C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7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C76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C760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CC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C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7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D64E5-9F59-4B8A-9AD9-A74319FE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Ребята и утята</dc:title>
  <dc:creator>Пришвин М.</dc:creator>
  <cp:lastModifiedBy>FER</cp:lastModifiedBy>
  <cp:revision>4</cp:revision>
  <dcterms:created xsi:type="dcterms:W3CDTF">2016-07-30T13:28:00Z</dcterms:created>
  <dcterms:modified xsi:type="dcterms:W3CDTF">2016-07-30T13:54:00Z</dcterms:modified>
  <cp:category>Произведения писателей русских</cp:category>
  <dc:language>рус.</dc:language>
</cp:coreProperties>
</file>