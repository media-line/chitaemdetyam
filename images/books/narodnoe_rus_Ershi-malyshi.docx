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AD" w:rsidRPr="005C32E7" w:rsidRDefault="00675FAD" w:rsidP="00675FAD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Ерши-малыши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  <w:r w:rsidRPr="005C32E7">
        <w:rPr>
          <w:szCs w:val="28"/>
        </w:rPr>
        <w:t>На реке – камыши.</w:t>
      </w: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  <w:r w:rsidRPr="005C32E7">
        <w:rPr>
          <w:szCs w:val="28"/>
        </w:rPr>
        <w:t>Расплясались там ерши:</w:t>
      </w: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  <w:r w:rsidRPr="005C32E7">
        <w:rPr>
          <w:szCs w:val="28"/>
        </w:rPr>
        <w:t>Круг – постарше,</w:t>
      </w: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  <w:r w:rsidRPr="005C32E7">
        <w:rPr>
          <w:szCs w:val="28"/>
        </w:rPr>
        <w:t>Круг – помладше,</w:t>
      </w:r>
    </w:p>
    <w:p w:rsidR="00675FAD" w:rsidRPr="005C32E7" w:rsidRDefault="00675FAD" w:rsidP="00675FAD">
      <w:pPr>
        <w:spacing w:after="0" w:line="240" w:lineRule="auto"/>
        <w:ind w:left="3119"/>
        <w:rPr>
          <w:szCs w:val="28"/>
        </w:rPr>
      </w:pPr>
      <w:r w:rsidRPr="005C32E7">
        <w:rPr>
          <w:szCs w:val="28"/>
        </w:rPr>
        <w:t>Круг – совсем малыши!</w:t>
      </w:r>
    </w:p>
    <w:sectPr w:rsidR="00675FAD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65" w:rsidRDefault="00131C65" w:rsidP="00BB305B">
      <w:pPr>
        <w:spacing w:after="0" w:line="240" w:lineRule="auto"/>
      </w:pPr>
      <w:r>
        <w:separator/>
      </w:r>
    </w:p>
  </w:endnote>
  <w:endnote w:type="continuationSeparator" w:id="0">
    <w:p w:rsidR="00131C65" w:rsidRDefault="00131C6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5FA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5FA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5FA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5FA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5FA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5FA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65" w:rsidRDefault="00131C65" w:rsidP="00BB305B">
      <w:pPr>
        <w:spacing w:after="0" w:line="240" w:lineRule="auto"/>
      </w:pPr>
      <w:r>
        <w:separator/>
      </w:r>
    </w:p>
  </w:footnote>
  <w:footnote w:type="continuationSeparator" w:id="0">
    <w:p w:rsidR="00131C65" w:rsidRDefault="00131C6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AD"/>
    <w:rsid w:val="00044F41"/>
    <w:rsid w:val="00131C6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5FAD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75FA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75FA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75FA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75FA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CAE69-1B7A-432C-8770-4B41F599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Ерши-малыши</dc:title>
  <dc:creator>народное</dc:creator>
  <cp:lastModifiedBy>Олеся</cp:lastModifiedBy>
  <cp:revision>1</cp:revision>
  <dcterms:created xsi:type="dcterms:W3CDTF">2016-03-30T20:30:00Z</dcterms:created>
  <dcterms:modified xsi:type="dcterms:W3CDTF">2016-03-30T20:31:00Z</dcterms:modified>
  <cp:category>Песенки и потешки русские народные</cp:category>
  <dc:language>рус.</dc:language>
</cp:coreProperties>
</file>