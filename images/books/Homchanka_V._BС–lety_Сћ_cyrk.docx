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0EC" w:rsidRPr="0058339C" w:rsidRDefault="006130EC" w:rsidP="006130EC">
      <w:pPr>
        <w:pStyle w:val="11"/>
        <w:outlineLvl w:val="1"/>
        <w:rPr>
          <w:lang w:val="be-BY"/>
        </w:rPr>
      </w:pPr>
      <w:r w:rsidRPr="0058339C">
        <w:rPr>
          <w:lang w:val="be-BY"/>
        </w:rPr>
        <w:t>Білеты ў цырк</w:t>
      </w:r>
      <w:r w:rsidRPr="0058339C">
        <w:rPr>
          <w:lang w:val="be-BY"/>
        </w:rPr>
        <w:br/>
      </w:r>
      <w:r w:rsidRPr="0058339C">
        <w:rPr>
          <w:b w:val="0"/>
          <w:i/>
          <w:sz w:val="18"/>
          <w:szCs w:val="18"/>
          <w:lang w:val="be-BY"/>
        </w:rPr>
        <w:t xml:space="preserve">Васіль </w:t>
      </w:r>
      <w:proofErr w:type="spellStart"/>
      <w:r w:rsidRPr="0058339C">
        <w:rPr>
          <w:b w:val="0"/>
          <w:i/>
          <w:sz w:val="18"/>
          <w:szCs w:val="18"/>
          <w:lang w:val="be-BY"/>
        </w:rPr>
        <w:t>Хомчанка</w:t>
      </w:r>
      <w:proofErr w:type="spellEnd"/>
    </w:p>
    <w:p w:rsidR="006130EC" w:rsidRPr="0058339C" w:rsidRDefault="006130EC" w:rsidP="006130EC">
      <w:pPr>
        <w:rPr>
          <w:lang w:val="be-BY"/>
        </w:rPr>
      </w:pPr>
    </w:p>
    <w:p w:rsidR="006130EC" w:rsidRPr="0058339C" w:rsidRDefault="006130EC" w:rsidP="00CE2086">
      <w:pPr>
        <w:spacing w:after="0" w:line="240" w:lineRule="auto"/>
        <w:ind w:firstLine="709"/>
        <w:jc w:val="both"/>
        <w:rPr>
          <w:lang w:val="be-BY"/>
        </w:rPr>
      </w:pPr>
      <w:r w:rsidRPr="0058339C">
        <w:rPr>
          <w:lang w:val="be-BY"/>
        </w:rPr>
        <w:t>У горад прыехаў цырк. Маці дала Кастусю грошы і сказала:</w:t>
      </w:r>
    </w:p>
    <w:p w:rsidR="006130EC" w:rsidRPr="0058339C" w:rsidRDefault="006130EC" w:rsidP="00CE2086">
      <w:pPr>
        <w:spacing w:after="0" w:line="240" w:lineRule="auto"/>
        <w:ind w:firstLine="709"/>
        <w:jc w:val="both"/>
        <w:rPr>
          <w:lang w:val="be-BY"/>
        </w:rPr>
      </w:pPr>
      <w:r w:rsidRPr="0058339C">
        <w:rPr>
          <w:lang w:val="be-BY"/>
        </w:rPr>
        <w:t>— Сёння ў 12 гадзін пойдзем у цырк.</w:t>
      </w:r>
    </w:p>
    <w:p w:rsidR="006130EC" w:rsidRPr="0058339C" w:rsidRDefault="006130EC" w:rsidP="00CE2086">
      <w:pPr>
        <w:spacing w:after="0" w:line="240" w:lineRule="auto"/>
        <w:ind w:firstLine="709"/>
        <w:jc w:val="both"/>
        <w:rPr>
          <w:lang w:val="be-BY"/>
        </w:rPr>
      </w:pPr>
      <w:r w:rsidRPr="0058339C">
        <w:rPr>
          <w:lang w:val="be-BY"/>
        </w:rPr>
        <w:t>Купі два білеты. Адзін мне, другі — сабе. Потым строга дадала: — Глядзі ж, не баўся.</w:t>
      </w:r>
    </w:p>
    <w:p w:rsidR="006130EC" w:rsidRPr="0058339C" w:rsidRDefault="006130EC" w:rsidP="00CE2086">
      <w:pPr>
        <w:spacing w:after="0" w:line="240" w:lineRule="auto"/>
        <w:ind w:firstLine="709"/>
        <w:jc w:val="both"/>
        <w:rPr>
          <w:lang w:val="be-BY"/>
        </w:rPr>
      </w:pPr>
      <w:r w:rsidRPr="0058339C">
        <w:rPr>
          <w:lang w:val="be-BY"/>
        </w:rPr>
        <w:t>Праз якія паўгадзіны радасны Кастусь ужо імчаўся дадому, сціскаючы ў руцэ дзве сіненькія паперкі.</w:t>
      </w:r>
    </w:p>
    <w:p w:rsidR="006130EC" w:rsidRPr="0058339C" w:rsidRDefault="006130EC" w:rsidP="00CE2086">
      <w:pPr>
        <w:spacing w:after="0" w:line="240" w:lineRule="auto"/>
        <w:ind w:firstLine="709"/>
        <w:jc w:val="both"/>
        <w:rPr>
          <w:lang w:val="be-BY"/>
        </w:rPr>
      </w:pPr>
      <w:r w:rsidRPr="0058339C">
        <w:rPr>
          <w:lang w:val="be-BY"/>
        </w:rPr>
        <w:t>Усюды ў горадзе віселі цыркавыя афішы. Каля адной з афіш Кастусь спыніўся. На ёй быў цікавы малюнак: белыя сабачкі стаялі ў рад і пярэднімі лапкамі віталі мядзведзя. Як многа цікавага ўбачыць Кастусь сёння ў цырку!</w:t>
      </w:r>
    </w:p>
    <w:p w:rsidR="006130EC" w:rsidRPr="0058339C" w:rsidRDefault="006130EC" w:rsidP="00CE2086">
      <w:pPr>
        <w:spacing w:after="0" w:line="240" w:lineRule="auto"/>
        <w:ind w:firstLine="709"/>
        <w:jc w:val="both"/>
        <w:rPr>
          <w:lang w:val="be-BY"/>
        </w:rPr>
      </w:pPr>
      <w:r w:rsidRPr="0058339C">
        <w:rPr>
          <w:lang w:val="be-BY"/>
        </w:rPr>
        <w:t>Нейкі дзядзька, праходзячы міма, штурхануў хлопчыка ў плячо.</w:t>
      </w:r>
    </w:p>
    <w:p w:rsidR="006130EC" w:rsidRPr="0058339C" w:rsidRDefault="006130EC" w:rsidP="00CE2086">
      <w:pPr>
        <w:spacing w:after="0" w:line="240" w:lineRule="auto"/>
        <w:ind w:firstLine="709"/>
        <w:jc w:val="both"/>
        <w:rPr>
          <w:lang w:val="be-BY"/>
        </w:rPr>
      </w:pPr>
      <w:r w:rsidRPr="0058339C">
        <w:rPr>
          <w:lang w:val="be-BY"/>
        </w:rPr>
        <w:t>— Не бачыце, ці што? — сярдзіта сказаў Кастусь.</w:t>
      </w:r>
    </w:p>
    <w:p w:rsidR="006130EC" w:rsidRPr="0058339C" w:rsidRDefault="006130EC" w:rsidP="00CE2086">
      <w:pPr>
        <w:spacing w:after="0" w:line="240" w:lineRule="auto"/>
        <w:ind w:firstLine="709"/>
        <w:jc w:val="both"/>
        <w:rPr>
          <w:lang w:val="be-BY"/>
        </w:rPr>
      </w:pPr>
      <w:r w:rsidRPr="0058339C">
        <w:rPr>
          <w:lang w:val="be-BY"/>
        </w:rPr>
        <w:t>Дзядзька спыніўся, павярнуўся назад. На вачах у яго былі акуляры з сінімі шкельцамі, у руках ён трымаў жалезную кульбу.</w:t>
      </w:r>
    </w:p>
    <w:p w:rsidR="006130EC" w:rsidRPr="0058339C" w:rsidRDefault="006130EC" w:rsidP="00CE2086">
      <w:pPr>
        <w:spacing w:after="0" w:line="240" w:lineRule="auto"/>
        <w:ind w:firstLine="709"/>
        <w:jc w:val="both"/>
        <w:rPr>
          <w:lang w:val="be-BY"/>
        </w:rPr>
      </w:pPr>
      <w:r w:rsidRPr="0058339C">
        <w:rPr>
          <w:lang w:val="be-BY"/>
        </w:rPr>
        <w:t>— Прабач, хлопчык, — ціха прамовіў ён. Памацаўшы кульбай вакол сябе, дз</w:t>
      </w:r>
      <w:bookmarkStart w:id="0" w:name="_GoBack"/>
      <w:bookmarkEnd w:id="0"/>
      <w:r w:rsidRPr="0058339C">
        <w:rPr>
          <w:lang w:val="be-BY"/>
        </w:rPr>
        <w:t>ядзька асцярожна зрабіў некалькі крокаў.</w:t>
      </w:r>
    </w:p>
    <w:p w:rsidR="006130EC" w:rsidRPr="0058339C" w:rsidRDefault="006130EC" w:rsidP="00CE2086">
      <w:pPr>
        <w:spacing w:after="0" w:line="240" w:lineRule="auto"/>
        <w:ind w:firstLine="709"/>
        <w:jc w:val="both"/>
        <w:rPr>
          <w:lang w:val="be-BY"/>
        </w:rPr>
      </w:pPr>
      <w:r w:rsidRPr="0058339C">
        <w:rPr>
          <w:lang w:val="be-BY"/>
        </w:rPr>
        <w:t>«Сляпы», — здагадаўся Кастусь. Сляпы ішоў проста ў лужу.</w:t>
      </w:r>
    </w:p>
    <w:p w:rsidR="006130EC" w:rsidRPr="0058339C" w:rsidRDefault="006130EC" w:rsidP="00CE2086">
      <w:pPr>
        <w:spacing w:after="0" w:line="240" w:lineRule="auto"/>
        <w:ind w:firstLine="709"/>
        <w:jc w:val="both"/>
        <w:rPr>
          <w:lang w:val="be-BY"/>
        </w:rPr>
      </w:pPr>
      <w:r w:rsidRPr="0058339C">
        <w:rPr>
          <w:lang w:val="be-BY"/>
        </w:rPr>
        <w:t>— Дзядзька, вада там! — крыкнуў Кастусь.</w:t>
      </w:r>
    </w:p>
    <w:p w:rsidR="006130EC" w:rsidRPr="0058339C" w:rsidRDefault="006130EC" w:rsidP="00CE2086">
      <w:pPr>
        <w:spacing w:after="0" w:line="240" w:lineRule="auto"/>
        <w:ind w:firstLine="709"/>
        <w:jc w:val="both"/>
        <w:rPr>
          <w:lang w:val="be-BY"/>
        </w:rPr>
      </w:pPr>
      <w:r w:rsidRPr="0058339C">
        <w:rPr>
          <w:lang w:val="be-BY"/>
        </w:rPr>
        <w:t>Сляпы збочыў управа і наткнуўся на паркан.</w:t>
      </w:r>
    </w:p>
    <w:p w:rsidR="006130EC" w:rsidRPr="0058339C" w:rsidRDefault="006130EC" w:rsidP="00CE2086">
      <w:pPr>
        <w:spacing w:after="0" w:line="240" w:lineRule="auto"/>
        <w:ind w:firstLine="709"/>
        <w:jc w:val="both"/>
        <w:rPr>
          <w:lang w:val="be-BY"/>
        </w:rPr>
      </w:pPr>
      <w:r w:rsidRPr="0058339C">
        <w:rPr>
          <w:lang w:val="be-BY"/>
        </w:rPr>
        <w:t>— Паркан! — зноў крыкнуў хлопчык. Ён падбег да сляпога, узяў яго за руку, вывеў на дарогу і спытаў:</w:t>
      </w:r>
    </w:p>
    <w:p w:rsidR="006130EC" w:rsidRPr="0058339C" w:rsidRDefault="006130EC" w:rsidP="00CE2086">
      <w:pPr>
        <w:spacing w:after="0" w:line="240" w:lineRule="auto"/>
        <w:ind w:firstLine="709"/>
        <w:jc w:val="both"/>
        <w:rPr>
          <w:lang w:val="be-BY"/>
        </w:rPr>
      </w:pPr>
      <w:r w:rsidRPr="0058339C">
        <w:rPr>
          <w:lang w:val="be-BY"/>
        </w:rPr>
        <w:t>— Вам далёка ісці?</w:t>
      </w:r>
    </w:p>
    <w:p w:rsidR="006130EC" w:rsidRPr="0058339C" w:rsidRDefault="006130EC" w:rsidP="00CE2086">
      <w:pPr>
        <w:spacing w:after="0" w:line="240" w:lineRule="auto"/>
        <w:ind w:firstLine="709"/>
        <w:jc w:val="both"/>
        <w:rPr>
          <w:lang w:val="be-BY"/>
        </w:rPr>
      </w:pPr>
      <w:r w:rsidRPr="0058339C">
        <w:rPr>
          <w:lang w:val="be-BY"/>
        </w:rPr>
        <w:t>— На вакзал.</w:t>
      </w:r>
    </w:p>
    <w:p w:rsidR="006130EC" w:rsidRPr="0058339C" w:rsidRDefault="006130EC" w:rsidP="00CE2086">
      <w:pPr>
        <w:spacing w:after="0" w:line="240" w:lineRule="auto"/>
        <w:ind w:firstLine="709"/>
        <w:jc w:val="both"/>
        <w:rPr>
          <w:lang w:val="be-BY"/>
        </w:rPr>
      </w:pPr>
      <w:r w:rsidRPr="0058339C">
        <w:rPr>
          <w:lang w:val="be-BY"/>
        </w:rPr>
        <w:t>— О! — здзівіўся хлопчык. — Як жа вы дойдзеце?</w:t>
      </w:r>
    </w:p>
    <w:p w:rsidR="006130EC" w:rsidRPr="0058339C" w:rsidRDefault="006130EC" w:rsidP="00CE2086">
      <w:pPr>
        <w:spacing w:after="0" w:line="240" w:lineRule="auto"/>
        <w:ind w:firstLine="709"/>
        <w:jc w:val="both"/>
        <w:rPr>
          <w:lang w:val="be-BY"/>
        </w:rPr>
      </w:pPr>
      <w:r w:rsidRPr="0058339C">
        <w:rPr>
          <w:lang w:val="be-BY"/>
        </w:rPr>
        <w:t>— Як-небудзь.</w:t>
      </w:r>
    </w:p>
    <w:p w:rsidR="006130EC" w:rsidRPr="0058339C" w:rsidRDefault="006130EC" w:rsidP="00CE2086">
      <w:pPr>
        <w:spacing w:after="0" w:line="240" w:lineRule="auto"/>
        <w:ind w:firstLine="709"/>
        <w:jc w:val="both"/>
        <w:rPr>
          <w:lang w:val="be-BY"/>
        </w:rPr>
      </w:pPr>
      <w:r w:rsidRPr="0058339C">
        <w:rPr>
          <w:lang w:val="be-BY"/>
        </w:rPr>
        <w:t>Не выпускаючы рукі сляпога, Кастусь вёў яго спачатку па тратуары, потым па скверы. А калі дайшоў да плошчы, Кастусь спыніўся. Тут яму трэба было зварочваць дадому, а дарога на вакзал ішла налева.</w:t>
      </w:r>
    </w:p>
    <w:p w:rsidR="006130EC" w:rsidRPr="0058339C" w:rsidRDefault="006130EC" w:rsidP="00CE2086">
      <w:pPr>
        <w:spacing w:after="0" w:line="240" w:lineRule="auto"/>
        <w:ind w:firstLine="709"/>
        <w:jc w:val="both"/>
        <w:rPr>
          <w:lang w:val="be-BY"/>
        </w:rPr>
      </w:pPr>
      <w:r w:rsidRPr="0058339C">
        <w:rPr>
          <w:lang w:val="be-BY"/>
        </w:rPr>
        <w:t>— Я, дзядзька, сёння ў цырк пайду, — сказаў Кастусь, — мяне мама чакае. Бывайце.</w:t>
      </w:r>
    </w:p>
    <w:p w:rsidR="006130EC" w:rsidRPr="0058339C" w:rsidRDefault="006130EC" w:rsidP="00CE2086">
      <w:pPr>
        <w:spacing w:after="0" w:line="240" w:lineRule="auto"/>
        <w:ind w:firstLine="709"/>
        <w:jc w:val="both"/>
        <w:rPr>
          <w:lang w:val="be-BY"/>
        </w:rPr>
      </w:pPr>
      <w:r w:rsidRPr="0058339C">
        <w:rPr>
          <w:lang w:val="be-BY"/>
        </w:rPr>
        <w:t>— Бывай. Дзякуй табе.</w:t>
      </w:r>
    </w:p>
    <w:p w:rsidR="006130EC" w:rsidRPr="0058339C" w:rsidRDefault="006130EC" w:rsidP="00CE2086">
      <w:pPr>
        <w:spacing w:after="0" w:line="240" w:lineRule="auto"/>
        <w:ind w:firstLine="709"/>
        <w:jc w:val="both"/>
        <w:rPr>
          <w:lang w:val="be-BY"/>
        </w:rPr>
      </w:pPr>
      <w:r w:rsidRPr="0058339C">
        <w:rPr>
          <w:lang w:val="be-BY"/>
        </w:rPr>
        <w:t xml:space="preserve">Кастусь пабег. Ужо ля самага дома ён азірнуўся і ўбачыў, што сляпы стаіць на тратуары і ніяк не асмельваецца перайсці плошчу. Машыны ішлі ды ішлі бясконцым патокам. Грузавыя і легкавыя, тралейбусы і аўтобусы. А сляпы ўсё стаяў і </w:t>
      </w:r>
      <w:r w:rsidRPr="0058339C">
        <w:rPr>
          <w:lang w:val="be-BY"/>
        </w:rPr>
        <w:lastRenderedPageBreak/>
        <w:t>нецярпліва пастукваў кульбай. «Ён адзін не пяройдзе, — падумаў Кастусь, — трэба дапамагчы».</w:t>
      </w:r>
    </w:p>
    <w:p w:rsidR="006130EC" w:rsidRPr="0058339C" w:rsidRDefault="006130EC" w:rsidP="00CE2086">
      <w:pPr>
        <w:spacing w:after="0" w:line="240" w:lineRule="auto"/>
        <w:ind w:firstLine="709"/>
        <w:jc w:val="both"/>
        <w:rPr>
          <w:lang w:val="be-BY"/>
        </w:rPr>
      </w:pPr>
      <w:r w:rsidRPr="0058339C">
        <w:rPr>
          <w:lang w:val="be-BY"/>
        </w:rPr>
        <w:t>Кастусь падбег да сляпога і зноў узяў яго за руку.</w:t>
      </w:r>
    </w:p>
    <w:p w:rsidR="006130EC" w:rsidRPr="0058339C" w:rsidRDefault="006130EC" w:rsidP="00CE2086">
      <w:pPr>
        <w:spacing w:after="0" w:line="240" w:lineRule="auto"/>
        <w:ind w:firstLine="709"/>
        <w:jc w:val="both"/>
        <w:rPr>
          <w:lang w:val="be-BY"/>
        </w:rPr>
      </w:pPr>
      <w:r w:rsidRPr="0058339C">
        <w:rPr>
          <w:lang w:val="be-BY"/>
        </w:rPr>
        <w:t>Сляпы пазнаў хлопчыка, моўчкі кіўнуў галавой і пакрочыў следам за ім.</w:t>
      </w:r>
    </w:p>
    <w:sectPr w:rsidR="006130EC" w:rsidRPr="0058339C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BFC" w:rsidRDefault="00127BFC" w:rsidP="00BB305B">
      <w:pPr>
        <w:spacing w:after="0" w:line="240" w:lineRule="auto"/>
      </w:pPr>
      <w:r>
        <w:separator/>
      </w:r>
    </w:p>
  </w:endnote>
  <w:endnote w:type="continuationSeparator" w:id="0">
    <w:p w:rsidR="00127BFC" w:rsidRDefault="00127BF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E208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E208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130E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130E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E208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E208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BFC" w:rsidRDefault="00127BFC" w:rsidP="00BB305B">
      <w:pPr>
        <w:spacing w:after="0" w:line="240" w:lineRule="auto"/>
      </w:pPr>
      <w:r>
        <w:separator/>
      </w:r>
    </w:p>
  </w:footnote>
  <w:footnote w:type="continuationSeparator" w:id="0">
    <w:p w:rsidR="00127BFC" w:rsidRDefault="00127BF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0EC"/>
    <w:rsid w:val="00127BFC"/>
    <w:rsid w:val="0015338B"/>
    <w:rsid w:val="001B3739"/>
    <w:rsid w:val="001B7733"/>
    <w:rsid w:val="00226794"/>
    <w:rsid w:val="00310E12"/>
    <w:rsid w:val="0039181F"/>
    <w:rsid w:val="0040592E"/>
    <w:rsid w:val="004D48A0"/>
    <w:rsid w:val="005028F6"/>
    <w:rsid w:val="00536688"/>
    <w:rsid w:val="005766DB"/>
    <w:rsid w:val="0058339C"/>
    <w:rsid w:val="005A657C"/>
    <w:rsid w:val="005B3CE5"/>
    <w:rsid w:val="005E3F33"/>
    <w:rsid w:val="005F3A80"/>
    <w:rsid w:val="006130EC"/>
    <w:rsid w:val="006C1F9A"/>
    <w:rsid w:val="007F06E6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CE2086"/>
    <w:rsid w:val="00E17A86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130E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130EC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130E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130EC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30FB1-9D78-4A61-B7BD-E096F16B6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Білеты ў цырк</dc:title>
  <dc:creator>Хомчанка В.</dc:creator>
  <cp:lastModifiedBy>Олеся</cp:lastModifiedBy>
  <cp:revision>4</cp:revision>
  <dcterms:created xsi:type="dcterms:W3CDTF">2016-03-09T08:09:00Z</dcterms:created>
  <dcterms:modified xsi:type="dcterms:W3CDTF">2016-03-09T09:05:00Z</dcterms:modified>
  <cp:category>Произведения писателей белорусских</cp:category>
</cp:coreProperties>
</file>