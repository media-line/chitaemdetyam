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0C1" w:rsidRPr="00BF5EB7" w:rsidRDefault="00C410C1" w:rsidP="00C410C1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Черёмуха</w:t>
      </w:r>
      <w:r w:rsidRPr="00BF5EB7">
        <w:br/>
      </w:r>
      <w:r w:rsidRPr="00BF5EB7">
        <w:rPr>
          <w:b w:val="0"/>
          <w:i/>
          <w:sz w:val="20"/>
          <w:szCs w:val="20"/>
        </w:rPr>
        <w:t>Сергей Есенин</w:t>
      </w:r>
    </w:p>
    <w:p w:rsidR="00C410C1" w:rsidRPr="00BF5EB7" w:rsidRDefault="00C410C1" w:rsidP="00C410C1">
      <w:pPr>
        <w:pStyle w:val="11"/>
        <w:jc w:val="both"/>
        <w:rPr>
          <w:b w:val="0"/>
          <w:sz w:val="28"/>
          <w:szCs w:val="28"/>
        </w:rPr>
      </w:pPr>
    </w:p>
    <w:p w:rsidR="00C410C1" w:rsidRPr="00BF5EB7" w:rsidRDefault="00C410C1" w:rsidP="00C410C1">
      <w:pPr>
        <w:pStyle w:val="11"/>
        <w:jc w:val="both"/>
        <w:rPr>
          <w:b w:val="0"/>
          <w:sz w:val="28"/>
          <w:szCs w:val="28"/>
        </w:rPr>
      </w:pP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Черёмуха</w:t>
      </w:r>
      <w:r w:rsidRPr="00BF5EB7">
        <w:rPr>
          <w:b w:val="0"/>
          <w:sz w:val="28"/>
          <w:szCs w:val="28"/>
        </w:rPr>
        <w:t xml:space="preserve"> душистая</w:t>
      </w: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 весною расцвела</w:t>
      </w: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ветки золотистые,</w:t>
      </w: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Что кудри, завила.</w:t>
      </w: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Кругом роса медвяная</w:t>
      </w: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Сползает по коре,</w:t>
      </w: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Под нею зелень пряная</w:t>
      </w: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Сияет в серебре.</w:t>
      </w: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А рядом, у проталинки,</w:t>
      </w: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 траве, между корней,</w:t>
      </w: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Бежит, струится маленький</w:t>
      </w: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Серебряный ручей.</w:t>
      </w: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Черёмуха</w:t>
      </w:r>
      <w:r w:rsidRPr="00BF5EB7">
        <w:rPr>
          <w:b w:val="0"/>
          <w:sz w:val="28"/>
          <w:szCs w:val="28"/>
        </w:rPr>
        <w:t xml:space="preserve"> душистая</w:t>
      </w: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Развесившись, стоит,</w:t>
      </w: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А зелень золотистая</w:t>
      </w: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 солнышке горит.</w:t>
      </w: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Ручей волной гремучею</w:t>
      </w: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Все ветки </w:t>
      </w:r>
      <w:r w:rsidRPr="00BF5EB7">
        <w:rPr>
          <w:b w:val="0"/>
          <w:sz w:val="28"/>
          <w:szCs w:val="28"/>
        </w:rPr>
        <w:t>обдаёт</w:t>
      </w: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вкрадчиво под кручею</w:t>
      </w:r>
    </w:p>
    <w:p w:rsidR="00C410C1" w:rsidRPr="00BF5EB7" w:rsidRDefault="00C410C1" w:rsidP="00C410C1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Ей песенки </w:t>
      </w:r>
      <w:r w:rsidRPr="00BF5EB7">
        <w:rPr>
          <w:b w:val="0"/>
          <w:sz w:val="28"/>
          <w:szCs w:val="28"/>
        </w:rPr>
        <w:t>поёт</w:t>
      </w:r>
      <w:r w:rsidRPr="00BF5EB7">
        <w:rPr>
          <w:b w:val="0"/>
          <w:sz w:val="28"/>
          <w:szCs w:val="28"/>
        </w:rPr>
        <w:t>.</w:t>
      </w:r>
      <w:bookmarkStart w:id="0" w:name="_GoBack"/>
      <w:bookmarkEnd w:id="0"/>
    </w:p>
    <w:sectPr w:rsidR="00C410C1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3D2" w:rsidRDefault="00B223D2" w:rsidP="00BB305B">
      <w:pPr>
        <w:spacing w:after="0" w:line="240" w:lineRule="auto"/>
      </w:pPr>
      <w:r>
        <w:separator/>
      </w:r>
    </w:p>
  </w:endnote>
  <w:endnote w:type="continuationSeparator" w:id="0">
    <w:p w:rsidR="00B223D2" w:rsidRDefault="00B223D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410C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410C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410C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410C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410C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410C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3D2" w:rsidRDefault="00B223D2" w:rsidP="00BB305B">
      <w:pPr>
        <w:spacing w:after="0" w:line="240" w:lineRule="auto"/>
      </w:pPr>
      <w:r>
        <w:separator/>
      </w:r>
    </w:p>
  </w:footnote>
  <w:footnote w:type="continuationSeparator" w:id="0">
    <w:p w:rsidR="00B223D2" w:rsidRDefault="00B223D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C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223D2"/>
    <w:rsid w:val="00BB305B"/>
    <w:rsid w:val="00BF3769"/>
    <w:rsid w:val="00C1441D"/>
    <w:rsid w:val="00C410C1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410C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410C1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410C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410C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410C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410C1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410C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410C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DE558-117D-4B06-9F5E-8B8882715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Черёмуха</dc:title>
  <dc:creator>Есенин С.</dc:creator>
  <cp:lastModifiedBy>Олеся</cp:lastModifiedBy>
  <cp:revision>1</cp:revision>
  <dcterms:created xsi:type="dcterms:W3CDTF">2016-03-16T03:36:00Z</dcterms:created>
  <dcterms:modified xsi:type="dcterms:W3CDTF">2016-03-16T03:37:00Z</dcterms:modified>
  <cp:category>Произведения поэтов русских</cp:category>
  <dc:language>рус.</dc:language>
</cp:coreProperties>
</file>