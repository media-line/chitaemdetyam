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E5B" w:rsidRPr="005C32E7" w:rsidRDefault="00747E5B" w:rsidP="00747E5B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К</w:t>
      </w:r>
      <w:r>
        <w:t xml:space="preserve">то </w:t>
      </w:r>
      <w:r w:rsidRPr="005C32E7">
        <w:t>это?</w:t>
      </w:r>
      <w:r w:rsidRPr="005C32E7">
        <w:br/>
      </w:r>
      <w:r w:rsidRPr="005C32E7">
        <w:rPr>
          <w:b w:val="0"/>
          <w:i/>
          <w:sz w:val="18"/>
          <w:szCs w:val="18"/>
        </w:rPr>
        <w:t>С</w:t>
      </w:r>
      <w:r>
        <w:rPr>
          <w:b w:val="0"/>
          <w:i/>
          <w:sz w:val="18"/>
          <w:szCs w:val="18"/>
        </w:rPr>
        <w:t>ергей</w:t>
      </w:r>
      <w:r w:rsidRPr="005C32E7">
        <w:rPr>
          <w:b w:val="0"/>
          <w:i/>
          <w:sz w:val="18"/>
          <w:szCs w:val="18"/>
        </w:rPr>
        <w:t xml:space="preserve"> Городецкий</w:t>
      </w:r>
    </w:p>
    <w:p w:rsidR="00747E5B" w:rsidRPr="005C32E7" w:rsidRDefault="00747E5B" w:rsidP="00747E5B"/>
    <w:p w:rsidR="00747E5B" w:rsidRPr="005C32E7" w:rsidRDefault="00747E5B" w:rsidP="00747E5B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>Папа важный, краснолапый,</w:t>
      </w:r>
    </w:p>
    <w:p w:rsidR="00747E5B" w:rsidRPr="005C32E7" w:rsidRDefault="00747E5B" w:rsidP="00747E5B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>Мама беленькая вся,</w:t>
      </w:r>
    </w:p>
    <w:p w:rsidR="00747E5B" w:rsidRPr="005C32E7" w:rsidRDefault="00747E5B" w:rsidP="00747E5B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 xml:space="preserve">Детки </w:t>
      </w:r>
      <w:r w:rsidRPr="005C32E7">
        <w:rPr>
          <w:szCs w:val="28"/>
        </w:rPr>
        <w:t>жёлтые</w:t>
      </w:r>
      <w:r w:rsidRPr="005C32E7">
        <w:rPr>
          <w:szCs w:val="28"/>
        </w:rPr>
        <w:t xml:space="preserve"> у папы, —</w:t>
      </w:r>
    </w:p>
    <w:p w:rsidR="00747E5B" w:rsidRPr="005C32E7" w:rsidRDefault="00747E5B" w:rsidP="00747E5B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>Чья ж гуляет тут семья?</w:t>
      </w:r>
      <w:bookmarkStart w:id="0" w:name="_GoBack"/>
      <w:bookmarkEnd w:id="0"/>
    </w:p>
    <w:sectPr w:rsidR="00747E5B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D6A" w:rsidRDefault="00C94D6A" w:rsidP="00BB305B">
      <w:pPr>
        <w:spacing w:after="0" w:line="240" w:lineRule="auto"/>
      </w:pPr>
      <w:r>
        <w:separator/>
      </w:r>
    </w:p>
  </w:endnote>
  <w:endnote w:type="continuationSeparator" w:id="0">
    <w:p w:rsidR="00C94D6A" w:rsidRDefault="00C94D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47E5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47E5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47E5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47E5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47E5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47E5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D6A" w:rsidRDefault="00C94D6A" w:rsidP="00BB305B">
      <w:pPr>
        <w:spacing w:after="0" w:line="240" w:lineRule="auto"/>
      </w:pPr>
      <w:r>
        <w:separator/>
      </w:r>
    </w:p>
  </w:footnote>
  <w:footnote w:type="continuationSeparator" w:id="0">
    <w:p w:rsidR="00C94D6A" w:rsidRDefault="00C94D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5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47E5B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94D6A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47E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47E5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47E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47E5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96A2A-D3D4-46F2-BAEF-7E3CFC4E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Кто это</dc:title>
  <dc:creator>Городецкий С.</dc:creator>
  <cp:lastModifiedBy>Олеся</cp:lastModifiedBy>
  <cp:revision>1</cp:revision>
  <dcterms:created xsi:type="dcterms:W3CDTF">2016-03-16T02:57:00Z</dcterms:created>
  <dcterms:modified xsi:type="dcterms:W3CDTF">2016-03-16T02:58:00Z</dcterms:modified>
  <cp:category>Произведения поэтов русских</cp:category>
  <dc:language>рус.</dc:language>
</cp:coreProperties>
</file>