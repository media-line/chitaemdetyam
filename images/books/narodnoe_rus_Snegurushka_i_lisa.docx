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822" w:rsidRPr="00F17822" w:rsidRDefault="00F17822" w:rsidP="00F17822">
      <w:pPr>
        <w:pStyle w:val="11"/>
        <w:outlineLvl w:val="1"/>
        <w:rPr>
          <w:b w:val="0"/>
          <w:i/>
          <w:sz w:val="20"/>
          <w:szCs w:val="20"/>
        </w:rPr>
      </w:pPr>
      <w:r w:rsidRPr="00EB3E80">
        <w:t>Снегурушка и лиса</w:t>
      </w:r>
      <w:r>
        <w:br/>
      </w:r>
      <w:r w:rsidRPr="00F17822">
        <w:rPr>
          <w:b w:val="0"/>
          <w:i/>
          <w:sz w:val="20"/>
          <w:szCs w:val="20"/>
        </w:rPr>
        <w:t>Русская народная</w:t>
      </w:r>
      <w:r w:rsidRPr="00F17822">
        <w:rPr>
          <w:b w:val="0"/>
          <w:i/>
          <w:sz w:val="20"/>
          <w:szCs w:val="20"/>
        </w:rPr>
        <w:t xml:space="preserve"> сказка</w:t>
      </w:r>
      <w:r w:rsidRPr="00F17822">
        <w:rPr>
          <w:b w:val="0"/>
          <w:i/>
          <w:sz w:val="20"/>
          <w:szCs w:val="20"/>
        </w:rPr>
        <w:t xml:space="preserve"> в обр</w:t>
      </w:r>
      <w:r w:rsidRPr="00F17822">
        <w:rPr>
          <w:b w:val="0"/>
          <w:i/>
          <w:sz w:val="20"/>
          <w:szCs w:val="20"/>
        </w:rPr>
        <w:t>аботке</w:t>
      </w:r>
      <w:r w:rsidRPr="00F17822">
        <w:rPr>
          <w:b w:val="0"/>
          <w:i/>
          <w:sz w:val="20"/>
          <w:szCs w:val="20"/>
        </w:rPr>
        <w:t xml:space="preserve"> М. Булатова</w:t>
      </w:r>
    </w:p>
    <w:p w:rsidR="00F17822" w:rsidRPr="00F17822" w:rsidRDefault="00F17822" w:rsidP="00F17822">
      <w:pPr>
        <w:spacing w:after="0" w:line="240" w:lineRule="auto"/>
        <w:ind w:firstLine="709"/>
        <w:rPr>
          <w:lang w:eastAsia="en-US"/>
        </w:rPr>
      </w:pPr>
    </w:p>
    <w:p w:rsidR="00F17822" w:rsidRPr="00EB3E80" w:rsidRDefault="00F17822" w:rsidP="00F1782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Жили — </w:t>
      </w:r>
      <w:r w:rsidRPr="00EB3E80">
        <w:rPr>
          <w:szCs w:val="28"/>
        </w:rPr>
        <w:t>были старик со старухой, у них</w:t>
      </w:r>
      <w:r>
        <w:rPr>
          <w:szCs w:val="28"/>
        </w:rPr>
        <w:t xml:space="preserve"> </w:t>
      </w:r>
      <w:r w:rsidRPr="00EB3E80">
        <w:rPr>
          <w:szCs w:val="28"/>
        </w:rPr>
        <w:t>была внучка Снегурушка.</w:t>
      </w:r>
    </w:p>
    <w:p w:rsidR="00F17822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 xml:space="preserve">Собрались </w:t>
      </w:r>
      <w:r>
        <w:rPr>
          <w:szCs w:val="28"/>
        </w:rPr>
        <w:t>её</w:t>
      </w:r>
      <w:r w:rsidRPr="00EB3E80">
        <w:rPr>
          <w:szCs w:val="28"/>
        </w:rPr>
        <w:t xml:space="preserve"> подружки в лес по </w:t>
      </w:r>
      <w:proofErr w:type="gramStart"/>
      <w:r w:rsidRPr="00EB3E80">
        <w:rPr>
          <w:szCs w:val="28"/>
        </w:rPr>
        <w:t>ягоды</w:t>
      </w:r>
      <w:proofErr w:type="gramEnd"/>
      <w:r w:rsidRPr="00EB3E80">
        <w:rPr>
          <w:szCs w:val="28"/>
        </w:rPr>
        <w:t xml:space="preserve"> и</w:t>
      </w:r>
      <w:r>
        <w:rPr>
          <w:szCs w:val="28"/>
        </w:rPr>
        <w:t xml:space="preserve"> </w:t>
      </w:r>
      <w:r w:rsidRPr="00EB3E80">
        <w:rPr>
          <w:szCs w:val="28"/>
        </w:rPr>
        <w:t>пришли звать с собой Снегурушку. Старик</w:t>
      </w:r>
      <w:r>
        <w:rPr>
          <w:szCs w:val="28"/>
        </w:rPr>
        <w:t xml:space="preserve"> </w:t>
      </w:r>
      <w:r w:rsidRPr="00EB3E80">
        <w:rPr>
          <w:szCs w:val="28"/>
        </w:rPr>
        <w:t xml:space="preserve">со старухой долго не соглашались, но </w:t>
      </w:r>
      <w:proofErr w:type="gramStart"/>
      <w:r w:rsidRPr="00EB3E80">
        <w:rPr>
          <w:szCs w:val="28"/>
        </w:rPr>
        <w:t>наконец</w:t>
      </w:r>
      <w:proofErr w:type="gramEnd"/>
      <w:r>
        <w:rPr>
          <w:szCs w:val="28"/>
        </w:rPr>
        <w:t xml:space="preserve"> </w:t>
      </w:r>
      <w:r w:rsidRPr="00EB3E80">
        <w:rPr>
          <w:szCs w:val="28"/>
        </w:rPr>
        <w:t xml:space="preserve">отпустили </w:t>
      </w:r>
      <w:r>
        <w:rPr>
          <w:szCs w:val="28"/>
        </w:rPr>
        <w:t>её</w:t>
      </w:r>
      <w:r w:rsidRPr="00EB3E80">
        <w:rPr>
          <w:szCs w:val="28"/>
        </w:rPr>
        <w:t xml:space="preserve"> и велели не отставать от подруг.</w:t>
      </w:r>
    </w:p>
    <w:p w:rsidR="00F17822" w:rsidRPr="00EB3E80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>Пришли девушки в лес, стали собирать ягоды — деревце за деревце, кустик за кустик,</w:t>
      </w:r>
      <w:r>
        <w:rPr>
          <w:szCs w:val="28"/>
        </w:rPr>
        <w:t xml:space="preserve"> </w:t>
      </w:r>
      <w:r w:rsidRPr="00EB3E80">
        <w:rPr>
          <w:szCs w:val="28"/>
        </w:rPr>
        <w:t>Снегурушка и отстала от своих подруг. Они</w:t>
      </w:r>
      <w:r>
        <w:rPr>
          <w:szCs w:val="28"/>
        </w:rPr>
        <w:t xml:space="preserve"> </w:t>
      </w:r>
      <w:r w:rsidRPr="00EB3E80">
        <w:rPr>
          <w:szCs w:val="28"/>
        </w:rPr>
        <w:t xml:space="preserve">аукали </w:t>
      </w:r>
      <w:r>
        <w:rPr>
          <w:szCs w:val="28"/>
        </w:rPr>
        <w:t>её</w:t>
      </w:r>
      <w:r w:rsidRPr="00EB3E80">
        <w:rPr>
          <w:szCs w:val="28"/>
        </w:rPr>
        <w:t xml:space="preserve">, аукали, но Снегурушка не </w:t>
      </w:r>
      <w:proofErr w:type="gramStart"/>
      <w:r w:rsidRPr="00EB3E80">
        <w:rPr>
          <w:szCs w:val="28"/>
        </w:rPr>
        <w:t>слыхала</w:t>
      </w:r>
      <w:proofErr w:type="gramEnd"/>
      <w:r w:rsidRPr="00EB3E80">
        <w:rPr>
          <w:szCs w:val="28"/>
        </w:rPr>
        <w:t>.</w:t>
      </w:r>
      <w:r>
        <w:rPr>
          <w:szCs w:val="28"/>
        </w:rPr>
        <w:t xml:space="preserve"> </w:t>
      </w:r>
      <w:r w:rsidRPr="00EB3E80">
        <w:rPr>
          <w:szCs w:val="28"/>
        </w:rPr>
        <w:t>Уж стало темно, подружки пошли домой.</w:t>
      </w:r>
    </w:p>
    <w:p w:rsidR="00F17822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>А Снегурушка ходила, ходила по лесу, совсем</w:t>
      </w:r>
      <w:r>
        <w:rPr>
          <w:szCs w:val="28"/>
        </w:rPr>
        <w:t xml:space="preserve"> </w:t>
      </w:r>
      <w:r w:rsidRPr="00EB3E80">
        <w:rPr>
          <w:szCs w:val="28"/>
        </w:rPr>
        <w:t>заблудилась. Поняла она, что осталась в лесу</w:t>
      </w:r>
      <w:r>
        <w:rPr>
          <w:szCs w:val="28"/>
        </w:rPr>
        <w:t xml:space="preserve"> </w:t>
      </w:r>
      <w:r w:rsidRPr="00EB3E80">
        <w:rPr>
          <w:szCs w:val="28"/>
        </w:rPr>
        <w:t>одна, залезла на дерево, уселась на ветку и</w:t>
      </w:r>
      <w:r>
        <w:rPr>
          <w:szCs w:val="28"/>
        </w:rPr>
        <w:t xml:space="preserve"> </w:t>
      </w:r>
      <w:r w:rsidRPr="00EB3E80">
        <w:rPr>
          <w:szCs w:val="28"/>
        </w:rPr>
        <w:t xml:space="preserve">стала горько плакать, </w:t>
      </w:r>
      <w:proofErr w:type="gramStart"/>
      <w:r w:rsidRPr="00EB3E80">
        <w:rPr>
          <w:szCs w:val="28"/>
        </w:rPr>
        <w:t>припеваючи</w:t>
      </w:r>
      <w:proofErr w:type="gramEnd"/>
      <w:r w:rsidRPr="00EB3E80">
        <w:rPr>
          <w:szCs w:val="28"/>
        </w:rPr>
        <w:t>:</w:t>
      </w:r>
    </w:p>
    <w:p w:rsidR="00F17822" w:rsidRDefault="00F17822" w:rsidP="00F17822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F17822" w:rsidRPr="00D140D8" w:rsidRDefault="00F17822" w:rsidP="00F17822">
      <w:pPr>
        <w:spacing w:after="0" w:line="240" w:lineRule="auto"/>
        <w:ind w:left="2835"/>
        <w:jc w:val="both"/>
        <w:rPr>
          <w:szCs w:val="24"/>
        </w:rPr>
      </w:pPr>
      <w:r w:rsidRPr="00D140D8">
        <w:rPr>
          <w:szCs w:val="24"/>
        </w:rPr>
        <w:t xml:space="preserve">Ay, </w:t>
      </w:r>
      <w:proofErr w:type="gramStart"/>
      <w:r w:rsidRPr="00D140D8">
        <w:rPr>
          <w:szCs w:val="24"/>
        </w:rPr>
        <w:t>ау</w:t>
      </w:r>
      <w:proofErr w:type="gramEnd"/>
      <w:r w:rsidRPr="00D140D8">
        <w:rPr>
          <w:szCs w:val="24"/>
        </w:rPr>
        <w:t>, Снегурушка!</w:t>
      </w:r>
    </w:p>
    <w:p w:rsidR="00F17822" w:rsidRPr="00D140D8" w:rsidRDefault="00F17822" w:rsidP="00F17822">
      <w:pPr>
        <w:spacing w:after="0" w:line="240" w:lineRule="auto"/>
        <w:ind w:left="2835"/>
        <w:jc w:val="both"/>
        <w:rPr>
          <w:szCs w:val="24"/>
        </w:rPr>
      </w:pPr>
      <w:r w:rsidRPr="00D140D8">
        <w:rPr>
          <w:szCs w:val="24"/>
        </w:rPr>
        <w:t xml:space="preserve">Ау, </w:t>
      </w:r>
      <w:proofErr w:type="gramStart"/>
      <w:r w:rsidRPr="00D140D8">
        <w:rPr>
          <w:szCs w:val="24"/>
        </w:rPr>
        <w:t>ау</w:t>
      </w:r>
      <w:proofErr w:type="gramEnd"/>
      <w:r w:rsidRPr="00D140D8">
        <w:rPr>
          <w:szCs w:val="24"/>
        </w:rPr>
        <w:t>, голубушка!</w:t>
      </w:r>
    </w:p>
    <w:p w:rsidR="00F17822" w:rsidRPr="00D140D8" w:rsidRDefault="00F17822" w:rsidP="00F17822">
      <w:pPr>
        <w:spacing w:after="0" w:line="240" w:lineRule="auto"/>
        <w:ind w:left="2835"/>
        <w:jc w:val="both"/>
        <w:rPr>
          <w:szCs w:val="24"/>
        </w:rPr>
      </w:pPr>
      <w:r w:rsidRPr="00D140D8">
        <w:rPr>
          <w:szCs w:val="24"/>
        </w:rPr>
        <w:t>У дедушки, у бабушки</w:t>
      </w:r>
    </w:p>
    <w:p w:rsidR="00F17822" w:rsidRPr="00D140D8" w:rsidRDefault="00F17822" w:rsidP="00F17822">
      <w:pPr>
        <w:spacing w:after="0" w:line="240" w:lineRule="auto"/>
        <w:ind w:left="2835"/>
        <w:jc w:val="both"/>
        <w:rPr>
          <w:szCs w:val="24"/>
        </w:rPr>
      </w:pPr>
      <w:r w:rsidRPr="00D140D8">
        <w:rPr>
          <w:szCs w:val="24"/>
        </w:rPr>
        <w:t>Была внучка Снегурушка,</w:t>
      </w:r>
    </w:p>
    <w:p w:rsidR="00F17822" w:rsidRPr="00D140D8" w:rsidRDefault="00F17822" w:rsidP="00F17822">
      <w:pPr>
        <w:spacing w:after="0" w:line="240" w:lineRule="auto"/>
        <w:ind w:left="2835"/>
        <w:jc w:val="both"/>
        <w:rPr>
          <w:szCs w:val="24"/>
        </w:rPr>
      </w:pPr>
      <w:r>
        <w:rPr>
          <w:szCs w:val="24"/>
        </w:rPr>
        <w:t>Её</w:t>
      </w:r>
      <w:r w:rsidRPr="00D140D8">
        <w:rPr>
          <w:szCs w:val="24"/>
        </w:rPr>
        <w:t xml:space="preserve"> подружки в лес заманили,</w:t>
      </w:r>
    </w:p>
    <w:p w:rsidR="00F17822" w:rsidRDefault="00F17822" w:rsidP="00F17822">
      <w:pPr>
        <w:spacing w:after="0" w:line="240" w:lineRule="auto"/>
        <w:ind w:left="2835"/>
        <w:jc w:val="both"/>
        <w:rPr>
          <w:szCs w:val="24"/>
        </w:rPr>
      </w:pPr>
      <w:r w:rsidRPr="00D140D8">
        <w:rPr>
          <w:szCs w:val="24"/>
        </w:rPr>
        <w:t>Заманили — покинули!</w:t>
      </w:r>
    </w:p>
    <w:p w:rsidR="00F17822" w:rsidRPr="00D140D8" w:rsidRDefault="00F17822" w:rsidP="00F17822">
      <w:pPr>
        <w:spacing w:after="0" w:line="240" w:lineRule="auto"/>
        <w:ind w:left="2835" w:firstLine="709"/>
        <w:jc w:val="both"/>
        <w:rPr>
          <w:szCs w:val="24"/>
        </w:rPr>
      </w:pPr>
    </w:p>
    <w:p w:rsidR="00F17822" w:rsidRPr="00EB3E80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>Идёт</w:t>
      </w:r>
      <w:r w:rsidRPr="00EB3E80">
        <w:rPr>
          <w:szCs w:val="28"/>
        </w:rPr>
        <w:t xml:space="preserve"> медведь и спрашивает:</w:t>
      </w:r>
    </w:p>
    <w:p w:rsidR="00F17822" w:rsidRPr="00EB3E80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>— О чем ты, Снегурушка, плачешь?</w:t>
      </w:r>
    </w:p>
    <w:p w:rsidR="00F17822" w:rsidRPr="00EB3E80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 xml:space="preserve">— Как мне, </w:t>
      </w:r>
      <w:proofErr w:type="spellStart"/>
      <w:r w:rsidRPr="00EB3E80">
        <w:rPr>
          <w:szCs w:val="28"/>
        </w:rPr>
        <w:t>медведюшка</w:t>
      </w:r>
      <w:proofErr w:type="spellEnd"/>
      <w:r w:rsidRPr="00EB3E80">
        <w:rPr>
          <w:szCs w:val="28"/>
        </w:rPr>
        <w:t>, не плакать! Я одна</w:t>
      </w:r>
      <w:r>
        <w:rPr>
          <w:szCs w:val="28"/>
        </w:rPr>
        <w:t xml:space="preserve"> </w:t>
      </w:r>
      <w:r w:rsidRPr="00EB3E80">
        <w:rPr>
          <w:szCs w:val="28"/>
        </w:rPr>
        <w:t>у дедушки, у бабушки внучка Снегурушка,</w:t>
      </w:r>
      <w:r>
        <w:rPr>
          <w:szCs w:val="28"/>
        </w:rPr>
        <w:t xml:space="preserve"> </w:t>
      </w:r>
      <w:r w:rsidRPr="00EB3E80">
        <w:rPr>
          <w:szCs w:val="28"/>
        </w:rPr>
        <w:t>меня подружки в лес заманили, заманивши —</w:t>
      </w:r>
      <w:r>
        <w:rPr>
          <w:szCs w:val="28"/>
        </w:rPr>
        <w:t xml:space="preserve"> </w:t>
      </w:r>
      <w:r w:rsidRPr="00EB3E80">
        <w:rPr>
          <w:szCs w:val="28"/>
        </w:rPr>
        <w:t>покинули!..</w:t>
      </w:r>
    </w:p>
    <w:p w:rsidR="00F17822" w:rsidRPr="00EB3E80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>— Слезай, я тебя отнесу к дедушке и бабушке!</w:t>
      </w:r>
    </w:p>
    <w:p w:rsidR="00F17822" w:rsidRPr="00EB3E80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>— Нет, я тебя боюсь, ты меня съешь!</w:t>
      </w:r>
    </w:p>
    <w:p w:rsidR="00F17822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 xml:space="preserve">Медведь </w:t>
      </w:r>
      <w:r w:rsidR="00B11F9D" w:rsidRPr="00EB3E80">
        <w:rPr>
          <w:szCs w:val="28"/>
        </w:rPr>
        <w:t>ушёл</w:t>
      </w:r>
      <w:r w:rsidRPr="00EB3E80">
        <w:rPr>
          <w:szCs w:val="28"/>
        </w:rPr>
        <w:t xml:space="preserve"> от н</w:t>
      </w:r>
      <w:r>
        <w:rPr>
          <w:szCs w:val="28"/>
        </w:rPr>
        <w:t>её</w:t>
      </w:r>
      <w:r w:rsidRPr="00EB3E80">
        <w:rPr>
          <w:szCs w:val="28"/>
        </w:rPr>
        <w:t>. Она опять заплакала,</w:t>
      </w:r>
      <w:r>
        <w:rPr>
          <w:szCs w:val="28"/>
        </w:rPr>
        <w:t xml:space="preserve"> </w:t>
      </w:r>
      <w:proofErr w:type="gramStart"/>
      <w:r w:rsidRPr="00EB3E80">
        <w:rPr>
          <w:szCs w:val="28"/>
        </w:rPr>
        <w:t>припеваючи</w:t>
      </w:r>
      <w:proofErr w:type="gramEnd"/>
      <w:r w:rsidRPr="00EB3E80">
        <w:rPr>
          <w:szCs w:val="28"/>
        </w:rPr>
        <w:t>:</w:t>
      </w:r>
    </w:p>
    <w:p w:rsidR="00F17822" w:rsidRPr="00EB3E80" w:rsidRDefault="00F17822" w:rsidP="00F17822">
      <w:pPr>
        <w:spacing w:after="0" w:line="240" w:lineRule="auto"/>
        <w:ind w:firstLine="709"/>
        <w:jc w:val="both"/>
        <w:rPr>
          <w:szCs w:val="28"/>
        </w:rPr>
      </w:pPr>
    </w:p>
    <w:p w:rsidR="00F17822" w:rsidRPr="00D140D8" w:rsidRDefault="00F17822" w:rsidP="00F17822">
      <w:pPr>
        <w:spacing w:after="0" w:line="240" w:lineRule="auto"/>
        <w:ind w:left="2835" w:firstLine="709"/>
        <w:jc w:val="both"/>
        <w:rPr>
          <w:szCs w:val="24"/>
        </w:rPr>
      </w:pPr>
      <w:r w:rsidRPr="00D140D8">
        <w:rPr>
          <w:szCs w:val="24"/>
        </w:rPr>
        <w:t xml:space="preserve">Ay, </w:t>
      </w:r>
      <w:proofErr w:type="gramStart"/>
      <w:r w:rsidRPr="00D140D8">
        <w:rPr>
          <w:szCs w:val="24"/>
        </w:rPr>
        <w:t>ау</w:t>
      </w:r>
      <w:proofErr w:type="gramEnd"/>
      <w:r w:rsidRPr="00D140D8">
        <w:rPr>
          <w:szCs w:val="24"/>
        </w:rPr>
        <w:t>, Снегурушка!</w:t>
      </w:r>
    </w:p>
    <w:p w:rsidR="00F17822" w:rsidRDefault="00F17822" w:rsidP="00F17822">
      <w:pPr>
        <w:spacing w:after="0" w:line="240" w:lineRule="auto"/>
        <w:ind w:left="2835" w:firstLine="709"/>
        <w:jc w:val="both"/>
        <w:rPr>
          <w:szCs w:val="24"/>
        </w:rPr>
      </w:pPr>
      <w:r w:rsidRPr="00D140D8">
        <w:rPr>
          <w:szCs w:val="24"/>
        </w:rPr>
        <w:t xml:space="preserve">Ау, </w:t>
      </w:r>
      <w:proofErr w:type="gramStart"/>
      <w:r w:rsidRPr="00D140D8">
        <w:rPr>
          <w:szCs w:val="24"/>
        </w:rPr>
        <w:t>ау</w:t>
      </w:r>
      <w:proofErr w:type="gramEnd"/>
      <w:r w:rsidRPr="00D140D8">
        <w:rPr>
          <w:szCs w:val="24"/>
        </w:rPr>
        <w:t>, голубушка!..</w:t>
      </w:r>
    </w:p>
    <w:p w:rsidR="00F17822" w:rsidRPr="00D140D8" w:rsidRDefault="00F17822" w:rsidP="00F17822">
      <w:pPr>
        <w:spacing w:after="0" w:line="240" w:lineRule="auto"/>
        <w:ind w:left="2835" w:firstLine="709"/>
        <w:jc w:val="both"/>
        <w:rPr>
          <w:szCs w:val="24"/>
        </w:rPr>
      </w:pPr>
    </w:p>
    <w:p w:rsidR="00F17822" w:rsidRPr="00EB3E80" w:rsidRDefault="00B11F9D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>Идёт</w:t>
      </w:r>
      <w:r w:rsidR="00F17822" w:rsidRPr="00EB3E80">
        <w:rPr>
          <w:szCs w:val="28"/>
        </w:rPr>
        <w:t xml:space="preserve"> волк, спрашивает:</w:t>
      </w:r>
    </w:p>
    <w:p w:rsidR="00F17822" w:rsidRPr="00EB3E80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>— О чем ты, Снегурушка, плачешь?</w:t>
      </w:r>
    </w:p>
    <w:p w:rsidR="00F17822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>— Как мне не плакать? Меня подружки в</w:t>
      </w:r>
      <w:r>
        <w:rPr>
          <w:szCs w:val="28"/>
        </w:rPr>
        <w:t xml:space="preserve"> </w:t>
      </w:r>
      <w:r w:rsidRPr="00EB3E80">
        <w:rPr>
          <w:szCs w:val="28"/>
        </w:rPr>
        <w:t>лес заманили, заманивши — покинули...</w:t>
      </w:r>
    </w:p>
    <w:p w:rsidR="00F17822" w:rsidRPr="00EB3E80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>— Сойди, я тебя отнесу к дедушке и</w:t>
      </w:r>
      <w:r>
        <w:rPr>
          <w:szCs w:val="28"/>
        </w:rPr>
        <w:t xml:space="preserve"> </w:t>
      </w:r>
      <w:r w:rsidRPr="00EB3E80">
        <w:rPr>
          <w:szCs w:val="28"/>
        </w:rPr>
        <w:t>бабушке! — говорит волк.</w:t>
      </w:r>
    </w:p>
    <w:p w:rsidR="00F17822" w:rsidRPr="00EB3E80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>— Нет, волк, я тебя боюсь, ты меня съешь!</w:t>
      </w:r>
    </w:p>
    <w:p w:rsidR="00F17822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lastRenderedPageBreak/>
        <w:t xml:space="preserve">Волк </w:t>
      </w:r>
      <w:r w:rsidR="00B11F9D" w:rsidRPr="00EB3E80">
        <w:rPr>
          <w:szCs w:val="28"/>
        </w:rPr>
        <w:t>ушёл</w:t>
      </w:r>
      <w:bookmarkStart w:id="0" w:name="_GoBack"/>
      <w:bookmarkEnd w:id="0"/>
      <w:r w:rsidRPr="00EB3E80">
        <w:rPr>
          <w:szCs w:val="28"/>
        </w:rPr>
        <w:t xml:space="preserve">. А Снегурушка опять заплакала, </w:t>
      </w:r>
      <w:proofErr w:type="gramStart"/>
      <w:r w:rsidRPr="00EB3E80">
        <w:rPr>
          <w:szCs w:val="28"/>
        </w:rPr>
        <w:t>припеваючи</w:t>
      </w:r>
      <w:proofErr w:type="gramEnd"/>
      <w:r w:rsidRPr="00EB3E80">
        <w:rPr>
          <w:szCs w:val="28"/>
        </w:rPr>
        <w:t>:</w:t>
      </w:r>
    </w:p>
    <w:p w:rsidR="00F17822" w:rsidRPr="00EB3E80" w:rsidRDefault="00F17822" w:rsidP="00F17822">
      <w:pPr>
        <w:spacing w:after="0" w:line="240" w:lineRule="auto"/>
        <w:ind w:firstLine="709"/>
        <w:jc w:val="both"/>
        <w:rPr>
          <w:szCs w:val="28"/>
        </w:rPr>
      </w:pPr>
    </w:p>
    <w:p w:rsidR="00F17822" w:rsidRPr="00883B74" w:rsidRDefault="00F17822" w:rsidP="00F17822">
      <w:pPr>
        <w:spacing w:after="0" w:line="240" w:lineRule="auto"/>
        <w:ind w:left="2835" w:firstLine="709"/>
        <w:jc w:val="both"/>
        <w:rPr>
          <w:sz w:val="24"/>
          <w:szCs w:val="24"/>
        </w:rPr>
      </w:pPr>
      <w:r w:rsidRPr="00883B74">
        <w:rPr>
          <w:sz w:val="24"/>
          <w:szCs w:val="24"/>
        </w:rPr>
        <w:t>Ay, ay, Снегурушка!</w:t>
      </w:r>
    </w:p>
    <w:p w:rsidR="00F17822" w:rsidRPr="00883B74" w:rsidRDefault="00F17822" w:rsidP="00F17822">
      <w:pPr>
        <w:spacing w:after="0" w:line="240" w:lineRule="auto"/>
        <w:ind w:left="2835" w:firstLine="709"/>
        <w:jc w:val="both"/>
        <w:rPr>
          <w:sz w:val="24"/>
          <w:szCs w:val="24"/>
        </w:rPr>
      </w:pPr>
      <w:r w:rsidRPr="00883B74">
        <w:rPr>
          <w:sz w:val="24"/>
          <w:szCs w:val="24"/>
        </w:rPr>
        <w:t>Ay, ay, голубушка!..</w:t>
      </w:r>
    </w:p>
    <w:p w:rsidR="00F17822" w:rsidRPr="00EB3E80" w:rsidRDefault="00F17822" w:rsidP="00F17822">
      <w:pPr>
        <w:spacing w:after="0" w:line="240" w:lineRule="auto"/>
        <w:rPr>
          <w:szCs w:val="28"/>
        </w:rPr>
      </w:pPr>
    </w:p>
    <w:p w:rsidR="00F17822" w:rsidRPr="00EB3E80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 xml:space="preserve">Бежит мимо лиса. </w:t>
      </w:r>
      <w:proofErr w:type="gramStart"/>
      <w:r w:rsidRPr="00EB3E80">
        <w:rPr>
          <w:szCs w:val="28"/>
        </w:rPr>
        <w:t>Услыхала</w:t>
      </w:r>
      <w:proofErr w:type="gramEnd"/>
      <w:r w:rsidRPr="00EB3E80">
        <w:rPr>
          <w:szCs w:val="28"/>
        </w:rPr>
        <w:t xml:space="preserve"> Снегурушкин голосок и спрашивает:</w:t>
      </w:r>
    </w:p>
    <w:p w:rsidR="00F17822" w:rsidRPr="00EB3E80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>— Чего ты, Снегурушка, плачешь?</w:t>
      </w:r>
    </w:p>
    <w:p w:rsidR="00F17822" w:rsidRPr="00EB3E80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>— Как же мне, лисонька, не плакать! Меня</w:t>
      </w:r>
      <w:r>
        <w:rPr>
          <w:szCs w:val="28"/>
        </w:rPr>
        <w:t xml:space="preserve"> </w:t>
      </w:r>
      <w:r w:rsidRPr="00EB3E80">
        <w:rPr>
          <w:szCs w:val="28"/>
        </w:rPr>
        <w:t>подружки в лес заманили, заманивши — покинули!</w:t>
      </w:r>
    </w:p>
    <w:p w:rsidR="00F17822" w:rsidRPr="00EB3E80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>— Сойди, я тебя отнесу к дедушке и бабушке!</w:t>
      </w:r>
    </w:p>
    <w:p w:rsidR="00F17822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>Снегурушка слезла с дерева, села на лисицу,</w:t>
      </w:r>
      <w:r>
        <w:rPr>
          <w:szCs w:val="28"/>
        </w:rPr>
        <w:t xml:space="preserve"> </w:t>
      </w:r>
      <w:r w:rsidRPr="00EB3E80">
        <w:rPr>
          <w:szCs w:val="28"/>
        </w:rPr>
        <w:t>лисица и побежала.</w:t>
      </w:r>
    </w:p>
    <w:p w:rsidR="00F17822" w:rsidRPr="00EB3E80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>Прибежала к дому и стала хвостом стучаться в калитку.</w:t>
      </w:r>
    </w:p>
    <w:p w:rsidR="00F17822" w:rsidRPr="00EB3E80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>— Кто там? — спрашивают дедушка и бабушка.</w:t>
      </w:r>
    </w:p>
    <w:p w:rsidR="00F17822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>— Это я, лисица, внучку вашу привезла!</w:t>
      </w:r>
    </w:p>
    <w:p w:rsidR="00F17822" w:rsidRPr="00EB3E80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>— Ах ты, наша дорогая! Войди к нам в</w:t>
      </w:r>
      <w:r>
        <w:rPr>
          <w:szCs w:val="28"/>
        </w:rPr>
        <w:t xml:space="preserve"> </w:t>
      </w:r>
      <w:r w:rsidRPr="00EB3E80">
        <w:rPr>
          <w:szCs w:val="28"/>
        </w:rPr>
        <w:t>избу! Где нам тебя посадить, чем угостить?</w:t>
      </w:r>
    </w:p>
    <w:p w:rsidR="00F17822" w:rsidRDefault="00F17822" w:rsidP="00F17822">
      <w:pPr>
        <w:spacing w:after="0" w:line="240" w:lineRule="auto"/>
        <w:ind w:firstLine="709"/>
        <w:jc w:val="both"/>
        <w:rPr>
          <w:szCs w:val="28"/>
        </w:rPr>
      </w:pPr>
      <w:r w:rsidRPr="00EB3E80">
        <w:rPr>
          <w:szCs w:val="28"/>
        </w:rPr>
        <w:t>Принесли молока, яиц, творогу и стали</w:t>
      </w:r>
      <w:r>
        <w:rPr>
          <w:szCs w:val="28"/>
        </w:rPr>
        <w:t xml:space="preserve"> </w:t>
      </w:r>
      <w:r w:rsidRPr="00EB3E80">
        <w:rPr>
          <w:szCs w:val="28"/>
        </w:rPr>
        <w:t>лисицу потчевать. А лисица просит, чтоб в</w:t>
      </w:r>
      <w:r>
        <w:rPr>
          <w:szCs w:val="28"/>
        </w:rPr>
        <w:t xml:space="preserve"> </w:t>
      </w:r>
      <w:r w:rsidRPr="00EB3E80">
        <w:rPr>
          <w:szCs w:val="28"/>
        </w:rPr>
        <w:t>награду дали ей курицу. Старики дали лисице</w:t>
      </w:r>
      <w:r>
        <w:rPr>
          <w:szCs w:val="28"/>
        </w:rPr>
        <w:t xml:space="preserve"> </w:t>
      </w:r>
      <w:r w:rsidRPr="00EB3E80">
        <w:rPr>
          <w:szCs w:val="28"/>
        </w:rPr>
        <w:t>белую курицу и отпустили в лес.</w:t>
      </w:r>
    </w:p>
    <w:sectPr w:rsidR="00F1782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A79" w:rsidRDefault="00DE2A79" w:rsidP="00BB305B">
      <w:pPr>
        <w:spacing w:after="0" w:line="240" w:lineRule="auto"/>
      </w:pPr>
      <w:r>
        <w:separator/>
      </w:r>
    </w:p>
  </w:endnote>
  <w:endnote w:type="continuationSeparator" w:id="0">
    <w:p w:rsidR="00DE2A79" w:rsidRDefault="00DE2A7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EE43E5" wp14:editId="4EAF50BA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1F9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1F9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ED3DF8" wp14:editId="076F5566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1782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1782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9220A4" wp14:editId="27FB168F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1F9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1F9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A79" w:rsidRDefault="00DE2A79" w:rsidP="00BB305B">
      <w:pPr>
        <w:spacing w:after="0" w:line="240" w:lineRule="auto"/>
      </w:pPr>
      <w:r>
        <w:separator/>
      </w:r>
    </w:p>
  </w:footnote>
  <w:footnote w:type="continuationSeparator" w:id="0">
    <w:p w:rsidR="00DE2A79" w:rsidRDefault="00DE2A7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822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11F9D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E2A79"/>
    <w:rsid w:val="00E75545"/>
    <w:rsid w:val="00EE50E6"/>
    <w:rsid w:val="00EE79DD"/>
    <w:rsid w:val="00EF6064"/>
    <w:rsid w:val="00F17822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1782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1782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1782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1782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3EAF7-4512-4C0D-8CAA-317022C0A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9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Снегурушка и лиса</dc:title>
  <dc:creator>народное</dc:creator>
  <cp:lastModifiedBy>Олеся</cp:lastModifiedBy>
  <cp:revision>2</cp:revision>
  <dcterms:created xsi:type="dcterms:W3CDTF">2016-04-30T14:10:00Z</dcterms:created>
  <dcterms:modified xsi:type="dcterms:W3CDTF">2016-04-30T14:19:00Z</dcterms:modified>
  <cp:category>Сказки народные русские</cp:category>
  <dc:language>рус.</dc:language>
</cp:coreProperties>
</file>