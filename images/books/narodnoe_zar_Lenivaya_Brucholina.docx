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CF" w:rsidRPr="00EE51CF" w:rsidRDefault="00EE51CF" w:rsidP="00EE51CF">
      <w:pPr>
        <w:pStyle w:val="a7"/>
        <w:outlineLvl w:val="1"/>
        <w:rPr>
          <w:b w:val="0"/>
          <w:i/>
          <w:color w:val="262626" w:themeColor="text1" w:themeTint="D9"/>
          <w:sz w:val="32"/>
          <w:szCs w:val="30"/>
        </w:rPr>
      </w:pPr>
      <w:r w:rsidRPr="00EE51CF">
        <w:rPr>
          <w:rStyle w:val="12"/>
          <w:b/>
          <w:color w:val="262626" w:themeColor="text1" w:themeTint="D9"/>
        </w:rPr>
        <w:t>Ленивая Бручолина</w:t>
      </w:r>
      <w:r w:rsidRPr="00EE51CF">
        <w:rPr>
          <w:rStyle w:val="12"/>
          <w:b/>
          <w:color w:val="262626" w:themeColor="text1" w:themeTint="D9"/>
        </w:rPr>
        <w:br/>
      </w:r>
      <w:r w:rsidRPr="00EE51CF">
        <w:rPr>
          <w:b w:val="0"/>
          <w:i/>
          <w:color w:val="262626" w:themeColor="text1" w:themeTint="D9"/>
          <w:sz w:val="20"/>
          <w:szCs w:val="18"/>
        </w:rPr>
        <w:t xml:space="preserve">Итальянская народная </w:t>
      </w:r>
      <w:r w:rsidR="00927579">
        <w:rPr>
          <w:b w:val="0"/>
          <w:i/>
          <w:color w:val="262626" w:themeColor="text1" w:themeTint="D9"/>
          <w:sz w:val="20"/>
          <w:szCs w:val="18"/>
        </w:rPr>
        <w:t>сказка  в обработке Л. Вершинина</w:t>
      </w:r>
    </w:p>
    <w:p w:rsidR="00EE51CF" w:rsidRPr="00F53ED5" w:rsidRDefault="00EE51CF" w:rsidP="00EE51CF">
      <w:pPr>
        <w:spacing w:after="0" w:line="240" w:lineRule="auto"/>
        <w:jc w:val="both"/>
        <w:rPr>
          <w:color w:val="262626" w:themeColor="text1" w:themeTint="D9"/>
          <w:sz w:val="30"/>
          <w:szCs w:val="30"/>
        </w:rPr>
      </w:pPr>
      <w:r w:rsidRPr="00F53ED5">
        <w:rPr>
          <w:color w:val="262626" w:themeColor="text1" w:themeTint="D9"/>
          <w:sz w:val="30"/>
          <w:szCs w:val="30"/>
        </w:rPr>
        <w:t> 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 xml:space="preserve">Жила в одном селении девочка, которая не любила ходить ножками. Звали эту ленивую девочку Бручолина. И была у неё бабушка, </w:t>
      </w:r>
      <w:proofErr w:type="gramStart"/>
      <w:r w:rsidRPr="001E00C8">
        <w:rPr>
          <w:color w:val="262626" w:themeColor="text1" w:themeTint="D9"/>
          <w:szCs w:val="28"/>
        </w:rPr>
        <w:t>старенькая</w:t>
      </w:r>
      <w:proofErr w:type="gramEnd"/>
      <w:r w:rsidRPr="001E00C8">
        <w:rPr>
          <w:color w:val="262626" w:themeColor="text1" w:themeTint="D9"/>
          <w:szCs w:val="28"/>
        </w:rPr>
        <w:t>, седая.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 xml:space="preserve">Вот однажды пошла бабушка с внучкой на лужок цветы </w:t>
      </w:r>
      <w:proofErr w:type="gramStart"/>
      <w:r w:rsidRPr="001E00C8">
        <w:rPr>
          <w:color w:val="262626" w:themeColor="text1" w:themeTint="D9"/>
          <w:szCs w:val="28"/>
        </w:rPr>
        <w:t>собирать</w:t>
      </w:r>
      <w:proofErr w:type="gramEnd"/>
      <w:r w:rsidRPr="001E00C8">
        <w:rPr>
          <w:color w:val="262626" w:themeColor="text1" w:themeTint="D9"/>
          <w:szCs w:val="28"/>
        </w:rPr>
        <w:t>. Нарвали они большой букет ромашек и одува</w:t>
      </w:r>
      <w:bookmarkStart w:id="0" w:name="_GoBack"/>
      <w:bookmarkEnd w:id="0"/>
      <w:r w:rsidRPr="001E00C8">
        <w:rPr>
          <w:color w:val="262626" w:themeColor="text1" w:themeTint="D9"/>
          <w:szCs w:val="28"/>
        </w:rPr>
        <w:t>нчиков и не спеша отправились домой. Но очень скоро Бручолине надоело идти самой, она остановилась и захныкала: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b/>
          <w:bCs/>
          <w:color w:val="262626" w:themeColor="text1" w:themeTint="D9"/>
          <w:szCs w:val="28"/>
        </w:rPr>
        <w:t>—</w:t>
      </w:r>
      <w:r w:rsidR="001E00C8">
        <w:rPr>
          <w:b/>
          <w:bCs/>
          <w:color w:val="262626" w:themeColor="text1" w:themeTint="D9"/>
          <w:szCs w:val="28"/>
        </w:rPr>
        <w:t xml:space="preserve"> </w:t>
      </w:r>
      <w:r w:rsidRPr="001E00C8">
        <w:rPr>
          <w:color w:val="262626" w:themeColor="text1" w:themeTint="D9"/>
          <w:szCs w:val="28"/>
        </w:rPr>
        <w:t>Хочу на ручки, хочу на ручки!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Стала ей бабушка выговаривать: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b/>
          <w:bCs/>
          <w:color w:val="262626" w:themeColor="text1" w:themeTint="D9"/>
          <w:szCs w:val="28"/>
        </w:rPr>
        <w:t>—</w:t>
      </w:r>
      <w:r w:rsidR="001E00C8">
        <w:rPr>
          <w:b/>
          <w:bCs/>
          <w:color w:val="262626" w:themeColor="text1" w:themeTint="D9"/>
          <w:szCs w:val="28"/>
        </w:rPr>
        <w:t xml:space="preserve"> </w:t>
      </w:r>
      <w:r w:rsidRPr="001E00C8">
        <w:rPr>
          <w:color w:val="262626" w:themeColor="text1" w:themeTint="D9"/>
          <w:szCs w:val="28"/>
        </w:rPr>
        <w:t>И не стыдно тебе! Ведь ты уже совсем большая! Не возьму тебя на руки! — повернулась и ушла.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Села Бручолина на землю и заплакала: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b/>
          <w:bCs/>
          <w:color w:val="262626" w:themeColor="text1" w:themeTint="D9"/>
          <w:sz w:val="24"/>
          <w:szCs w:val="28"/>
        </w:rPr>
        <w:t>—</w:t>
      </w:r>
      <w:r w:rsidR="001E00C8">
        <w:rPr>
          <w:b/>
          <w:bCs/>
          <w:color w:val="262626" w:themeColor="text1" w:themeTint="D9"/>
          <w:sz w:val="24"/>
          <w:szCs w:val="28"/>
        </w:rPr>
        <w:t xml:space="preserve"> </w:t>
      </w:r>
      <w:r w:rsidRPr="001E00C8">
        <w:rPr>
          <w:color w:val="262626" w:themeColor="text1" w:themeTint="D9"/>
          <w:sz w:val="24"/>
          <w:szCs w:val="28"/>
        </w:rPr>
        <w:t>Кто меня отнесёт домой?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Бабушка моя ушла...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A315D1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Прибежал зайчик:</w:t>
      </w:r>
      <w:r w:rsidR="001E00C8">
        <w:rPr>
          <w:color w:val="262626" w:themeColor="text1" w:themeTint="D9"/>
          <w:szCs w:val="28"/>
        </w:rPr>
        <w:t xml:space="preserve"> </w:t>
      </w:r>
    </w:p>
    <w:p w:rsidR="00EE51CF" w:rsidRPr="001E00C8" w:rsidRDefault="00A315D1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 xml:space="preserve">— </w:t>
      </w:r>
      <w:r w:rsidR="00EE51CF" w:rsidRPr="001E00C8">
        <w:rPr>
          <w:color w:val="262626" w:themeColor="text1" w:themeTint="D9"/>
          <w:szCs w:val="28"/>
        </w:rPr>
        <w:t>Садись, я тебя отнесу.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Уселась Бручолина зайцу на спину, и косой поскакал по тропинке. Но ведь зайцы </w:t>
      </w:r>
      <w:r w:rsidRPr="001E00C8">
        <w:rPr>
          <w:b/>
          <w:bCs/>
          <w:color w:val="262626" w:themeColor="text1" w:themeTint="D9"/>
          <w:szCs w:val="28"/>
        </w:rPr>
        <w:t xml:space="preserve">— </w:t>
      </w:r>
      <w:r w:rsidRPr="001E00C8">
        <w:rPr>
          <w:color w:val="262626" w:themeColor="text1" w:themeTint="D9"/>
          <w:szCs w:val="28"/>
        </w:rPr>
        <w:t>народ пугливый. Вот и наш зайчишка при каждом шорохе спешил спрят</w:t>
      </w:r>
      <w:r w:rsidR="001E00C8">
        <w:rPr>
          <w:color w:val="262626" w:themeColor="text1" w:themeTint="D9"/>
          <w:szCs w:val="28"/>
        </w:rPr>
        <w:t>аться в лесок. Лежит за пеньком,</w:t>
      </w:r>
      <w:r w:rsidRPr="001E00C8">
        <w:rPr>
          <w:color w:val="262626" w:themeColor="text1" w:themeTint="D9"/>
          <w:szCs w:val="28"/>
        </w:rPr>
        <w:t xml:space="preserve"> не шелохнётся, только усики еле заметно подрагивают. Устала Бручолина ждать, пока у трусишки страх пройдёт</w:t>
      </w:r>
      <w:proofErr w:type="gramStart"/>
      <w:r w:rsidR="00A315D1">
        <w:rPr>
          <w:color w:val="262626" w:themeColor="text1" w:themeTint="D9"/>
          <w:szCs w:val="28"/>
        </w:rPr>
        <w:t>… С</w:t>
      </w:r>
      <w:proofErr w:type="gramEnd"/>
      <w:r w:rsidR="00A315D1">
        <w:rPr>
          <w:color w:val="262626" w:themeColor="text1" w:themeTint="D9"/>
          <w:szCs w:val="28"/>
        </w:rPr>
        <w:t>тоит она у пенька и зовёт: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EE51CF" w:rsidRPr="001E00C8" w:rsidRDefault="00A315D1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 xml:space="preserve">— </w:t>
      </w:r>
      <w:r w:rsidR="00EE51CF" w:rsidRPr="001E00C8">
        <w:rPr>
          <w:color w:val="262626" w:themeColor="text1" w:themeTint="D9"/>
          <w:sz w:val="24"/>
          <w:szCs w:val="28"/>
        </w:rPr>
        <w:t>Кто меня отнесёт домой?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Бабушка моя ушла,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Заяц всего боится...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Тут подползла к ней улитка: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>Я тебя отнесу. Влезай на крышу моего домика. Домик хоть и маленький, но крепкий</w:t>
      </w:r>
      <w:r>
        <w:rPr>
          <w:color w:val="262626" w:themeColor="text1" w:themeTint="D9"/>
          <w:szCs w:val="28"/>
        </w:rPr>
        <w:t>.</w:t>
      </w:r>
      <w:r w:rsidRPr="00A315D1">
        <w:rPr>
          <w:color w:val="262626" w:themeColor="text1" w:themeTint="D9"/>
          <w:szCs w:val="28"/>
        </w:rPr>
        <w:t xml:space="preserve"> </w:t>
      </w:r>
      <w:r>
        <w:rPr>
          <w:color w:val="262626" w:themeColor="text1" w:themeTint="D9"/>
          <w:szCs w:val="28"/>
        </w:rPr>
        <w:t>В</w:t>
      </w:r>
      <w:r w:rsidRPr="00A315D1">
        <w:rPr>
          <w:color w:val="262626" w:themeColor="text1" w:themeTint="D9"/>
          <w:szCs w:val="28"/>
        </w:rPr>
        <w:t>лезай, не бойся.</w:t>
      </w:r>
    </w:p>
    <w:p w:rsid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Бручолина взобралась на крышу домика, и улитка тронулась в путь. Пригревало солнышко, и девочка не заметила, как заснула. Проснулась она через час, а может, и через два, смотрит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>а улитка ещё от одного куста до другого не доползла. Ничего не поделаешь, пришлось Бручолине распрощаться и с улиткой.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lastRenderedPageBreak/>
        <w:t xml:space="preserve">Прислонилась Бручолина к дереву, </w:t>
      </w:r>
      <w:proofErr w:type="gramStart"/>
      <w:r w:rsidRPr="00A315D1">
        <w:rPr>
          <w:color w:val="262626" w:themeColor="text1" w:themeTint="D9"/>
          <w:szCs w:val="28"/>
        </w:rPr>
        <w:t>стоит</w:t>
      </w:r>
      <w:proofErr w:type="gramEnd"/>
      <w:r w:rsidRPr="00A315D1">
        <w:rPr>
          <w:color w:val="262626" w:themeColor="text1" w:themeTint="D9"/>
          <w:szCs w:val="28"/>
        </w:rPr>
        <w:t xml:space="preserve"> пригорюнившись, вот-вот расплачется. Очень ей себя стало жалко. Она и в самом деле заплакала: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 xml:space="preserve">— </w:t>
      </w:r>
      <w:r w:rsidRPr="00A315D1">
        <w:rPr>
          <w:color w:val="262626" w:themeColor="text1" w:themeTint="D9"/>
          <w:sz w:val="24"/>
          <w:szCs w:val="28"/>
        </w:rPr>
        <w:t>Кто меня отнесёт домой?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Бабушка моя ушла,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Заяц всего боится,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Улитка еле ползёт...</w:t>
      </w:r>
    </w:p>
    <w:p w:rsidR="00A315D1" w:rsidRPr="00A315D1" w:rsidRDefault="00A315D1" w:rsidP="00EE51CF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A315D1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Подбежала козочка:</w:t>
      </w:r>
    </w:p>
    <w:p w:rsidR="00EE51CF" w:rsidRPr="00A315D1" w:rsidRDefault="00A315D1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 xml:space="preserve">— </w:t>
      </w:r>
      <w:r w:rsidR="00EE51CF" w:rsidRPr="00A315D1">
        <w:rPr>
          <w:color w:val="262626" w:themeColor="text1" w:themeTint="D9"/>
          <w:szCs w:val="28"/>
        </w:rPr>
        <w:t>Садись, я тебя отнесу.</w:t>
      </w:r>
    </w:p>
    <w:p w:rsidR="00EE51CF" w:rsidRPr="00A315D1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Села Бручолина к ней на спину, и коза поскакала вперёд.</w:t>
      </w:r>
      <w:r w:rsidR="00A315D1">
        <w:rPr>
          <w:color w:val="262626" w:themeColor="text1" w:themeTint="D9"/>
          <w:szCs w:val="28"/>
        </w:rPr>
        <w:t xml:space="preserve"> «</w:t>
      </w:r>
      <w:r w:rsidRPr="00A315D1">
        <w:rPr>
          <w:color w:val="262626" w:themeColor="text1" w:themeTint="D9"/>
          <w:szCs w:val="28"/>
        </w:rPr>
        <w:t>Ой, сейчас упаду</w:t>
      </w:r>
      <w:r w:rsidR="00A315D1">
        <w:rPr>
          <w:color w:val="262626" w:themeColor="text1" w:themeTint="D9"/>
          <w:szCs w:val="28"/>
        </w:rPr>
        <w:t>!»</w:t>
      </w:r>
      <w:r w:rsidRPr="00A315D1">
        <w:rPr>
          <w:color w:val="262626" w:themeColor="text1" w:themeTint="D9"/>
          <w:szCs w:val="28"/>
        </w:rPr>
        <w:t>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>испугалась Бручолина.</w:t>
      </w:r>
      <w:r w:rsidR="001E00C8" w:rsidRPr="00A315D1">
        <w:rPr>
          <w:color w:val="262626" w:themeColor="text1" w:themeTint="D9"/>
          <w:szCs w:val="28"/>
        </w:rPr>
        <w:t xml:space="preserve"> </w:t>
      </w:r>
      <w:r w:rsidRPr="00A315D1">
        <w:rPr>
          <w:color w:val="262626" w:themeColor="text1" w:themeTint="D9"/>
          <w:szCs w:val="28"/>
        </w:rPr>
        <w:t xml:space="preserve">И только она об этом подумала, как и </w:t>
      </w:r>
      <w:proofErr w:type="gramStart"/>
      <w:r w:rsidRPr="00A315D1">
        <w:rPr>
          <w:color w:val="262626" w:themeColor="text1" w:themeTint="D9"/>
          <w:szCs w:val="28"/>
        </w:rPr>
        <w:t>вправду</w:t>
      </w:r>
      <w:proofErr w:type="gramEnd"/>
      <w:r w:rsidRPr="00A315D1">
        <w:rPr>
          <w:color w:val="262626" w:themeColor="text1" w:themeTint="D9"/>
          <w:szCs w:val="28"/>
        </w:rPr>
        <w:t xml:space="preserve"> свалилась на землю.</w:t>
      </w:r>
    </w:p>
    <w:p w:rsidR="00EE51CF" w:rsidRPr="00A315D1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Встала она, отряхнулась, смотрит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 xml:space="preserve">а козочки и след </w:t>
      </w:r>
      <w:proofErr w:type="gramStart"/>
      <w:r w:rsidRPr="00A315D1">
        <w:rPr>
          <w:color w:val="262626" w:themeColor="text1" w:themeTint="D9"/>
          <w:szCs w:val="28"/>
        </w:rPr>
        <w:t>простыл</w:t>
      </w:r>
      <w:proofErr w:type="gramEnd"/>
      <w:r w:rsidRPr="00A315D1">
        <w:rPr>
          <w:color w:val="262626" w:themeColor="text1" w:themeTint="D9"/>
          <w:szCs w:val="28"/>
        </w:rPr>
        <w:t xml:space="preserve">. Тут уж Бручолина не на шутку испугалась. Закричала </w:t>
      </w:r>
      <w:proofErr w:type="gramStart"/>
      <w:r w:rsidRPr="00A315D1">
        <w:rPr>
          <w:color w:val="262626" w:themeColor="text1" w:themeTint="D9"/>
          <w:szCs w:val="28"/>
        </w:rPr>
        <w:t>что было силы</w:t>
      </w:r>
      <w:proofErr w:type="gramEnd"/>
      <w:r w:rsidRPr="00A315D1">
        <w:rPr>
          <w:color w:val="262626" w:themeColor="text1" w:themeTint="D9"/>
          <w:szCs w:val="28"/>
        </w:rPr>
        <w:t>: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EE51CF" w:rsidRPr="001E00C8" w:rsidRDefault="00A315D1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 xml:space="preserve">— </w:t>
      </w:r>
      <w:r w:rsidR="00EE51CF" w:rsidRPr="001E00C8">
        <w:rPr>
          <w:color w:val="262626" w:themeColor="text1" w:themeTint="D9"/>
          <w:sz w:val="24"/>
          <w:szCs w:val="28"/>
        </w:rPr>
        <w:t>Кто меня отнесёт домой?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Бабушка моя ушла,</w:t>
      </w:r>
    </w:p>
    <w:p w:rsidR="00EE51CF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Заяц всего боится,</w:t>
      </w:r>
    </w:p>
    <w:p w:rsidR="00A315D1" w:rsidRPr="001E00C8" w:rsidRDefault="00A315D1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Улитка еле ползёт</w:t>
      </w:r>
      <w:r>
        <w:rPr>
          <w:color w:val="262626" w:themeColor="text1" w:themeTint="D9"/>
          <w:sz w:val="24"/>
          <w:szCs w:val="28"/>
        </w:rPr>
        <w:t>,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Коза убежала...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A315D1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Подскакала к ней лошадка:</w:t>
      </w:r>
    </w:p>
    <w:p w:rsidR="00EE51CF" w:rsidRPr="001E00C8" w:rsidRDefault="00A315D1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 xml:space="preserve">— </w:t>
      </w:r>
      <w:r w:rsidR="00EE51CF" w:rsidRPr="001E00C8">
        <w:rPr>
          <w:color w:val="262626" w:themeColor="text1" w:themeTint="D9"/>
          <w:szCs w:val="28"/>
        </w:rPr>
        <w:t>Я тебя отнесу.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Лошадка опустилась на колени, подождала, пока Бручолина взобралась к ней на спину. Потом поднялась и поскакала.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Бручолина обеими руками уцепилась за лошадиную холку, но всё-таки не удержалась и упала прямо в траву. Лежит в траве и горько плачет: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EE51CF" w:rsidRPr="001E00C8" w:rsidRDefault="00A315D1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 xml:space="preserve">— </w:t>
      </w:r>
      <w:r w:rsidR="00EE51CF" w:rsidRPr="001E00C8">
        <w:rPr>
          <w:color w:val="262626" w:themeColor="text1" w:themeTint="D9"/>
          <w:sz w:val="24"/>
          <w:szCs w:val="28"/>
        </w:rPr>
        <w:t>Кто меня отнесёт домой?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Бабушка моя ушла,</w:t>
      </w:r>
    </w:p>
    <w:p w:rsidR="00EE51CF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Заяц всего боится,</w:t>
      </w:r>
    </w:p>
    <w:p w:rsidR="00A315D1" w:rsidRPr="001E00C8" w:rsidRDefault="00A315D1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Улитка еле ползёт</w:t>
      </w:r>
      <w:r>
        <w:rPr>
          <w:color w:val="262626" w:themeColor="text1" w:themeTint="D9"/>
          <w:sz w:val="24"/>
          <w:szCs w:val="28"/>
        </w:rPr>
        <w:t>,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Коза убежала,</w:t>
      </w:r>
    </w:p>
    <w:p w:rsidR="00EE51CF" w:rsidRPr="001E00C8" w:rsidRDefault="00EE51CF" w:rsidP="001E00C8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1E00C8">
        <w:rPr>
          <w:color w:val="262626" w:themeColor="text1" w:themeTint="D9"/>
          <w:sz w:val="24"/>
          <w:szCs w:val="28"/>
        </w:rPr>
        <w:t>Лошадка скачет во весь опор...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П</w:t>
      </w:r>
      <w:r>
        <w:rPr>
          <w:color w:val="262626" w:themeColor="text1" w:themeTint="D9"/>
          <w:szCs w:val="28"/>
        </w:rPr>
        <w:t>одле</w:t>
      </w:r>
      <w:r w:rsidRPr="00A315D1">
        <w:rPr>
          <w:color w:val="262626" w:themeColor="text1" w:themeTint="D9"/>
          <w:szCs w:val="28"/>
        </w:rPr>
        <w:t>тел голубь: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b/>
          <w:bCs/>
          <w:color w:val="262626" w:themeColor="text1" w:themeTint="D9"/>
          <w:szCs w:val="28"/>
        </w:rPr>
        <w:t>—</w:t>
      </w:r>
      <w:r>
        <w:rPr>
          <w:b/>
          <w:bCs/>
          <w:color w:val="262626" w:themeColor="text1" w:themeTint="D9"/>
          <w:szCs w:val="28"/>
        </w:rPr>
        <w:t xml:space="preserve"> </w:t>
      </w:r>
      <w:r w:rsidRPr="00A315D1">
        <w:rPr>
          <w:color w:val="262626" w:themeColor="text1" w:themeTint="D9"/>
          <w:szCs w:val="28"/>
        </w:rPr>
        <w:t>Я тебя отнесу. Только крепче держись за шею,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 xml:space="preserve">и взмыл в небо. Он поднялся так высоко, что у </w:t>
      </w:r>
      <w:proofErr w:type="spellStart"/>
      <w:r w:rsidRPr="00A315D1">
        <w:rPr>
          <w:color w:val="262626" w:themeColor="text1" w:themeTint="D9"/>
          <w:szCs w:val="28"/>
        </w:rPr>
        <w:t>Бручолины</w:t>
      </w:r>
      <w:proofErr w:type="spellEnd"/>
      <w:r w:rsidRPr="00A315D1">
        <w:rPr>
          <w:color w:val="262626" w:themeColor="text1" w:themeTint="D9"/>
          <w:szCs w:val="28"/>
        </w:rPr>
        <w:t xml:space="preserve"> голова закружилась.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b/>
          <w:bCs/>
          <w:color w:val="262626" w:themeColor="text1" w:themeTint="D9"/>
          <w:szCs w:val="28"/>
        </w:rPr>
        <w:lastRenderedPageBreak/>
        <w:t>—</w:t>
      </w:r>
      <w:r>
        <w:rPr>
          <w:b/>
          <w:bCs/>
          <w:color w:val="262626" w:themeColor="text1" w:themeTint="D9"/>
          <w:szCs w:val="28"/>
        </w:rPr>
        <w:t xml:space="preserve"> </w:t>
      </w:r>
      <w:r w:rsidRPr="00A315D1">
        <w:rPr>
          <w:color w:val="262626" w:themeColor="text1" w:themeTint="D9"/>
          <w:szCs w:val="28"/>
        </w:rPr>
        <w:t>Милый голубь, поскорее спусти меня на землю!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>попросила девочка.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 xml:space="preserve">Внизу </w:t>
      </w:r>
      <w:proofErr w:type="gramStart"/>
      <w:r w:rsidRPr="00A315D1">
        <w:rPr>
          <w:color w:val="262626" w:themeColor="text1" w:themeTint="D9"/>
          <w:szCs w:val="28"/>
        </w:rPr>
        <w:t>тоненькой</w:t>
      </w:r>
      <w:proofErr w:type="gramEnd"/>
      <w:r w:rsidRPr="00A315D1">
        <w:rPr>
          <w:color w:val="262626" w:themeColor="text1" w:themeTint="D9"/>
          <w:szCs w:val="28"/>
        </w:rPr>
        <w:t xml:space="preserve"> светлой полоской тянулась речушка. Голубь покружил над водой и плавно опустился на песчаный берег.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b/>
          <w:bCs/>
          <w:color w:val="262626" w:themeColor="text1" w:themeTint="D9"/>
          <w:szCs w:val="28"/>
        </w:rPr>
        <w:t>—</w:t>
      </w:r>
      <w:r>
        <w:rPr>
          <w:b/>
          <w:bCs/>
          <w:color w:val="262626" w:themeColor="text1" w:themeTint="D9"/>
          <w:szCs w:val="28"/>
        </w:rPr>
        <w:t xml:space="preserve"> </w:t>
      </w:r>
      <w:r w:rsidRPr="00A315D1">
        <w:rPr>
          <w:color w:val="262626" w:themeColor="text1" w:themeTint="D9"/>
          <w:szCs w:val="28"/>
        </w:rPr>
        <w:t xml:space="preserve">Прощай, девочка, меня дома </w:t>
      </w:r>
      <w:proofErr w:type="gramStart"/>
      <w:r w:rsidRPr="00A315D1">
        <w:rPr>
          <w:color w:val="262626" w:themeColor="text1" w:themeTint="D9"/>
          <w:szCs w:val="28"/>
        </w:rPr>
        <w:t>детки</w:t>
      </w:r>
      <w:proofErr w:type="gramEnd"/>
      <w:r w:rsidRPr="00A315D1">
        <w:rPr>
          <w:color w:val="262626" w:themeColor="text1" w:themeTint="D9"/>
          <w:szCs w:val="28"/>
        </w:rPr>
        <w:t xml:space="preserve"> ждут,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>сказал он. Взмахнул крыльями и полетел дальше.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Снова Бручолина одна. Смотрит </w:t>
      </w:r>
      <w:r w:rsidRPr="00A315D1">
        <w:rPr>
          <w:b/>
          <w:bCs/>
          <w:color w:val="262626" w:themeColor="text1" w:themeTint="D9"/>
          <w:szCs w:val="28"/>
        </w:rPr>
        <w:t xml:space="preserve">— </w:t>
      </w:r>
      <w:r w:rsidRPr="00A315D1">
        <w:rPr>
          <w:color w:val="262626" w:themeColor="text1" w:themeTint="D9"/>
          <w:szCs w:val="28"/>
        </w:rPr>
        <w:t xml:space="preserve">мимо лодка плывёт. Подбежала она к воде и </w:t>
      </w:r>
      <w:proofErr w:type="gramStart"/>
      <w:r w:rsidRPr="00A315D1">
        <w:rPr>
          <w:color w:val="262626" w:themeColor="text1" w:themeTint="D9"/>
          <w:szCs w:val="28"/>
        </w:rPr>
        <w:t>тихонько</w:t>
      </w:r>
      <w:proofErr w:type="gramEnd"/>
      <w:r w:rsidRPr="00A315D1">
        <w:rPr>
          <w:color w:val="262626" w:themeColor="text1" w:themeTint="D9"/>
          <w:szCs w:val="28"/>
        </w:rPr>
        <w:t xml:space="preserve"> так спрашивает: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 xml:space="preserve">— </w:t>
      </w:r>
      <w:r w:rsidRPr="00A315D1">
        <w:rPr>
          <w:color w:val="262626" w:themeColor="text1" w:themeTint="D9"/>
          <w:sz w:val="24"/>
          <w:szCs w:val="28"/>
        </w:rPr>
        <w:t>Кто меня отнесёт домой?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Бабушка моя ушла,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Заяц всего боится,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Улитка еле ползёт,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Коза убежала,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Лошадка скачет во весь опор,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Голубь летает слишком высоко...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 xml:space="preserve">Пристала лодка к берегу: 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b/>
          <w:bCs/>
          <w:color w:val="262626" w:themeColor="text1" w:themeTint="D9"/>
          <w:szCs w:val="28"/>
        </w:rPr>
        <w:t>—</w:t>
      </w:r>
      <w:r>
        <w:rPr>
          <w:b/>
          <w:bCs/>
          <w:color w:val="262626" w:themeColor="text1" w:themeTint="D9"/>
          <w:szCs w:val="28"/>
        </w:rPr>
        <w:t xml:space="preserve"> </w:t>
      </w:r>
      <w:r w:rsidRPr="00A315D1">
        <w:rPr>
          <w:color w:val="262626" w:themeColor="text1" w:themeTint="D9"/>
          <w:szCs w:val="28"/>
        </w:rPr>
        <w:t>Садись, я тебя отвезу.</w:t>
      </w:r>
    </w:p>
    <w:p w:rsidR="00A315D1" w:rsidRPr="00A315D1" w:rsidRDefault="00A315D1" w:rsidP="00A315D1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Села Бручолина в лодку, и они поплыли. Но лодка была старая, рассохшаяся. Скоро она начала протекать. Бедняжка Бручолина промочила ноги и платье. Вода в лодке всё прибывала и прибывала. Счастье ещё, что берег был близко. Только Бручолина успела выскочить на берег, как лодка захлебнулась и потонула. Стоит Бручолина у речки и плачет навзрыд: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 xml:space="preserve">— </w:t>
      </w:r>
      <w:r w:rsidRPr="00A315D1">
        <w:rPr>
          <w:color w:val="262626" w:themeColor="text1" w:themeTint="D9"/>
          <w:sz w:val="24"/>
          <w:szCs w:val="28"/>
        </w:rPr>
        <w:t>Кто меня отнесёт домой?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Бабушка моя ушла,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Заяц всего боится,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Улитка еле ползёт,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Коза убежала,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Лошадка скачет во весь опор,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Голубь летает слишком высоко,</w:t>
      </w:r>
    </w:p>
    <w:p w:rsidR="00A315D1" w:rsidRPr="00A315D1" w:rsidRDefault="00A315D1" w:rsidP="00A315D1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</w:rPr>
      </w:pPr>
      <w:r w:rsidRPr="00A315D1">
        <w:rPr>
          <w:color w:val="262626" w:themeColor="text1" w:themeTint="D9"/>
          <w:sz w:val="24"/>
          <w:szCs w:val="28"/>
        </w:rPr>
        <w:t>Лодка потонула...</w:t>
      </w:r>
    </w:p>
    <w:p w:rsidR="00A315D1" w:rsidRPr="00A315D1" w:rsidRDefault="00A315D1" w:rsidP="00EE51CF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</w:p>
    <w:p w:rsidR="00EE51CF" w:rsidRPr="00A315D1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A315D1">
        <w:rPr>
          <w:color w:val="262626" w:themeColor="text1" w:themeTint="D9"/>
          <w:szCs w:val="28"/>
        </w:rPr>
        <w:t>Мимо пролетала пчела.</w:t>
      </w:r>
    </w:p>
    <w:p w:rsidR="00EE51CF" w:rsidRPr="001E00C8" w:rsidRDefault="00A315D1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 xml:space="preserve">— </w:t>
      </w:r>
      <w:r w:rsidR="00EE51CF" w:rsidRPr="001E00C8">
        <w:rPr>
          <w:color w:val="262626" w:themeColor="text1" w:themeTint="D9"/>
          <w:szCs w:val="28"/>
        </w:rPr>
        <w:t>Ж-ж-ж-ж! Попробуй лучше идти ножками, </w:t>
      </w:r>
      <w:proofErr w:type="gramStart"/>
      <w:r w:rsidR="00EE51CF" w:rsidRPr="001E00C8">
        <w:rPr>
          <w:b/>
          <w:bCs/>
          <w:color w:val="262626" w:themeColor="text1" w:themeTint="D9"/>
          <w:szCs w:val="28"/>
        </w:rPr>
        <w:t>—</w:t>
      </w:r>
      <w:r w:rsidR="00EE51CF" w:rsidRPr="001E00C8">
        <w:rPr>
          <w:color w:val="262626" w:themeColor="text1" w:themeTint="D9"/>
          <w:szCs w:val="28"/>
        </w:rPr>
        <w:t>п</w:t>
      </w:r>
      <w:proofErr w:type="gramEnd"/>
      <w:r w:rsidR="00EE51CF" w:rsidRPr="001E00C8">
        <w:rPr>
          <w:color w:val="262626" w:themeColor="text1" w:themeTint="D9"/>
          <w:szCs w:val="28"/>
        </w:rPr>
        <w:t>осоветовала она Бручолине. И улетела.</w:t>
      </w:r>
    </w:p>
    <w:p w:rsidR="00EE51CF" w:rsidRPr="001E00C8" w:rsidRDefault="00EE51CF" w:rsidP="00EE51CF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1E00C8">
        <w:rPr>
          <w:color w:val="262626" w:themeColor="text1" w:themeTint="D9"/>
          <w:szCs w:val="28"/>
        </w:rPr>
        <w:t>Никто больше не хотел помочь ленивой девочке. Пришлось ей самой добираться до дому. Сначала она шла медленно, потом всё быстрее и быстрее. Когда она вбежала в дом, бабушка уже накрывала на стол. Ничего не сказала она внучке. Стояла и, улыбаясь, смотрела, как Бручолина с аппетитом ест.</w:t>
      </w:r>
    </w:p>
    <w:sectPr w:rsidR="00EE51CF" w:rsidRPr="001E00C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7F1" w:rsidRDefault="002667F1" w:rsidP="00BB305B">
      <w:pPr>
        <w:spacing w:after="0" w:line="240" w:lineRule="auto"/>
      </w:pPr>
      <w:r>
        <w:separator/>
      </w:r>
    </w:p>
  </w:endnote>
  <w:endnote w:type="continuationSeparator" w:id="0">
    <w:p w:rsidR="002667F1" w:rsidRDefault="002667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C4D4B3" wp14:editId="252081A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757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757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B17CB" wp14:editId="096CBA1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757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757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2AC045" wp14:editId="221EE35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757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757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7F1" w:rsidRDefault="002667F1" w:rsidP="00BB305B">
      <w:pPr>
        <w:spacing w:after="0" w:line="240" w:lineRule="auto"/>
      </w:pPr>
      <w:r>
        <w:separator/>
      </w:r>
    </w:p>
  </w:footnote>
  <w:footnote w:type="continuationSeparator" w:id="0">
    <w:p w:rsidR="002667F1" w:rsidRDefault="002667F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CF"/>
    <w:rsid w:val="00044F41"/>
    <w:rsid w:val="0015338B"/>
    <w:rsid w:val="001B3739"/>
    <w:rsid w:val="001B7733"/>
    <w:rsid w:val="001E00C8"/>
    <w:rsid w:val="00226794"/>
    <w:rsid w:val="002667F1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27579"/>
    <w:rsid w:val="0093322C"/>
    <w:rsid w:val="00961135"/>
    <w:rsid w:val="0096164A"/>
    <w:rsid w:val="009B1D37"/>
    <w:rsid w:val="00A315D1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51CF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1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1C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E51C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E51C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1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1C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E51C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E51C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D8ED5-ED84-46A8-A7FE-C5BF7215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22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Ленивая Бручолина</dc:title>
  <dc:creator>народное</dc:creator>
  <cp:lastModifiedBy>Олеся</cp:lastModifiedBy>
  <cp:revision>4</cp:revision>
  <dcterms:created xsi:type="dcterms:W3CDTF">2016-04-17T06:25:00Z</dcterms:created>
  <dcterms:modified xsi:type="dcterms:W3CDTF">2016-04-17T10:14:00Z</dcterms:modified>
  <cp:category>Сказки народов мира</cp:category>
  <dc:language>рус.</dc:language>
</cp:coreProperties>
</file>