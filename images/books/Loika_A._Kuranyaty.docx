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B4A" w:rsidRPr="00020A87" w:rsidRDefault="00165B4A" w:rsidP="00165B4A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43"/>
      <w:r w:rsidRPr="00A162F2">
        <w:rPr>
          <w:lang w:eastAsia="ru-RU"/>
        </w:rPr>
        <w:t>Кураняты</w:t>
      </w:r>
      <w:r>
        <w:rPr>
          <w:lang w:eastAsia="ru-RU"/>
        </w:rPr>
        <w:br/>
      </w:r>
      <w:r w:rsidRPr="00020A87">
        <w:rPr>
          <w:b w:val="0"/>
          <w:i/>
          <w:sz w:val="20"/>
          <w:szCs w:val="20"/>
          <w:lang w:eastAsia="ru-RU"/>
        </w:rPr>
        <w:t>Алег Лойка</w:t>
      </w:r>
      <w:bookmarkEnd w:id="0"/>
    </w:p>
    <w:p w:rsidR="00165B4A" w:rsidRPr="00A162F2" w:rsidRDefault="00165B4A" w:rsidP="00165B4A">
      <w:pPr>
        <w:pStyle w:val="1"/>
        <w:rPr>
          <w:lang w:eastAsia="ru-RU"/>
        </w:rPr>
      </w:pPr>
    </w:p>
    <w:p w:rsidR="00165B4A" w:rsidRPr="009566AB" w:rsidRDefault="00165B4A" w:rsidP="00165B4A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Па двары ля хаты</w:t>
      </w:r>
    </w:p>
    <w:p w:rsidR="00165B4A" w:rsidRPr="009566AB" w:rsidRDefault="00165B4A" w:rsidP="00165B4A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Ходзяць кураняты —</w:t>
      </w:r>
    </w:p>
    <w:p w:rsidR="00165B4A" w:rsidRPr="009566AB" w:rsidRDefault="00165B4A" w:rsidP="00165B4A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Круглыя, як мячыкі,</w:t>
      </w:r>
    </w:p>
    <w:p w:rsidR="00165B4A" w:rsidRPr="009566AB" w:rsidRDefault="00165B4A" w:rsidP="00165B4A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Б</w:t>
      </w:r>
      <w:bookmarkStart w:id="1" w:name="_GoBack"/>
      <w:bookmarkEnd w:id="1"/>
      <w:r w:rsidRPr="009566AB">
        <w:rPr>
          <w:rFonts w:eastAsia="Times New Roman" w:cs="Times New Roman"/>
          <w:szCs w:val="28"/>
        </w:rPr>
        <w:t>ыццам адуванчыкі.</w:t>
      </w:r>
    </w:p>
    <w:sectPr w:rsidR="00165B4A" w:rsidRPr="009566A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C50" w:rsidRDefault="00D94C50" w:rsidP="00BB305B">
      <w:pPr>
        <w:spacing w:after="0" w:line="240" w:lineRule="auto"/>
      </w:pPr>
      <w:r>
        <w:separator/>
      </w:r>
    </w:p>
  </w:endnote>
  <w:endnote w:type="continuationSeparator" w:id="0">
    <w:p w:rsidR="00D94C50" w:rsidRDefault="00D94C5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A7D9AF" wp14:editId="1056E831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65B4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65B4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165C91" wp14:editId="01EA0C6F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65B4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65B4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EBA511" wp14:editId="0D282D2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65B4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65B4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C50" w:rsidRDefault="00D94C50" w:rsidP="00BB305B">
      <w:pPr>
        <w:spacing w:after="0" w:line="240" w:lineRule="auto"/>
      </w:pPr>
      <w:r>
        <w:separator/>
      </w:r>
    </w:p>
  </w:footnote>
  <w:footnote w:type="continuationSeparator" w:id="0">
    <w:p w:rsidR="00D94C50" w:rsidRDefault="00D94C5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4A"/>
    <w:rsid w:val="00165B4A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D94C50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5661B-6EF6-4F34-9050-6A688E3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Кураняты</dc:title>
  <dc:creator>Лойка А.</dc:creator>
  <cp:lastModifiedBy>Олеся</cp:lastModifiedBy>
  <cp:revision>1</cp:revision>
  <dcterms:created xsi:type="dcterms:W3CDTF">2016-03-05T19:46:00Z</dcterms:created>
  <dcterms:modified xsi:type="dcterms:W3CDTF">2016-03-05T19:47:00Z</dcterms:modified>
  <cp:category>Произведения поэтов белорусских</cp:category>
</cp:coreProperties>
</file>