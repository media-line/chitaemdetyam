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911" w:rsidRDefault="00680911" w:rsidP="00680911">
      <w:pPr>
        <w:pStyle w:val="1"/>
        <w:outlineLvl w:val="1"/>
        <w:rPr>
          <w:b w:val="0"/>
          <w:i/>
          <w:sz w:val="28"/>
          <w:szCs w:val="28"/>
          <w:lang w:eastAsia="ru-RU"/>
        </w:rPr>
      </w:pPr>
      <w:bookmarkStart w:id="0" w:name="_Toc403859150"/>
      <w:r w:rsidRPr="00A162F2">
        <w:rPr>
          <w:lang w:eastAsia="ru-RU"/>
        </w:rPr>
        <w:t>За адвагу</w:t>
      </w:r>
      <w:r>
        <w:rPr>
          <w:lang w:eastAsia="ru-RU"/>
        </w:rPr>
        <w:br/>
      </w:r>
      <w:r w:rsidRPr="00020A87">
        <w:rPr>
          <w:b w:val="0"/>
          <w:i/>
          <w:sz w:val="20"/>
          <w:szCs w:val="20"/>
          <w:lang w:eastAsia="ru-RU"/>
        </w:rPr>
        <w:t>Анатоль Прохараў</w:t>
      </w:r>
      <w:bookmarkEnd w:id="0"/>
    </w:p>
    <w:p w:rsidR="00680911" w:rsidRPr="00A162F2" w:rsidRDefault="00680911" w:rsidP="00680911">
      <w:pPr>
        <w:pStyle w:val="1"/>
        <w:rPr>
          <w:lang w:eastAsia="ru-RU"/>
        </w:rPr>
      </w:pPr>
    </w:p>
    <w:p w:rsidR="00680911" w:rsidRPr="00193315" w:rsidRDefault="00680911" w:rsidP="00680911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93315">
        <w:rPr>
          <w:rFonts w:eastAsia="Times New Roman" w:cs="Times New Roman"/>
          <w:szCs w:val="28"/>
        </w:rPr>
        <w:t>На птушыны шумны двор</w:t>
      </w:r>
    </w:p>
    <w:p w:rsidR="00680911" w:rsidRPr="00193315" w:rsidRDefault="00680911" w:rsidP="00680911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93315">
        <w:rPr>
          <w:rFonts w:eastAsia="Times New Roman" w:cs="Times New Roman"/>
          <w:szCs w:val="28"/>
        </w:rPr>
        <w:t>Завітаў нахабны тхор,</w:t>
      </w:r>
    </w:p>
    <w:p w:rsidR="00680911" w:rsidRPr="00193315" w:rsidRDefault="00680911" w:rsidP="00680911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93315">
        <w:rPr>
          <w:rFonts w:eastAsia="Times New Roman" w:cs="Times New Roman"/>
          <w:szCs w:val="28"/>
        </w:rPr>
        <w:t>Трапіў у дзіцячы сад —</w:t>
      </w:r>
    </w:p>
    <w:p w:rsidR="00680911" w:rsidRPr="00193315" w:rsidRDefault="00680911" w:rsidP="00680911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93315">
        <w:rPr>
          <w:rFonts w:eastAsia="Times New Roman" w:cs="Times New Roman"/>
          <w:szCs w:val="28"/>
        </w:rPr>
        <w:t>Да пухнатых куранят.</w:t>
      </w:r>
    </w:p>
    <w:p w:rsidR="00680911" w:rsidRPr="00193315" w:rsidRDefault="00680911" w:rsidP="00680911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93315">
        <w:rPr>
          <w:rFonts w:eastAsia="Times New Roman" w:cs="Times New Roman"/>
          <w:szCs w:val="28"/>
        </w:rPr>
        <w:t>— Ку-ка-рэ-ку!</w:t>
      </w:r>
    </w:p>
    <w:p w:rsidR="00680911" w:rsidRPr="00193315" w:rsidRDefault="00680911" w:rsidP="00680911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93315">
        <w:rPr>
          <w:rFonts w:eastAsia="Times New Roman" w:cs="Times New Roman"/>
          <w:szCs w:val="28"/>
        </w:rPr>
        <w:t>На падмогу! —</w:t>
      </w:r>
    </w:p>
    <w:p w:rsidR="00680911" w:rsidRPr="00193315" w:rsidRDefault="00680911" w:rsidP="00680911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93315">
        <w:rPr>
          <w:rFonts w:eastAsia="Times New Roman" w:cs="Times New Roman"/>
          <w:szCs w:val="28"/>
        </w:rPr>
        <w:t>Певень наш</w:t>
      </w:r>
    </w:p>
    <w:p w:rsidR="00680911" w:rsidRPr="00193315" w:rsidRDefault="00680911" w:rsidP="00680911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93315">
        <w:rPr>
          <w:rFonts w:eastAsia="Times New Roman" w:cs="Times New Roman"/>
          <w:szCs w:val="28"/>
        </w:rPr>
        <w:t>Забіў трывогу.</w:t>
      </w:r>
    </w:p>
    <w:p w:rsidR="00680911" w:rsidRPr="00193315" w:rsidRDefault="00680911" w:rsidP="00680911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93315">
        <w:rPr>
          <w:rFonts w:eastAsia="Times New Roman" w:cs="Times New Roman"/>
          <w:szCs w:val="28"/>
        </w:rPr>
        <w:t>I пайшоў рашуча ў бой</w:t>
      </w:r>
    </w:p>
    <w:p w:rsidR="00680911" w:rsidRPr="00193315" w:rsidRDefault="00680911" w:rsidP="00680911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93315">
        <w:rPr>
          <w:rFonts w:eastAsia="Times New Roman" w:cs="Times New Roman"/>
          <w:szCs w:val="28"/>
        </w:rPr>
        <w:t>Храбры воін і герой.</w:t>
      </w:r>
    </w:p>
    <w:p w:rsidR="00680911" w:rsidRPr="00193315" w:rsidRDefault="00680911" w:rsidP="00680911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93315">
        <w:rPr>
          <w:rFonts w:eastAsia="Times New Roman" w:cs="Times New Roman"/>
          <w:szCs w:val="28"/>
        </w:rPr>
        <w:t>За рашучасць і адвагу</w:t>
      </w:r>
    </w:p>
    <w:p w:rsidR="00680911" w:rsidRPr="00193315" w:rsidRDefault="00680911" w:rsidP="00680911">
      <w:pPr>
        <w:spacing w:after="0" w:line="240" w:lineRule="auto"/>
        <w:ind w:left="2832"/>
        <w:rPr>
          <w:rFonts w:eastAsia="Times New Roman" w:cs="Times New Roman"/>
          <w:szCs w:val="28"/>
        </w:rPr>
      </w:pPr>
      <w:r w:rsidRPr="00193315">
        <w:rPr>
          <w:rFonts w:eastAsia="Times New Roman" w:cs="Times New Roman"/>
          <w:szCs w:val="28"/>
        </w:rPr>
        <w:t xml:space="preserve">Уручылі </w:t>
      </w:r>
      <w:bookmarkStart w:id="1" w:name="_GoBack"/>
      <w:bookmarkEnd w:id="1"/>
      <w:r w:rsidRPr="00193315">
        <w:rPr>
          <w:rFonts w:eastAsia="Times New Roman" w:cs="Times New Roman"/>
          <w:szCs w:val="28"/>
        </w:rPr>
        <w:t>пеўню шпагу.</w:t>
      </w:r>
    </w:p>
    <w:sectPr w:rsidR="00680911" w:rsidRPr="0019331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B44" w:rsidRDefault="00BF1B44" w:rsidP="00BB305B">
      <w:pPr>
        <w:spacing w:after="0" w:line="240" w:lineRule="auto"/>
      </w:pPr>
      <w:r>
        <w:separator/>
      </w:r>
    </w:p>
  </w:endnote>
  <w:endnote w:type="continuationSeparator" w:id="0">
    <w:p w:rsidR="00BF1B44" w:rsidRDefault="00BF1B4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2CF776" wp14:editId="3B1E3CBD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8091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8091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20CF475" wp14:editId="160ADF29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8091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8091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1FD347" wp14:editId="71F92B26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8091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8091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B44" w:rsidRDefault="00BF1B44" w:rsidP="00BB305B">
      <w:pPr>
        <w:spacing w:after="0" w:line="240" w:lineRule="auto"/>
      </w:pPr>
      <w:r>
        <w:separator/>
      </w:r>
    </w:p>
  </w:footnote>
  <w:footnote w:type="continuationSeparator" w:id="0">
    <w:p w:rsidR="00BF1B44" w:rsidRDefault="00BF1B4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11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80911"/>
    <w:rsid w:val="006C1F9A"/>
    <w:rsid w:val="007F47C6"/>
    <w:rsid w:val="00854F6C"/>
    <w:rsid w:val="0093322C"/>
    <w:rsid w:val="0096164A"/>
    <w:rsid w:val="00B07F42"/>
    <w:rsid w:val="00BB305B"/>
    <w:rsid w:val="00BF1B44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39DE5-F129-48A9-A3C9-D97567B42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 адвагу</dc:title>
  <dc:creator>Прохараў А.</dc:creator>
  <cp:lastModifiedBy>Олеся</cp:lastModifiedBy>
  <cp:revision>1</cp:revision>
  <dcterms:created xsi:type="dcterms:W3CDTF">2016-03-06T09:46:00Z</dcterms:created>
  <dcterms:modified xsi:type="dcterms:W3CDTF">2016-03-06T09:47:00Z</dcterms:modified>
  <cp:category>Произведения поэтов белорусских</cp:category>
</cp:coreProperties>
</file>