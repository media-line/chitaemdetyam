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9B" w:rsidRPr="00585D94" w:rsidRDefault="00D3079B" w:rsidP="00D3079B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rFonts w:eastAsia="Times New Roman"/>
          <w:lang w:val="be-BY" w:eastAsia="ru-RU"/>
        </w:rPr>
        <w:t>Сняжынкі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>Авяр’ян Дзеружынскі</w:t>
      </w:r>
    </w:p>
    <w:p w:rsidR="00D3079B" w:rsidRPr="00585D94" w:rsidRDefault="00D3079B" w:rsidP="00D3079B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D3079B" w:rsidRPr="00585D94" w:rsidRDefault="00D3079B" w:rsidP="00D3079B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D3079B" w:rsidRPr="00585D94" w:rsidRDefault="00D3079B" w:rsidP="00D3079B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Закружыліся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Сняжынкі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Нізка-нізка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Над зямлёй.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Ціха лётаюць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Пушынкі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Незлічонай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Чарадой.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Быццам тыя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Матылёчкі,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Весяляцца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Нездарма —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Адамкнула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Ўсе замочкі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Ў небе ім</w:t>
      </w:r>
    </w:p>
    <w:p w:rsidR="00D3079B" w:rsidRPr="00585D94" w:rsidRDefault="00D3079B" w:rsidP="00D3079B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Сама зіма.</w:t>
      </w:r>
      <w:bookmarkStart w:id="0" w:name="_GoBack"/>
      <w:bookmarkEnd w:id="0"/>
    </w:p>
    <w:sectPr w:rsidR="00D3079B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106" w:rsidRDefault="00B87106" w:rsidP="00BB305B">
      <w:pPr>
        <w:spacing w:after="0" w:line="240" w:lineRule="auto"/>
      </w:pPr>
      <w:r>
        <w:separator/>
      </w:r>
    </w:p>
  </w:endnote>
  <w:endnote w:type="continuationSeparator" w:id="0">
    <w:p w:rsidR="00B87106" w:rsidRDefault="00B8710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D1591E" wp14:editId="4C54D42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079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079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5C9AFC" wp14:editId="14B2B12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079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079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440050" wp14:editId="19CCC54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079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079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106" w:rsidRDefault="00B87106" w:rsidP="00BB305B">
      <w:pPr>
        <w:spacing w:after="0" w:line="240" w:lineRule="auto"/>
      </w:pPr>
      <w:r>
        <w:separator/>
      </w:r>
    </w:p>
  </w:footnote>
  <w:footnote w:type="continuationSeparator" w:id="0">
    <w:p w:rsidR="00B87106" w:rsidRDefault="00B8710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9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87106"/>
    <w:rsid w:val="00BB305B"/>
    <w:rsid w:val="00BF3769"/>
    <w:rsid w:val="00C80B62"/>
    <w:rsid w:val="00C9220F"/>
    <w:rsid w:val="00D3079B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07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079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07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079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10DF9-8312-4636-809C-D3B7647A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Сняжынкі</dc:title>
  <dc:creator>Дзеружынскі А.</dc:creator>
  <cp:lastModifiedBy>Олеся</cp:lastModifiedBy>
  <cp:revision>1</cp:revision>
  <dcterms:created xsi:type="dcterms:W3CDTF">2016-03-05T18:23:00Z</dcterms:created>
  <dcterms:modified xsi:type="dcterms:W3CDTF">2016-03-05T18:25:00Z</dcterms:modified>
  <cp:category>Произведения поэтов белорусских</cp:category>
</cp:coreProperties>
</file>