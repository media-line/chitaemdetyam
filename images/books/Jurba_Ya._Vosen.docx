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34D6" w:rsidRPr="00020A87" w:rsidRDefault="002634D6" w:rsidP="002634D6">
      <w:pPr>
        <w:pStyle w:val="1"/>
        <w:outlineLvl w:val="1"/>
        <w:rPr>
          <w:b w:val="0"/>
          <w:i/>
          <w:sz w:val="20"/>
          <w:szCs w:val="20"/>
          <w:lang w:eastAsia="ru-RU"/>
        </w:rPr>
      </w:pPr>
      <w:r>
        <w:rPr>
          <w:lang w:eastAsia="ru-RU"/>
        </w:rPr>
        <w:t>Восень</w:t>
      </w:r>
      <w:r>
        <w:rPr>
          <w:lang w:eastAsia="ru-RU"/>
        </w:rPr>
        <w:br/>
      </w:r>
      <w:r w:rsidRPr="00020A87">
        <w:rPr>
          <w:b w:val="0"/>
          <w:i/>
          <w:sz w:val="20"/>
          <w:szCs w:val="20"/>
          <w:lang w:eastAsia="ru-RU"/>
        </w:rPr>
        <w:t>Янка Журба</w:t>
      </w:r>
    </w:p>
    <w:p w:rsidR="002634D6" w:rsidRPr="00A162F2" w:rsidRDefault="002634D6" w:rsidP="002634D6">
      <w:pPr>
        <w:pStyle w:val="1"/>
        <w:rPr>
          <w:lang w:eastAsia="ru-RU"/>
        </w:rPr>
      </w:pPr>
      <w:bookmarkStart w:id="0" w:name="_GoBack"/>
      <w:bookmarkEnd w:id="0"/>
    </w:p>
    <w:p w:rsidR="002634D6" w:rsidRDefault="002634D6" w:rsidP="002634D6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>
        <w:rPr>
          <w:rFonts w:eastAsia="Times New Roman" w:cs="Times New Roman"/>
          <w:szCs w:val="28"/>
          <w:lang w:val="be-BY"/>
        </w:rPr>
        <w:t>Шумяць па-асенняму</w:t>
      </w:r>
    </w:p>
    <w:p w:rsidR="002634D6" w:rsidRDefault="002634D6" w:rsidP="002634D6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>
        <w:rPr>
          <w:rFonts w:eastAsia="Times New Roman" w:cs="Times New Roman"/>
          <w:szCs w:val="28"/>
          <w:lang w:val="be-BY"/>
        </w:rPr>
        <w:t>Пушча і бор,</w:t>
      </w:r>
    </w:p>
    <w:p w:rsidR="002634D6" w:rsidRDefault="002634D6" w:rsidP="002634D6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>
        <w:rPr>
          <w:rFonts w:eastAsia="Times New Roman" w:cs="Times New Roman"/>
          <w:szCs w:val="28"/>
          <w:lang w:val="be-BY"/>
        </w:rPr>
        <w:t xml:space="preserve">На дрэвах, кустах – </w:t>
      </w:r>
    </w:p>
    <w:p w:rsidR="002634D6" w:rsidRDefault="002634D6" w:rsidP="002634D6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>
        <w:rPr>
          <w:rFonts w:eastAsia="Times New Roman" w:cs="Times New Roman"/>
          <w:szCs w:val="28"/>
          <w:lang w:val="be-BY"/>
        </w:rPr>
        <w:t>Залацісты убор.</w:t>
      </w:r>
    </w:p>
    <w:p w:rsidR="002634D6" w:rsidRDefault="002634D6" w:rsidP="002634D6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</w:p>
    <w:p w:rsidR="002634D6" w:rsidRDefault="002634D6" w:rsidP="002634D6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>
        <w:rPr>
          <w:rFonts w:eastAsia="Times New Roman" w:cs="Times New Roman"/>
          <w:szCs w:val="28"/>
          <w:lang w:val="be-BY"/>
        </w:rPr>
        <w:t>Заможная восень</w:t>
      </w:r>
    </w:p>
    <w:p w:rsidR="002634D6" w:rsidRDefault="002634D6" w:rsidP="002634D6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>
        <w:rPr>
          <w:rFonts w:eastAsia="Times New Roman" w:cs="Times New Roman"/>
          <w:szCs w:val="28"/>
          <w:lang w:val="be-BY"/>
        </w:rPr>
        <w:t>Прыйшла у калгас,</w:t>
      </w:r>
    </w:p>
    <w:p w:rsidR="002634D6" w:rsidRDefault="002634D6" w:rsidP="002634D6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>
        <w:rPr>
          <w:rFonts w:eastAsia="Times New Roman" w:cs="Times New Roman"/>
          <w:szCs w:val="28"/>
          <w:lang w:val="be-BY"/>
        </w:rPr>
        <w:t>Дарамі багатымі</w:t>
      </w:r>
    </w:p>
    <w:p w:rsidR="002634D6" w:rsidRDefault="002634D6" w:rsidP="002634D6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>
        <w:rPr>
          <w:rFonts w:eastAsia="Times New Roman" w:cs="Times New Roman"/>
          <w:szCs w:val="28"/>
          <w:lang w:val="be-BY"/>
        </w:rPr>
        <w:t>Радуе нас.</w:t>
      </w:r>
    </w:p>
    <w:p w:rsidR="002634D6" w:rsidRDefault="002634D6" w:rsidP="002634D6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</w:p>
    <w:p w:rsidR="002634D6" w:rsidRDefault="002634D6" w:rsidP="002634D6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>
        <w:rPr>
          <w:rFonts w:eastAsia="Times New Roman" w:cs="Times New Roman"/>
          <w:szCs w:val="28"/>
          <w:lang w:val="be-BY"/>
        </w:rPr>
        <w:t>На полі калгасным</w:t>
      </w:r>
    </w:p>
    <w:p w:rsidR="002634D6" w:rsidRDefault="002634D6" w:rsidP="002634D6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>
        <w:rPr>
          <w:rFonts w:eastAsia="Times New Roman" w:cs="Times New Roman"/>
          <w:szCs w:val="28"/>
          <w:lang w:val="be-BY"/>
        </w:rPr>
        <w:t>Вялікі ўраджай.</w:t>
      </w:r>
    </w:p>
    <w:p w:rsidR="002634D6" w:rsidRDefault="002634D6" w:rsidP="002634D6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>
        <w:rPr>
          <w:rFonts w:eastAsia="Times New Roman" w:cs="Times New Roman"/>
          <w:szCs w:val="28"/>
          <w:lang w:val="be-BY"/>
        </w:rPr>
        <w:t>Ляціць аб ім слава</w:t>
      </w:r>
    </w:p>
    <w:p w:rsidR="002634D6" w:rsidRPr="00774518" w:rsidRDefault="002634D6" w:rsidP="002634D6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>
        <w:rPr>
          <w:rFonts w:eastAsia="Times New Roman" w:cs="Times New Roman"/>
          <w:szCs w:val="28"/>
          <w:lang w:val="be-BY"/>
        </w:rPr>
        <w:t>На ўвесь родны край.</w:t>
      </w:r>
    </w:p>
    <w:sectPr w:rsidR="002634D6" w:rsidRPr="00774518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7755" w:rsidRDefault="00FB7755" w:rsidP="00BB305B">
      <w:pPr>
        <w:spacing w:after="0" w:line="240" w:lineRule="auto"/>
      </w:pPr>
      <w:r>
        <w:separator/>
      </w:r>
    </w:p>
  </w:endnote>
  <w:endnote w:type="continuationSeparator" w:id="0">
    <w:p w:rsidR="00FB7755" w:rsidRDefault="00FB7755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1172E07" wp14:editId="714D6A07">
              <wp:simplePos x="0" y="0"/>
              <wp:positionH relativeFrom="leftMargin">
                <wp:posOffset>156754</wp:posOffset>
              </wp:positionH>
              <wp:positionV relativeFrom="bottomMargin">
                <wp:posOffset>138611</wp:posOffset>
              </wp:positionV>
              <wp:extent cx="561703" cy="326028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703" cy="326028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2634D6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9pt;width:44.25pt;height:25.65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2634D6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1E9842F" wp14:editId="3680C4D5">
              <wp:simplePos x="0" y="0"/>
              <wp:positionH relativeFrom="rightMargin">
                <wp:posOffset>83094</wp:posOffset>
              </wp:positionH>
              <wp:positionV relativeFrom="bottomMargin">
                <wp:posOffset>203925</wp:posOffset>
              </wp:positionV>
              <wp:extent cx="565785" cy="321946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321946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2634D6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6.55pt;margin-top:16.05pt;width:44.55pt;height:25.35pt;rotation:180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2634D6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50BFD58" wp14:editId="3802C3E7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2634D6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2634D6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7755" w:rsidRDefault="00FB7755" w:rsidP="00BB305B">
      <w:pPr>
        <w:spacing w:after="0" w:line="240" w:lineRule="auto"/>
      </w:pPr>
      <w:r>
        <w:separator/>
      </w:r>
    </w:p>
  </w:footnote>
  <w:footnote w:type="continuationSeparator" w:id="0">
    <w:p w:rsidR="00FB7755" w:rsidRDefault="00FB7755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34D6"/>
    <w:rsid w:val="001B3739"/>
    <w:rsid w:val="001B7733"/>
    <w:rsid w:val="00226794"/>
    <w:rsid w:val="002634D6"/>
    <w:rsid w:val="00310E12"/>
    <w:rsid w:val="0039181F"/>
    <w:rsid w:val="0040592E"/>
    <w:rsid w:val="005028F6"/>
    <w:rsid w:val="00536688"/>
    <w:rsid w:val="005A657C"/>
    <w:rsid w:val="005B3CE5"/>
    <w:rsid w:val="005E3F33"/>
    <w:rsid w:val="005F3A80"/>
    <w:rsid w:val="006C1F9A"/>
    <w:rsid w:val="007F47C6"/>
    <w:rsid w:val="00854F6C"/>
    <w:rsid w:val="0093322C"/>
    <w:rsid w:val="0096164A"/>
    <w:rsid w:val="00B07F42"/>
    <w:rsid w:val="00BB305B"/>
    <w:rsid w:val="00BF3769"/>
    <w:rsid w:val="00C80B62"/>
    <w:rsid w:val="00C9220F"/>
    <w:rsid w:val="00E75545"/>
    <w:rsid w:val="00EE50E6"/>
    <w:rsid w:val="00F36D55"/>
    <w:rsid w:val="00FB1466"/>
    <w:rsid w:val="00FB7755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1F2022-A17B-485D-97EF-E439FEBB53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0</TotalTime>
  <Pages>1</Pages>
  <Words>33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Восень</dc:title>
  <dc:creator>Журба Я.</dc:creator>
  <cp:lastModifiedBy>Олеся</cp:lastModifiedBy>
  <cp:revision>1</cp:revision>
  <dcterms:created xsi:type="dcterms:W3CDTF">2016-03-05T18:45:00Z</dcterms:created>
  <dcterms:modified xsi:type="dcterms:W3CDTF">2016-03-05T18:45:00Z</dcterms:modified>
  <cp:category>Произведения поэтов белорусских</cp:category>
</cp:coreProperties>
</file>