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D1" w:rsidRPr="00BF5EB7" w:rsidRDefault="001537D1" w:rsidP="001537D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Вот какой рассеянный</w:t>
      </w:r>
      <w:r w:rsidRPr="00BF5EB7">
        <w:br/>
      </w:r>
      <w:r w:rsidRPr="00BF5EB7">
        <w:rPr>
          <w:b w:val="0"/>
          <w:i/>
          <w:sz w:val="20"/>
          <w:szCs w:val="20"/>
        </w:rPr>
        <w:t>Самуил Маршак</w:t>
      </w:r>
    </w:p>
    <w:p w:rsidR="001537D1" w:rsidRDefault="001537D1" w:rsidP="001537D1">
      <w:pPr>
        <w:spacing w:after="0" w:line="240" w:lineRule="auto"/>
        <w:rPr>
          <w:szCs w:val="28"/>
        </w:rPr>
      </w:pPr>
    </w:p>
    <w:p w:rsidR="001537D1" w:rsidRDefault="001537D1" w:rsidP="001537D1">
      <w:pPr>
        <w:spacing w:after="0" w:line="240" w:lineRule="auto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Жил человек рассеянный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улице Бассейной.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Сел он утром на кровать,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Стал рубашку надевать,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рукава просунул руки —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Оказалось, это брюки.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какой рассеянный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улицы Бассейной!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Надевать он стал пальто —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Говорят ему: не то.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Стал натягивать гамаши —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Говорят ему: не </w:t>
      </w:r>
      <w:proofErr w:type="gramStart"/>
      <w:r w:rsidRPr="00BF5EB7">
        <w:rPr>
          <w:szCs w:val="28"/>
        </w:rPr>
        <w:t>ваши</w:t>
      </w:r>
      <w:proofErr w:type="gramEnd"/>
      <w:r w:rsidRPr="00BF5EB7">
        <w:rPr>
          <w:szCs w:val="28"/>
        </w:rPr>
        <w:t>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какой рассеянный</w:t>
      </w:r>
    </w:p>
    <w:p w:rsidR="001537D1" w:rsidRPr="00DC020F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улицы Бассейной!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Вместо шапки на ходу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надел сковороду.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Вместо валенок перчатки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Натянул себе на пятки.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какой рассеянный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улицы Бассейной!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Однажды на трамвае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ехал на вокзал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двери открывая,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Вожатому сказал: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Глубокоуважаемый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Вагоноуважатый</w:t>
      </w:r>
      <w:proofErr w:type="spellEnd"/>
      <w:r w:rsidRPr="00BF5EB7">
        <w:rPr>
          <w:szCs w:val="28"/>
        </w:rPr>
        <w:t>!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Вагоноуважаемый</w:t>
      </w:r>
      <w:proofErr w:type="spellEnd"/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Глубокоуважатый</w:t>
      </w:r>
      <w:proofErr w:type="spellEnd"/>
      <w:r w:rsidRPr="00BF5EB7">
        <w:rPr>
          <w:szCs w:val="28"/>
        </w:rPr>
        <w:t>!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 что бы то ни стало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Мне надо выходить.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Нельзя ли у </w:t>
      </w:r>
      <w:proofErr w:type="spellStart"/>
      <w:r w:rsidRPr="00BF5EB7">
        <w:rPr>
          <w:szCs w:val="28"/>
        </w:rPr>
        <w:t>трамвала</w:t>
      </w:r>
      <w:proofErr w:type="spellEnd"/>
    </w:p>
    <w:p w:rsidR="001537D1" w:rsidRDefault="001537D1" w:rsidP="001537D1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Вокзай</w:t>
      </w:r>
      <w:proofErr w:type="spellEnd"/>
      <w:r w:rsidRPr="00BF5EB7">
        <w:rPr>
          <w:szCs w:val="28"/>
        </w:rPr>
        <w:t xml:space="preserve"> остановить?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Вожатый удивился —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Трамвай остановился.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какой рассеянный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улицы Бассейной!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отправился в буфет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Покупать себе билет.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потом помчался в кассу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Покупать бутылку квасу.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какой рассеянный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улицы Бассейной!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Побежал он на перрон,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Влез в отцепленный вагон,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Внёс узлы и чемоданы,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Рассовал их под диваны,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Сел в углу перед окном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заснул спокойным сном...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Это что за полустанок? —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Закричал он спозаранок.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с платформы говорят: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Это город Ленинград.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опять поспал немножко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опять взглянул в окошко,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Увидал большой вокзал,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Удивился и сказал: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Это что за остановка —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Бологое иль Поповка?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с платформы говорят: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Это город Ленинград.</w:t>
      </w:r>
    </w:p>
    <w:p w:rsidR="001537D1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Он опять поспал немножко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опять взглянул в окошко,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Увидал большой вокзал,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Потянулся и сказал: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Что за станция такая —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Дибуны</w:t>
      </w:r>
      <w:proofErr w:type="spellEnd"/>
      <w:r w:rsidRPr="00BF5EB7">
        <w:rPr>
          <w:szCs w:val="28"/>
        </w:rPr>
        <w:t xml:space="preserve"> или Ямская?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с платформы говорят: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Это город Ленинград.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Закричал он: —</w:t>
      </w:r>
      <w:r>
        <w:rPr>
          <w:szCs w:val="28"/>
        </w:rPr>
        <w:t xml:space="preserve"> </w:t>
      </w:r>
      <w:r w:rsidRPr="00BF5EB7">
        <w:rPr>
          <w:szCs w:val="28"/>
        </w:rPr>
        <w:t>Что за шутки!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Еду я вторые сутки,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приехал я назад,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приехал в Ленинград!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какой рассеянный</w:t>
      </w:r>
    </w:p>
    <w:p w:rsidR="001537D1" w:rsidRPr="00BF5EB7" w:rsidRDefault="001537D1" w:rsidP="001537D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у</w:t>
      </w:r>
      <w:bookmarkStart w:id="0" w:name="_GoBack"/>
      <w:bookmarkEnd w:id="0"/>
      <w:r w:rsidRPr="00BF5EB7">
        <w:rPr>
          <w:szCs w:val="28"/>
        </w:rPr>
        <w:t>лицы Бассейной!</w:t>
      </w:r>
    </w:p>
    <w:sectPr w:rsidR="001537D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63" w:rsidRDefault="001E2663" w:rsidP="00BB305B">
      <w:pPr>
        <w:spacing w:after="0" w:line="240" w:lineRule="auto"/>
      </w:pPr>
      <w:r>
        <w:separator/>
      </w:r>
    </w:p>
  </w:endnote>
  <w:endnote w:type="continuationSeparator" w:id="0">
    <w:p w:rsidR="001E2663" w:rsidRDefault="001E266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7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7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7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7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7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7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63" w:rsidRDefault="001E2663" w:rsidP="00BB305B">
      <w:pPr>
        <w:spacing w:after="0" w:line="240" w:lineRule="auto"/>
      </w:pPr>
      <w:r>
        <w:separator/>
      </w:r>
    </w:p>
  </w:footnote>
  <w:footnote w:type="continuationSeparator" w:id="0">
    <w:p w:rsidR="001E2663" w:rsidRDefault="001E266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D1"/>
    <w:rsid w:val="0015338B"/>
    <w:rsid w:val="001537D1"/>
    <w:rsid w:val="001B3739"/>
    <w:rsid w:val="001B7733"/>
    <w:rsid w:val="001E266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537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537D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537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537D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A6C66-333D-4A4E-9D04-34A54E0B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Вот какой рассеянный</dc:title>
  <dc:creator>Маршак С.</dc:creator>
  <cp:lastModifiedBy>Олеся</cp:lastModifiedBy>
  <cp:revision>1</cp:revision>
  <dcterms:created xsi:type="dcterms:W3CDTF">2016-03-17T10:19:00Z</dcterms:created>
  <dcterms:modified xsi:type="dcterms:W3CDTF">2016-03-17T10:22:00Z</dcterms:modified>
  <cp:category>Произведения поэтов русских</cp:category>
  <dc:language>рус.</dc:language>
</cp:coreProperties>
</file>