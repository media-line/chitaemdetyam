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DF1" w:rsidRPr="00585D94" w:rsidRDefault="00490DF1" w:rsidP="00490DF1">
      <w:pPr>
        <w:pStyle w:val="11"/>
        <w:outlineLvl w:val="1"/>
        <w:rPr>
          <w:rFonts w:eastAsia="Times New Roman"/>
          <w:b w:val="0"/>
          <w:i/>
          <w:sz w:val="24"/>
          <w:szCs w:val="24"/>
          <w:lang w:eastAsia="ru-RU"/>
        </w:rPr>
      </w:pPr>
      <w:bookmarkStart w:id="0" w:name="_Toc404383566"/>
      <w:r w:rsidRPr="00585D94">
        <w:rPr>
          <w:rFonts w:eastAsia="Times New Roman"/>
          <w:lang w:eastAsia="ru-RU"/>
        </w:rPr>
        <w:t>Флажок</w:t>
      </w:r>
      <w:r w:rsidRPr="00585D94">
        <w:rPr>
          <w:rFonts w:eastAsia="Times New Roman"/>
          <w:lang w:eastAsia="ru-RU"/>
        </w:rPr>
        <w:br/>
      </w:r>
      <w:bookmarkEnd w:id="0"/>
      <w:r>
        <w:rPr>
          <w:rFonts w:eastAsia="Times New Roman"/>
          <w:b w:val="0"/>
          <w:i/>
          <w:sz w:val="20"/>
          <w:szCs w:val="24"/>
          <w:lang w:eastAsia="ru-RU"/>
        </w:rPr>
        <w:t xml:space="preserve">Ольга </w:t>
      </w:r>
      <w:proofErr w:type="spellStart"/>
      <w:r>
        <w:rPr>
          <w:rFonts w:eastAsia="Times New Roman"/>
          <w:b w:val="0"/>
          <w:i/>
          <w:sz w:val="20"/>
          <w:szCs w:val="24"/>
          <w:lang w:eastAsia="ru-RU"/>
        </w:rPr>
        <w:t>Высотская</w:t>
      </w:r>
      <w:proofErr w:type="spellEnd"/>
    </w:p>
    <w:p w:rsidR="00490DF1" w:rsidRPr="00585D94" w:rsidRDefault="00490DF1" w:rsidP="00490DF1">
      <w:pPr>
        <w:spacing w:after="0" w:line="240" w:lineRule="auto"/>
        <w:jc w:val="both"/>
        <w:rPr>
          <w:rFonts w:eastAsia="Times New Roman" w:cs="Arial"/>
          <w:szCs w:val="32"/>
        </w:rPr>
      </w:pPr>
    </w:p>
    <w:p w:rsidR="00490DF1" w:rsidRPr="00585D94" w:rsidRDefault="00490DF1" w:rsidP="00490DF1">
      <w:pPr>
        <w:spacing w:after="0" w:line="240" w:lineRule="auto"/>
        <w:jc w:val="both"/>
        <w:rPr>
          <w:rFonts w:eastAsia="Times New Roman" w:cs="Arial"/>
          <w:szCs w:val="32"/>
        </w:rPr>
      </w:pPr>
    </w:p>
    <w:p w:rsidR="00490DF1" w:rsidRPr="00585D94" w:rsidRDefault="00490DF1" w:rsidP="00490DF1">
      <w:pPr>
        <w:spacing w:after="0" w:line="240" w:lineRule="auto"/>
        <w:jc w:val="both"/>
        <w:rPr>
          <w:rFonts w:eastAsia="Times New Roman" w:cs="Arial"/>
          <w:szCs w:val="32"/>
        </w:rPr>
      </w:pPr>
    </w:p>
    <w:p w:rsidR="00490DF1" w:rsidRPr="00585D94" w:rsidRDefault="00490DF1" w:rsidP="00490DF1">
      <w:pPr>
        <w:spacing w:after="0" w:line="240" w:lineRule="auto"/>
        <w:jc w:val="both"/>
        <w:rPr>
          <w:rFonts w:eastAsia="Times New Roman" w:cs="Arial"/>
          <w:szCs w:val="32"/>
        </w:rPr>
      </w:pPr>
    </w:p>
    <w:p w:rsidR="00490DF1" w:rsidRPr="00585D94" w:rsidRDefault="00490DF1" w:rsidP="00490DF1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Посмотрите, посмотрите!</w:t>
      </w:r>
    </w:p>
    <w:p w:rsidR="00490DF1" w:rsidRPr="00585D94" w:rsidRDefault="00490DF1" w:rsidP="00490DF1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Вот какой флажок у Мити!</w:t>
      </w:r>
    </w:p>
    <w:p w:rsidR="00490DF1" w:rsidRPr="00585D94" w:rsidRDefault="00490DF1" w:rsidP="00490DF1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Кто флажок подарил?</w:t>
      </w:r>
    </w:p>
    <w:p w:rsidR="00490DF1" w:rsidRPr="00585D94" w:rsidRDefault="00490DF1" w:rsidP="00490DF1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Митя сам смастерил!</w:t>
      </w:r>
    </w:p>
    <w:p w:rsidR="00490DF1" w:rsidRPr="00585D94" w:rsidRDefault="00490DF1" w:rsidP="00490DF1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</w:p>
    <w:p w:rsidR="00490DF1" w:rsidRPr="00585D94" w:rsidRDefault="00490DF1" w:rsidP="00490DF1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К нам весна вернётся снова,</w:t>
      </w:r>
    </w:p>
    <w:p w:rsidR="00490DF1" w:rsidRPr="00585D94" w:rsidRDefault="00490DF1" w:rsidP="00490DF1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Месяц май придёт опять.</w:t>
      </w:r>
    </w:p>
    <w:p w:rsidR="00490DF1" w:rsidRPr="00585D94" w:rsidRDefault="00490DF1" w:rsidP="00490DF1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 xml:space="preserve">А у Мити всё готово </w:t>
      </w:r>
      <w:r>
        <w:rPr>
          <w:rFonts w:eastAsia="Times New Roman" w:cs="Arial"/>
          <w:szCs w:val="32"/>
        </w:rPr>
        <w:t>—</w:t>
      </w:r>
      <w:bookmarkStart w:id="1" w:name="_GoBack"/>
      <w:bookmarkEnd w:id="1"/>
    </w:p>
    <w:p w:rsidR="00490DF1" w:rsidRPr="00585D94" w:rsidRDefault="00490DF1" w:rsidP="00490DF1">
      <w:pPr>
        <w:spacing w:after="0" w:line="240" w:lineRule="auto"/>
        <w:ind w:left="2832"/>
        <w:jc w:val="both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Он с флажком пойдёт гулять.</w:t>
      </w:r>
    </w:p>
    <w:sectPr w:rsidR="00490DF1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DA3" w:rsidRDefault="00255DA3" w:rsidP="00BB305B">
      <w:pPr>
        <w:spacing w:after="0" w:line="240" w:lineRule="auto"/>
      </w:pPr>
      <w:r>
        <w:separator/>
      </w:r>
    </w:p>
  </w:endnote>
  <w:endnote w:type="continuationSeparator" w:id="0">
    <w:p w:rsidR="00255DA3" w:rsidRDefault="00255DA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90DF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90DF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90DF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90DF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90DF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90DF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DA3" w:rsidRDefault="00255DA3" w:rsidP="00BB305B">
      <w:pPr>
        <w:spacing w:after="0" w:line="240" w:lineRule="auto"/>
      </w:pPr>
      <w:r>
        <w:separator/>
      </w:r>
    </w:p>
  </w:footnote>
  <w:footnote w:type="continuationSeparator" w:id="0">
    <w:p w:rsidR="00255DA3" w:rsidRDefault="00255DA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DF1"/>
    <w:rsid w:val="0015338B"/>
    <w:rsid w:val="001B3739"/>
    <w:rsid w:val="001B7733"/>
    <w:rsid w:val="00226794"/>
    <w:rsid w:val="00255DA3"/>
    <w:rsid w:val="00310E12"/>
    <w:rsid w:val="0039181F"/>
    <w:rsid w:val="0040592E"/>
    <w:rsid w:val="00490DF1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90DF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90DF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90DF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90DF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EE6CA-4E4A-4BFC-88F6-35DAB184B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Флажок</dc:title>
  <dc:creator>Высотская О.</dc:creator>
  <cp:lastModifiedBy>Олеся</cp:lastModifiedBy>
  <cp:revision>1</cp:revision>
  <dcterms:created xsi:type="dcterms:W3CDTF">2016-03-16T02:32:00Z</dcterms:created>
  <dcterms:modified xsi:type="dcterms:W3CDTF">2016-03-16T02:33:00Z</dcterms:modified>
  <cp:category>Произведения поэтов русских</cp:category>
  <dc:language>рус.</dc:language>
</cp:coreProperties>
</file>