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DB1" w:rsidRPr="00BF5EB7" w:rsidRDefault="00C47DB1" w:rsidP="00C47DB1">
      <w:pPr>
        <w:pStyle w:val="a7"/>
        <w:outlineLvl w:val="1"/>
        <w:rPr>
          <w:b w:val="0"/>
          <w:i/>
          <w:sz w:val="20"/>
          <w:szCs w:val="20"/>
          <w:shd w:val="clear" w:color="auto" w:fill="FFFFFF"/>
        </w:rPr>
      </w:pPr>
      <w:r w:rsidRPr="00BF5EB7">
        <w:rPr>
          <w:shd w:val="clear" w:color="auto" w:fill="FFFFFF"/>
        </w:rPr>
        <w:t>Эта книжечка моя</w:t>
      </w:r>
      <w:r w:rsidRPr="00BF5EB7">
        <w:rPr>
          <w:shd w:val="clear" w:color="auto" w:fill="FFFFFF"/>
        </w:rPr>
        <w:br/>
        <w:t>про моря и про маяк</w:t>
      </w:r>
      <w:r w:rsidRPr="00BF5EB7">
        <w:rPr>
          <w:shd w:val="clear" w:color="auto" w:fill="FFFFFF"/>
        </w:rPr>
        <w:br/>
      </w:r>
      <w:r w:rsidRPr="00BF5EB7">
        <w:rPr>
          <w:b w:val="0"/>
          <w:i/>
          <w:sz w:val="20"/>
          <w:szCs w:val="20"/>
          <w:shd w:val="clear" w:color="auto" w:fill="FFFFFF"/>
        </w:rPr>
        <w:t>Владимир Маяковский</w:t>
      </w:r>
    </w:p>
    <w:p w:rsidR="00C47DB1" w:rsidRPr="00BF5EB7" w:rsidRDefault="00C47DB1" w:rsidP="00C47DB1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9F7F12" w:rsidRDefault="009F7F12" w:rsidP="00C47DB1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C47DB1" w:rsidRPr="00BF5EB7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Разрезая носом воды,</w:t>
      </w:r>
    </w:p>
    <w:p w:rsidR="00C47DB1" w:rsidRPr="00BF5EB7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ходят в море пароходы.</w:t>
      </w:r>
    </w:p>
    <w:p w:rsidR="00C47DB1" w:rsidRPr="00BF5EB7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Дуют ветры яростные,</w:t>
      </w:r>
    </w:p>
    <w:p w:rsidR="00C47DB1" w:rsidRPr="00BF5EB7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гонят лодки парусные.</w:t>
      </w:r>
    </w:p>
    <w:p w:rsidR="00C47DB1" w:rsidRPr="00BF5EB7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</w:p>
    <w:p w:rsidR="00C47DB1" w:rsidRPr="00BF5EB7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Вечером,</w:t>
      </w:r>
      <w:r w:rsidR="009F7F12">
        <w:rPr>
          <w:szCs w:val="28"/>
          <w:shd w:val="clear" w:color="auto" w:fill="FFFFFF"/>
        </w:rPr>
        <w:t xml:space="preserve"> </w:t>
      </w:r>
      <w:r w:rsidRPr="00BF5EB7">
        <w:rPr>
          <w:szCs w:val="28"/>
          <w:shd w:val="clear" w:color="auto" w:fill="FFFFFF"/>
        </w:rPr>
        <w:t>а также к ночи,</w:t>
      </w:r>
    </w:p>
    <w:p w:rsidR="00C47DB1" w:rsidRPr="00BF5EB7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плавать в море трудно очень.</w:t>
      </w:r>
    </w:p>
    <w:p w:rsidR="00C47DB1" w:rsidRPr="00BF5EB7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Все покрыто скалами,</w:t>
      </w:r>
    </w:p>
    <w:p w:rsidR="00C47DB1" w:rsidRPr="00BF5EB7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скалами немалыми.</w:t>
      </w:r>
    </w:p>
    <w:p w:rsidR="00C47DB1" w:rsidRPr="00BF5EB7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  <w:proofErr w:type="gramStart"/>
      <w:r w:rsidRPr="00BF5EB7">
        <w:rPr>
          <w:szCs w:val="28"/>
          <w:shd w:val="clear" w:color="auto" w:fill="FFFFFF"/>
        </w:rPr>
        <w:t>Ближе к суше</w:t>
      </w:r>
      <w:r>
        <w:rPr>
          <w:szCs w:val="28"/>
          <w:shd w:val="clear" w:color="auto" w:fill="FFFFFF"/>
        </w:rPr>
        <w:t xml:space="preserve"> </w:t>
      </w:r>
      <w:r w:rsidRPr="00BF5EB7">
        <w:rPr>
          <w:szCs w:val="28"/>
          <w:shd w:val="clear" w:color="auto" w:fill="FFFFFF"/>
        </w:rPr>
        <w:t>еле-еле</w:t>
      </w:r>
      <w:proofErr w:type="gramEnd"/>
    </w:p>
    <w:p w:rsidR="00C47DB1" w:rsidRPr="00BF5EB7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Даже</w:t>
      </w:r>
      <w:r>
        <w:rPr>
          <w:szCs w:val="28"/>
          <w:shd w:val="clear" w:color="auto" w:fill="FFFFFF"/>
        </w:rPr>
        <w:t xml:space="preserve"> </w:t>
      </w:r>
      <w:r w:rsidRPr="00BF5EB7">
        <w:rPr>
          <w:szCs w:val="28"/>
          <w:shd w:val="clear" w:color="auto" w:fill="FFFFFF"/>
        </w:rPr>
        <w:t>днём обходят мели.</w:t>
      </w:r>
    </w:p>
    <w:p w:rsidR="00C47DB1" w:rsidRPr="00BF5EB7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</w:p>
    <w:p w:rsidR="00C47DB1" w:rsidRPr="00BF5EB7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Капитан берет бинокль,</w:t>
      </w:r>
    </w:p>
    <w:p w:rsidR="00C47DB1" w:rsidRPr="00BF5EB7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но бинокль помочь не мог.</w:t>
      </w:r>
    </w:p>
    <w:p w:rsidR="00C47DB1" w:rsidRPr="00BF5EB7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Капитану так обидно —</w:t>
      </w:r>
    </w:p>
    <w:p w:rsidR="00C47DB1" w:rsidRPr="00BF5EB7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даже берега не видно.</w:t>
      </w:r>
    </w:p>
    <w:p w:rsidR="00C47DB1" w:rsidRPr="00BF5EB7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Закружит волна кружение,</w:t>
      </w:r>
    </w:p>
    <w:p w:rsidR="00C47DB1" w:rsidRPr="00BF5EB7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Вот</w:t>
      </w:r>
      <w:r>
        <w:rPr>
          <w:szCs w:val="28"/>
          <w:shd w:val="clear" w:color="auto" w:fill="FFFFFF"/>
        </w:rPr>
        <w:t xml:space="preserve"> </w:t>
      </w:r>
      <w:r w:rsidRPr="00BF5EB7">
        <w:rPr>
          <w:szCs w:val="28"/>
          <w:shd w:val="clear" w:color="auto" w:fill="FFFFFF"/>
        </w:rPr>
        <w:t>и кораблекрушение.</w:t>
      </w:r>
    </w:p>
    <w:p w:rsidR="00C47DB1" w:rsidRPr="00BF5EB7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</w:p>
    <w:p w:rsidR="00C47DB1" w:rsidRPr="00BF5EB7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Вдруг —</w:t>
      </w:r>
      <w:r>
        <w:rPr>
          <w:szCs w:val="28"/>
          <w:shd w:val="clear" w:color="auto" w:fill="FFFFFF"/>
        </w:rPr>
        <w:t xml:space="preserve"> </w:t>
      </w:r>
      <w:r w:rsidRPr="00BF5EB7">
        <w:rPr>
          <w:szCs w:val="28"/>
          <w:shd w:val="clear" w:color="auto" w:fill="FFFFFF"/>
        </w:rPr>
        <w:t>обрадован моряк:</w:t>
      </w:r>
    </w:p>
    <w:p w:rsidR="00C47DB1" w:rsidRPr="00BF5EB7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загорается маяк.</w:t>
      </w:r>
    </w:p>
    <w:p w:rsidR="00C47DB1" w:rsidRPr="00BF5EB7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В самой темени как раз</w:t>
      </w:r>
    </w:p>
    <w:p w:rsidR="00C47DB1" w:rsidRPr="00BF5EB7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показался красный глаз.</w:t>
      </w:r>
    </w:p>
    <w:p w:rsidR="00C47DB1" w:rsidRPr="00BF5EB7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Поморгал —</w:t>
      </w:r>
      <w:r>
        <w:rPr>
          <w:szCs w:val="28"/>
          <w:shd w:val="clear" w:color="auto" w:fill="FFFFFF"/>
        </w:rPr>
        <w:t xml:space="preserve"> </w:t>
      </w:r>
      <w:r w:rsidRPr="00BF5EB7">
        <w:rPr>
          <w:szCs w:val="28"/>
          <w:shd w:val="clear" w:color="auto" w:fill="FFFFFF"/>
        </w:rPr>
        <w:t>и снова нет,</w:t>
      </w:r>
    </w:p>
    <w:p w:rsidR="00C47DB1" w:rsidRPr="00BF5EB7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и опять заж</w:t>
      </w:r>
      <w:r w:rsidR="009F7F12">
        <w:rPr>
          <w:szCs w:val="28"/>
          <w:shd w:val="clear" w:color="auto" w:fill="FFFFFF"/>
        </w:rPr>
        <w:t>ё</w:t>
      </w:r>
      <w:r w:rsidRPr="00BF5EB7">
        <w:rPr>
          <w:szCs w:val="28"/>
          <w:shd w:val="clear" w:color="auto" w:fill="FFFFFF"/>
        </w:rPr>
        <w:t>гся свет.</w:t>
      </w:r>
    </w:p>
    <w:p w:rsidR="00C47DB1" w:rsidRPr="00BF5EB7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Здесь, мол, тихо —</w:t>
      </w:r>
      <w:r>
        <w:rPr>
          <w:szCs w:val="28"/>
          <w:shd w:val="clear" w:color="auto" w:fill="FFFFFF"/>
        </w:rPr>
        <w:t xml:space="preserve"> </w:t>
      </w:r>
      <w:r w:rsidRPr="00BF5EB7">
        <w:rPr>
          <w:szCs w:val="28"/>
          <w:shd w:val="clear" w:color="auto" w:fill="FFFFFF"/>
        </w:rPr>
        <w:t>все суда</w:t>
      </w:r>
    </w:p>
    <w:p w:rsidR="00C47DB1" w:rsidRPr="00BF5EB7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заплывайте вот сюда.</w:t>
      </w:r>
    </w:p>
    <w:p w:rsidR="00C47DB1" w:rsidRPr="00BF5EB7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</w:p>
    <w:p w:rsidR="00C47DB1" w:rsidRPr="00BF5EB7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Бьётся в стены шторм и вой.</w:t>
      </w:r>
    </w:p>
    <w:p w:rsidR="00C47DB1" w:rsidRPr="00BF5EB7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Лестницею винтовой</w:t>
      </w:r>
    </w:p>
    <w:p w:rsidR="00C47DB1" w:rsidRPr="00BF5EB7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каждый вечер,</w:t>
      </w:r>
      <w:r>
        <w:rPr>
          <w:szCs w:val="28"/>
          <w:shd w:val="clear" w:color="auto" w:fill="FFFFFF"/>
        </w:rPr>
        <w:t xml:space="preserve"> </w:t>
      </w:r>
      <w:r w:rsidRPr="00BF5EB7">
        <w:rPr>
          <w:szCs w:val="28"/>
          <w:shd w:val="clear" w:color="auto" w:fill="FFFFFF"/>
        </w:rPr>
        <w:t>ближе к ночи,</w:t>
      </w:r>
    </w:p>
    <w:p w:rsidR="00C47DB1" w:rsidRPr="00BF5EB7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на маяк идёт рабочий.</w:t>
      </w:r>
    </w:p>
    <w:p w:rsidR="00C47DB1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</w:p>
    <w:p w:rsidR="009F7F12" w:rsidRDefault="009F7F12" w:rsidP="00E55EC9">
      <w:pPr>
        <w:spacing w:after="0" w:line="240" w:lineRule="auto"/>
        <w:ind w:left="2832"/>
        <w:rPr>
          <w:szCs w:val="28"/>
          <w:shd w:val="clear" w:color="auto" w:fill="FFFFFF"/>
        </w:rPr>
      </w:pPr>
    </w:p>
    <w:p w:rsidR="009F7F12" w:rsidRPr="00BF5EB7" w:rsidRDefault="009F7F12" w:rsidP="00E55EC9">
      <w:pPr>
        <w:spacing w:after="0" w:line="240" w:lineRule="auto"/>
        <w:ind w:left="2832"/>
        <w:rPr>
          <w:szCs w:val="28"/>
          <w:shd w:val="clear" w:color="auto" w:fill="FFFFFF"/>
        </w:rPr>
      </w:pPr>
    </w:p>
    <w:p w:rsidR="009F7F12" w:rsidRDefault="009F7F12" w:rsidP="00E55EC9">
      <w:pPr>
        <w:spacing w:after="0" w:line="240" w:lineRule="auto"/>
        <w:ind w:left="2832"/>
        <w:rPr>
          <w:szCs w:val="28"/>
          <w:shd w:val="clear" w:color="auto" w:fill="FFFFFF"/>
        </w:rPr>
      </w:pPr>
    </w:p>
    <w:p w:rsidR="009F7F12" w:rsidRDefault="009F7F12" w:rsidP="00E55EC9">
      <w:pPr>
        <w:spacing w:after="0" w:line="240" w:lineRule="auto"/>
        <w:ind w:left="2832"/>
        <w:rPr>
          <w:szCs w:val="28"/>
          <w:shd w:val="clear" w:color="auto" w:fill="FFFFFF"/>
        </w:rPr>
      </w:pPr>
    </w:p>
    <w:p w:rsidR="009F7F12" w:rsidRDefault="009F7F12" w:rsidP="00E55EC9">
      <w:pPr>
        <w:spacing w:after="0" w:line="240" w:lineRule="auto"/>
        <w:ind w:left="2832"/>
        <w:rPr>
          <w:szCs w:val="28"/>
          <w:shd w:val="clear" w:color="auto" w:fill="FFFFFF"/>
        </w:rPr>
      </w:pPr>
    </w:p>
    <w:p w:rsidR="00C47DB1" w:rsidRPr="00BF5EB7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 xml:space="preserve">Наверху </w:t>
      </w:r>
      <w:proofErr w:type="spellStart"/>
      <w:r w:rsidRPr="00BF5EB7">
        <w:rPr>
          <w:szCs w:val="28"/>
          <w:shd w:val="clear" w:color="auto" w:fill="FFFFFF"/>
        </w:rPr>
        <w:t>фонарище</w:t>
      </w:r>
      <w:proofErr w:type="spellEnd"/>
      <w:r w:rsidRPr="00BF5EB7">
        <w:rPr>
          <w:szCs w:val="28"/>
          <w:shd w:val="clear" w:color="auto" w:fill="FFFFFF"/>
        </w:rPr>
        <w:t xml:space="preserve"> —</w:t>
      </w:r>
    </w:p>
    <w:p w:rsidR="00C47DB1" w:rsidRPr="00BF5EB7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яркий,</w:t>
      </w:r>
      <w:r>
        <w:rPr>
          <w:szCs w:val="28"/>
          <w:shd w:val="clear" w:color="auto" w:fill="FFFFFF"/>
        </w:rPr>
        <w:t xml:space="preserve"> </w:t>
      </w:r>
      <w:r w:rsidRPr="00BF5EB7">
        <w:rPr>
          <w:szCs w:val="28"/>
          <w:shd w:val="clear" w:color="auto" w:fill="FFFFFF"/>
        </w:rPr>
        <w:t>как пожарище.</w:t>
      </w:r>
    </w:p>
    <w:p w:rsidR="00C47DB1" w:rsidRPr="00BF5EB7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Виден он</w:t>
      </w:r>
      <w:r>
        <w:rPr>
          <w:szCs w:val="28"/>
          <w:shd w:val="clear" w:color="auto" w:fill="FFFFFF"/>
        </w:rPr>
        <w:t xml:space="preserve"> </w:t>
      </w:r>
      <w:r w:rsidRPr="00BF5EB7">
        <w:rPr>
          <w:szCs w:val="28"/>
          <w:shd w:val="clear" w:color="auto" w:fill="FFFFFF"/>
        </w:rPr>
        <w:t>во все моря,</w:t>
      </w:r>
    </w:p>
    <w:p w:rsidR="00C47DB1" w:rsidRPr="00BF5EB7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  <w:proofErr w:type="gramStart"/>
      <w:r w:rsidRPr="00BF5EB7">
        <w:rPr>
          <w:szCs w:val="28"/>
          <w:shd w:val="clear" w:color="auto" w:fill="FFFFFF"/>
        </w:rPr>
        <w:t>нету</w:t>
      </w:r>
      <w:proofErr w:type="gramEnd"/>
      <w:r w:rsidRPr="00BF5EB7">
        <w:rPr>
          <w:szCs w:val="28"/>
          <w:shd w:val="clear" w:color="auto" w:fill="FFFFFF"/>
        </w:rPr>
        <w:t xml:space="preserve"> ярче фонаря.</w:t>
      </w:r>
    </w:p>
    <w:p w:rsidR="00C47DB1" w:rsidRPr="00BF5EB7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</w:p>
    <w:p w:rsidR="00C47DB1" w:rsidRPr="00BF5EB7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Чтобы всем заметиться,</w:t>
      </w:r>
    </w:p>
    <w:p w:rsidR="00C47DB1" w:rsidRPr="00BF5EB7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он ещё и вертится.</w:t>
      </w:r>
    </w:p>
    <w:p w:rsidR="00C47DB1" w:rsidRPr="00BF5EB7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</w:p>
    <w:p w:rsidR="00C47DB1" w:rsidRPr="00BF5EB7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Труд большой рабочему —</w:t>
      </w:r>
    </w:p>
    <w:p w:rsidR="00C47DB1" w:rsidRPr="00BF5EB7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простоять всю ночь ему.</w:t>
      </w:r>
    </w:p>
    <w:p w:rsidR="00C47DB1" w:rsidRPr="00BF5EB7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Чтобы пламя не погасло,</w:t>
      </w:r>
    </w:p>
    <w:p w:rsidR="00C47DB1" w:rsidRPr="00BF5EB7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подливает в лампу масло.</w:t>
      </w:r>
    </w:p>
    <w:p w:rsidR="00C47DB1" w:rsidRPr="00BF5EB7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И чистит</w:t>
      </w:r>
      <w:r>
        <w:rPr>
          <w:szCs w:val="28"/>
          <w:shd w:val="clear" w:color="auto" w:fill="FFFFFF"/>
        </w:rPr>
        <w:t xml:space="preserve"> </w:t>
      </w:r>
      <w:r w:rsidRPr="00BF5EB7">
        <w:rPr>
          <w:szCs w:val="28"/>
          <w:shd w:val="clear" w:color="auto" w:fill="FFFFFF"/>
        </w:rPr>
        <w:t>исключительное</w:t>
      </w:r>
    </w:p>
    <w:p w:rsidR="00C47DB1" w:rsidRPr="00BF5EB7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стекло увеличительное.</w:t>
      </w:r>
    </w:p>
    <w:p w:rsidR="00C47DB1" w:rsidRPr="00BF5EB7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</w:p>
    <w:p w:rsidR="00C47DB1" w:rsidRPr="00BF5EB7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Всем показывает свет —</w:t>
      </w:r>
    </w:p>
    <w:p w:rsidR="00C47DB1" w:rsidRPr="00BF5EB7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здесь опасно или нет.</w:t>
      </w:r>
    </w:p>
    <w:p w:rsidR="00C47DB1" w:rsidRPr="00BF5EB7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</w:p>
    <w:p w:rsidR="00C47DB1" w:rsidRPr="00BF5EB7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Пароходы,</w:t>
      </w:r>
      <w:r>
        <w:rPr>
          <w:szCs w:val="28"/>
          <w:shd w:val="clear" w:color="auto" w:fill="FFFFFF"/>
        </w:rPr>
        <w:t xml:space="preserve"> </w:t>
      </w:r>
      <w:r w:rsidRPr="00BF5EB7">
        <w:rPr>
          <w:szCs w:val="28"/>
          <w:shd w:val="clear" w:color="auto" w:fill="FFFFFF"/>
        </w:rPr>
        <w:t>корабли —</w:t>
      </w:r>
    </w:p>
    <w:p w:rsidR="00C47DB1" w:rsidRPr="00BF5EB7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запыхтели,</w:t>
      </w:r>
      <w:r>
        <w:rPr>
          <w:szCs w:val="28"/>
          <w:shd w:val="clear" w:color="auto" w:fill="FFFFFF"/>
        </w:rPr>
        <w:t xml:space="preserve"> </w:t>
      </w:r>
      <w:r w:rsidRPr="00BF5EB7">
        <w:rPr>
          <w:szCs w:val="28"/>
          <w:shd w:val="clear" w:color="auto" w:fill="FFFFFF"/>
        </w:rPr>
        <w:t>загребли.</w:t>
      </w:r>
    </w:p>
    <w:p w:rsidR="00C47DB1" w:rsidRPr="00BF5EB7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Волны,</w:t>
      </w:r>
      <w:r>
        <w:rPr>
          <w:szCs w:val="28"/>
          <w:shd w:val="clear" w:color="auto" w:fill="FFFFFF"/>
        </w:rPr>
        <w:t xml:space="preserve"> </w:t>
      </w:r>
      <w:r w:rsidRPr="00BF5EB7">
        <w:rPr>
          <w:szCs w:val="28"/>
          <w:shd w:val="clear" w:color="auto" w:fill="FFFFFF"/>
        </w:rPr>
        <w:t>как теперь ни ухайте, —</w:t>
      </w:r>
    </w:p>
    <w:p w:rsidR="00C47DB1" w:rsidRPr="00BF5EB7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все, кто плавал, —</w:t>
      </w:r>
      <w:r>
        <w:rPr>
          <w:szCs w:val="28"/>
          <w:shd w:val="clear" w:color="auto" w:fill="FFFFFF"/>
        </w:rPr>
        <w:t xml:space="preserve"> </w:t>
      </w:r>
      <w:r w:rsidRPr="00BF5EB7">
        <w:rPr>
          <w:szCs w:val="28"/>
          <w:shd w:val="clear" w:color="auto" w:fill="FFFFFF"/>
        </w:rPr>
        <w:t>в тихой бухте.</w:t>
      </w:r>
    </w:p>
    <w:p w:rsidR="00C47DB1" w:rsidRPr="00BF5EB7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</w:p>
    <w:p w:rsidR="00C47DB1" w:rsidRPr="00BF5EB7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Нет ни волн,</w:t>
      </w:r>
      <w:r>
        <w:rPr>
          <w:szCs w:val="28"/>
          <w:shd w:val="clear" w:color="auto" w:fill="FFFFFF"/>
        </w:rPr>
        <w:t xml:space="preserve"> </w:t>
      </w:r>
      <w:r w:rsidRPr="00BF5EB7">
        <w:rPr>
          <w:szCs w:val="28"/>
          <w:shd w:val="clear" w:color="auto" w:fill="FFFFFF"/>
        </w:rPr>
        <w:t>ни вод,</w:t>
      </w:r>
      <w:r>
        <w:rPr>
          <w:szCs w:val="28"/>
          <w:shd w:val="clear" w:color="auto" w:fill="FFFFFF"/>
        </w:rPr>
        <w:t xml:space="preserve"> </w:t>
      </w:r>
      <w:r w:rsidRPr="00BF5EB7">
        <w:rPr>
          <w:szCs w:val="28"/>
          <w:shd w:val="clear" w:color="auto" w:fill="FFFFFF"/>
        </w:rPr>
        <w:t>ни грома,</w:t>
      </w:r>
    </w:p>
    <w:p w:rsidR="00C47DB1" w:rsidRPr="00BF5EB7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детям сухо,</w:t>
      </w:r>
      <w:r>
        <w:rPr>
          <w:szCs w:val="28"/>
          <w:shd w:val="clear" w:color="auto" w:fill="FFFFFF"/>
        </w:rPr>
        <w:t xml:space="preserve"> </w:t>
      </w:r>
      <w:r w:rsidRPr="00BF5EB7">
        <w:rPr>
          <w:szCs w:val="28"/>
          <w:shd w:val="clear" w:color="auto" w:fill="FFFFFF"/>
        </w:rPr>
        <w:t>дети дома.</w:t>
      </w:r>
    </w:p>
    <w:p w:rsidR="00C47DB1" w:rsidRPr="00BF5EB7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</w:p>
    <w:p w:rsidR="00C47DB1" w:rsidRPr="00BF5EB7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Кличет книжечка моя:</w:t>
      </w:r>
    </w:p>
    <w:p w:rsidR="00C47DB1" w:rsidRPr="00BF5EB7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— Дети,</w:t>
      </w:r>
      <w:r>
        <w:rPr>
          <w:szCs w:val="28"/>
          <w:shd w:val="clear" w:color="auto" w:fill="FFFFFF"/>
        </w:rPr>
        <w:t xml:space="preserve"> </w:t>
      </w:r>
      <w:r w:rsidRPr="00BF5EB7">
        <w:rPr>
          <w:szCs w:val="28"/>
          <w:shd w:val="clear" w:color="auto" w:fill="FFFFFF"/>
        </w:rPr>
        <w:t>будьте как маяк!</w:t>
      </w:r>
    </w:p>
    <w:p w:rsidR="00C47DB1" w:rsidRPr="00BF5EB7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Всем,</w:t>
      </w:r>
      <w:r>
        <w:rPr>
          <w:szCs w:val="28"/>
          <w:shd w:val="clear" w:color="auto" w:fill="FFFFFF"/>
        </w:rPr>
        <w:t xml:space="preserve"> </w:t>
      </w:r>
      <w:bookmarkStart w:id="0" w:name="_GoBack"/>
      <w:bookmarkEnd w:id="0"/>
      <w:r w:rsidRPr="00BF5EB7">
        <w:rPr>
          <w:szCs w:val="28"/>
          <w:shd w:val="clear" w:color="auto" w:fill="FFFFFF"/>
        </w:rPr>
        <w:t>кто ночью плыть не могут,</w:t>
      </w:r>
    </w:p>
    <w:p w:rsidR="00C47DB1" w:rsidRPr="00BF5EB7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освещай огнём дорогу,</w:t>
      </w:r>
    </w:p>
    <w:p w:rsidR="00C47DB1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</w:p>
    <w:p w:rsidR="00C47DB1" w:rsidRPr="00BF5EB7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Чтоб сказать про это вам,</w:t>
      </w:r>
    </w:p>
    <w:p w:rsidR="00C47DB1" w:rsidRPr="00BF5EB7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этой книжечки слова</w:t>
      </w:r>
    </w:p>
    <w:p w:rsidR="00C47DB1" w:rsidRPr="00BF5EB7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и рисуночков наброски</w:t>
      </w:r>
    </w:p>
    <w:p w:rsidR="00C47DB1" w:rsidRPr="00BF5EB7" w:rsidRDefault="00C47DB1" w:rsidP="00E55EC9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сделал</w:t>
      </w:r>
      <w:r>
        <w:rPr>
          <w:szCs w:val="28"/>
          <w:shd w:val="clear" w:color="auto" w:fill="FFFFFF"/>
        </w:rPr>
        <w:t xml:space="preserve"> </w:t>
      </w:r>
      <w:r w:rsidRPr="00BF5EB7">
        <w:rPr>
          <w:szCs w:val="28"/>
          <w:shd w:val="clear" w:color="auto" w:fill="FFFFFF"/>
        </w:rPr>
        <w:t>дядя</w:t>
      </w:r>
      <w:r>
        <w:rPr>
          <w:szCs w:val="28"/>
          <w:shd w:val="clear" w:color="auto" w:fill="FFFFFF"/>
        </w:rPr>
        <w:t xml:space="preserve"> </w:t>
      </w:r>
      <w:r w:rsidRPr="00BF5EB7">
        <w:rPr>
          <w:szCs w:val="28"/>
          <w:shd w:val="clear" w:color="auto" w:fill="FFFFFF"/>
        </w:rPr>
        <w:t>Маяковский.</w:t>
      </w:r>
    </w:p>
    <w:sectPr w:rsidR="00C47DB1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5B7" w:rsidRDefault="008545B7" w:rsidP="00BB305B">
      <w:pPr>
        <w:spacing w:after="0" w:line="240" w:lineRule="auto"/>
      </w:pPr>
      <w:r>
        <w:separator/>
      </w:r>
    </w:p>
  </w:endnote>
  <w:endnote w:type="continuationSeparator" w:id="0">
    <w:p w:rsidR="008545B7" w:rsidRDefault="008545B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EE4131" wp14:editId="1047CEF1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55EC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55EC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DDABABC" wp14:editId="3B3A8734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47DB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47DB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61A59D" wp14:editId="701B5C10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55EC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55EC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5B7" w:rsidRDefault="008545B7" w:rsidP="00BB305B">
      <w:pPr>
        <w:spacing w:after="0" w:line="240" w:lineRule="auto"/>
      </w:pPr>
      <w:r>
        <w:separator/>
      </w:r>
    </w:p>
  </w:footnote>
  <w:footnote w:type="continuationSeparator" w:id="0">
    <w:p w:rsidR="008545B7" w:rsidRDefault="008545B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DB1"/>
    <w:rsid w:val="001373BF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5B7"/>
    <w:rsid w:val="00854F6C"/>
    <w:rsid w:val="008F0F59"/>
    <w:rsid w:val="0093322C"/>
    <w:rsid w:val="0096164A"/>
    <w:rsid w:val="009F7F12"/>
    <w:rsid w:val="00B07F42"/>
    <w:rsid w:val="00BB305B"/>
    <w:rsid w:val="00BF3769"/>
    <w:rsid w:val="00C1441D"/>
    <w:rsid w:val="00C47DB1"/>
    <w:rsid w:val="00C80B62"/>
    <w:rsid w:val="00C85151"/>
    <w:rsid w:val="00C9220F"/>
    <w:rsid w:val="00D7450E"/>
    <w:rsid w:val="00E55EC9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C47DB1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C47DB1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C47DB1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C47DB1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19A76-3660-4831-8253-9350C824A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8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Эта книжечка моя про моря и про маяк</dc:title>
  <dc:creator>Маяковский В.</dc:creator>
  <cp:lastModifiedBy>Олеся</cp:lastModifiedBy>
  <cp:revision>3</cp:revision>
  <dcterms:created xsi:type="dcterms:W3CDTF">2016-03-19T03:31:00Z</dcterms:created>
  <dcterms:modified xsi:type="dcterms:W3CDTF">2016-03-23T06:32:00Z</dcterms:modified>
  <cp:category>Произведения поэтов русских</cp:category>
  <dc:language>рус.</dc:language>
</cp:coreProperties>
</file>