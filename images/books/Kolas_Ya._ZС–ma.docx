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8A" w:rsidRPr="00C6048A" w:rsidRDefault="00C6048A" w:rsidP="00C6048A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37"/>
      <w:r w:rsidRPr="00C6048A">
        <w:rPr>
          <w:lang w:val="be-BY" w:eastAsia="ru-RU"/>
        </w:rPr>
        <w:t>Зіма</w:t>
      </w:r>
      <w:r w:rsidRPr="00C6048A">
        <w:rPr>
          <w:lang w:val="be-BY" w:eastAsia="ru-RU"/>
        </w:rPr>
        <w:br/>
      </w:r>
      <w:r w:rsidRPr="00C6048A">
        <w:rPr>
          <w:b w:val="0"/>
          <w:i/>
          <w:sz w:val="20"/>
          <w:szCs w:val="20"/>
          <w:lang w:val="be-BY" w:eastAsia="ru-RU"/>
        </w:rPr>
        <w:t>Якуб Колас</w:t>
      </w:r>
      <w:bookmarkEnd w:id="0"/>
    </w:p>
    <w:p w:rsidR="00C6048A" w:rsidRPr="00C6048A" w:rsidRDefault="00C6048A" w:rsidP="00C6048A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Надышлі марозы,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Рэчкі закавалі,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Белыя бярозы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Шэранем убралі.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bookmarkStart w:id="1" w:name="_GoBack"/>
      <w:bookmarkEnd w:id="1"/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Замялі дарогі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Ветрыкі снягамі.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Лес, як дзед убогі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З доўгімі вусамі.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Апусціў галіны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I стаіць журботна,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Зрэдку верхавіны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Зашумяць маркотна.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Мяккая пярына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Вочы адбірае.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Белая раўніна —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Ні канца ні краю.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Пад пялёнкай белай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Травы і лісточкі.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Рэчка анямела,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Змоўклі ручаёчкі.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Амярцвелі лозы,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Чуць галлём хістаюць.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А ў палях марозы</w:t>
      </w:r>
    </w:p>
    <w:p w:rsidR="00C6048A" w:rsidRPr="00C6048A" w:rsidRDefault="00C6048A" w:rsidP="00C6048A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C6048A">
        <w:rPr>
          <w:rFonts w:eastAsia="Times New Roman" w:cs="Times New Roman"/>
          <w:szCs w:val="28"/>
          <w:lang w:val="be-BY"/>
        </w:rPr>
        <w:t>Ды вятры гуляюць.</w:t>
      </w:r>
    </w:p>
    <w:sectPr w:rsidR="00C6048A" w:rsidRPr="00C6048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40" w:rsidRDefault="00B81440" w:rsidP="00BB305B">
      <w:pPr>
        <w:spacing w:after="0" w:line="240" w:lineRule="auto"/>
      </w:pPr>
      <w:r>
        <w:separator/>
      </w:r>
    </w:p>
  </w:endnote>
  <w:endnote w:type="continuationSeparator" w:id="0">
    <w:p w:rsidR="00B81440" w:rsidRDefault="00B8144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F39A6" wp14:editId="3E136C1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04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04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25D56B" wp14:editId="68792C6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048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048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A97703" wp14:editId="7F4770C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048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048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40" w:rsidRDefault="00B81440" w:rsidP="00BB305B">
      <w:pPr>
        <w:spacing w:after="0" w:line="240" w:lineRule="auto"/>
      </w:pPr>
      <w:r>
        <w:separator/>
      </w:r>
    </w:p>
  </w:footnote>
  <w:footnote w:type="continuationSeparator" w:id="0">
    <w:p w:rsidR="00B81440" w:rsidRDefault="00B8144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8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81440"/>
    <w:rsid w:val="00BB305B"/>
    <w:rsid w:val="00BF3769"/>
    <w:rsid w:val="00C6048A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9219-8878-418D-9CAD-61243AF5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Зіма</dc:title>
  <dc:creator>Колас Я.</dc:creator>
  <cp:lastModifiedBy>Олеся</cp:lastModifiedBy>
  <cp:revision>1</cp:revision>
  <dcterms:created xsi:type="dcterms:W3CDTF">2016-03-05T19:22:00Z</dcterms:created>
  <dcterms:modified xsi:type="dcterms:W3CDTF">2016-03-05T19:24:00Z</dcterms:modified>
  <cp:category>Произведения поэтов белорусских</cp:category>
</cp:coreProperties>
</file>