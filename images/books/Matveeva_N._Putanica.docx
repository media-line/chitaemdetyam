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9F6" w:rsidRPr="006179F6" w:rsidRDefault="006179F6" w:rsidP="006179F6">
      <w:pPr>
        <w:spacing w:after="0" w:line="240" w:lineRule="auto"/>
        <w:rPr>
          <w:szCs w:val="28"/>
          <w:shd w:val="clear" w:color="auto" w:fill="FFFFFF"/>
        </w:rPr>
      </w:pPr>
    </w:p>
    <w:p w:rsidR="006179F6" w:rsidRPr="006179F6" w:rsidRDefault="006179F6" w:rsidP="006179F6">
      <w:pPr>
        <w:spacing w:after="0" w:line="240" w:lineRule="auto"/>
        <w:rPr>
          <w:szCs w:val="28"/>
          <w:shd w:val="clear" w:color="auto" w:fill="FFFFFF"/>
        </w:rPr>
      </w:pPr>
    </w:p>
    <w:p w:rsidR="00BF2CF6" w:rsidRPr="00BF5EB7" w:rsidRDefault="00BF2CF6" w:rsidP="00BF2CF6">
      <w:pPr>
        <w:pStyle w:val="a7"/>
        <w:outlineLvl w:val="1"/>
        <w:rPr>
          <w:b w:val="0"/>
          <w:i/>
          <w:sz w:val="20"/>
          <w:szCs w:val="20"/>
          <w:shd w:val="clear" w:color="auto" w:fill="FFFFFF"/>
        </w:rPr>
      </w:pPr>
      <w:r w:rsidRPr="00BF5EB7">
        <w:rPr>
          <w:shd w:val="clear" w:color="auto" w:fill="FFFFFF"/>
        </w:rPr>
        <w:t>Путаница</w:t>
      </w:r>
      <w:r w:rsidRPr="00BF5EB7">
        <w:rPr>
          <w:shd w:val="clear" w:color="auto" w:fill="FFFFFF"/>
        </w:rPr>
        <w:br/>
      </w:r>
      <w:r w:rsidRPr="00BF5EB7">
        <w:rPr>
          <w:b w:val="0"/>
          <w:i/>
          <w:sz w:val="20"/>
          <w:szCs w:val="20"/>
          <w:shd w:val="clear" w:color="auto" w:fill="FFFFFF"/>
        </w:rPr>
        <w:t>Новелла Матвеева</w:t>
      </w:r>
    </w:p>
    <w:p w:rsidR="006179F6" w:rsidRDefault="006179F6" w:rsidP="006179F6">
      <w:pPr>
        <w:spacing w:after="0" w:line="240" w:lineRule="auto"/>
        <w:rPr>
          <w:szCs w:val="28"/>
          <w:shd w:val="clear" w:color="auto" w:fill="FFFFFF"/>
        </w:rPr>
      </w:pPr>
    </w:p>
    <w:p w:rsidR="006179F6" w:rsidRDefault="006179F6" w:rsidP="006179F6">
      <w:pPr>
        <w:spacing w:after="0" w:line="240" w:lineRule="auto"/>
        <w:rPr>
          <w:szCs w:val="28"/>
          <w:shd w:val="clear" w:color="auto" w:fill="FFFFFF"/>
        </w:rPr>
      </w:pPr>
    </w:p>
    <w:p w:rsidR="006179F6" w:rsidRDefault="006179F6" w:rsidP="006179F6">
      <w:pPr>
        <w:spacing w:after="0" w:line="240" w:lineRule="auto"/>
        <w:rPr>
          <w:szCs w:val="28"/>
          <w:shd w:val="clear" w:color="auto" w:fill="FFFFFF"/>
        </w:rPr>
        <w:sectPr w:rsidR="006179F6" w:rsidSect="00310E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BF2CF6" w:rsidRPr="00BF5EB7" w:rsidRDefault="00BF2CF6" w:rsidP="006179F6">
      <w:pPr>
        <w:spacing w:after="0" w:line="240" w:lineRule="auto"/>
        <w:ind w:left="567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lastRenderedPageBreak/>
        <w:t>Вот бутон,</w:t>
      </w:r>
    </w:p>
    <w:p w:rsidR="00BF2CF6" w:rsidRPr="00BF5EB7" w:rsidRDefault="00BF2CF6" w:rsidP="006179F6">
      <w:pPr>
        <w:spacing w:after="0" w:line="240" w:lineRule="auto"/>
        <w:ind w:left="567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А вот — батон.</w:t>
      </w:r>
    </w:p>
    <w:p w:rsidR="00BF2CF6" w:rsidRPr="00BF5EB7" w:rsidRDefault="00BF2CF6" w:rsidP="006179F6">
      <w:pPr>
        <w:spacing w:after="0" w:line="240" w:lineRule="auto"/>
        <w:ind w:left="567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Вот бидон,</w:t>
      </w:r>
    </w:p>
    <w:p w:rsidR="00BF2CF6" w:rsidRDefault="00BF2CF6" w:rsidP="006179F6">
      <w:pPr>
        <w:spacing w:after="0" w:line="240" w:lineRule="auto"/>
        <w:ind w:left="567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А вот — питон.</w:t>
      </w:r>
    </w:p>
    <w:p w:rsidR="006179F6" w:rsidRDefault="006179F6" w:rsidP="006179F6">
      <w:pPr>
        <w:spacing w:after="0" w:line="240" w:lineRule="auto"/>
        <w:ind w:left="567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Ну, а вот — бетон.</w:t>
      </w:r>
    </w:p>
    <w:p w:rsidR="006179F6" w:rsidRPr="00BF5EB7" w:rsidRDefault="006179F6" w:rsidP="006179F6">
      <w:pPr>
        <w:spacing w:after="0" w:line="240" w:lineRule="auto"/>
        <w:ind w:left="567"/>
        <w:rPr>
          <w:szCs w:val="28"/>
          <w:shd w:val="clear" w:color="auto" w:fill="FFFFFF"/>
        </w:rPr>
      </w:pPr>
    </w:p>
    <w:p w:rsidR="00BF2CF6" w:rsidRPr="00BF5EB7" w:rsidRDefault="006179F6" w:rsidP="006179F6">
      <w:pPr>
        <w:spacing w:after="0" w:line="240" w:lineRule="auto"/>
        <w:ind w:left="567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В печке </w:t>
      </w:r>
      <w:proofErr w:type="gramStart"/>
      <w:r>
        <w:rPr>
          <w:szCs w:val="28"/>
          <w:shd w:val="clear" w:color="auto" w:fill="FFFFFF"/>
        </w:rPr>
        <w:t>выпечен</w:t>
      </w:r>
      <w:proofErr w:type="gramEnd"/>
    </w:p>
    <w:p w:rsidR="00BF2CF6" w:rsidRPr="00BF5EB7" w:rsidRDefault="00BF2CF6" w:rsidP="006179F6">
      <w:pPr>
        <w:spacing w:after="0" w:line="240" w:lineRule="auto"/>
        <w:ind w:left="567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Батон,</w:t>
      </w:r>
    </w:p>
    <w:p w:rsidR="00BF2CF6" w:rsidRPr="00BF5EB7" w:rsidRDefault="00BF2CF6" w:rsidP="006179F6">
      <w:pPr>
        <w:spacing w:after="0" w:line="240" w:lineRule="auto"/>
        <w:ind w:left="567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А в петлицу </w:t>
      </w:r>
      <w:proofErr w:type="gramStart"/>
      <w:r w:rsidRPr="00BF5EB7">
        <w:rPr>
          <w:szCs w:val="28"/>
          <w:shd w:val="clear" w:color="auto" w:fill="FFFFFF"/>
        </w:rPr>
        <w:t>вдет</w:t>
      </w:r>
      <w:proofErr w:type="gramEnd"/>
    </w:p>
    <w:p w:rsidR="00BF2CF6" w:rsidRPr="00BF5EB7" w:rsidRDefault="00BF2CF6" w:rsidP="006179F6">
      <w:pPr>
        <w:spacing w:after="0" w:line="240" w:lineRule="auto"/>
        <w:ind w:left="567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Бутон,</w:t>
      </w:r>
    </w:p>
    <w:p w:rsidR="00BF2CF6" w:rsidRPr="00BF5EB7" w:rsidRDefault="00BF2CF6" w:rsidP="006179F6">
      <w:pPr>
        <w:spacing w:after="0" w:line="240" w:lineRule="auto"/>
        <w:ind w:left="567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По траве </w:t>
      </w:r>
      <w:r w:rsidR="002C1008" w:rsidRPr="00BF5EB7">
        <w:rPr>
          <w:szCs w:val="28"/>
          <w:shd w:val="clear" w:color="auto" w:fill="FFFFFF"/>
        </w:rPr>
        <w:t>ползёт</w:t>
      </w:r>
      <w:r w:rsidRPr="00BF5EB7">
        <w:rPr>
          <w:szCs w:val="28"/>
          <w:shd w:val="clear" w:color="auto" w:fill="FFFFFF"/>
        </w:rPr>
        <w:t xml:space="preserve"> </w:t>
      </w:r>
    </w:p>
    <w:p w:rsidR="00BF2CF6" w:rsidRPr="00BF5EB7" w:rsidRDefault="00BF2CF6" w:rsidP="006179F6">
      <w:pPr>
        <w:spacing w:after="0" w:line="240" w:lineRule="auto"/>
        <w:ind w:left="567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Питон,</w:t>
      </w:r>
    </w:p>
    <w:p w:rsidR="00BF2CF6" w:rsidRPr="00BF5EB7" w:rsidRDefault="00BF2CF6" w:rsidP="006179F6">
      <w:pPr>
        <w:spacing w:after="0" w:line="240" w:lineRule="auto"/>
        <w:ind w:left="567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Молоко </w:t>
      </w:r>
      <w:r w:rsidR="002C1008" w:rsidRPr="00BF5EB7">
        <w:rPr>
          <w:szCs w:val="28"/>
          <w:shd w:val="clear" w:color="auto" w:fill="FFFFFF"/>
        </w:rPr>
        <w:t>т</w:t>
      </w:r>
      <w:r w:rsidR="002C1008">
        <w:rPr>
          <w:szCs w:val="28"/>
          <w:shd w:val="clear" w:color="auto" w:fill="FFFFFF"/>
        </w:rPr>
        <w:t>е</w:t>
      </w:r>
      <w:r w:rsidR="002C1008" w:rsidRPr="00BF5EB7">
        <w:rPr>
          <w:szCs w:val="28"/>
          <w:shd w:val="clear" w:color="auto" w:fill="FFFFFF"/>
        </w:rPr>
        <w:t>ч</w:t>
      </w:r>
      <w:r w:rsidR="002C1008">
        <w:rPr>
          <w:szCs w:val="28"/>
          <w:shd w:val="clear" w:color="auto" w:fill="FFFFFF"/>
        </w:rPr>
        <w:t>ё</w:t>
      </w:r>
      <w:r w:rsidR="002C1008" w:rsidRPr="00BF5EB7">
        <w:rPr>
          <w:szCs w:val="28"/>
          <w:shd w:val="clear" w:color="auto" w:fill="FFFFFF"/>
        </w:rPr>
        <w:t>т</w:t>
      </w:r>
      <w:r w:rsidR="006179F6">
        <w:rPr>
          <w:szCs w:val="28"/>
          <w:shd w:val="clear" w:color="auto" w:fill="FFFFFF"/>
        </w:rPr>
        <w:t xml:space="preserve"> </w:t>
      </w:r>
      <w:proofErr w:type="gramStart"/>
      <w:r w:rsidR="006179F6">
        <w:rPr>
          <w:szCs w:val="28"/>
          <w:shd w:val="clear" w:color="auto" w:fill="FFFFFF"/>
        </w:rPr>
        <w:t>в</w:t>
      </w:r>
      <w:proofErr w:type="gramEnd"/>
    </w:p>
    <w:p w:rsidR="00BF2CF6" w:rsidRPr="00BF5EB7" w:rsidRDefault="00BF2CF6" w:rsidP="006179F6">
      <w:pPr>
        <w:spacing w:after="0" w:line="240" w:lineRule="auto"/>
        <w:ind w:left="567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Бидон,</w:t>
      </w:r>
    </w:p>
    <w:p w:rsidR="00BF2CF6" w:rsidRPr="00BF5EB7" w:rsidRDefault="00BF2CF6" w:rsidP="006179F6">
      <w:pPr>
        <w:spacing w:after="0" w:line="240" w:lineRule="auto"/>
        <w:ind w:left="567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А на стройке есть</w:t>
      </w:r>
    </w:p>
    <w:p w:rsidR="00BF2CF6" w:rsidRPr="00BF5EB7" w:rsidRDefault="00BF2CF6" w:rsidP="006179F6">
      <w:pPr>
        <w:spacing w:after="0" w:line="240" w:lineRule="auto"/>
        <w:ind w:left="567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Бетон.</w:t>
      </w:r>
    </w:p>
    <w:p w:rsidR="00BF2CF6" w:rsidRPr="00BF5EB7" w:rsidRDefault="00BF2CF6" w:rsidP="006179F6">
      <w:pPr>
        <w:spacing w:after="0" w:line="240" w:lineRule="auto"/>
        <w:ind w:left="567"/>
        <w:rPr>
          <w:szCs w:val="28"/>
          <w:shd w:val="clear" w:color="auto" w:fill="FFFFFF"/>
        </w:rPr>
      </w:pPr>
    </w:p>
    <w:p w:rsidR="00BF2CF6" w:rsidRPr="00BF5EB7" w:rsidRDefault="00BF2CF6" w:rsidP="006179F6">
      <w:pPr>
        <w:spacing w:after="0" w:line="240" w:lineRule="auto"/>
        <w:ind w:left="567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Повтори и ты мне в тон:</w:t>
      </w:r>
    </w:p>
    <w:p w:rsidR="00BF2CF6" w:rsidRPr="00BF5EB7" w:rsidRDefault="00BF2CF6" w:rsidP="006179F6">
      <w:pPr>
        <w:spacing w:after="0" w:line="240" w:lineRule="auto"/>
        <w:ind w:left="567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Где бутон,</w:t>
      </w:r>
    </w:p>
    <w:p w:rsidR="00BF2CF6" w:rsidRPr="00BF5EB7" w:rsidRDefault="00BF2CF6" w:rsidP="006179F6">
      <w:pPr>
        <w:spacing w:after="0" w:line="240" w:lineRule="auto"/>
        <w:ind w:left="567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А где батон,</w:t>
      </w:r>
    </w:p>
    <w:p w:rsidR="00BF2CF6" w:rsidRPr="00BF5EB7" w:rsidRDefault="00BF2CF6" w:rsidP="006179F6">
      <w:pPr>
        <w:spacing w:after="0" w:line="240" w:lineRule="auto"/>
        <w:ind w:left="567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Где бидон,</w:t>
      </w:r>
    </w:p>
    <w:p w:rsidR="00BF2CF6" w:rsidRPr="00BF5EB7" w:rsidRDefault="00BF2CF6" w:rsidP="006179F6">
      <w:pPr>
        <w:spacing w:after="0" w:line="240" w:lineRule="auto"/>
        <w:ind w:left="567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А где питон,</w:t>
      </w:r>
    </w:p>
    <w:p w:rsidR="00BF2CF6" w:rsidRPr="00BF5EB7" w:rsidRDefault="00BF2CF6" w:rsidP="006179F6">
      <w:pPr>
        <w:spacing w:after="0" w:line="240" w:lineRule="auto"/>
        <w:ind w:left="567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Ни и где — бетон.</w:t>
      </w:r>
    </w:p>
    <w:p w:rsidR="00BF2CF6" w:rsidRPr="00BF5EB7" w:rsidRDefault="00BF2CF6" w:rsidP="006179F6">
      <w:pPr>
        <w:spacing w:after="0" w:line="240" w:lineRule="auto"/>
        <w:ind w:left="567"/>
        <w:rPr>
          <w:szCs w:val="28"/>
          <w:shd w:val="clear" w:color="auto" w:fill="FFFFFF"/>
        </w:rPr>
      </w:pPr>
    </w:p>
    <w:p w:rsidR="00BF2CF6" w:rsidRPr="00BF5EB7" w:rsidRDefault="00BF2CF6" w:rsidP="006179F6">
      <w:pPr>
        <w:spacing w:after="0" w:line="240" w:lineRule="auto"/>
        <w:ind w:left="567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Раз, два, три, четыре, пять, </w:t>
      </w:r>
    </w:p>
    <w:p w:rsidR="00BF2CF6" w:rsidRPr="00BF5EB7" w:rsidRDefault="00BF2CF6" w:rsidP="006179F6">
      <w:pPr>
        <w:spacing w:after="0" w:line="240" w:lineRule="auto"/>
        <w:ind w:left="567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Начинаю повторять:</w:t>
      </w:r>
    </w:p>
    <w:p w:rsidR="00BF2CF6" w:rsidRPr="00BF5EB7" w:rsidRDefault="00BF2CF6" w:rsidP="006179F6">
      <w:pPr>
        <w:spacing w:after="0" w:line="240" w:lineRule="auto"/>
        <w:ind w:left="567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В печке </w:t>
      </w:r>
      <w:proofErr w:type="gramStart"/>
      <w:r w:rsidRPr="00BF5EB7">
        <w:rPr>
          <w:szCs w:val="28"/>
          <w:shd w:val="clear" w:color="auto" w:fill="FFFFFF"/>
        </w:rPr>
        <w:t>выпечен</w:t>
      </w:r>
      <w:proofErr w:type="gramEnd"/>
    </w:p>
    <w:p w:rsidR="00BF2CF6" w:rsidRPr="00BF5EB7" w:rsidRDefault="00BF2CF6" w:rsidP="006179F6">
      <w:pPr>
        <w:spacing w:after="0" w:line="240" w:lineRule="auto"/>
        <w:ind w:left="567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Бутон,</w:t>
      </w:r>
    </w:p>
    <w:p w:rsidR="00BF2CF6" w:rsidRPr="00BF5EB7" w:rsidRDefault="00BF2CF6" w:rsidP="006179F6">
      <w:pPr>
        <w:spacing w:after="0" w:line="240" w:lineRule="auto"/>
        <w:ind w:left="567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А в петлице </w:t>
      </w:r>
      <w:proofErr w:type="gramStart"/>
      <w:r w:rsidRPr="00BF5EB7">
        <w:rPr>
          <w:szCs w:val="28"/>
          <w:shd w:val="clear" w:color="auto" w:fill="FFFFFF"/>
        </w:rPr>
        <w:t>вдет</w:t>
      </w:r>
      <w:proofErr w:type="gramEnd"/>
      <w:r w:rsidRPr="00BF5EB7">
        <w:rPr>
          <w:szCs w:val="28"/>
          <w:shd w:val="clear" w:color="auto" w:fill="FFFFFF"/>
        </w:rPr>
        <w:t xml:space="preserve"> </w:t>
      </w:r>
    </w:p>
    <w:p w:rsidR="006179F6" w:rsidRDefault="00BF2CF6" w:rsidP="008242DE">
      <w:pPr>
        <w:spacing w:after="0" w:line="240" w:lineRule="auto"/>
        <w:ind w:firstLine="567"/>
        <w:rPr>
          <w:szCs w:val="28"/>
          <w:shd w:val="clear" w:color="auto" w:fill="FFFFFF"/>
        </w:rPr>
      </w:pPr>
      <w:bookmarkStart w:id="0" w:name="_GoBack"/>
      <w:bookmarkEnd w:id="0"/>
      <w:r w:rsidRPr="00BF5EB7">
        <w:rPr>
          <w:szCs w:val="28"/>
          <w:shd w:val="clear" w:color="auto" w:fill="FFFFFF"/>
        </w:rPr>
        <w:t>Батон,</w:t>
      </w:r>
    </w:p>
    <w:p w:rsidR="00BF2CF6" w:rsidRPr="00BF5EB7" w:rsidRDefault="006179F6" w:rsidP="006179F6">
      <w:pPr>
        <w:spacing w:after="0" w:line="240" w:lineRule="auto"/>
        <w:ind w:firstLine="708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br w:type="column"/>
      </w:r>
      <w:r w:rsidR="00BF2CF6" w:rsidRPr="00BF5EB7">
        <w:rPr>
          <w:szCs w:val="28"/>
          <w:shd w:val="clear" w:color="auto" w:fill="FFFFFF"/>
        </w:rPr>
        <w:lastRenderedPageBreak/>
        <w:t xml:space="preserve">По траве </w:t>
      </w:r>
      <w:r w:rsidR="002C1008" w:rsidRPr="00BF5EB7">
        <w:rPr>
          <w:szCs w:val="28"/>
          <w:shd w:val="clear" w:color="auto" w:fill="FFFFFF"/>
        </w:rPr>
        <w:t>ползёт</w:t>
      </w:r>
      <w:r w:rsidR="00BF2CF6" w:rsidRPr="00BF5EB7">
        <w:rPr>
          <w:szCs w:val="28"/>
          <w:shd w:val="clear" w:color="auto" w:fill="FFFFFF"/>
        </w:rPr>
        <w:t xml:space="preserve"> </w:t>
      </w:r>
    </w:p>
    <w:p w:rsidR="00BF2CF6" w:rsidRPr="00BF5EB7" w:rsidRDefault="00BF2CF6" w:rsidP="006179F6">
      <w:pPr>
        <w:spacing w:after="0" w:line="240" w:lineRule="auto"/>
        <w:ind w:left="708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Бидон,</w:t>
      </w:r>
    </w:p>
    <w:p w:rsidR="00BF2CF6" w:rsidRPr="00BF5EB7" w:rsidRDefault="00BF2CF6" w:rsidP="006179F6">
      <w:pPr>
        <w:spacing w:after="0" w:line="240" w:lineRule="auto"/>
        <w:ind w:left="708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Молоко теч</w:t>
      </w:r>
      <w:r w:rsidR="002C1008">
        <w:rPr>
          <w:szCs w:val="28"/>
          <w:shd w:val="clear" w:color="auto" w:fill="FFFFFF"/>
        </w:rPr>
        <w:t>ё</w:t>
      </w:r>
      <w:r w:rsidRPr="00BF5EB7">
        <w:rPr>
          <w:szCs w:val="28"/>
          <w:shd w:val="clear" w:color="auto" w:fill="FFFFFF"/>
        </w:rPr>
        <w:t xml:space="preserve">т </w:t>
      </w:r>
      <w:proofErr w:type="gramStart"/>
      <w:r w:rsidRPr="00BF5EB7">
        <w:rPr>
          <w:szCs w:val="28"/>
          <w:shd w:val="clear" w:color="auto" w:fill="FFFFFF"/>
        </w:rPr>
        <w:t>в</w:t>
      </w:r>
      <w:proofErr w:type="gramEnd"/>
      <w:r w:rsidRPr="00BF5EB7">
        <w:rPr>
          <w:szCs w:val="28"/>
          <w:shd w:val="clear" w:color="auto" w:fill="FFFFFF"/>
        </w:rPr>
        <w:t xml:space="preserve"> </w:t>
      </w:r>
    </w:p>
    <w:p w:rsidR="00BF2CF6" w:rsidRPr="00BF5EB7" w:rsidRDefault="00BF2CF6" w:rsidP="006179F6">
      <w:pPr>
        <w:spacing w:after="0" w:line="240" w:lineRule="auto"/>
        <w:ind w:left="708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Бетон,</w:t>
      </w:r>
    </w:p>
    <w:p w:rsidR="00BF2CF6" w:rsidRPr="00BF5EB7" w:rsidRDefault="00BF2CF6" w:rsidP="006179F6">
      <w:pPr>
        <w:spacing w:after="0" w:line="240" w:lineRule="auto"/>
        <w:ind w:left="708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А на стройке есть</w:t>
      </w:r>
    </w:p>
    <w:p w:rsidR="00BF2CF6" w:rsidRPr="00BF5EB7" w:rsidRDefault="00BF2CF6" w:rsidP="006179F6">
      <w:pPr>
        <w:spacing w:after="0" w:line="240" w:lineRule="auto"/>
        <w:ind w:left="708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Питон.</w:t>
      </w:r>
    </w:p>
    <w:p w:rsidR="00BF2CF6" w:rsidRPr="00BF5EB7" w:rsidRDefault="00BF2CF6" w:rsidP="006179F6">
      <w:pPr>
        <w:spacing w:after="0" w:line="240" w:lineRule="auto"/>
        <w:ind w:left="708"/>
        <w:rPr>
          <w:szCs w:val="28"/>
          <w:shd w:val="clear" w:color="auto" w:fill="FFFFFF"/>
        </w:rPr>
      </w:pPr>
    </w:p>
    <w:p w:rsidR="00BF2CF6" w:rsidRPr="00BF5EB7" w:rsidRDefault="00BF2CF6" w:rsidP="006179F6">
      <w:pPr>
        <w:spacing w:after="0" w:line="240" w:lineRule="auto"/>
        <w:ind w:left="708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— Нет, не так!</w:t>
      </w:r>
    </w:p>
    <w:p w:rsidR="00BF2CF6" w:rsidRPr="00BF5EB7" w:rsidRDefault="00BF2CF6" w:rsidP="006179F6">
      <w:pPr>
        <w:spacing w:after="0" w:line="240" w:lineRule="auto"/>
        <w:ind w:left="708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Нет, не так!</w:t>
      </w:r>
    </w:p>
    <w:p w:rsidR="00BF2CF6" w:rsidRPr="00BF5EB7" w:rsidRDefault="00BF2CF6" w:rsidP="006179F6">
      <w:pPr>
        <w:spacing w:after="0" w:line="240" w:lineRule="auto"/>
        <w:ind w:left="708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— </w:t>
      </w:r>
      <w:proofErr w:type="gramStart"/>
      <w:r w:rsidRPr="00BF5EB7">
        <w:rPr>
          <w:szCs w:val="28"/>
          <w:shd w:val="clear" w:color="auto" w:fill="FFFFFF"/>
        </w:rPr>
        <w:t>Ну</w:t>
      </w:r>
      <w:proofErr w:type="gramEnd"/>
      <w:r w:rsidRPr="00BF5EB7">
        <w:rPr>
          <w:szCs w:val="28"/>
          <w:shd w:val="clear" w:color="auto" w:fill="FFFFFF"/>
        </w:rPr>
        <w:t xml:space="preserve"> тогда вот так:</w:t>
      </w:r>
    </w:p>
    <w:p w:rsidR="00BF2CF6" w:rsidRPr="00BF5EB7" w:rsidRDefault="00BF2CF6" w:rsidP="006179F6">
      <w:pPr>
        <w:spacing w:after="0" w:line="240" w:lineRule="auto"/>
        <w:ind w:left="708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В печке </w:t>
      </w:r>
      <w:proofErr w:type="gramStart"/>
      <w:r w:rsidRPr="00BF5EB7">
        <w:rPr>
          <w:szCs w:val="28"/>
          <w:shd w:val="clear" w:color="auto" w:fill="FFFFFF"/>
        </w:rPr>
        <w:t>выпечен</w:t>
      </w:r>
      <w:proofErr w:type="gramEnd"/>
    </w:p>
    <w:p w:rsidR="00BF2CF6" w:rsidRPr="00BF5EB7" w:rsidRDefault="00BF2CF6" w:rsidP="006179F6">
      <w:pPr>
        <w:spacing w:after="0" w:line="240" w:lineRule="auto"/>
        <w:ind w:left="708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Бидон,</w:t>
      </w:r>
    </w:p>
    <w:p w:rsidR="00BF2CF6" w:rsidRPr="00BF5EB7" w:rsidRDefault="00BF2CF6" w:rsidP="006179F6">
      <w:pPr>
        <w:spacing w:after="0" w:line="240" w:lineRule="auto"/>
        <w:ind w:left="708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А в петлице </w:t>
      </w:r>
      <w:proofErr w:type="gramStart"/>
      <w:r w:rsidRPr="00BF5EB7">
        <w:rPr>
          <w:szCs w:val="28"/>
          <w:shd w:val="clear" w:color="auto" w:fill="FFFFFF"/>
        </w:rPr>
        <w:t>вдет</w:t>
      </w:r>
      <w:proofErr w:type="gramEnd"/>
      <w:r w:rsidRPr="00BF5EB7">
        <w:rPr>
          <w:szCs w:val="28"/>
          <w:shd w:val="clear" w:color="auto" w:fill="FFFFFF"/>
        </w:rPr>
        <w:t xml:space="preserve"> </w:t>
      </w:r>
    </w:p>
    <w:p w:rsidR="00BF2CF6" w:rsidRPr="00BF5EB7" w:rsidRDefault="00BF2CF6" w:rsidP="006179F6">
      <w:pPr>
        <w:spacing w:after="0" w:line="240" w:lineRule="auto"/>
        <w:ind w:left="708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Питон,</w:t>
      </w:r>
    </w:p>
    <w:p w:rsidR="00BF2CF6" w:rsidRPr="00BF5EB7" w:rsidRDefault="00BF2CF6" w:rsidP="006179F6">
      <w:pPr>
        <w:spacing w:after="0" w:line="240" w:lineRule="auto"/>
        <w:ind w:left="708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По траве </w:t>
      </w:r>
      <w:r w:rsidR="002C1008" w:rsidRPr="00BF5EB7">
        <w:rPr>
          <w:szCs w:val="28"/>
          <w:shd w:val="clear" w:color="auto" w:fill="FFFFFF"/>
        </w:rPr>
        <w:t>ползёт</w:t>
      </w:r>
      <w:r w:rsidRPr="00BF5EB7">
        <w:rPr>
          <w:szCs w:val="28"/>
          <w:shd w:val="clear" w:color="auto" w:fill="FFFFFF"/>
        </w:rPr>
        <w:t xml:space="preserve"> </w:t>
      </w:r>
    </w:p>
    <w:p w:rsidR="00BF2CF6" w:rsidRPr="00BF5EB7" w:rsidRDefault="00BF2CF6" w:rsidP="006179F6">
      <w:pPr>
        <w:spacing w:after="0" w:line="240" w:lineRule="auto"/>
        <w:ind w:left="708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Бетон,</w:t>
      </w:r>
    </w:p>
    <w:p w:rsidR="00BF2CF6" w:rsidRPr="00BF5EB7" w:rsidRDefault="00BF2CF6" w:rsidP="006179F6">
      <w:pPr>
        <w:spacing w:after="0" w:line="240" w:lineRule="auto"/>
        <w:ind w:left="708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Молоко теч</w:t>
      </w:r>
      <w:r w:rsidR="002C1008">
        <w:rPr>
          <w:szCs w:val="28"/>
          <w:shd w:val="clear" w:color="auto" w:fill="FFFFFF"/>
        </w:rPr>
        <w:t>ё</w:t>
      </w:r>
      <w:r w:rsidRPr="00BF5EB7">
        <w:rPr>
          <w:szCs w:val="28"/>
          <w:shd w:val="clear" w:color="auto" w:fill="FFFFFF"/>
        </w:rPr>
        <w:t xml:space="preserve">т </w:t>
      </w:r>
      <w:proofErr w:type="gramStart"/>
      <w:r w:rsidRPr="00BF5EB7">
        <w:rPr>
          <w:szCs w:val="28"/>
          <w:shd w:val="clear" w:color="auto" w:fill="FFFFFF"/>
        </w:rPr>
        <w:t>в</w:t>
      </w:r>
      <w:proofErr w:type="gramEnd"/>
      <w:r w:rsidRPr="00BF5EB7">
        <w:rPr>
          <w:szCs w:val="28"/>
          <w:shd w:val="clear" w:color="auto" w:fill="FFFFFF"/>
        </w:rPr>
        <w:t xml:space="preserve"> </w:t>
      </w:r>
    </w:p>
    <w:p w:rsidR="00BF2CF6" w:rsidRPr="00BF5EB7" w:rsidRDefault="00BF2CF6" w:rsidP="006179F6">
      <w:pPr>
        <w:spacing w:after="0" w:line="240" w:lineRule="auto"/>
        <w:ind w:left="708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Батон,</w:t>
      </w:r>
    </w:p>
    <w:p w:rsidR="00BF2CF6" w:rsidRPr="00BF5EB7" w:rsidRDefault="00BF2CF6" w:rsidP="006179F6">
      <w:pPr>
        <w:spacing w:after="0" w:line="240" w:lineRule="auto"/>
        <w:ind w:left="708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А на стройке есть</w:t>
      </w:r>
    </w:p>
    <w:p w:rsidR="00BF2CF6" w:rsidRPr="00BF5EB7" w:rsidRDefault="00BF2CF6" w:rsidP="006179F6">
      <w:pPr>
        <w:spacing w:after="0" w:line="240" w:lineRule="auto"/>
        <w:ind w:left="708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Бутон.</w:t>
      </w:r>
    </w:p>
    <w:p w:rsidR="00BF2CF6" w:rsidRPr="00BF5EB7" w:rsidRDefault="00BF2CF6" w:rsidP="006179F6">
      <w:pPr>
        <w:spacing w:after="0" w:line="240" w:lineRule="auto"/>
        <w:ind w:left="708"/>
        <w:rPr>
          <w:szCs w:val="28"/>
          <w:shd w:val="clear" w:color="auto" w:fill="FFFFFF"/>
        </w:rPr>
      </w:pPr>
    </w:p>
    <w:p w:rsidR="00BF2CF6" w:rsidRPr="00BF5EB7" w:rsidRDefault="00BF2CF6" w:rsidP="006179F6">
      <w:pPr>
        <w:spacing w:after="0" w:line="240" w:lineRule="auto"/>
        <w:ind w:left="708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— Нет, не так!</w:t>
      </w:r>
    </w:p>
    <w:p w:rsidR="00BF2CF6" w:rsidRPr="00BF5EB7" w:rsidRDefault="00BF2CF6" w:rsidP="006179F6">
      <w:pPr>
        <w:spacing w:after="0" w:line="240" w:lineRule="auto"/>
        <w:ind w:left="708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Нет, не так!</w:t>
      </w:r>
    </w:p>
    <w:p w:rsidR="00BF2CF6" w:rsidRPr="00BF5EB7" w:rsidRDefault="00BF2CF6" w:rsidP="006179F6">
      <w:pPr>
        <w:spacing w:after="0" w:line="240" w:lineRule="auto"/>
        <w:ind w:left="708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Подскажите сами: как?</w:t>
      </w:r>
    </w:p>
    <w:p w:rsidR="00BF2CF6" w:rsidRPr="00BF5EB7" w:rsidRDefault="00BF2CF6" w:rsidP="006179F6">
      <w:pPr>
        <w:spacing w:after="0" w:line="240" w:lineRule="auto"/>
        <w:ind w:left="708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Разберитесь сами в том,</w:t>
      </w:r>
    </w:p>
    <w:p w:rsidR="00BF2CF6" w:rsidRPr="00BF5EB7" w:rsidRDefault="00BF2CF6" w:rsidP="006179F6">
      <w:pPr>
        <w:spacing w:after="0" w:line="240" w:lineRule="auto"/>
        <w:ind w:left="708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Где бутон,</w:t>
      </w:r>
    </w:p>
    <w:p w:rsidR="00BF2CF6" w:rsidRPr="00BF5EB7" w:rsidRDefault="00BF2CF6" w:rsidP="006179F6">
      <w:pPr>
        <w:spacing w:after="0" w:line="240" w:lineRule="auto"/>
        <w:ind w:left="708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А где батон,</w:t>
      </w:r>
    </w:p>
    <w:p w:rsidR="00BF2CF6" w:rsidRPr="00BF5EB7" w:rsidRDefault="00BF2CF6" w:rsidP="006179F6">
      <w:pPr>
        <w:spacing w:after="0" w:line="240" w:lineRule="auto"/>
        <w:ind w:left="708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Где бидон, </w:t>
      </w:r>
    </w:p>
    <w:p w:rsidR="00BF2CF6" w:rsidRPr="00BF5EB7" w:rsidRDefault="00BF2CF6" w:rsidP="006179F6">
      <w:pPr>
        <w:spacing w:after="0" w:line="240" w:lineRule="auto"/>
        <w:ind w:left="708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А где питон,</w:t>
      </w:r>
    </w:p>
    <w:p w:rsidR="00BF2CF6" w:rsidRPr="00BF5EB7" w:rsidRDefault="006179F6" w:rsidP="006179F6">
      <w:pPr>
        <w:spacing w:after="0" w:line="240" w:lineRule="auto"/>
        <w:ind w:left="708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Ну и где — бе</w:t>
      </w:r>
      <w:r w:rsidR="00BF2CF6" w:rsidRPr="00BF5EB7">
        <w:rPr>
          <w:szCs w:val="28"/>
          <w:shd w:val="clear" w:color="auto" w:fill="FFFFFF"/>
        </w:rPr>
        <w:t>тон.</w:t>
      </w:r>
    </w:p>
    <w:sectPr w:rsidR="00BF2CF6" w:rsidRPr="00BF5EB7" w:rsidSect="006179F6">
      <w:type w:val="continuous"/>
      <w:pgSz w:w="11906" w:h="16838"/>
      <w:pgMar w:top="1134" w:right="1134" w:bottom="1134" w:left="1134" w:header="709" w:footer="709" w:gutter="0"/>
      <w:cols w:num="2" w:space="454" w:equalWidth="0">
        <w:col w:w="4706" w:space="454"/>
        <w:col w:w="4478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8BA" w:rsidRDefault="003C68BA" w:rsidP="00BB305B">
      <w:pPr>
        <w:spacing w:after="0" w:line="240" w:lineRule="auto"/>
      </w:pPr>
      <w:r>
        <w:separator/>
      </w:r>
    </w:p>
  </w:endnote>
  <w:endnote w:type="continuationSeparator" w:id="0">
    <w:p w:rsidR="003C68BA" w:rsidRDefault="003C68B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D6B9C88" wp14:editId="4460C71A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179F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179F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C3050A" wp14:editId="07A52D3F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F2CF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F2CF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C590D7" wp14:editId="445288D5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242D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242D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8BA" w:rsidRDefault="003C68BA" w:rsidP="00BB305B">
      <w:pPr>
        <w:spacing w:after="0" w:line="240" w:lineRule="auto"/>
      </w:pPr>
      <w:r>
        <w:separator/>
      </w:r>
    </w:p>
  </w:footnote>
  <w:footnote w:type="continuationSeparator" w:id="0">
    <w:p w:rsidR="003C68BA" w:rsidRDefault="003C68B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CF6"/>
    <w:rsid w:val="0015338B"/>
    <w:rsid w:val="001B3739"/>
    <w:rsid w:val="001B7733"/>
    <w:rsid w:val="00226794"/>
    <w:rsid w:val="002C1008"/>
    <w:rsid w:val="00310E12"/>
    <w:rsid w:val="00314D1D"/>
    <w:rsid w:val="0039181F"/>
    <w:rsid w:val="00394985"/>
    <w:rsid w:val="003C68BA"/>
    <w:rsid w:val="0040592E"/>
    <w:rsid w:val="004510A9"/>
    <w:rsid w:val="005028F6"/>
    <w:rsid w:val="00536688"/>
    <w:rsid w:val="005A657C"/>
    <w:rsid w:val="005B3CE5"/>
    <w:rsid w:val="005E3F33"/>
    <w:rsid w:val="005F3A80"/>
    <w:rsid w:val="006179F6"/>
    <w:rsid w:val="006C1F9A"/>
    <w:rsid w:val="007F06E6"/>
    <w:rsid w:val="007F47C6"/>
    <w:rsid w:val="008242DE"/>
    <w:rsid w:val="00854F6C"/>
    <w:rsid w:val="008F0F59"/>
    <w:rsid w:val="0093322C"/>
    <w:rsid w:val="0096164A"/>
    <w:rsid w:val="00A50666"/>
    <w:rsid w:val="00B07F42"/>
    <w:rsid w:val="00BB305B"/>
    <w:rsid w:val="00BF2CF6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BF2CF6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BF2CF6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BF2CF6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BF2CF6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0E83E-A705-4178-912D-5622C1E30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9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Путаница</vt:lpstr>
    </vt:vector>
  </TitlesOfParts>
  <Manager>Олеся</Manager>
  <Company>ChitaemDetyam.com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Путаница</dc:title>
  <dc:creator>Матвеева Н.</dc:creator>
  <cp:lastModifiedBy>Олеся</cp:lastModifiedBy>
  <cp:revision>5</cp:revision>
  <dcterms:created xsi:type="dcterms:W3CDTF">2016-03-19T02:59:00Z</dcterms:created>
  <dcterms:modified xsi:type="dcterms:W3CDTF">2016-05-05T07:19:00Z</dcterms:modified>
  <cp:category>Произведения поэтов русских</cp:category>
  <dc:language>рус.</dc:language>
</cp:coreProperties>
</file>