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37C" w:rsidRPr="00F53ED5" w:rsidRDefault="0010737C" w:rsidP="0010737C">
      <w:pPr>
        <w:pStyle w:val="2"/>
        <w:rPr>
          <w:rStyle w:val="12"/>
          <w:i/>
          <w:color w:val="262626" w:themeColor="text1" w:themeTint="D9"/>
          <w:sz w:val="20"/>
          <w:szCs w:val="28"/>
        </w:rPr>
      </w:pPr>
      <w:bookmarkStart w:id="0" w:name="_Toc405544337"/>
      <w:r w:rsidRPr="0010737C">
        <w:rPr>
          <w:rStyle w:val="12"/>
          <w:b/>
          <w:color w:val="262626" w:themeColor="text1" w:themeTint="D9"/>
        </w:rPr>
        <w:t>На машине</w:t>
      </w:r>
      <w:r w:rsidRPr="0010737C">
        <w:rPr>
          <w:rStyle w:val="12"/>
          <w:b/>
          <w:color w:val="262626" w:themeColor="text1" w:themeTint="D9"/>
        </w:rPr>
        <w:br/>
      </w:r>
      <w:r w:rsidRPr="00F53ED5">
        <w:rPr>
          <w:rStyle w:val="12"/>
          <w:i/>
          <w:color w:val="262626" w:themeColor="text1" w:themeTint="D9"/>
          <w:sz w:val="20"/>
          <w:szCs w:val="28"/>
        </w:rPr>
        <w:t>Нина Павлова</w:t>
      </w:r>
      <w:bookmarkEnd w:id="0"/>
    </w:p>
    <w:p w:rsidR="00025278" w:rsidRDefault="00025278" w:rsidP="0010737C">
      <w:pPr>
        <w:spacing w:after="0" w:line="240" w:lineRule="auto"/>
        <w:ind w:firstLine="709"/>
        <w:textAlignment w:val="top"/>
        <w:rPr>
          <w:color w:val="262626" w:themeColor="text1" w:themeTint="D9"/>
          <w:szCs w:val="28"/>
        </w:rPr>
      </w:pPr>
    </w:p>
    <w:p w:rsidR="0010737C" w:rsidRPr="00F53ED5" w:rsidRDefault="0010737C" w:rsidP="0010737C">
      <w:pPr>
        <w:spacing w:after="0" w:line="240" w:lineRule="auto"/>
        <w:ind w:firstLine="709"/>
        <w:textAlignment w:val="top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Мышка, </w:t>
      </w:r>
      <w:r w:rsidR="00FB3875">
        <w:rPr>
          <w:color w:val="262626" w:themeColor="text1" w:themeTint="D9"/>
          <w:szCs w:val="28"/>
        </w:rPr>
        <w:t>з</w:t>
      </w:r>
      <w:r w:rsidRPr="00F53ED5">
        <w:rPr>
          <w:color w:val="262626" w:themeColor="text1" w:themeTint="D9"/>
          <w:szCs w:val="28"/>
        </w:rPr>
        <w:t xml:space="preserve">айчик и </w:t>
      </w:r>
      <w:r w:rsidR="00FB3875">
        <w:rPr>
          <w:color w:val="262626" w:themeColor="text1" w:themeTint="D9"/>
          <w:szCs w:val="28"/>
        </w:rPr>
        <w:t>со</w:t>
      </w:r>
      <w:r w:rsidRPr="00F53ED5">
        <w:rPr>
          <w:color w:val="262626" w:themeColor="text1" w:themeTint="D9"/>
          <w:szCs w:val="28"/>
        </w:rPr>
        <w:t>бачка сели в машину и поехали.</w:t>
      </w:r>
    </w:p>
    <w:p w:rsidR="0010737C" w:rsidRPr="00F53ED5" w:rsidRDefault="0010737C" w:rsidP="0010737C">
      <w:pPr>
        <w:spacing w:after="0" w:line="240" w:lineRule="auto"/>
        <w:ind w:firstLine="709"/>
        <w:textAlignment w:val="top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Едут, едут. Наехали на камень.</w:t>
      </w:r>
    </w:p>
    <w:p w:rsidR="0010737C" w:rsidRPr="00F53ED5" w:rsidRDefault="0010737C" w:rsidP="0010737C">
      <w:pPr>
        <w:spacing w:after="0" w:line="240" w:lineRule="auto"/>
        <w:ind w:firstLine="709"/>
        <w:textAlignment w:val="top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Бух! — и опрокинулись! Полетели кто куда!</w:t>
      </w:r>
    </w:p>
    <w:p w:rsidR="0010737C" w:rsidRPr="00F53ED5" w:rsidRDefault="0010737C" w:rsidP="0010737C">
      <w:pPr>
        <w:spacing w:after="0" w:line="240" w:lineRule="auto"/>
        <w:ind w:firstLine="709"/>
        <w:textAlignment w:val="top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Сидят на земле. Плачут. Но ехать-то дальше надо!</w:t>
      </w:r>
    </w:p>
    <w:p w:rsidR="0010737C" w:rsidRPr="00F53ED5" w:rsidRDefault="0010737C" w:rsidP="0010737C">
      <w:pPr>
        <w:spacing w:after="0" w:line="240" w:lineRule="auto"/>
        <w:ind w:firstLine="709"/>
        <w:textAlignment w:val="top"/>
        <w:rPr>
          <w:color w:val="262626" w:themeColor="text1" w:themeTint="D9"/>
          <w:szCs w:val="28"/>
        </w:rPr>
      </w:pPr>
      <w:r>
        <w:rPr>
          <w:color w:val="262626" w:themeColor="text1" w:themeTint="D9"/>
          <w:szCs w:val="28"/>
        </w:rPr>
        <w:t>Т</w:t>
      </w:r>
      <w:r w:rsidR="00FB3875">
        <w:rPr>
          <w:color w:val="262626" w:themeColor="text1" w:themeTint="D9"/>
          <w:szCs w:val="28"/>
        </w:rPr>
        <w:t>ут м</w:t>
      </w:r>
      <w:r w:rsidRPr="00F53ED5">
        <w:rPr>
          <w:color w:val="262626" w:themeColor="text1" w:themeTint="D9"/>
          <w:szCs w:val="28"/>
        </w:rPr>
        <w:t xml:space="preserve">ышка и говорит: </w:t>
      </w:r>
    </w:p>
    <w:p w:rsidR="0010737C" w:rsidRPr="00F53ED5" w:rsidRDefault="0010737C" w:rsidP="0010737C">
      <w:pPr>
        <w:spacing w:after="0" w:line="240" w:lineRule="auto"/>
        <w:ind w:firstLine="709"/>
        <w:textAlignment w:val="top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А я машину подниму.</w:t>
      </w:r>
    </w:p>
    <w:p w:rsidR="0010737C" w:rsidRPr="00F53ED5" w:rsidRDefault="0010737C" w:rsidP="0010737C">
      <w:pPr>
        <w:spacing w:after="0" w:line="240" w:lineRule="auto"/>
        <w:ind w:firstLine="709"/>
        <w:textAlignment w:val="top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Стала поднимать, да никак не поднять!</w:t>
      </w:r>
    </w:p>
    <w:p w:rsidR="0010737C" w:rsidRPr="00F53ED5" w:rsidRDefault="0010737C" w:rsidP="0010737C">
      <w:pPr>
        <w:spacing w:after="0" w:line="240" w:lineRule="auto"/>
        <w:ind w:firstLine="709"/>
        <w:textAlignment w:val="top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Зайчик говорит:</w:t>
      </w:r>
    </w:p>
    <w:p w:rsidR="0010737C" w:rsidRPr="00F53ED5" w:rsidRDefault="0010737C" w:rsidP="0010737C">
      <w:pPr>
        <w:spacing w:after="0" w:line="240" w:lineRule="auto"/>
        <w:ind w:firstLine="709"/>
        <w:textAlignment w:val="top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Дай-ка я подниму. Я посильнее.</w:t>
      </w:r>
    </w:p>
    <w:p w:rsidR="0010737C" w:rsidRPr="00F53ED5" w:rsidRDefault="0010737C" w:rsidP="0010737C">
      <w:pPr>
        <w:spacing w:after="0" w:line="240" w:lineRule="auto"/>
        <w:ind w:firstLine="709"/>
        <w:textAlignment w:val="top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Стал поднимать, да никак не поднять!</w:t>
      </w:r>
    </w:p>
    <w:p w:rsidR="0010737C" w:rsidRPr="00F53ED5" w:rsidRDefault="0010737C" w:rsidP="0010737C">
      <w:pPr>
        <w:spacing w:after="0" w:line="240" w:lineRule="auto"/>
        <w:ind w:firstLine="709"/>
        <w:textAlignment w:val="top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А </w:t>
      </w:r>
      <w:r w:rsidR="00FB3875">
        <w:rPr>
          <w:color w:val="262626" w:themeColor="text1" w:themeTint="D9"/>
          <w:szCs w:val="28"/>
        </w:rPr>
        <w:t>с</w:t>
      </w:r>
      <w:r w:rsidRPr="00F53ED5">
        <w:rPr>
          <w:color w:val="262626" w:themeColor="text1" w:themeTint="D9"/>
          <w:szCs w:val="28"/>
        </w:rPr>
        <w:t>обачка говорит:</w:t>
      </w:r>
    </w:p>
    <w:p w:rsidR="0010737C" w:rsidRPr="00F53ED5" w:rsidRDefault="0010737C" w:rsidP="0010737C">
      <w:pPr>
        <w:spacing w:after="0" w:line="240" w:lineRule="auto"/>
        <w:ind w:firstLine="709"/>
        <w:textAlignment w:val="top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Давайте-ка, ребята, все вместе поднимать.</w:t>
      </w:r>
    </w:p>
    <w:p w:rsidR="0010737C" w:rsidRPr="00F53ED5" w:rsidRDefault="0010737C" w:rsidP="0010737C">
      <w:pPr>
        <w:spacing w:after="0" w:line="240" w:lineRule="auto"/>
        <w:ind w:firstLine="709"/>
        <w:textAlignment w:val="top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Стали поднимать все вместе. Раз! — и подняли!</w:t>
      </w:r>
    </w:p>
    <w:p w:rsidR="0010737C" w:rsidRPr="00F53ED5" w:rsidRDefault="0010737C" w:rsidP="0010737C">
      <w:pPr>
        <w:spacing w:after="0" w:line="240" w:lineRule="auto"/>
        <w:ind w:firstLine="709"/>
        <w:textAlignment w:val="top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Влезли </w:t>
      </w:r>
      <w:r w:rsidR="00FB3875">
        <w:rPr>
          <w:color w:val="262626" w:themeColor="text1" w:themeTint="D9"/>
          <w:szCs w:val="28"/>
        </w:rPr>
        <w:t>в</w:t>
      </w:r>
      <w:r w:rsidRPr="00F53ED5">
        <w:rPr>
          <w:color w:val="262626" w:themeColor="text1" w:themeTint="D9"/>
          <w:szCs w:val="28"/>
        </w:rPr>
        <w:t xml:space="preserve"> машину. А машина не </w:t>
      </w:r>
      <w:r w:rsidR="00FB3875" w:rsidRPr="00F53ED5">
        <w:rPr>
          <w:color w:val="262626" w:themeColor="text1" w:themeTint="D9"/>
          <w:szCs w:val="28"/>
        </w:rPr>
        <w:t>идёт</w:t>
      </w:r>
      <w:r w:rsidRPr="00F53ED5">
        <w:rPr>
          <w:color w:val="262626" w:themeColor="text1" w:themeTint="D9"/>
          <w:szCs w:val="28"/>
        </w:rPr>
        <w:t>: камень задние колеса не пускает.</w:t>
      </w:r>
    </w:p>
    <w:p w:rsidR="0010737C" w:rsidRPr="00F53ED5" w:rsidRDefault="0010737C" w:rsidP="0010737C">
      <w:pPr>
        <w:spacing w:after="0" w:line="240" w:lineRule="auto"/>
        <w:ind w:firstLine="709"/>
        <w:textAlignment w:val="top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Тут </w:t>
      </w:r>
      <w:r w:rsidR="00FB3875">
        <w:rPr>
          <w:color w:val="262626" w:themeColor="text1" w:themeTint="D9"/>
          <w:szCs w:val="28"/>
        </w:rPr>
        <w:t>м</w:t>
      </w:r>
      <w:r w:rsidRPr="00F53ED5">
        <w:rPr>
          <w:color w:val="262626" w:themeColor="text1" w:themeTint="D9"/>
          <w:szCs w:val="28"/>
        </w:rPr>
        <w:t>ышка и говорит:</w:t>
      </w:r>
    </w:p>
    <w:p w:rsidR="0010737C" w:rsidRPr="00F53ED5" w:rsidRDefault="0010737C" w:rsidP="0010737C">
      <w:pPr>
        <w:spacing w:after="0" w:line="240" w:lineRule="auto"/>
        <w:ind w:firstLine="709"/>
        <w:textAlignment w:val="top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А я камень в сторону столкну.</w:t>
      </w:r>
    </w:p>
    <w:p w:rsidR="0010737C" w:rsidRPr="00F53ED5" w:rsidRDefault="0010737C" w:rsidP="0010737C">
      <w:pPr>
        <w:spacing w:after="0" w:line="240" w:lineRule="auto"/>
        <w:ind w:firstLine="709"/>
        <w:textAlignment w:val="top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Стала толкать, да никак не столкнуть!</w:t>
      </w:r>
    </w:p>
    <w:p w:rsidR="0010737C" w:rsidRPr="00F53ED5" w:rsidRDefault="0010737C" w:rsidP="0010737C">
      <w:pPr>
        <w:spacing w:after="0" w:line="240" w:lineRule="auto"/>
        <w:ind w:firstLine="709"/>
        <w:textAlignment w:val="top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Зайчик говорит:</w:t>
      </w:r>
    </w:p>
    <w:p w:rsidR="0010737C" w:rsidRPr="00F53ED5" w:rsidRDefault="0010737C" w:rsidP="0010737C">
      <w:pPr>
        <w:spacing w:after="0" w:line="240" w:lineRule="auto"/>
        <w:ind w:firstLine="709"/>
        <w:textAlignment w:val="top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Дай-ка я столкну. Я посильнее.</w:t>
      </w:r>
    </w:p>
    <w:p w:rsidR="0010737C" w:rsidRPr="00F53ED5" w:rsidRDefault="0010737C" w:rsidP="0010737C">
      <w:pPr>
        <w:spacing w:after="0" w:line="240" w:lineRule="auto"/>
        <w:ind w:firstLine="709"/>
        <w:textAlignment w:val="top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Стал толкать, да никак не столкнуть!</w:t>
      </w:r>
    </w:p>
    <w:p w:rsidR="0010737C" w:rsidRPr="00F53ED5" w:rsidRDefault="0010737C" w:rsidP="0010737C">
      <w:pPr>
        <w:spacing w:after="0" w:line="240" w:lineRule="auto"/>
        <w:ind w:firstLine="709"/>
        <w:textAlignment w:val="top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А </w:t>
      </w:r>
      <w:r w:rsidR="00FB3875">
        <w:rPr>
          <w:color w:val="262626" w:themeColor="text1" w:themeTint="D9"/>
          <w:szCs w:val="28"/>
        </w:rPr>
        <w:t>с</w:t>
      </w:r>
      <w:bookmarkStart w:id="1" w:name="_GoBack"/>
      <w:bookmarkEnd w:id="1"/>
      <w:r w:rsidRPr="00F53ED5">
        <w:rPr>
          <w:color w:val="262626" w:themeColor="text1" w:themeTint="D9"/>
          <w:szCs w:val="28"/>
        </w:rPr>
        <w:t>обачка говорит:</w:t>
      </w:r>
    </w:p>
    <w:p w:rsidR="0010737C" w:rsidRPr="00F53ED5" w:rsidRDefault="0010737C" w:rsidP="0010737C">
      <w:pPr>
        <w:spacing w:after="0" w:line="240" w:lineRule="auto"/>
        <w:ind w:firstLine="709"/>
        <w:textAlignment w:val="top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А давайте-ка, ребята, все вместе толкать.</w:t>
      </w:r>
    </w:p>
    <w:p w:rsidR="0010737C" w:rsidRPr="00F53ED5" w:rsidRDefault="0010737C" w:rsidP="0010737C">
      <w:pPr>
        <w:spacing w:after="0" w:line="240" w:lineRule="auto"/>
        <w:ind w:firstLine="709"/>
        <w:textAlignment w:val="top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Стали толкать все вместе. Раз!— и столкнули камень в сторонку.</w:t>
      </w:r>
    </w:p>
    <w:p w:rsidR="0010737C" w:rsidRPr="00F53ED5" w:rsidRDefault="0010737C" w:rsidP="0010737C">
      <w:pPr>
        <w:spacing w:after="0" w:line="240" w:lineRule="auto"/>
        <w:ind w:firstLine="709"/>
        <w:textAlignment w:val="top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Влезли на машину и поехали.</w:t>
      </w:r>
    </w:p>
    <w:p w:rsidR="00310E12" w:rsidRDefault="0010737C" w:rsidP="0010737C">
      <w:pPr>
        <w:spacing w:after="0" w:line="240" w:lineRule="auto"/>
        <w:ind w:firstLine="709"/>
        <w:textAlignment w:val="top"/>
      </w:pPr>
      <w:r w:rsidRPr="00F53ED5">
        <w:rPr>
          <w:color w:val="262626" w:themeColor="text1" w:themeTint="D9"/>
          <w:szCs w:val="28"/>
        </w:rPr>
        <w:t>Едут, едут, едут и не опрокидываются. Вот как хорошо!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560" w:rsidRDefault="00127560" w:rsidP="00BB305B">
      <w:pPr>
        <w:spacing w:after="0" w:line="240" w:lineRule="auto"/>
      </w:pPr>
      <w:r>
        <w:separator/>
      </w:r>
    </w:p>
  </w:endnote>
  <w:endnote w:type="continuationSeparator" w:id="0">
    <w:p w:rsidR="00127560" w:rsidRDefault="0012756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0737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0737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0737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0737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B387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B387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560" w:rsidRDefault="00127560" w:rsidP="00BB305B">
      <w:pPr>
        <w:spacing w:after="0" w:line="240" w:lineRule="auto"/>
      </w:pPr>
      <w:r>
        <w:separator/>
      </w:r>
    </w:p>
  </w:footnote>
  <w:footnote w:type="continuationSeparator" w:id="0">
    <w:p w:rsidR="00127560" w:rsidRDefault="0012756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37C"/>
    <w:rsid w:val="00022E77"/>
    <w:rsid w:val="00025278"/>
    <w:rsid w:val="00044F41"/>
    <w:rsid w:val="0006154A"/>
    <w:rsid w:val="0010737C"/>
    <w:rsid w:val="00113222"/>
    <w:rsid w:val="00127560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B3875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10737C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0737C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10737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10737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10737C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0737C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10737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10737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318DC-85E5-40DA-A3E4-2740776AD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5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 машине</dc:title>
  <dc:creator>Павлова Н.</dc:creator>
  <cp:lastModifiedBy>FER</cp:lastModifiedBy>
  <cp:revision>3</cp:revision>
  <dcterms:created xsi:type="dcterms:W3CDTF">2016-07-31T11:40:00Z</dcterms:created>
  <dcterms:modified xsi:type="dcterms:W3CDTF">2016-07-31T11:49:00Z</dcterms:modified>
  <cp:category>Сказки литературные русских писателей</cp:category>
  <dc:language>рус.</dc:language>
</cp:coreProperties>
</file>