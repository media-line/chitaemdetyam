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0D" w:rsidRDefault="00F71D0D" w:rsidP="00F71D0D">
      <w:pPr>
        <w:pStyle w:val="a7"/>
        <w:outlineLvl w:val="1"/>
        <w:rPr>
          <w:b w:val="0"/>
          <w:i/>
          <w:sz w:val="20"/>
          <w:szCs w:val="20"/>
        </w:rPr>
      </w:pPr>
      <w:r w:rsidRPr="00F71D0D">
        <w:t>Лесные зв</w:t>
      </w:r>
      <w:r>
        <w:t>ё</w:t>
      </w:r>
      <w:r w:rsidRPr="00F71D0D">
        <w:t>зды</w:t>
      </w:r>
      <w:r>
        <w:br/>
      </w:r>
      <w:r>
        <w:rPr>
          <w:b w:val="0"/>
          <w:i/>
          <w:sz w:val="20"/>
          <w:szCs w:val="20"/>
        </w:rPr>
        <w:t>Владимир С</w:t>
      </w:r>
      <w:r>
        <w:rPr>
          <w:b w:val="0"/>
          <w:i/>
          <w:sz w:val="20"/>
          <w:szCs w:val="20"/>
        </w:rPr>
        <w:t>тепанов</w:t>
      </w:r>
    </w:p>
    <w:p w:rsidR="00F71D0D" w:rsidRDefault="00F71D0D" w:rsidP="00F71D0D">
      <w:pPr>
        <w:spacing w:after="0" w:line="240" w:lineRule="auto"/>
        <w:ind w:firstLine="709"/>
        <w:jc w:val="both"/>
      </w:pP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Гулял осенним вечером по лесу </w:t>
      </w:r>
      <w:r>
        <w:t>Ёжик</w:t>
      </w:r>
      <w:r>
        <w:t>. И на горке он побывал, и под горкой. Хорошо в лесу, тихо. Даже слышно как с деревьев листья падают: шу-шу, словно дышат.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Долго гулял </w:t>
      </w:r>
      <w:r>
        <w:t>Ёжик</w:t>
      </w:r>
      <w:r>
        <w:t>, а друзей не встретил: ни Зайца, ни Белку, ни Медвежонка – никого</w:t>
      </w:r>
      <w:proofErr w:type="gramStart"/>
      <w:r>
        <w:t>… О</w:t>
      </w:r>
      <w:proofErr w:type="gramEnd"/>
      <w:r>
        <w:t xml:space="preserve">дну Мышку – малышку. «Уж не заблудились ли они, </w:t>
      </w:r>
      <w:r>
        <w:t xml:space="preserve">— </w:t>
      </w:r>
      <w:r>
        <w:t xml:space="preserve">подумал </w:t>
      </w:r>
      <w:r>
        <w:t>Ёжик</w:t>
      </w:r>
      <w:r>
        <w:t xml:space="preserve">, </w:t>
      </w:r>
      <w:r>
        <w:t xml:space="preserve">— </w:t>
      </w:r>
      <w:r>
        <w:t>вон как вокруг темно стало»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Вышел </w:t>
      </w:r>
      <w:r>
        <w:t>Ёжик</w:t>
      </w:r>
      <w:r>
        <w:t xml:space="preserve"> на лунную полянку и замер: прямо перед ним разноцветные звезды в траве светятся: красная, оранжевая, </w:t>
      </w:r>
      <w:r>
        <w:t>жёлтая</w:t>
      </w:r>
      <w:r>
        <w:t xml:space="preserve"> …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Обрадовался </w:t>
      </w:r>
      <w:r>
        <w:t>Ёжик</w:t>
      </w:r>
      <w:r>
        <w:t>: «Вот они-то мне как раз и нужны»  Собрал он лесные звезды и подбежал в заячьей избушке.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Повесил он Зайцу на дверь красную </w:t>
      </w:r>
      <w:r>
        <w:t>звёздочку</w:t>
      </w:r>
      <w:r>
        <w:t>. Красную, как зайкина любимая морковь. Повесил и побежал дальше.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А тут и Заяц появился. Потрогал он лапой </w:t>
      </w:r>
      <w:r>
        <w:t>звёздочку</w:t>
      </w:r>
      <w:r>
        <w:t xml:space="preserve"> и говорит: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— </w:t>
      </w:r>
      <w:r>
        <w:t xml:space="preserve">Спасибо тебе, </w:t>
      </w:r>
      <w:r>
        <w:t>звёздочка, выручила. Если бы не ты —</w:t>
      </w:r>
      <w:r>
        <w:t xml:space="preserve"> плутать мне по лесу до утра.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Прибежал </w:t>
      </w:r>
      <w:r>
        <w:t>Ёжик</w:t>
      </w:r>
      <w:r>
        <w:t xml:space="preserve"> к дереву, где Белка жила и повесил ей на сосновую ветку оранжевую </w:t>
      </w:r>
      <w:r>
        <w:t>звёздочку</w:t>
      </w:r>
      <w:r>
        <w:t>. Оранжевую, как белкины любимые грибы рыжики. Повесил и побежал дальше.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А тут и Белка появилась. Потрогала она лапой </w:t>
      </w:r>
      <w:r>
        <w:t>звёздочку</w:t>
      </w:r>
      <w:r>
        <w:t xml:space="preserve"> и говорит: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— </w:t>
      </w:r>
      <w:r>
        <w:t xml:space="preserve">Спасибо тебе, </w:t>
      </w:r>
      <w:r>
        <w:t>звёздочка</w:t>
      </w:r>
      <w:r>
        <w:t>, выручила. Помогла найти родное дупло.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Остановился </w:t>
      </w:r>
      <w:r>
        <w:t>Ёжик</w:t>
      </w:r>
      <w:r>
        <w:t xml:space="preserve"> у домика Медвежонка и повесил ему над крыльцом </w:t>
      </w:r>
      <w:r>
        <w:t>жёлтую</w:t>
      </w:r>
      <w:r>
        <w:t xml:space="preserve"> </w:t>
      </w:r>
      <w:r>
        <w:t>звёздочку</w:t>
      </w:r>
      <w:r>
        <w:t xml:space="preserve">. </w:t>
      </w:r>
      <w:proofErr w:type="gramStart"/>
      <w:r>
        <w:t>Жёлтую</w:t>
      </w:r>
      <w:proofErr w:type="gramEnd"/>
      <w:r>
        <w:t xml:space="preserve">, как мишкин любимый </w:t>
      </w:r>
      <w:r>
        <w:t>мёд</w:t>
      </w:r>
      <w:r>
        <w:t>. Повесил и побежал дальше.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А тут и Медвежонок появился. Потрогал он лапой </w:t>
      </w:r>
      <w:r>
        <w:t>звёздочку</w:t>
      </w:r>
      <w:r>
        <w:t xml:space="preserve"> и говорит: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— </w:t>
      </w:r>
      <w:r>
        <w:t xml:space="preserve">Спасибо тебе, </w:t>
      </w:r>
      <w:r>
        <w:t>звёздочка</w:t>
      </w:r>
      <w:r>
        <w:t xml:space="preserve">, выручила. Я твой </w:t>
      </w:r>
      <w:r>
        <w:t>огонёк</w:t>
      </w:r>
      <w:r>
        <w:t xml:space="preserve"> </w:t>
      </w:r>
      <w:r>
        <w:t>ещё</w:t>
      </w:r>
      <w:r>
        <w:t xml:space="preserve"> из-за речки увидел.</w:t>
      </w:r>
    </w:p>
    <w:p w:rsidR="00F71D0D" w:rsidRDefault="00F71D0D" w:rsidP="00F71D0D">
      <w:pPr>
        <w:spacing w:after="0" w:line="240" w:lineRule="auto"/>
        <w:ind w:firstLine="709"/>
        <w:jc w:val="both"/>
      </w:pPr>
      <w:r>
        <w:t xml:space="preserve">Вернулся </w:t>
      </w:r>
      <w:r>
        <w:t>Ёжик</w:t>
      </w:r>
      <w:r>
        <w:t xml:space="preserve"> домой. Рассказал он о </w:t>
      </w:r>
      <w:r>
        <w:t>звёздах</w:t>
      </w:r>
      <w:r>
        <w:t xml:space="preserve"> маме. Улыбнулась Ежиха и уложила малыша спать. Спит </w:t>
      </w:r>
      <w:r>
        <w:t>Ёжик</w:t>
      </w:r>
      <w:r>
        <w:t xml:space="preserve">, а в лесу по-прежнему тихо. Даже слышно как с деревьев лесные звезды падают: красная, </w:t>
      </w:r>
      <w:r>
        <w:t>жёлтая</w:t>
      </w:r>
      <w:r>
        <w:t>, оранжевая</w:t>
      </w:r>
      <w:r>
        <w:t>…</w:t>
      </w:r>
    </w:p>
    <w:p w:rsidR="00310E12" w:rsidRDefault="00F71D0D" w:rsidP="00F71D0D">
      <w:pPr>
        <w:spacing w:after="0" w:line="240" w:lineRule="auto"/>
        <w:ind w:firstLine="709"/>
        <w:jc w:val="both"/>
      </w:pPr>
      <w:r>
        <w:t>Листья — лесные звёзды.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3F6" w:rsidRDefault="00F063F6" w:rsidP="00BB305B">
      <w:pPr>
        <w:spacing w:after="0" w:line="240" w:lineRule="auto"/>
      </w:pPr>
      <w:r>
        <w:separator/>
      </w:r>
    </w:p>
  </w:endnote>
  <w:endnote w:type="continuationSeparator" w:id="0">
    <w:p w:rsidR="00F063F6" w:rsidRDefault="00F063F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1D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1D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1D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1D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1D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1D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3F6" w:rsidRDefault="00F063F6" w:rsidP="00BB305B">
      <w:pPr>
        <w:spacing w:after="0" w:line="240" w:lineRule="auto"/>
      </w:pPr>
      <w:r>
        <w:separator/>
      </w:r>
    </w:p>
  </w:footnote>
  <w:footnote w:type="continuationSeparator" w:id="0">
    <w:p w:rsidR="00F063F6" w:rsidRDefault="00F063F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0D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063F6"/>
    <w:rsid w:val="00F36D55"/>
    <w:rsid w:val="00F71D0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71D0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71D0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71D0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71D0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4A9AB-52CB-49A0-B9F7-4F7A9C4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Лесные звёзды</dc:title>
  <dc:creator>Степанов В.</dc:creator>
  <cp:lastModifiedBy>Олеся</cp:lastModifiedBy>
  <cp:revision>1</cp:revision>
  <dcterms:created xsi:type="dcterms:W3CDTF">2016-09-19T12:18:00Z</dcterms:created>
  <dcterms:modified xsi:type="dcterms:W3CDTF">2016-09-19T12:22:00Z</dcterms:modified>
  <cp:category>Сказки литературные русских писателей</cp:category>
  <dc:language>рус.</dc:language>
</cp:coreProperties>
</file>