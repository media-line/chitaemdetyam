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89" w:rsidRPr="00A056F3" w:rsidRDefault="00E43889" w:rsidP="00A056F3">
      <w:pPr>
        <w:pStyle w:val="11"/>
        <w:outlineLvl w:val="1"/>
        <w:rPr>
          <w:b w:val="0"/>
          <w:i/>
          <w:color w:val="262626" w:themeColor="text1" w:themeTint="D9"/>
          <w:sz w:val="20"/>
          <w:szCs w:val="28"/>
        </w:rPr>
      </w:pPr>
      <w:bookmarkStart w:id="0" w:name="_Toc405544328"/>
      <w:r w:rsidRPr="00F53ED5">
        <w:rPr>
          <w:color w:val="262626" w:themeColor="text1" w:themeTint="D9"/>
        </w:rPr>
        <w:t>Бедовая курица</w:t>
      </w:r>
      <w:r w:rsidRPr="00F53ED5">
        <w:rPr>
          <w:color w:val="262626" w:themeColor="text1" w:themeTint="D9"/>
        </w:rPr>
        <w:br/>
      </w:r>
      <w:r w:rsidRPr="00F53ED5">
        <w:rPr>
          <w:b w:val="0"/>
          <w:i/>
          <w:color w:val="262626" w:themeColor="text1" w:themeTint="D9"/>
          <w:sz w:val="20"/>
          <w:szCs w:val="28"/>
        </w:rPr>
        <w:t>Любовь Воронкова</w:t>
      </w:r>
      <w:bookmarkEnd w:id="0"/>
    </w:p>
    <w:p w:rsidR="00E43889" w:rsidRPr="00F53ED5" w:rsidRDefault="00E43889" w:rsidP="00E43889">
      <w:pPr>
        <w:pStyle w:val="11"/>
        <w:ind w:firstLine="709"/>
        <w:rPr>
          <w:b w:val="0"/>
          <w:i/>
          <w:color w:val="262626" w:themeColor="text1" w:themeTint="D9"/>
          <w:sz w:val="28"/>
          <w:szCs w:val="28"/>
        </w:rPr>
      </w:pPr>
    </w:p>
    <w:p w:rsidR="00E43889" w:rsidRPr="00F53ED5" w:rsidRDefault="00E43889" w:rsidP="00E4388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Таня спала под светлым ситцевым пологом. Утром к ма</w:t>
      </w:r>
      <w:r w:rsidRPr="00F53ED5">
        <w:rPr>
          <w:color w:val="262626" w:themeColor="text1" w:themeTint="D9"/>
          <w:szCs w:val="28"/>
        </w:rPr>
        <w:softHyphen/>
        <w:t>ленькому сенному оконцу подошёл петух — да как запоёт! Таня и проснулась. Она подняла полог, посмотрела в оконце — солнышко уже высоко.</w:t>
      </w:r>
    </w:p>
    <w:p w:rsidR="00E43889" w:rsidRPr="00F53ED5" w:rsidRDefault="00E43889" w:rsidP="00E4388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Таня слезла с постели и в одной рубашонке вышла во двор.</w:t>
      </w:r>
    </w:p>
    <w:p w:rsidR="00E43889" w:rsidRPr="00F53ED5" w:rsidRDefault="00E43889" w:rsidP="00E4388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На дворе мать кормила кур:</w:t>
      </w:r>
    </w:p>
    <w:p w:rsidR="00E43889" w:rsidRPr="00F53ED5" w:rsidRDefault="00E43889" w:rsidP="00E4388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Цып-цып-</w:t>
      </w:r>
      <w:proofErr w:type="spellStart"/>
      <w:r w:rsidRPr="00F53ED5">
        <w:rPr>
          <w:color w:val="262626" w:themeColor="text1" w:themeTint="D9"/>
          <w:szCs w:val="28"/>
        </w:rPr>
        <w:t>цыпа</w:t>
      </w:r>
      <w:proofErr w:type="spellEnd"/>
      <w:r w:rsidRPr="00F53ED5">
        <w:rPr>
          <w:color w:val="262626" w:themeColor="text1" w:themeTint="D9"/>
          <w:szCs w:val="28"/>
        </w:rPr>
        <w:t>-а-а!</w:t>
      </w:r>
    </w:p>
    <w:p w:rsidR="00E43889" w:rsidRPr="00F53ED5" w:rsidRDefault="00E43889" w:rsidP="00E4388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Со всех сторон — и с усадьбы, и с улицы, и со двора — бежали и летели куры. Они хлопали крыльями и кудахтали.</w:t>
      </w:r>
    </w:p>
    <w:p w:rsidR="00E43889" w:rsidRPr="00F53ED5" w:rsidRDefault="00E43889" w:rsidP="00E4388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Ну, как, Танюша, спала? — спросила мать, — Видно, крепко? Моя бригада уже наработалась — мы целый луг </w:t>
      </w:r>
      <w:proofErr w:type="gramStart"/>
      <w:r w:rsidRPr="00F53ED5">
        <w:rPr>
          <w:color w:val="262626" w:themeColor="text1" w:themeTint="D9"/>
          <w:szCs w:val="28"/>
        </w:rPr>
        <w:t>ско</w:t>
      </w:r>
      <w:r w:rsidRPr="00F53ED5">
        <w:rPr>
          <w:color w:val="262626" w:themeColor="text1" w:themeTint="D9"/>
          <w:szCs w:val="28"/>
        </w:rPr>
        <w:softHyphen/>
        <w:t>сили</w:t>
      </w:r>
      <w:proofErr w:type="gramEnd"/>
      <w:r w:rsidRPr="00F53ED5">
        <w:rPr>
          <w:color w:val="262626" w:themeColor="text1" w:themeTint="D9"/>
          <w:szCs w:val="28"/>
        </w:rPr>
        <w:t xml:space="preserve"> и валы разбили, а ты только-только глаза открыла! Ну, расскажи, какие тебе сны снились.</w:t>
      </w:r>
    </w:p>
    <w:p w:rsidR="00E43889" w:rsidRPr="00F53ED5" w:rsidRDefault="00E43889" w:rsidP="00E4388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Таня посмотрела на синее небо, на зелёные берёзы... Посмотрела матери в лицо, в её весёлые глаза, улыбнулась и сказала:</w:t>
      </w:r>
      <w:r w:rsidRPr="00F53ED5">
        <w:rPr>
          <w:noProof/>
          <w:color w:val="262626" w:themeColor="text1" w:themeTint="D9"/>
          <w:szCs w:val="28"/>
        </w:rPr>
        <w:t xml:space="preserve"> </w:t>
      </w:r>
    </w:p>
    <w:p w:rsidR="00E43889" w:rsidRPr="00F53ED5" w:rsidRDefault="00E43889" w:rsidP="00E4388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Не знаю.</w:t>
      </w:r>
    </w:p>
    <w:p w:rsidR="00E43889" w:rsidRPr="00F53ED5" w:rsidRDefault="00E43889" w:rsidP="00E4388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Куры расторопно клевали корм. А одна — рябая, мохноно</w:t>
      </w:r>
      <w:r w:rsidRPr="00F53ED5">
        <w:rPr>
          <w:color w:val="262626" w:themeColor="text1" w:themeTint="D9"/>
          <w:szCs w:val="28"/>
        </w:rPr>
        <w:softHyphen/>
        <w:t>гая — опоздала. Она спешила откуда-то издалека — шею вы</w:t>
      </w:r>
      <w:r w:rsidRPr="00F53ED5">
        <w:rPr>
          <w:color w:val="262626" w:themeColor="text1" w:themeTint="D9"/>
          <w:szCs w:val="28"/>
        </w:rPr>
        <w:softHyphen/>
        <w:t>тянула, крылья распустила — да впопыхах и налетела на Таню. Таня даже покачнулась.</w:t>
      </w:r>
    </w:p>
    <w:p w:rsidR="00E43889" w:rsidRPr="00F53ED5" w:rsidRDefault="00E43889" w:rsidP="00E4388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Вот бедовая! — сказала Таня.</w:t>
      </w:r>
      <w:r w:rsidR="00A056F3" w:rsidRPr="00A056F3"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— Людей с ног сши</w:t>
      </w:r>
      <w:r w:rsidRPr="00F53ED5">
        <w:rPr>
          <w:color w:val="262626" w:themeColor="text1" w:themeTint="D9"/>
          <w:szCs w:val="28"/>
        </w:rPr>
        <w:softHyphen/>
        <w:t>бает.</w:t>
      </w:r>
    </w:p>
    <w:p w:rsidR="00E43889" w:rsidRPr="00F53ED5" w:rsidRDefault="00E43889" w:rsidP="00E43889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А мать засмеялась и поцеловала Таню в тёплые светлые завитки на макушке.</w:t>
      </w:r>
    </w:p>
    <w:p w:rsidR="00310E12" w:rsidRDefault="00E43889" w:rsidP="00A056F3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28"/>
        </w:rPr>
        <w:t>— Эх ты,</w:t>
      </w:r>
      <w:r w:rsidR="00A056F3" w:rsidRPr="00A056F3"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— сказала она,</w:t>
      </w:r>
      <w:r w:rsidR="00A056F3" w:rsidRPr="00A056F3"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 xml:space="preserve">— хохлаточка моя! С курицей не справилась! </w:t>
      </w:r>
      <w:proofErr w:type="gramStart"/>
      <w:r w:rsidRPr="00F53ED5">
        <w:rPr>
          <w:color w:val="262626" w:themeColor="text1" w:themeTint="D9"/>
          <w:szCs w:val="28"/>
        </w:rPr>
        <w:t>Беги</w:t>
      </w:r>
      <w:proofErr w:type="gramEnd"/>
      <w:r w:rsidRPr="00F53ED5">
        <w:rPr>
          <w:color w:val="262626" w:themeColor="text1" w:themeTint="D9"/>
          <w:szCs w:val="28"/>
        </w:rPr>
        <w:t xml:space="preserve"> умойся да платье надень, а то бабушка скоро завтракать позовёт.</w:t>
      </w:r>
      <w:bookmarkStart w:id="1" w:name="_GoBack"/>
      <w:bookmarkEnd w:id="1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F4E" w:rsidRDefault="00DF2F4E" w:rsidP="00BB305B">
      <w:pPr>
        <w:spacing w:after="0" w:line="240" w:lineRule="auto"/>
      </w:pPr>
      <w:r>
        <w:separator/>
      </w:r>
    </w:p>
  </w:endnote>
  <w:endnote w:type="continuationSeparator" w:id="0">
    <w:p w:rsidR="00DF2F4E" w:rsidRDefault="00DF2F4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56F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56F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56F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56F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56F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56F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F4E" w:rsidRDefault="00DF2F4E" w:rsidP="00BB305B">
      <w:pPr>
        <w:spacing w:after="0" w:line="240" w:lineRule="auto"/>
      </w:pPr>
      <w:r>
        <w:separator/>
      </w:r>
    </w:p>
  </w:footnote>
  <w:footnote w:type="continuationSeparator" w:id="0">
    <w:p w:rsidR="00DF2F4E" w:rsidRDefault="00DF2F4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89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73924"/>
    <w:rsid w:val="008D6EAD"/>
    <w:rsid w:val="008F0F59"/>
    <w:rsid w:val="00917CA9"/>
    <w:rsid w:val="0093322C"/>
    <w:rsid w:val="0096164A"/>
    <w:rsid w:val="009727CE"/>
    <w:rsid w:val="00A056F3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F2F4E"/>
    <w:rsid w:val="00E43889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388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43889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E4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38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388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43889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E4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3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F45A-E39F-46CC-A321-3A2E02DC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Бедовая курица</dc:title>
  <dc:creator>Воронкова Л.</dc:creator>
  <cp:lastModifiedBy>FER</cp:lastModifiedBy>
  <cp:revision>2</cp:revision>
  <dcterms:created xsi:type="dcterms:W3CDTF">2016-07-24T14:58:00Z</dcterms:created>
  <dcterms:modified xsi:type="dcterms:W3CDTF">2016-07-29T10:45:00Z</dcterms:modified>
  <cp:category>Произведения писателей русских</cp:category>
  <dc:language>рус.</dc:language>
</cp:coreProperties>
</file>