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811" w:rsidRPr="00585D94" w:rsidRDefault="007D2811" w:rsidP="007D2811">
      <w:pPr>
        <w:pStyle w:val="11"/>
        <w:outlineLvl w:val="1"/>
        <w:rPr>
          <w:b w:val="0"/>
          <w:i/>
          <w:sz w:val="20"/>
          <w:szCs w:val="20"/>
        </w:rPr>
      </w:pPr>
      <w:bookmarkStart w:id="0" w:name="_Toc404383544"/>
      <w:r w:rsidRPr="00585D94">
        <w:t>Жеребёнок</w:t>
      </w:r>
      <w:r w:rsidRPr="00585D94">
        <w:br/>
      </w:r>
      <w:r w:rsidRPr="00585D94">
        <w:rPr>
          <w:b w:val="0"/>
          <w:i/>
          <w:sz w:val="20"/>
          <w:szCs w:val="20"/>
        </w:rPr>
        <w:t>Саша Чёрный</w:t>
      </w:r>
      <w:bookmarkEnd w:id="0"/>
    </w:p>
    <w:p w:rsidR="007D2811" w:rsidRPr="00585D94" w:rsidRDefault="007D2811" w:rsidP="007D2811">
      <w:pPr>
        <w:suppressAutoHyphens/>
        <w:ind w:firstLine="567"/>
      </w:pPr>
    </w:p>
    <w:p w:rsidR="007D2811" w:rsidRPr="00585D94" w:rsidRDefault="007D2811" w:rsidP="007D2811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 xml:space="preserve">Хвост </w:t>
      </w:r>
      <w:r>
        <w:rPr>
          <w:szCs w:val="28"/>
        </w:rPr>
        <w:t>—</w:t>
      </w:r>
      <w:r w:rsidRPr="00585D94">
        <w:rPr>
          <w:szCs w:val="28"/>
        </w:rPr>
        <w:t xml:space="preserve"> косичкой;</w:t>
      </w:r>
    </w:p>
    <w:p w:rsidR="007D2811" w:rsidRPr="00585D94" w:rsidRDefault="007D2811" w:rsidP="007D2811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 xml:space="preserve">Ножки </w:t>
      </w:r>
      <w:r>
        <w:rPr>
          <w:szCs w:val="28"/>
        </w:rPr>
        <w:t xml:space="preserve">— </w:t>
      </w:r>
      <w:r w:rsidRPr="00585D94">
        <w:rPr>
          <w:szCs w:val="28"/>
        </w:rPr>
        <w:t>спички,</w:t>
      </w:r>
    </w:p>
    <w:p w:rsidR="007D2811" w:rsidRPr="00585D94" w:rsidRDefault="007D2811" w:rsidP="007D2811">
      <w:pPr>
        <w:spacing w:after="0" w:line="240" w:lineRule="auto"/>
        <w:ind w:left="2124" w:firstLine="708"/>
        <w:jc w:val="both"/>
        <w:rPr>
          <w:szCs w:val="28"/>
        </w:rPr>
      </w:pPr>
      <w:proofErr w:type="gramStart"/>
      <w:r w:rsidRPr="00585D94">
        <w:rPr>
          <w:szCs w:val="28"/>
        </w:rPr>
        <w:t>Оттопырил</w:t>
      </w:r>
      <w:proofErr w:type="gramEnd"/>
      <w:r w:rsidRPr="00585D94">
        <w:rPr>
          <w:szCs w:val="28"/>
        </w:rPr>
        <w:t xml:space="preserve"> вниз губу…</w:t>
      </w:r>
    </w:p>
    <w:p w:rsidR="007D2811" w:rsidRPr="00585D94" w:rsidRDefault="007D2811" w:rsidP="007D2811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Весь пушистый,</w:t>
      </w:r>
    </w:p>
    <w:p w:rsidR="007D2811" w:rsidRPr="00585D94" w:rsidRDefault="007D2811" w:rsidP="007D2811">
      <w:pPr>
        <w:spacing w:after="0" w:line="240" w:lineRule="auto"/>
        <w:ind w:left="2124" w:firstLine="708"/>
        <w:jc w:val="both"/>
        <w:rPr>
          <w:szCs w:val="28"/>
        </w:rPr>
      </w:pPr>
      <w:proofErr w:type="gramStart"/>
      <w:r w:rsidRPr="00585D94">
        <w:rPr>
          <w:szCs w:val="28"/>
        </w:rPr>
        <w:t>Золотистый,</w:t>
      </w:r>
      <w:proofErr w:type="gramEnd"/>
    </w:p>
    <w:p w:rsidR="007D2811" w:rsidRPr="00585D94" w:rsidRDefault="007D2811" w:rsidP="007D2811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С белой звёздочкой</w:t>
      </w:r>
    </w:p>
    <w:p w:rsidR="007D2811" w:rsidRPr="00585D94" w:rsidRDefault="007D2811" w:rsidP="007D2811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на лбу.</w:t>
      </w:r>
    </w:p>
    <w:p w:rsidR="007D2811" w:rsidRPr="00585D94" w:rsidRDefault="007D2811" w:rsidP="007D2811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Юбку, палку,</w:t>
      </w:r>
    </w:p>
    <w:p w:rsidR="007D2811" w:rsidRPr="00585D94" w:rsidRDefault="007D2811" w:rsidP="007D2811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Клок мочалки,</w:t>
      </w:r>
    </w:p>
    <w:p w:rsidR="007D2811" w:rsidRPr="00585D94" w:rsidRDefault="007D2811" w:rsidP="007D2811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Что ни видит, -</w:t>
      </w:r>
    </w:p>
    <w:p w:rsidR="007D2811" w:rsidRPr="00585D94" w:rsidRDefault="007D2811" w:rsidP="007D2811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всё сосёт.</w:t>
      </w:r>
    </w:p>
    <w:p w:rsidR="007D2811" w:rsidRPr="00585D94" w:rsidRDefault="007D2811" w:rsidP="007D2811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Ходит сзади</w:t>
      </w:r>
    </w:p>
    <w:p w:rsidR="007D2811" w:rsidRPr="00585D94" w:rsidRDefault="007D2811" w:rsidP="007D2811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Тёти Нади,</w:t>
      </w:r>
    </w:p>
    <w:p w:rsidR="007D2811" w:rsidRPr="00585D94" w:rsidRDefault="007D2811" w:rsidP="007D2811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Жучку дразнит у ворот.</w:t>
      </w:r>
    </w:p>
    <w:p w:rsidR="007D2811" w:rsidRPr="00585D94" w:rsidRDefault="007D2811" w:rsidP="007D2811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Выйдет в поле</w:t>
      </w:r>
    </w:p>
    <w:p w:rsidR="007D2811" w:rsidRPr="00585D94" w:rsidRDefault="007D2811" w:rsidP="007D2811">
      <w:pPr>
        <w:spacing w:after="0" w:line="240" w:lineRule="auto"/>
        <w:ind w:left="2124" w:firstLine="708"/>
        <w:jc w:val="both"/>
        <w:rPr>
          <w:szCs w:val="28"/>
        </w:rPr>
      </w:pPr>
      <w:r>
        <w:rPr>
          <w:szCs w:val="28"/>
        </w:rPr>
        <w:t>—</w:t>
      </w:r>
      <w:r w:rsidRPr="00585D94">
        <w:rPr>
          <w:szCs w:val="28"/>
        </w:rPr>
        <w:t> Вот раздолье!</w:t>
      </w:r>
    </w:p>
    <w:p w:rsidR="007D2811" w:rsidRPr="00585D94" w:rsidRDefault="007D2811" w:rsidP="007D2811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 xml:space="preserve">Долго смотрит вдаль </w:t>
      </w:r>
      <w:r>
        <w:rPr>
          <w:szCs w:val="28"/>
        </w:rPr>
        <w:t>—</w:t>
      </w:r>
    </w:p>
    <w:p w:rsidR="007D2811" w:rsidRPr="00585D94" w:rsidRDefault="007D2811" w:rsidP="007D2811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и вдруг</w:t>
      </w:r>
    </w:p>
    <w:p w:rsidR="007D2811" w:rsidRPr="00585D94" w:rsidRDefault="007D2811" w:rsidP="007D2811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Взвизгнет свинкой,</w:t>
      </w:r>
    </w:p>
    <w:p w:rsidR="007D2811" w:rsidRPr="00585D94" w:rsidRDefault="007D2811" w:rsidP="007D2811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Вскинет спинкой</w:t>
      </w:r>
    </w:p>
    <w:p w:rsidR="007D2811" w:rsidRPr="00585D94" w:rsidRDefault="007D2811" w:rsidP="007D2811">
      <w:pPr>
        <w:spacing w:after="0" w:line="240" w:lineRule="auto"/>
        <w:ind w:left="2124" w:firstLine="708"/>
        <w:jc w:val="both"/>
        <w:rPr>
          <w:szCs w:val="28"/>
        </w:rPr>
      </w:pPr>
      <w:r>
        <w:rPr>
          <w:szCs w:val="28"/>
        </w:rPr>
        <w:t>И галопом —</w:t>
      </w:r>
      <w:bookmarkStart w:id="1" w:name="_GoBack"/>
      <w:bookmarkEnd w:id="1"/>
    </w:p>
    <w:p w:rsidR="007D2811" w:rsidRPr="00585D94" w:rsidRDefault="007D2811" w:rsidP="007D2811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к маме в луг.</w:t>
      </w:r>
    </w:p>
    <w:sectPr w:rsidR="007D2811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58B" w:rsidRDefault="0023458B" w:rsidP="00BB305B">
      <w:pPr>
        <w:spacing w:after="0" w:line="240" w:lineRule="auto"/>
      </w:pPr>
      <w:r>
        <w:separator/>
      </w:r>
    </w:p>
  </w:endnote>
  <w:endnote w:type="continuationSeparator" w:id="0">
    <w:p w:rsidR="0023458B" w:rsidRDefault="0023458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D281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D281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D281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D281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D281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D281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58B" w:rsidRDefault="0023458B" w:rsidP="00BB305B">
      <w:pPr>
        <w:spacing w:after="0" w:line="240" w:lineRule="auto"/>
      </w:pPr>
      <w:r>
        <w:separator/>
      </w:r>
    </w:p>
  </w:footnote>
  <w:footnote w:type="continuationSeparator" w:id="0">
    <w:p w:rsidR="0023458B" w:rsidRDefault="0023458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811"/>
    <w:rsid w:val="0015338B"/>
    <w:rsid w:val="001B3739"/>
    <w:rsid w:val="001B7733"/>
    <w:rsid w:val="00226794"/>
    <w:rsid w:val="0023458B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D2811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D281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D281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D281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D281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8B12E-6ED0-4009-A59C-B744517DB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Жеребёнок</dc:title>
  <dc:creator>Чёрный С.</dc:creator>
  <cp:lastModifiedBy>Олеся</cp:lastModifiedBy>
  <cp:revision>1</cp:revision>
  <dcterms:created xsi:type="dcterms:W3CDTF">2016-03-22T19:08:00Z</dcterms:created>
  <dcterms:modified xsi:type="dcterms:W3CDTF">2016-03-22T19:09:00Z</dcterms:modified>
  <cp:category>Произведения поэтов русских</cp:category>
  <dc:language>рус.</dc:language>
</cp:coreProperties>
</file>