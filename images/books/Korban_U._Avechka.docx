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F5D" w:rsidRPr="00585D94" w:rsidRDefault="00FA57B9" w:rsidP="001C1F5D">
      <w:pPr>
        <w:pStyle w:val="11"/>
        <w:outlineLvl w:val="1"/>
        <w:rPr>
          <w:b w:val="0"/>
          <w:i/>
          <w:sz w:val="20"/>
          <w:szCs w:val="20"/>
          <w:lang w:val="be-BY"/>
        </w:rPr>
      </w:pPr>
      <w:r>
        <w:rPr>
          <w:rFonts w:eastAsia="Times New Roman"/>
          <w:lang w:val="be-BY" w:eastAsia="ru-RU"/>
        </w:rPr>
        <w:t>Авечка</w:t>
      </w:r>
      <w:r w:rsidR="001C1F5D" w:rsidRPr="00585D94">
        <w:rPr>
          <w:rFonts w:eastAsia="Times New Roman"/>
          <w:lang w:val="be-BY" w:eastAsia="ru-RU"/>
        </w:rPr>
        <w:br/>
      </w:r>
      <w:r>
        <w:rPr>
          <w:b w:val="0"/>
          <w:i/>
          <w:sz w:val="20"/>
          <w:szCs w:val="20"/>
          <w:lang w:val="be-BY"/>
        </w:rPr>
        <w:t xml:space="preserve">Уладзімір </w:t>
      </w:r>
      <w:proofErr w:type="spellStart"/>
      <w:r>
        <w:rPr>
          <w:b w:val="0"/>
          <w:i/>
          <w:sz w:val="20"/>
          <w:szCs w:val="20"/>
          <w:lang w:val="be-BY"/>
        </w:rPr>
        <w:t>Корбан</w:t>
      </w:r>
      <w:proofErr w:type="spellEnd"/>
    </w:p>
    <w:p w:rsidR="001C1F5D" w:rsidRDefault="001C1F5D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1C1F5D" w:rsidRDefault="00FA57B9" w:rsidP="00FA57B9">
      <w:pPr>
        <w:spacing w:after="0" w:line="240" w:lineRule="auto"/>
        <w:ind w:left="708" w:firstLine="708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Памалу дзень падаўся на спакой.</w:t>
      </w:r>
    </w:p>
    <w:p w:rsidR="00FA57B9" w:rsidRDefault="00FA57B9" w:rsidP="00FA57B9">
      <w:pPr>
        <w:spacing w:after="0" w:line="240" w:lineRule="auto"/>
        <w:ind w:left="1416" w:firstLine="708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Вярнуўся статак з поля,</w:t>
      </w:r>
    </w:p>
    <w:p w:rsidR="00FA57B9" w:rsidRDefault="00FA57B9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proofErr w:type="spellStart"/>
      <w:r>
        <w:rPr>
          <w:rFonts w:eastAsia="Times New Roman" w:cs="Times New Roman"/>
          <w:szCs w:val="28"/>
          <w:lang w:val="be-BY"/>
        </w:rPr>
        <w:t>Наскубшыся</w:t>
      </w:r>
      <w:proofErr w:type="spellEnd"/>
      <w:r>
        <w:rPr>
          <w:rFonts w:eastAsia="Times New Roman" w:cs="Times New Roman"/>
          <w:szCs w:val="28"/>
          <w:lang w:val="be-BY"/>
        </w:rPr>
        <w:t xml:space="preserve"> травіцы ўволю</w:t>
      </w:r>
    </w:p>
    <w:p w:rsidR="00FA57B9" w:rsidRDefault="00FA57B9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На пашы за ракой.</w:t>
      </w:r>
    </w:p>
    <w:p w:rsidR="00FA57B9" w:rsidRDefault="00FA57B9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У небе зорачкі заззялі.</w:t>
      </w:r>
    </w:p>
    <w:p w:rsidR="00FA57B9" w:rsidRDefault="00FA57B9" w:rsidP="00FA57B9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Па следу шумнага, напружанага дня</w:t>
      </w:r>
    </w:p>
    <w:p w:rsidR="00FA57B9" w:rsidRDefault="00FA57B9" w:rsidP="00FA57B9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Нарэшце завітала цішыня.</w:t>
      </w:r>
    </w:p>
    <w:p w:rsidR="00FA57B9" w:rsidRDefault="00FA57B9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bookmarkStart w:id="0" w:name="_GoBack"/>
      <w:bookmarkEnd w:id="0"/>
      <w:r>
        <w:rPr>
          <w:rFonts w:eastAsia="Times New Roman" w:cs="Times New Roman"/>
          <w:szCs w:val="28"/>
          <w:lang w:val="be-BY"/>
        </w:rPr>
        <w:t>Усе адпачывалі,</w:t>
      </w:r>
    </w:p>
    <w:p w:rsidR="00FA57B9" w:rsidRDefault="00FA57B9" w:rsidP="00FA57B9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Разлёгшыся дзе хто ля фермы на двары.</w:t>
      </w:r>
    </w:p>
    <w:p w:rsidR="00FA57B9" w:rsidRDefault="00FA57B9" w:rsidP="00FA57B9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Ля веснічак заснуў Казёл стары.</w:t>
      </w:r>
    </w:p>
    <w:p w:rsidR="00FA57B9" w:rsidRDefault="00FA57B9" w:rsidP="00FA57B9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Авечкі, ў кучу збіўшыся, драмалі.</w:t>
      </w:r>
    </w:p>
    <w:p w:rsidR="00FA57B9" w:rsidRDefault="00FA57B9" w:rsidP="00FA57B9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 xml:space="preserve">Каровы жвачку </w:t>
      </w:r>
      <w:proofErr w:type="spellStart"/>
      <w:r>
        <w:rPr>
          <w:rFonts w:eastAsia="Times New Roman" w:cs="Times New Roman"/>
          <w:szCs w:val="28"/>
          <w:lang w:val="be-BY"/>
        </w:rPr>
        <w:t>жвалі</w:t>
      </w:r>
      <w:proofErr w:type="spellEnd"/>
      <w:r>
        <w:rPr>
          <w:rFonts w:eastAsia="Times New Roman" w:cs="Times New Roman"/>
          <w:szCs w:val="28"/>
          <w:lang w:val="be-BY"/>
        </w:rPr>
        <w:t>.</w:t>
      </w:r>
    </w:p>
    <w:p w:rsidR="00FA57B9" w:rsidRDefault="00FA57B9" w:rsidP="00FA57B9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Прылёг ля іх Бугай, за дзень стаміўся ён.</w:t>
      </w:r>
    </w:p>
    <w:p w:rsidR="00FA57B9" w:rsidRDefault="00FA57B9" w:rsidP="00FA57B9">
      <w:pPr>
        <w:spacing w:after="0" w:line="240" w:lineRule="auto"/>
        <w:ind w:left="1416" w:firstLine="708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 xml:space="preserve">Паблізу і </w:t>
      </w:r>
      <w:proofErr w:type="spellStart"/>
      <w:r>
        <w:rPr>
          <w:rFonts w:eastAsia="Times New Roman" w:cs="Times New Roman"/>
          <w:szCs w:val="28"/>
          <w:lang w:val="be-BY"/>
        </w:rPr>
        <w:t>Палкан</w:t>
      </w:r>
      <w:proofErr w:type="spellEnd"/>
      <w:r>
        <w:rPr>
          <w:rFonts w:eastAsia="Times New Roman" w:cs="Times New Roman"/>
          <w:szCs w:val="28"/>
          <w:lang w:val="be-BY"/>
        </w:rPr>
        <w:t xml:space="preserve"> скруціўся.</w:t>
      </w:r>
    </w:p>
    <w:p w:rsidR="00FA57B9" w:rsidRDefault="00FA57B9" w:rsidP="00FA57B9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На двор павольна апусціўся</w:t>
      </w:r>
    </w:p>
    <w:p w:rsidR="00FA57B9" w:rsidRDefault="00FA57B9" w:rsidP="00FA57B9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На лёгкіх крылах сон.</w:t>
      </w:r>
    </w:p>
    <w:p w:rsidR="00FA57B9" w:rsidRDefault="00FA57B9" w:rsidP="00FA57B9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І вось, калі ўжо ўсё жывое спала,</w:t>
      </w:r>
    </w:p>
    <w:p w:rsidR="00FA57B9" w:rsidRDefault="00FA57B9" w:rsidP="00FA57B9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 xml:space="preserve">Авечка </w:t>
      </w:r>
      <w:proofErr w:type="spellStart"/>
      <w:r>
        <w:rPr>
          <w:rFonts w:eastAsia="Times New Roman" w:cs="Times New Roman"/>
          <w:szCs w:val="28"/>
          <w:lang w:val="be-BY"/>
        </w:rPr>
        <w:t>нейкая</w:t>
      </w:r>
      <w:proofErr w:type="spellEnd"/>
      <w:r>
        <w:rPr>
          <w:rFonts w:eastAsia="Times New Roman" w:cs="Times New Roman"/>
          <w:szCs w:val="28"/>
          <w:lang w:val="be-BY"/>
        </w:rPr>
        <w:t xml:space="preserve">: — </w:t>
      </w:r>
      <w:proofErr w:type="spellStart"/>
      <w:r>
        <w:rPr>
          <w:rFonts w:eastAsia="Times New Roman" w:cs="Times New Roman"/>
          <w:szCs w:val="28"/>
          <w:lang w:val="be-BY"/>
        </w:rPr>
        <w:t>Бе</w:t>
      </w:r>
      <w:proofErr w:type="spellEnd"/>
      <w:r>
        <w:rPr>
          <w:rFonts w:eastAsia="Times New Roman" w:cs="Times New Roman"/>
          <w:szCs w:val="28"/>
          <w:lang w:val="be-BY"/>
        </w:rPr>
        <w:t xml:space="preserve">! </w:t>
      </w:r>
      <w:proofErr w:type="spellStart"/>
      <w:r>
        <w:rPr>
          <w:rFonts w:eastAsia="Times New Roman" w:cs="Times New Roman"/>
          <w:szCs w:val="28"/>
          <w:lang w:val="be-BY"/>
        </w:rPr>
        <w:t>Бе</w:t>
      </w:r>
      <w:proofErr w:type="spellEnd"/>
      <w:r>
        <w:rPr>
          <w:rFonts w:eastAsia="Times New Roman" w:cs="Times New Roman"/>
          <w:szCs w:val="28"/>
          <w:lang w:val="be-BY"/>
        </w:rPr>
        <w:t>! — чагосьці забляяла.</w:t>
      </w:r>
    </w:p>
    <w:p w:rsidR="00FA57B9" w:rsidRDefault="00FA57B9" w:rsidP="00FA57B9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Праз некалькі хвілін — ізноў.</w:t>
      </w:r>
    </w:p>
    <w:p w:rsidR="00FA57B9" w:rsidRDefault="00FA57B9" w:rsidP="00FA57B9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proofErr w:type="spellStart"/>
      <w:r>
        <w:rPr>
          <w:rFonts w:eastAsia="Times New Roman" w:cs="Times New Roman"/>
          <w:szCs w:val="28"/>
          <w:lang w:val="be-BY"/>
        </w:rPr>
        <w:t>Палкан</w:t>
      </w:r>
      <w:proofErr w:type="spellEnd"/>
      <w:r>
        <w:rPr>
          <w:rFonts w:eastAsia="Times New Roman" w:cs="Times New Roman"/>
          <w:szCs w:val="28"/>
          <w:lang w:val="be-BY"/>
        </w:rPr>
        <w:t xml:space="preserve"> ускочыць быў ужо </w:t>
      </w:r>
      <w:proofErr w:type="spellStart"/>
      <w:r>
        <w:rPr>
          <w:rFonts w:eastAsia="Times New Roman" w:cs="Times New Roman"/>
          <w:szCs w:val="28"/>
          <w:lang w:val="be-BY"/>
        </w:rPr>
        <w:t>гатоў</w:t>
      </w:r>
      <w:proofErr w:type="spellEnd"/>
      <w:r>
        <w:rPr>
          <w:rFonts w:eastAsia="Times New Roman" w:cs="Times New Roman"/>
          <w:szCs w:val="28"/>
          <w:lang w:val="be-BY"/>
        </w:rPr>
        <w:t>.</w:t>
      </w:r>
    </w:p>
    <w:p w:rsidR="00FA57B9" w:rsidRDefault="00FA57B9" w:rsidP="00FA57B9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Ды толькі пазяхнуў, — ён ведаў, што дурная</w:t>
      </w:r>
    </w:p>
    <w:p w:rsidR="00FA57B9" w:rsidRDefault="00FA57B9" w:rsidP="00FA57B9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proofErr w:type="spellStart"/>
      <w:r>
        <w:rPr>
          <w:rFonts w:eastAsia="Times New Roman" w:cs="Times New Roman"/>
          <w:szCs w:val="28"/>
          <w:lang w:val="be-BY"/>
        </w:rPr>
        <w:t>Прабекае</w:t>
      </w:r>
      <w:proofErr w:type="spellEnd"/>
      <w:r>
        <w:rPr>
          <w:rFonts w:eastAsia="Times New Roman" w:cs="Times New Roman"/>
          <w:szCs w:val="28"/>
          <w:lang w:val="be-BY"/>
        </w:rPr>
        <w:t xml:space="preserve"> ўсю ноч, не помнячы сябе.</w:t>
      </w:r>
    </w:p>
    <w:p w:rsidR="00FA57B9" w:rsidRDefault="00FA57B9" w:rsidP="00FA57B9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 xml:space="preserve">Другія будуць спаць, а гэтая ўсё — </w:t>
      </w:r>
      <w:proofErr w:type="spellStart"/>
      <w:r>
        <w:rPr>
          <w:rFonts w:eastAsia="Times New Roman" w:cs="Times New Roman"/>
          <w:szCs w:val="28"/>
          <w:lang w:val="be-BY"/>
        </w:rPr>
        <w:t>бе</w:t>
      </w:r>
      <w:proofErr w:type="spellEnd"/>
      <w:r>
        <w:rPr>
          <w:rFonts w:eastAsia="Times New Roman" w:cs="Times New Roman"/>
          <w:szCs w:val="28"/>
          <w:lang w:val="be-BY"/>
        </w:rPr>
        <w:t xml:space="preserve"> ды </w:t>
      </w:r>
      <w:proofErr w:type="spellStart"/>
      <w:r>
        <w:rPr>
          <w:rFonts w:eastAsia="Times New Roman" w:cs="Times New Roman"/>
          <w:szCs w:val="28"/>
          <w:lang w:val="be-BY"/>
        </w:rPr>
        <w:t>бе</w:t>
      </w:r>
      <w:proofErr w:type="spellEnd"/>
      <w:r>
        <w:rPr>
          <w:rFonts w:eastAsia="Times New Roman" w:cs="Times New Roman"/>
          <w:szCs w:val="28"/>
          <w:lang w:val="be-BY"/>
        </w:rPr>
        <w:t>!</w:t>
      </w:r>
    </w:p>
    <w:p w:rsidR="00FA57B9" w:rsidRDefault="00FA57B9" w:rsidP="00FA57B9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Чаго? — яна й сама не знае.</w:t>
      </w:r>
    </w:p>
    <w:p w:rsidR="00FA57B9" w:rsidRDefault="00FA57B9" w:rsidP="00FA57B9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Бязглузды пустазвон авечы розум мае.</w:t>
      </w:r>
    </w:p>
    <w:p w:rsidR="00FA57B9" w:rsidRDefault="00FA57B9" w:rsidP="00FA57B9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 xml:space="preserve">Ён </w:t>
      </w:r>
      <w:proofErr w:type="spellStart"/>
      <w:r>
        <w:rPr>
          <w:rFonts w:eastAsia="Times New Roman" w:cs="Times New Roman"/>
          <w:szCs w:val="28"/>
          <w:lang w:val="be-BY"/>
        </w:rPr>
        <w:t>бекаць</w:t>
      </w:r>
      <w:proofErr w:type="spellEnd"/>
      <w:r>
        <w:rPr>
          <w:rFonts w:eastAsia="Times New Roman" w:cs="Times New Roman"/>
          <w:szCs w:val="28"/>
          <w:lang w:val="be-BY"/>
        </w:rPr>
        <w:t xml:space="preserve"> без прычын гатовы тут і там.</w:t>
      </w:r>
    </w:p>
    <w:p w:rsidR="00FA57B9" w:rsidRDefault="00FA57B9" w:rsidP="00FA57B9">
      <w:pPr>
        <w:spacing w:after="0" w:line="240" w:lineRule="auto"/>
        <w:ind w:left="1416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Спытайце ж у яго — не скажа вам,</w:t>
      </w:r>
    </w:p>
    <w:p w:rsidR="00FA57B9" w:rsidRDefault="00FA57B9" w:rsidP="00FA57B9">
      <w:pPr>
        <w:spacing w:after="0" w:line="240" w:lineRule="auto"/>
        <w:ind w:left="2124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Чаго яму, брыдоце, не хапае.</w:t>
      </w:r>
    </w:p>
    <w:p w:rsidR="00FA57B9" w:rsidRDefault="00FA57B9" w:rsidP="001C1F5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</w:p>
    <w:p w:rsidR="00FA57B9" w:rsidRDefault="00FA57B9" w:rsidP="00FA57B9">
      <w:pPr>
        <w:spacing w:after="0" w:line="240" w:lineRule="auto"/>
        <w:ind w:left="2832"/>
        <w:jc w:val="right"/>
        <w:rPr>
          <w:rFonts w:eastAsia="Times New Roman" w:cs="Times New Roman"/>
          <w:szCs w:val="28"/>
          <w:lang w:val="be-BY"/>
        </w:rPr>
      </w:pPr>
      <w:r>
        <w:rPr>
          <w:rFonts w:eastAsia="Times New Roman" w:cs="Times New Roman"/>
          <w:szCs w:val="28"/>
          <w:lang w:val="be-BY"/>
        </w:rPr>
        <w:t>1964 г.</w:t>
      </w:r>
    </w:p>
    <w:sectPr w:rsidR="00FA57B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C5A" w:rsidRDefault="003D1C5A" w:rsidP="00BB305B">
      <w:pPr>
        <w:spacing w:after="0" w:line="240" w:lineRule="auto"/>
      </w:pPr>
      <w:r>
        <w:separator/>
      </w:r>
    </w:p>
  </w:endnote>
  <w:endnote w:type="continuationSeparator" w:id="0">
    <w:p w:rsidR="003D1C5A" w:rsidRDefault="003D1C5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047079" wp14:editId="5C5B8BBA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1F5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1F5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0C3A23" wp14:editId="531F19D8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1F5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1F5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2F5818" wp14:editId="12538EC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A57B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A57B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C5A" w:rsidRDefault="003D1C5A" w:rsidP="00BB305B">
      <w:pPr>
        <w:spacing w:after="0" w:line="240" w:lineRule="auto"/>
      </w:pPr>
      <w:r>
        <w:separator/>
      </w:r>
    </w:p>
  </w:footnote>
  <w:footnote w:type="continuationSeparator" w:id="0">
    <w:p w:rsidR="003D1C5A" w:rsidRDefault="003D1C5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5D"/>
    <w:rsid w:val="001B3739"/>
    <w:rsid w:val="001B7733"/>
    <w:rsid w:val="001C1F5D"/>
    <w:rsid w:val="00226794"/>
    <w:rsid w:val="00310E12"/>
    <w:rsid w:val="0039181F"/>
    <w:rsid w:val="003D1C5A"/>
    <w:rsid w:val="0040592E"/>
    <w:rsid w:val="005028F6"/>
    <w:rsid w:val="00536688"/>
    <w:rsid w:val="0056299A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A57B9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C1F5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C1F5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C1F5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C1F5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8D25C-E349-4BA9-91DC-77220E9B3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16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Авечка</dc:title>
  <dc:creator>Корбан У.</dc:creator>
  <cp:lastModifiedBy>Олеся</cp:lastModifiedBy>
  <cp:revision>2</cp:revision>
  <dcterms:created xsi:type="dcterms:W3CDTF">2016-03-05T19:32:00Z</dcterms:created>
  <dcterms:modified xsi:type="dcterms:W3CDTF">2016-04-21T12:46:00Z</dcterms:modified>
  <cp:category>Произведения поэтов белорусских</cp:category>
  <dc:language>бел.</dc:language>
</cp:coreProperties>
</file>