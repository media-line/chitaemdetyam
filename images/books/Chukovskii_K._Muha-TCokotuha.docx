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03" w:rsidRPr="005C32E7" w:rsidRDefault="00904D03" w:rsidP="00904D03">
      <w:pPr>
        <w:pStyle w:val="11"/>
        <w:outlineLvl w:val="1"/>
      </w:pPr>
      <w:bookmarkStart w:id="0" w:name="_GoBack"/>
      <w:bookmarkEnd w:id="0"/>
      <w:r>
        <w:rPr>
          <w:szCs w:val="28"/>
        </w:rPr>
        <w:t>Муха-Цокотуха</w:t>
      </w:r>
      <w:r w:rsidRPr="005C32E7">
        <w:rPr>
          <w:sz w:val="72"/>
        </w:rPr>
        <w:br/>
      </w:r>
      <w:r>
        <w:rPr>
          <w:b w:val="0"/>
          <w:i/>
          <w:sz w:val="20"/>
          <w:szCs w:val="20"/>
        </w:rPr>
        <w:t>Корней Чуковский</w:t>
      </w:r>
    </w:p>
    <w:p w:rsidR="00904D03" w:rsidRDefault="00904D03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Муха, Муха-Цокотуха,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Позолоченное брюхо!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по полю пошла,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денежку нашла.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Пошла Муха на базар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купила самовар: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«Приходите, тараканы,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Я вас чаем угощу!»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Тараканы прибегали,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Все стаканы выпивали,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букашки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 три чашки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молоком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крендельком: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Нынче Муха-Цокотуха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Именинница!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Приходили к Мухе блошки,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Приносили ей сапожки,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сапожки не простые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 них </w:t>
      </w:r>
      <w:r w:rsidR="00277259" w:rsidRPr="00324BBA">
        <w:rPr>
          <w:szCs w:val="28"/>
        </w:rPr>
        <w:t>застёжки</w:t>
      </w:r>
      <w:r w:rsidRPr="00324BBA">
        <w:rPr>
          <w:szCs w:val="28"/>
        </w:rPr>
        <w:t xml:space="preserve"> золотые.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Приходила к Мухе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Бабушка-пчела,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Мухе-Цокотухе </w:t>
      </w:r>
    </w:p>
    <w:p w:rsidR="00904D03" w:rsidRPr="00324BBA" w:rsidRDefault="00277259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Мёду</w:t>
      </w:r>
      <w:r w:rsidR="00904D03" w:rsidRPr="00324BBA">
        <w:rPr>
          <w:szCs w:val="28"/>
        </w:rPr>
        <w:t xml:space="preserve"> принесла…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«Бабочка-красавица.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Кушайте варенье!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Или вам не нравится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Наше угощенье?» </w:t>
      </w: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277259" w:rsidRDefault="00277259" w:rsidP="00904D03">
      <w:pPr>
        <w:spacing w:after="0" w:line="240" w:lineRule="auto"/>
        <w:ind w:left="2835"/>
        <w:rPr>
          <w:szCs w:val="28"/>
          <w:lang w:val="en-US"/>
        </w:rPr>
      </w:pP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Вдруг какой-то старичок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Паучок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Нашу Муху в уголок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Поволок</w:t>
      </w:r>
      <w:r w:rsidR="00277259">
        <w:rPr>
          <w:szCs w:val="28"/>
        </w:rPr>
        <w:t>,</w:t>
      </w:r>
      <w:r w:rsidRPr="00324BBA">
        <w:rPr>
          <w:szCs w:val="28"/>
        </w:rPr>
        <w:t xml:space="preserve">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Хочет бедную убить,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Цокотуху погубить!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«Дорогие гости, помогите!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Паука-злодея зарубите!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И кормила я вас,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И поила я вас,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покиньте меня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 мой последний час!»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Но жуки-червяки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Испугалися,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 углам, по щелям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Разбежалися: </w:t>
      </w:r>
    </w:p>
    <w:p w:rsidR="00277259" w:rsidRDefault="00277259" w:rsidP="00277259">
      <w:pPr>
        <w:spacing w:after="0" w:line="240" w:lineRule="auto"/>
        <w:ind w:left="3540"/>
        <w:rPr>
          <w:szCs w:val="28"/>
        </w:rPr>
      </w:pP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Тараканы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Под диваны,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А козявочки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Под лавочки,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букашки под кровать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желают воевать!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никто даже с места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Не сдвинется: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Пропадай-погибай,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Именинница!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кузнечик, а кузнечик,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Ну, совсем как человечек,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Скок, скок, скок, скок!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За кусток,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Под мосток </w:t>
      </w:r>
    </w:p>
    <w:p w:rsidR="00904D03" w:rsidRPr="00324BBA" w:rsidRDefault="00904D03" w:rsidP="00277259">
      <w:pPr>
        <w:spacing w:after="0" w:line="240" w:lineRule="auto"/>
        <w:ind w:left="3540"/>
        <w:rPr>
          <w:szCs w:val="28"/>
        </w:rPr>
      </w:pPr>
      <w:r w:rsidRPr="00324BBA">
        <w:rPr>
          <w:szCs w:val="28"/>
        </w:rPr>
        <w:t xml:space="preserve">И молчок! </w:t>
      </w:r>
    </w:p>
    <w:p w:rsidR="00277259" w:rsidRDefault="00277259">
      <w:pPr>
        <w:rPr>
          <w:szCs w:val="28"/>
        </w:rPr>
      </w:pPr>
      <w:r>
        <w:rPr>
          <w:szCs w:val="28"/>
        </w:rPr>
        <w:br w:type="page"/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 xml:space="preserve">А злодей-то не шутит,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Руки-ноги он Мухе верёвками крутит,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Зубы острые в самое сердце вонзает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кровь у неё выпивает.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криком кричит,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Надрывается,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злодей молчит,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Ухмыляется.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Вдруг откуда-то летит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Маленький Комарик,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в руке его горит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Маленький фонарик.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«Где убийца, где злодей?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боюсь его когтей!»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Подлетает к Пауку,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Саблю вынимает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ему на всём скаку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Голову срубает!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Муху з</w:t>
      </w:r>
      <w:r w:rsidR="00277259">
        <w:rPr>
          <w:szCs w:val="28"/>
        </w:rPr>
        <w:t>́</w:t>
      </w:r>
      <w:r w:rsidRPr="00324BBA">
        <w:rPr>
          <w:szCs w:val="28"/>
        </w:rPr>
        <w:t xml:space="preserve">а руку берёт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 окошечку ведёт: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«Я злодея зарубил,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Я тебя освободил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теперь, душа-девица,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 тебе хочу жениться!»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Тут букашки и козявки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Выползают из-под лавки: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«Слава, слава Комару — </w:t>
      </w:r>
    </w:p>
    <w:p w:rsidR="00904D03" w:rsidRPr="00324BBA" w:rsidRDefault="00904D03" w:rsidP="00277259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 xml:space="preserve">Победителю!»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Прибегали светляки,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Зажигали огоньки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То-то стало весело,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То-то хорошо!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Эй, сороконожки,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Бегите по дорожке,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 xml:space="preserve">Зовите музыкантов,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Будем танцевать!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Музыканты прибежали,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 барабаны застучали.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Бом! бом! бом! бом!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Пляшет Муха с Комаром.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за нею Клоп, Клоп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Сапогами топ, топ!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Козявочки с червяками,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Букашечки с мотыльками.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жуки рогатые,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Мужики богатые,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Шапочками машут,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бабочками пляшут.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Тара-р</w:t>
      </w:r>
      <w:r w:rsidR="00277259">
        <w:rPr>
          <w:szCs w:val="28"/>
        </w:rPr>
        <w:t>́</w:t>
      </w:r>
      <w:r w:rsidRPr="00324BBA">
        <w:rPr>
          <w:szCs w:val="28"/>
        </w:rPr>
        <w:t>а, тара-р</w:t>
      </w:r>
      <w:r w:rsidR="00277259">
        <w:rPr>
          <w:szCs w:val="28"/>
        </w:rPr>
        <w:t>́</w:t>
      </w:r>
      <w:r w:rsidRPr="00324BBA">
        <w:rPr>
          <w:szCs w:val="28"/>
        </w:rPr>
        <w:t xml:space="preserve">а,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Заплясала мошкара.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Веселится народ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замуж идёт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 лихого, удалого,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Молодого Комара!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Муравей, Муравей!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жалеет лаптей,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Муравьихою попрыгивает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букашечкам подмигивает: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«Вы букашечки,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Вы милашечки,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Тара-тара-тара-тара-таракашечки!» </w:t>
      </w:r>
    </w:p>
    <w:p w:rsidR="00277259" w:rsidRDefault="00277259" w:rsidP="00904D03">
      <w:pPr>
        <w:spacing w:after="0" w:line="240" w:lineRule="auto"/>
        <w:ind w:left="2835"/>
        <w:rPr>
          <w:szCs w:val="28"/>
        </w:rPr>
      </w:pP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Сапоги скрипят,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Каблуки стучат, —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Будет, будет мошкара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Веселиться до утра: </w:t>
      </w:r>
    </w:p>
    <w:p w:rsidR="00904D03" w:rsidRPr="00324BBA" w:rsidRDefault="00904D03" w:rsidP="00904D03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Нынче Муха-Цокотуха </w:t>
      </w:r>
    </w:p>
    <w:p w:rsidR="00310E12" w:rsidRDefault="00904D03" w:rsidP="00277259">
      <w:pPr>
        <w:spacing w:after="0" w:line="240" w:lineRule="auto"/>
        <w:ind w:left="2835" w:firstLine="705"/>
      </w:pPr>
      <w:r w:rsidRPr="00324BBA">
        <w:rPr>
          <w:szCs w:val="28"/>
        </w:rPr>
        <w:t>Именинница!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36" w:rsidRDefault="00024B36" w:rsidP="00BB305B">
      <w:pPr>
        <w:spacing w:after="0" w:line="240" w:lineRule="auto"/>
      </w:pPr>
      <w:r>
        <w:separator/>
      </w:r>
    </w:p>
  </w:endnote>
  <w:endnote w:type="continuationSeparator" w:id="0">
    <w:p w:rsidR="00024B36" w:rsidRDefault="00024B3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72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72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72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72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72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72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36" w:rsidRDefault="00024B36" w:rsidP="00BB305B">
      <w:pPr>
        <w:spacing w:after="0" w:line="240" w:lineRule="auto"/>
      </w:pPr>
      <w:r>
        <w:separator/>
      </w:r>
    </w:p>
  </w:footnote>
  <w:footnote w:type="continuationSeparator" w:id="0">
    <w:p w:rsidR="00024B36" w:rsidRDefault="00024B3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03"/>
    <w:rsid w:val="00022E77"/>
    <w:rsid w:val="00024B36"/>
    <w:rsid w:val="00044F41"/>
    <w:rsid w:val="000E1A80"/>
    <w:rsid w:val="00113222"/>
    <w:rsid w:val="0015338B"/>
    <w:rsid w:val="0017776C"/>
    <w:rsid w:val="001B3739"/>
    <w:rsid w:val="001B7733"/>
    <w:rsid w:val="00226794"/>
    <w:rsid w:val="00277259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04D03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4D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4D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4D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4D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1CDF-F842-4BEA-9CCC-11DEEF45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Муха-Цокотуха</dc:title>
  <dc:creator>Чуковский К.</dc:creator>
  <cp:lastModifiedBy>FER</cp:lastModifiedBy>
  <cp:revision>3</cp:revision>
  <dcterms:created xsi:type="dcterms:W3CDTF">2016-07-15T09:52:00Z</dcterms:created>
  <dcterms:modified xsi:type="dcterms:W3CDTF">2016-07-15T13:37:00Z</dcterms:modified>
  <cp:category>Сказки литературные русских писателей</cp:category>
  <dc:language>рус.</dc:language>
</cp:coreProperties>
</file>