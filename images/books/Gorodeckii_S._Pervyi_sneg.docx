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110" w:rsidRPr="00BF5EB7" w:rsidRDefault="00CC0110" w:rsidP="00CC0110">
      <w:pPr>
        <w:pStyle w:val="a7"/>
        <w:outlineLvl w:val="1"/>
        <w:rPr>
          <w:b w:val="0"/>
          <w:i/>
          <w:sz w:val="20"/>
          <w:szCs w:val="20"/>
        </w:rPr>
      </w:pPr>
      <w:r w:rsidRPr="00BF5EB7">
        <w:t>Первый снег</w:t>
      </w:r>
      <w:r w:rsidRPr="00BF5EB7">
        <w:br/>
      </w:r>
      <w:r w:rsidRPr="00BF5EB7">
        <w:rPr>
          <w:b w:val="0"/>
          <w:i/>
          <w:sz w:val="20"/>
          <w:szCs w:val="20"/>
        </w:rPr>
        <w:t>Сергей Городецкий</w:t>
      </w:r>
    </w:p>
    <w:p w:rsidR="00CC0110" w:rsidRPr="00BF5EB7" w:rsidRDefault="00CC0110" w:rsidP="00CC0110">
      <w:pPr>
        <w:spacing w:after="0"/>
        <w:rPr>
          <w:rFonts w:cs="Times New Roman"/>
          <w:szCs w:val="28"/>
        </w:rPr>
      </w:pPr>
    </w:p>
    <w:p w:rsidR="00CC0110" w:rsidRPr="00BF5EB7" w:rsidRDefault="00CC0110" w:rsidP="00CC0110">
      <w:pPr>
        <w:spacing w:after="0"/>
        <w:ind w:left="2124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Месяц с Солнцем стал считаться,</w:t>
      </w:r>
    </w:p>
    <w:p w:rsidR="00CC0110" w:rsidRPr="00BF5EB7" w:rsidRDefault="00CC0110" w:rsidP="00CC0110">
      <w:pPr>
        <w:spacing w:after="0"/>
        <w:ind w:left="2124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Кому раньше подниматься,</w:t>
      </w:r>
    </w:p>
    <w:p w:rsidR="00CC0110" w:rsidRPr="00BF5EB7" w:rsidRDefault="00CC0110" w:rsidP="00CC0110">
      <w:pPr>
        <w:spacing w:after="0"/>
        <w:ind w:left="2124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Раз</w:t>
      </w:r>
      <w:r w:rsidR="002107A5">
        <w:rPr>
          <w:rFonts w:cs="Times New Roman"/>
          <w:szCs w:val="28"/>
        </w:rPr>
        <w:t xml:space="preserve">, </w:t>
      </w:r>
      <w:r w:rsidRPr="00BF5EB7">
        <w:rPr>
          <w:rFonts w:cs="Times New Roman"/>
          <w:szCs w:val="28"/>
        </w:rPr>
        <w:t>два</w:t>
      </w:r>
      <w:r w:rsidR="002107A5">
        <w:rPr>
          <w:rFonts w:cs="Times New Roman"/>
          <w:szCs w:val="28"/>
        </w:rPr>
        <w:t xml:space="preserve">, </w:t>
      </w:r>
      <w:r w:rsidRPr="00BF5EB7">
        <w:rPr>
          <w:rFonts w:cs="Times New Roman"/>
          <w:szCs w:val="28"/>
        </w:rPr>
        <w:t>три</w:t>
      </w:r>
      <w:r w:rsidR="002107A5">
        <w:rPr>
          <w:rFonts w:cs="Times New Roman"/>
          <w:szCs w:val="28"/>
        </w:rPr>
        <w:t xml:space="preserve">, </w:t>
      </w:r>
      <w:r w:rsidRPr="00BF5EB7">
        <w:rPr>
          <w:rFonts w:cs="Times New Roman"/>
          <w:szCs w:val="28"/>
        </w:rPr>
        <w:t>четыре</w:t>
      </w:r>
      <w:r w:rsidR="002107A5">
        <w:rPr>
          <w:rFonts w:cs="Times New Roman"/>
          <w:szCs w:val="28"/>
        </w:rPr>
        <w:t xml:space="preserve">, </w:t>
      </w:r>
      <w:r w:rsidRPr="00BF5EB7">
        <w:rPr>
          <w:rFonts w:cs="Times New Roman"/>
          <w:szCs w:val="28"/>
        </w:rPr>
        <w:t>пять,</w:t>
      </w:r>
    </w:p>
    <w:p w:rsidR="00CC0110" w:rsidRPr="00BF5EB7" w:rsidRDefault="00CC0110" w:rsidP="00CC0110">
      <w:pPr>
        <w:spacing w:after="0"/>
        <w:ind w:left="2124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Вышел ветер полетать,</w:t>
      </w:r>
    </w:p>
    <w:p w:rsidR="00CC0110" w:rsidRPr="00BF5EB7" w:rsidRDefault="00CC0110" w:rsidP="00CC0110">
      <w:pPr>
        <w:spacing w:after="0"/>
        <w:ind w:left="2124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Напустил он птиц крылатых,</w:t>
      </w:r>
    </w:p>
    <w:p w:rsidR="00CC0110" w:rsidRPr="00BF5EB7" w:rsidRDefault="00CC0110" w:rsidP="00CC0110">
      <w:pPr>
        <w:spacing w:after="0"/>
        <w:ind w:left="2124"/>
        <w:rPr>
          <w:rFonts w:cs="Times New Roman"/>
          <w:szCs w:val="28"/>
        </w:rPr>
      </w:pPr>
      <w:proofErr w:type="spellStart"/>
      <w:r w:rsidRPr="00BF5EB7">
        <w:rPr>
          <w:rFonts w:cs="Times New Roman"/>
          <w:szCs w:val="28"/>
        </w:rPr>
        <w:t>Облак</w:t>
      </w:r>
      <w:proofErr w:type="spellEnd"/>
      <w:r w:rsidRPr="00BF5EB7">
        <w:rPr>
          <w:rFonts w:cs="Times New Roman"/>
          <w:szCs w:val="28"/>
        </w:rPr>
        <w:t xml:space="preserve"> серых и лохматых.</w:t>
      </w:r>
    </w:p>
    <w:p w:rsidR="00CC0110" w:rsidRPr="00BF5EB7" w:rsidRDefault="00CC0110" w:rsidP="00CC0110">
      <w:pPr>
        <w:spacing w:after="0"/>
        <w:ind w:left="2124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Запушило небосвод,</w:t>
      </w:r>
    </w:p>
    <w:p w:rsidR="00CC0110" w:rsidRPr="00BF5EB7" w:rsidRDefault="00CC0110" w:rsidP="00CC0110">
      <w:pPr>
        <w:spacing w:after="0"/>
        <w:ind w:left="2124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Днём</w:t>
      </w:r>
      <w:r w:rsidRPr="00BF5EB7">
        <w:rPr>
          <w:rFonts w:cs="Times New Roman"/>
          <w:szCs w:val="28"/>
        </w:rPr>
        <w:t xml:space="preserve"> и ночью снег </w:t>
      </w:r>
      <w:r w:rsidRPr="00BF5EB7">
        <w:rPr>
          <w:rFonts w:cs="Times New Roman"/>
          <w:szCs w:val="28"/>
        </w:rPr>
        <w:t>идёт</w:t>
      </w:r>
      <w:r w:rsidRPr="00BF5EB7">
        <w:rPr>
          <w:rFonts w:cs="Times New Roman"/>
          <w:szCs w:val="28"/>
        </w:rPr>
        <w:t>,</w:t>
      </w:r>
    </w:p>
    <w:p w:rsidR="00CC0110" w:rsidRPr="00BF5EB7" w:rsidRDefault="00CC0110" w:rsidP="00CC0110">
      <w:pPr>
        <w:spacing w:after="0"/>
        <w:ind w:left="2124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 xml:space="preserve">А меж </w:t>
      </w:r>
      <w:proofErr w:type="spellStart"/>
      <w:r w:rsidRPr="00BF5EB7">
        <w:rPr>
          <w:rFonts w:cs="Times New Roman"/>
          <w:szCs w:val="28"/>
        </w:rPr>
        <w:t>облак</w:t>
      </w:r>
      <w:proofErr w:type="spellEnd"/>
      <w:r w:rsidRPr="00BF5EB7">
        <w:rPr>
          <w:rFonts w:cs="Times New Roman"/>
          <w:szCs w:val="28"/>
        </w:rPr>
        <w:t>, под оконцем,</w:t>
      </w:r>
    </w:p>
    <w:p w:rsidR="00CC0110" w:rsidRPr="00BF5EB7" w:rsidRDefault="00CC0110" w:rsidP="00CC0110">
      <w:pPr>
        <w:spacing w:after="0"/>
        <w:ind w:left="2124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Плачут горько Месяц с Солнцем:</w:t>
      </w:r>
    </w:p>
    <w:p w:rsidR="00CC0110" w:rsidRPr="00BF5EB7" w:rsidRDefault="00CC0110" w:rsidP="00CC0110">
      <w:pPr>
        <w:spacing w:after="0"/>
        <w:ind w:left="2124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Раз</w:t>
      </w:r>
      <w:r w:rsidR="002107A5">
        <w:rPr>
          <w:rFonts w:cs="Times New Roman"/>
          <w:szCs w:val="28"/>
        </w:rPr>
        <w:t xml:space="preserve">, </w:t>
      </w:r>
      <w:r w:rsidRPr="00BF5EB7">
        <w:rPr>
          <w:rFonts w:cs="Times New Roman"/>
          <w:szCs w:val="28"/>
        </w:rPr>
        <w:t>два</w:t>
      </w:r>
      <w:r w:rsidR="002107A5">
        <w:rPr>
          <w:rFonts w:cs="Times New Roman"/>
          <w:szCs w:val="28"/>
        </w:rPr>
        <w:t xml:space="preserve">, </w:t>
      </w:r>
      <w:r w:rsidRPr="00BF5EB7">
        <w:rPr>
          <w:rFonts w:cs="Times New Roman"/>
          <w:szCs w:val="28"/>
        </w:rPr>
        <w:t>три</w:t>
      </w:r>
      <w:r w:rsidR="002107A5">
        <w:rPr>
          <w:rFonts w:cs="Times New Roman"/>
          <w:szCs w:val="28"/>
        </w:rPr>
        <w:t xml:space="preserve">, </w:t>
      </w:r>
      <w:r w:rsidRPr="00BF5EB7">
        <w:rPr>
          <w:rFonts w:cs="Times New Roman"/>
          <w:szCs w:val="28"/>
        </w:rPr>
        <w:t>четыре</w:t>
      </w:r>
      <w:r w:rsidR="002107A5">
        <w:rPr>
          <w:rFonts w:cs="Times New Roman"/>
          <w:szCs w:val="28"/>
        </w:rPr>
        <w:t xml:space="preserve">, </w:t>
      </w:r>
      <w:r w:rsidRPr="00BF5EB7">
        <w:rPr>
          <w:rFonts w:cs="Times New Roman"/>
          <w:szCs w:val="28"/>
        </w:rPr>
        <w:t>пять,</w:t>
      </w:r>
      <w:bookmarkStart w:id="0" w:name="_GoBack"/>
      <w:bookmarkEnd w:id="0"/>
    </w:p>
    <w:p w:rsidR="00CC0110" w:rsidRPr="00BF5EB7" w:rsidRDefault="00CC0110" w:rsidP="00CC0110">
      <w:pPr>
        <w:spacing w:after="0"/>
        <w:ind w:left="2124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Кому тучи разгонять?</w:t>
      </w:r>
    </w:p>
    <w:sectPr w:rsidR="00CC0110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639" w:rsidRDefault="000B7639" w:rsidP="00BB305B">
      <w:pPr>
        <w:spacing w:after="0" w:line="240" w:lineRule="auto"/>
      </w:pPr>
      <w:r>
        <w:separator/>
      </w:r>
    </w:p>
  </w:endnote>
  <w:endnote w:type="continuationSeparator" w:id="0">
    <w:p w:rsidR="000B7639" w:rsidRDefault="000B763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C011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C011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C011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C011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107A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107A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639" w:rsidRDefault="000B7639" w:rsidP="00BB305B">
      <w:pPr>
        <w:spacing w:after="0" w:line="240" w:lineRule="auto"/>
      </w:pPr>
      <w:r>
        <w:separator/>
      </w:r>
    </w:p>
  </w:footnote>
  <w:footnote w:type="continuationSeparator" w:id="0">
    <w:p w:rsidR="000B7639" w:rsidRDefault="000B763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110"/>
    <w:rsid w:val="000B7639"/>
    <w:rsid w:val="0015338B"/>
    <w:rsid w:val="001B3739"/>
    <w:rsid w:val="001B7733"/>
    <w:rsid w:val="002107A5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CC0110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C011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C0110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C0110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C0110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C011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C0110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C0110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C0110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237D8-B7C6-4ACD-9943-941A74FC5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5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Первый снег</dc:title>
  <dc:creator>Городецкий С.</dc:creator>
  <cp:lastModifiedBy>Олеся</cp:lastModifiedBy>
  <cp:revision>2</cp:revision>
  <dcterms:created xsi:type="dcterms:W3CDTF">2016-03-16T03:00:00Z</dcterms:created>
  <dcterms:modified xsi:type="dcterms:W3CDTF">2016-03-16T03:05:00Z</dcterms:modified>
  <cp:category>Произведения поэтов русских</cp:category>
  <dc:language>рус.</dc:language>
</cp:coreProperties>
</file>