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EE3" w:rsidRDefault="00383EE3" w:rsidP="00383EE3">
      <w:pPr>
        <w:pStyle w:val="a8"/>
        <w:outlineLvl w:val="1"/>
        <w:rPr>
          <w:b w:val="0"/>
          <w:i/>
          <w:sz w:val="20"/>
          <w:szCs w:val="18"/>
        </w:rPr>
      </w:pPr>
      <w:r w:rsidRPr="00B335FD">
        <w:rPr>
          <w:bCs/>
        </w:rPr>
        <w:t>Три поросёнка</w:t>
      </w:r>
      <w:r w:rsidRPr="00B335FD">
        <w:rPr>
          <w:bCs/>
        </w:rPr>
        <w:br/>
      </w:r>
      <w:r w:rsidRPr="00383EE3">
        <w:rPr>
          <w:b w:val="0"/>
          <w:i/>
          <w:sz w:val="20"/>
          <w:szCs w:val="18"/>
        </w:rPr>
        <w:t>Английская народная сказка в обработке С. Михалкова</w:t>
      </w:r>
    </w:p>
    <w:p w:rsidR="00490D4A" w:rsidRDefault="00490D4A" w:rsidP="00383EE3">
      <w:pPr>
        <w:spacing w:after="0" w:line="240" w:lineRule="auto"/>
        <w:ind w:firstLine="709"/>
        <w:jc w:val="both"/>
      </w:pPr>
    </w:p>
    <w:p w:rsidR="00F06B72" w:rsidRDefault="00F06B72" w:rsidP="00383EE3">
      <w:pPr>
        <w:spacing w:after="0" w:line="240" w:lineRule="auto"/>
        <w:ind w:firstLine="709"/>
        <w:jc w:val="both"/>
      </w:pPr>
    </w:p>
    <w:p w:rsidR="00383EE3" w:rsidRDefault="00383EE3" w:rsidP="00383EE3">
      <w:pPr>
        <w:spacing w:after="0" w:line="240" w:lineRule="auto"/>
        <w:ind w:firstLine="709"/>
        <w:jc w:val="both"/>
      </w:pPr>
      <w:r>
        <w:t xml:space="preserve">Жили-были на свете три поросёнка. Три брата. Все одинакового роста, </w:t>
      </w:r>
      <w:proofErr w:type="gramStart"/>
      <w:r>
        <w:t>кругленькие</w:t>
      </w:r>
      <w:proofErr w:type="gramEnd"/>
      <w:r>
        <w:t>, розовые, с одинаковыми весёлыми хвостиками.</w:t>
      </w:r>
    </w:p>
    <w:p w:rsidR="00383EE3" w:rsidRDefault="00383EE3" w:rsidP="00383EE3">
      <w:pPr>
        <w:spacing w:after="0" w:line="240" w:lineRule="auto"/>
        <w:ind w:firstLine="709"/>
        <w:jc w:val="both"/>
      </w:pPr>
      <w:r>
        <w:t>Даже имена у них были похожи. Звали поросят: Ниф-Ниф, Нуф-Нуф и Наф-Наф. Все лето поросята кувыркались в зелёной траве, грелись на солнышке, нежились в лужах.</w:t>
      </w:r>
    </w:p>
    <w:p w:rsidR="00383EE3" w:rsidRDefault="00383EE3" w:rsidP="00383EE3">
      <w:pPr>
        <w:spacing w:after="0" w:line="240" w:lineRule="auto"/>
        <w:ind w:firstLine="709"/>
        <w:jc w:val="both"/>
      </w:pPr>
      <w:r>
        <w:t xml:space="preserve">Но вот наступила осень. </w:t>
      </w:r>
    </w:p>
    <w:p w:rsidR="00383EE3" w:rsidRDefault="00383EE3" w:rsidP="00383EE3">
      <w:pPr>
        <w:spacing w:after="0" w:line="240" w:lineRule="auto"/>
        <w:ind w:firstLine="709"/>
        <w:jc w:val="both"/>
      </w:pPr>
      <w:r>
        <w:t xml:space="preserve">— Пора нам подумать о зиме, — сказал как-то Наф-Наф своим братьям, проснувшись рано утром. — Я весь дрожу от холода. Мы можем простудиться. Давайте построим дом из трёх комнат и будем жить вместе под одной тёплой крышей. </w:t>
      </w:r>
    </w:p>
    <w:p w:rsidR="00490D4A" w:rsidRDefault="00383EE3" w:rsidP="00490D4A">
      <w:pPr>
        <w:spacing w:after="0" w:line="240" w:lineRule="auto"/>
        <w:ind w:firstLine="709"/>
        <w:jc w:val="both"/>
      </w:pPr>
      <w:r>
        <w:t xml:space="preserve">Но его братьям не хотелось браться за работу. </w:t>
      </w:r>
    </w:p>
    <w:p w:rsidR="00383EE3" w:rsidRDefault="00490D4A" w:rsidP="00490D4A">
      <w:pPr>
        <w:spacing w:after="0" w:line="240" w:lineRule="auto"/>
        <w:ind w:firstLine="709"/>
        <w:jc w:val="both"/>
      </w:pPr>
      <w:r>
        <w:t xml:space="preserve">Гораздо приятнее в </w:t>
      </w:r>
      <w:proofErr w:type="gramStart"/>
      <w:r>
        <w:t>последние тёплые</w:t>
      </w:r>
      <w:proofErr w:type="gramEnd"/>
      <w:r>
        <w:t xml:space="preserve"> дни гулять и прыгать по лугу, чем рыть землю и таскать камни.</w:t>
      </w:r>
    </w:p>
    <w:p w:rsidR="00383EE3" w:rsidRDefault="00383EE3" w:rsidP="00383EE3">
      <w:pPr>
        <w:spacing w:after="0" w:line="240" w:lineRule="auto"/>
        <w:ind w:firstLine="709"/>
        <w:jc w:val="both"/>
      </w:pPr>
      <w:r>
        <w:t xml:space="preserve">— Успеется! До зимы </w:t>
      </w:r>
      <w:r w:rsidR="00490D4A">
        <w:t>ещё</w:t>
      </w:r>
      <w:r>
        <w:t xml:space="preserve"> далеко. Мы </w:t>
      </w:r>
      <w:r w:rsidR="00490D4A">
        <w:t>ещё</w:t>
      </w:r>
      <w:r>
        <w:t xml:space="preserve"> погуляем, — сказал Ниф-Ниф и перекувырнулся через голову.</w:t>
      </w:r>
    </w:p>
    <w:p w:rsidR="00383EE3" w:rsidRDefault="00383EE3" w:rsidP="00383EE3">
      <w:pPr>
        <w:spacing w:after="0" w:line="240" w:lineRule="auto"/>
        <w:ind w:firstLine="709"/>
        <w:jc w:val="both"/>
      </w:pPr>
      <w:r>
        <w:t xml:space="preserve">— Когда нужно будет, я сам построю себе дом, — сказал Нуф-Нуф и </w:t>
      </w:r>
      <w:r w:rsidR="00490D4A">
        <w:t>лёг</w:t>
      </w:r>
      <w:r>
        <w:t xml:space="preserve"> в лужу.</w:t>
      </w:r>
    </w:p>
    <w:p w:rsidR="00383EE3" w:rsidRDefault="00383EE3" w:rsidP="00383EE3">
      <w:pPr>
        <w:spacing w:after="0" w:line="240" w:lineRule="auto"/>
        <w:ind w:firstLine="709"/>
        <w:jc w:val="both"/>
      </w:pPr>
      <w:r>
        <w:t>— Я тоже, — добавил Ниф-Ниф.</w:t>
      </w:r>
    </w:p>
    <w:p w:rsidR="00490D4A" w:rsidRDefault="00383EE3" w:rsidP="00490D4A">
      <w:pPr>
        <w:spacing w:after="0" w:line="240" w:lineRule="auto"/>
        <w:ind w:firstLine="709"/>
        <w:jc w:val="both"/>
      </w:pPr>
      <w:r>
        <w:t>— Ну, как хотите. Тогда я буду один строить себе дом, — сказал Наф-Наф.</w:t>
      </w:r>
      <w:r w:rsidR="00490D4A" w:rsidRPr="00490D4A">
        <w:t xml:space="preserve"> </w:t>
      </w:r>
      <w:r w:rsidR="00490D4A">
        <w:t>— Я не буду вас дожидаться.</w:t>
      </w:r>
    </w:p>
    <w:p w:rsidR="00490D4A" w:rsidRDefault="00490D4A" w:rsidP="00490D4A">
      <w:pPr>
        <w:spacing w:after="0" w:line="240" w:lineRule="auto"/>
        <w:ind w:firstLine="709"/>
        <w:jc w:val="both"/>
      </w:pPr>
      <w:r>
        <w:t>С каждым днём становилось все холоднее и холоднее. Но Ниф-Ниф и Нуф-Нуф не торопились. Им и думать не хотелось о работе. Они бездельничали с утра до вечера. Они только и делали, что играли в свои поросячьи игры, прыгали и кувыркались.</w:t>
      </w:r>
    </w:p>
    <w:p w:rsidR="00383EE3" w:rsidRDefault="00383EE3" w:rsidP="00490D4A">
      <w:pPr>
        <w:spacing w:after="0" w:line="240" w:lineRule="auto"/>
        <w:ind w:firstLine="709"/>
        <w:jc w:val="both"/>
      </w:pPr>
      <w:r>
        <w:t xml:space="preserve">— Сегодня мы </w:t>
      </w:r>
      <w:r w:rsidR="00490D4A">
        <w:t>ещё</w:t>
      </w:r>
      <w:r>
        <w:t xml:space="preserve"> погуляем, — говорили они, — а завтра с утра </w:t>
      </w:r>
      <w:r w:rsidR="00490D4A">
        <w:t>возьмёмся</w:t>
      </w:r>
      <w:r>
        <w:t xml:space="preserve"> за дело. </w:t>
      </w:r>
    </w:p>
    <w:p w:rsidR="00383EE3" w:rsidRDefault="00383EE3" w:rsidP="00383EE3">
      <w:pPr>
        <w:spacing w:after="0" w:line="240" w:lineRule="auto"/>
        <w:ind w:firstLine="709"/>
        <w:jc w:val="both"/>
      </w:pPr>
      <w:r>
        <w:t xml:space="preserve">Но и на следующий день они говорили то же самое. </w:t>
      </w:r>
    </w:p>
    <w:p w:rsidR="00490D4A" w:rsidRDefault="00490D4A" w:rsidP="00383EE3">
      <w:pPr>
        <w:spacing w:after="0" w:line="240" w:lineRule="auto"/>
        <w:ind w:firstLine="709"/>
        <w:jc w:val="both"/>
      </w:pPr>
      <w:r w:rsidRPr="00490D4A">
        <w:t xml:space="preserve">И только тогда, когда большая лужа у дороги стала по утрам покрываться тоненькой корочкой льда, ленивые братья </w:t>
      </w:r>
      <w:proofErr w:type="gramStart"/>
      <w:r w:rsidRPr="00490D4A">
        <w:t>взялись</w:t>
      </w:r>
      <w:proofErr w:type="gramEnd"/>
      <w:r w:rsidRPr="00490D4A">
        <w:t xml:space="preserve"> наконец за работу.</w:t>
      </w:r>
    </w:p>
    <w:p w:rsidR="00383EE3" w:rsidRDefault="00383EE3" w:rsidP="00383EE3">
      <w:pPr>
        <w:spacing w:after="0" w:line="240" w:lineRule="auto"/>
        <w:ind w:firstLine="709"/>
        <w:jc w:val="both"/>
      </w:pPr>
      <w:r>
        <w:t xml:space="preserve">Ниф-Ниф решил, что проще и скорее </w:t>
      </w:r>
      <w:proofErr w:type="gramStart"/>
      <w:r>
        <w:t>всего</w:t>
      </w:r>
      <w:proofErr w:type="gramEnd"/>
      <w:r>
        <w:t xml:space="preserve"> смастерить дом из соломы. Ни с </w:t>
      </w:r>
      <w:proofErr w:type="gramStart"/>
      <w:r>
        <w:t>кем</w:t>
      </w:r>
      <w:proofErr w:type="gramEnd"/>
      <w:r>
        <w:t xml:space="preserve"> не посоветовавшись, он так и сделал. Уже к вечеру его хижина была готова. Ниф-Ниф положил на крышу последнюю соломинку и, очень </w:t>
      </w:r>
      <w:proofErr w:type="gramStart"/>
      <w:r>
        <w:t>довольный</w:t>
      </w:r>
      <w:proofErr w:type="gramEnd"/>
      <w:r>
        <w:t xml:space="preserve"> своим домиком, весело запел:</w:t>
      </w:r>
    </w:p>
    <w:p w:rsidR="00490D4A" w:rsidRPr="00490D4A" w:rsidRDefault="00490D4A" w:rsidP="00490D4A">
      <w:pPr>
        <w:spacing w:after="0" w:line="240" w:lineRule="auto"/>
        <w:ind w:left="2124" w:firstLine="709"/>
        <w:jc w:val="both"/>
        <w:rPr>
          <w:sz w:val="24"/>
        </w:rPr>
      </w:pPr>
    </w:p>
    <w:p w:rsidR="00383EE3" w:rsidRPr="00490D4A" w:rsidRDefault="00383EE3" w:rsidP="00490D4A">
      <w:pPr>
        <w:spacing w:after="0" w:line="240" w:lineRule="auto"/>
        <w:ind w:left="2124" w:firstLine="709"/>
        <w:jc w:val="both"/>
        <w:rPr>
          <w:sz w:val="24"/>
        </w:rPr>
      </w:pPr>
      <w:r w:rsidRPr="00490D4A">
        <w:rPr>
          <w:sz w:val="24"/>
        </w:rPr>
        <w:lastRenderedPageBreak/>
        <w:t xml:space="preserve">Хоть полсвета </w:t>
      </w:r>
      <w:r w:rsidR="00490D4A" w:rsidRPr="00490D4A">
        <w:rPr>
          <w:sz w:val="24"/>
        </w:rPr>
        <w:t>обойдёшь</w:t>
      </w:r>
      <w:r w:rsidRPr="00490D4A">
        <w:rPr>
          <w:sz w:val="24"/>
        </w:rPr>
        <w:t>,</w:t>
      </w:r>
    </w:p>
    <w:p w:rsidR="00383EE3" w:rsidRPr="00490D4A" w:rsidRDefault="00490D4A" w:rsidP="00490D4A">
      <w:pPr>
        <w:spacing w:after="0" w:line="240" w:lineRule="auto"/>
        <w:ind w:left="2124" w:firstLine="709"/>
        <w:jc w:val="both"/>
        <w:rPr>
          <w:sz w:val="24"/>
        </w:rPr>
      </w:pPr>
      <w:r w:rsidRPr="00490D4A">
        <w:rPr>
          <w:sz w:val="24"/>
        </w:rPr>
        <w:t>Обойдёшь</w:t>
      </w:r>
      <w:r w:rsidR="00383EE3" w:rsidRPr="00490D4A">
        <w:rPr>
          <w:sz w:val="24"/>
        </w:rPr>
        <w:t xml:space="preserve">, </w:t>
      </w:r>
      <w:r w:rsidRPr="00490D4A">
        <w:rPr>
          <w:sz w:val="24"/>
        </w:rPr>
        <w:t>обойдёшь</w:t>
      </w:r>
      <w:r w:rsidR="00383EE3" w:rsidRPr="00490D4A">
        <w:rPr>
          <w:sz w:val="24"/>
        </w:rPr>
        <w:t>,</w:t>
      </w:r>
    </w:p>
    <w:p w:rsidR="00383EE3" w:rsidRPr="00490D4A" w:rsidRDefault="00383EE3" w:rsidP="00490D4A">
      <w:pPr>
        <w:spacing w:after="0" w:line="240" w:lineRule="auto"/>
        <w:ind w:left="2124" w:firstLine="709"/>
        <w:jc w:val="both"/>
        <w:rPr>
          <w:sz w:val="24"/>
        </w:rPr>
      </w:pPr>
      <w:r w:rsidRPr="00490D4A">
        <w:rPr>
          <w:sz w:val="24"/>
        </w:rPr>
        <w:t xml:space="preserve">Лучше дома не </w:t>
      </w:r>
      <w:r w:rsidR="00490D4A" w:rsidRPr="00490D4A">
        <w:rPr>
          <w:sz w:val="24"/>
        </w:rPr>
        <w:t>найдёшь</w:t>
      </w:r>
      <w:r w:rsidRPr="00490D4A">
        <w:rPr>
          <w:sz w:val="24"/>
        </w:rPr>
        <w:t>,</w:t>
      </w:r>
    </w:p>
    <w:p w:rsidR="00383EE3" w:rsidRPr="00490D4A" w:rsidRDefault="00383EE3" w:rsidP="00490D4A">
      <w:pPr>
        <w:spacing w:after="0" w:line="240" w:lineRule="auto"/>
        <w:ind w:left="2124" w:firstLine="709"/>
        <w:jc w:val="both"/>
        <w:rPr>
          <w:sz w:val="24"/>
        </w:rPr>
      </w:pPr>
      <w:r w:rsidRPr="00490D4A">
        <w:rPr>
          <w:sz w:val="24"/>
        </w:rPr>
        <w:t xml:space="preserve">Не </w:t>
      </w:r>
      <w:r w:rsidR="00490D4A" w:rsidRPr="00490D4A">
        <w:rPr>
          <w:sz w:val="24"/>
        </w:rPr>
        <w:t>найдёшь</w:t>
      </w:r>
      <w:r w:rsidRPr="00490D4A">
        <w:rPr>
          <w:sz w:val="24"/>
        </w:rPr>
        <w:t xml:space="preserve">, не </w:t>
      </w:r>
      <w:r w:rsidR="00490D4A" w:rsidRPr="00490D4A">
        <w:rPr>
          <w:sz w:val="24"/>
        </w:rPr>
        <w:t>найдёшь</w:t>
      </w:r>
      <w:r w:rsidRPr="00490D4A">
        <w:rPr>
          <w:sz w:val="24"/>
        </w:rPr>
        <w:t>!</w:t>
      </w:r>
    </w:p>
    <w:p w:rsidR="00490D4A" w:rsidRPr="00490D4A" w:rsidRDefault="00490D4A" w:rsidP="00383EE3">
      <w:pPr>
        <w:spacing w:after="0" w:line="240" w:lineRule="auto"/>
        <w:ind w:firstLine="709"/>
        <w:jc w:val="both"/>
        <w:rPr>
          <w:sz w:val="24"/>
        </w:rPr>
      </w:pPr>
    </w:p>
    <w:p w:rsidR="00490D4A" w:rsidRDefault="00383EE3" w:rsidP="00383EE3">
      <w:pPr>
        <w:spacing w:after="0" w:line="240" w:lineRule="auto"/>
        <w:ind w:firstLine="709"/>
        <w:jc w:val="both"/>
      </w:pPr>
      <w:r>
        <w:t>Напевая эту песенку, он направился к Нуф-Нуфу.</w:t>
      </w:r>
    </w:p>
    <w:p w:rsidR="00490D4A" w:rsidRDefault="00383EE3" w:rsidP="00383EE3">
      <w:pPr>
        <w:spacing w:after="0" w:line="240" w:lineRule="auto"/>
        <w:ind w:firstLine="709"/>
        <w:jc w:val="both"/>
      </w:pPr>
      <w:r>
        <w:t>Нуф-Нуф невдалеке тоже строил себе домик.</w:t>
      </w:r>
    </w:p>
    <w:p w:rsidR="00490D4A" w:rsidRDefault="00383EE3" w:rsidP="00383EE3">
      <w:pPr>
        <w:spacing w:after="0" w:line="240" w:lineRule="auto"/>
        <w:ind w:firstLine="709"/>
        <w:jc w:val="both"/>
      </w:pPr>
      <w:r>
        <w:t>Он старался скорее покончить с этим скучным и неинтересным делом. Сначала, так же как и брат, он хотел построить себе дом из соломы. Но потом решил, что в таком доме зимой будет очень холодно. Дом будет прочнее и теплее, если его построить из веток и т</w:t>
      </w:r>
      <w:r w:rsidR="00490D4A">
        <w:t>онких прутьев. Так он и сделал.</w:t>
      </w:r>
    </w:p>
    <w:p w:rsidR="00490D4A" w:rsidRDefault="00383EE3" w:rsidP="00383EE3">
      <w:pPr>
        <w:spacing w:after="0" w:line="240" w:lineRule="auto"/>
        <w:ind w:firstLine="709"/>
        <w:jc w:val="both"/>
      </w:pPr>
      <w:r>
        <w:t xml:space="preserve">Он вбил в землю колья, </w:t>
      </w:r>
      <w:r w:rsidR="00490D4A">
        <w:t>переплёл</w:t>
      </w:r>
      <w:r>
        <w:t xml:space="preserve"> их прутьями, на крышу навалил сухих листьев, и к вечеру дом был готов.</w:t>
      </w:r>
    </w:p>
    <w:p w:rsidR="00383EE3" w:rsidRDefault="00383EE3" w:rsidP="00383EE3">
      <w:pPr>
        <w:spacing w:after="0" w:line="240" w:lineRule="auto"/>
        <w:ind w:firstLine="709"/>
        <w:jc w:val="both"/>
      </w:pPr>
      <w:r>
        <w:t xml:space="preserve">Нуф-Нуф с гордостью </w:t>
      </w:r>
      <w:r w:rsidR="00490D4A">
        <w:t>обошёл</w:t>
      </w:r>
      <w:r>
        <w:t xml:space="preserve"> его несколько раз кругом и запел:</w:t>
      </w:r>
    </w:p>
    <w:p w:rsidR="00490D4A" w:rsidRPr="00490D4A" w:rsidRDefault="00490D4A" w:rsidP="00490D4A">
      <w:pPr>
        <w:spacing w:after="0" w:line="240" w:lineRule="auto"/>
        <w:ind w:left="2124" w:firstLine="709"/>
        <w:jc w:val="both"/>
        <w:rPr>
          <w:sz w:val="24"/>
        </w:rPr>
      </w:pPr>
    </w:p>
    <w:p w:rsidR="00383EE3" w:rsidRPr="00490D4A" w:rsidRDefault="00383EE3" w:rsidP="00490D4A">
      <w:pPr>
        <w:spacing w:after="0" w:line="240" w:lineRule="auto"/>
        <w:ind w:left="2124" w:firstLine="709"/>
        <w:jc w:val="both"/>
        <w:rPr>
          <w:sz w:val="24"/>
        </w:rPr>
      </w:pPr>
      <w:r w:rsidRPr="00490D4A">
        <w:rPr>
          <w:sz w:val="24"/>
        </w:rPr>
        <w:t>У меня хороший дом,</w:t>
      </w:r>
    </w:p>
    <w:p w:rsidR="00383EE3" w:rsidRPr="00490D4A" w:rsidRDefault="00383EE3" w:rsidP="00490D4A">
      <w:pPr>
        <w:spacing w:after="0" w:line="240" w:lineRule="auto"/>
        <w:ind w:left="2124" w:firstLine="709"/>
        <w:jc w:val="both"/>
        <w:rPr>
          <w:sz w:val="24"/>
        </w:rPr>
      </w:pPr>
      <w:r w:rsidRPr="00490D4A">
        <w:rPr>
          <w:sz w:val="24"/>
        </w:rPr>
        <w:t>Новый дом, прочный дом,</w:t>
      </w:r>
    </w:p>
    <w:p w:rsidR="00383EE3" w:rsidRPr="00490D4A" w:rsidRDefault="00383EE3" w:rsidP="00490D4A">
      <w:pPr>
        <w:spacing w:after="0" w:line="240" w:lineRule="auto"/>
        <w:ind w:left="2124" w:firstLine="709"/>
        <w:jc w:val="both"/>
        <w:rPr>
          <w:sz w:val="24"/>
        </w:rPr>
      </w:pPr>
      <w:r w:rsidRPr="00490D4A">
        <w:rPr>
          <w:sz w:val="24"/>
        </w:rPr>
        <w:t>Мне не страшен дождь и гром,</w:t>
      </w:r>
    </w:p>
    <w:p w:rsidR="00383EE3" w:rsidRPr="00490D4A" w:rsidRDefault="00383EE3" w:rsidP="00490D4A">
      <w:pPr>
        <w:spacing w:after="0" w:line="240" w:lineRule="auto"/>
        <w:ind w:left="2124" w:firstLine="709"/>
        <w:jc w:val="both"/>
        <w:rPr>
          <w:sz w:val="24"/>
        </w:rPr>
      </w:pPr>
      <w:r w:rsidRPr="00490D4A">
        <w:rPr>
          <w:sz w:val="24"/>
        </w:rPr>
        <w:t>Дождь и гром, дождь и гром!</w:t>
      </w:r>
    </w:p>
    <w:p w:rsidR="00490D4A" w:rsidRPr="00490D4A" w:rsidRDefault="00490D4A" w:rsidP="00383EE3">
      <w:pPr>
        <w:spacing w:after="0" w:line="240" w:lineRule="auto"/>
        <w:ind w:firstLine="709"/>
        <w:jc w:val="both"/>
        <w:rPr>
          <w:sz w:val="24"/>
        </w:rPr>
      </w:pPr>
    </w:p>
    <w:p w:rsidR="00383EE3" w:rsidRDefault="00383EE3" w:rsidP="00383EE3">
      <w:pPr>
        <w:spacing w:after="0" w:line="240" w:lineRule="auto"/>
        <w:ind w:firstLine="709"/>
        <w:jc w:val="both"/>
      </w:pPr>
      <w:r>
        <w:t xml:space="preserve">Не успел он закончить песенку, как из-за куста выбежал Ниф-Ниф. </w:t>
      </w:r>
    </w:p>
    <w:p w:rsidR="00383EE3" w:rsidRDefault="00383EE3" w:rsidP="00383EE3">
      <w:pPr>
        <w:spacing w:after="0" w:line="240" w:lineRule="auto"/>
        <w:ind w:firstLine="709"/>
        <w:jc w:val="both"/>
      </w:pPr>
      <w:r>
        <w:t>— Ну, вот и твой дом готов! — сказал Ниф-Ниф брату</w:t>
      </w:r>
    </w:p>
    <w:p w:rsidR="00383EE3" w:rsidRDefault="00383EE3" w:rsidP="00383EE3">
      <w:pPr>
        <w:spacing w:after="0" w:line="240" w:lineRule="auto"/>
        <w:ind w:firstLine="709"/>
        <w:jc w:val="both"/>
      </w:pPr>
      <w:r>
        <w:t xml:space="preserve">—  Я говорил, что мы быстро справимся с этим делом! Теперь мы свободны и можем делать все, что нам вздумается! </w:t>
      </w:r>
    </w:p>
    <w:p w:rsidR="00383EE3" w:rsidRDefault="00383EE3" w:rsidP="00383EE3">
      <w:pPr>
        <w:spacing w:after="0" w:line="240" w:lineRule="auto"/>
        <w:ind w:firstLine="709"/>
        <w:jc w:val="both"/>
      </w:pPr>
      <w:r>
        <w:t xml:space="preserve">— </w:t>
      </w:r>
      <w:r w:rsidR="00490D4A">
        <w:t>Пойдём</w:t>
      </w:r>
      <w:r>
        <w:t xml:space="preserve"> к Наф-Нафу и посмотрим, какой он себе выстроил дом! – сказал Нуф-Нуф</w:t>
      </w:r>
      <w:r w:rsidR="00490D4A">
        <w:t xml:space="preserve">. </w:t>
      </w:r>
      <w:r>
        <w:t xml:space="preserve">—  Что-то мы его давно не видели! </w:t>
      </w:r>
    </w:p>
    <w:p w:rsidR="00383EE3" w:rsidRDefault="00383EE3" w:rsidP="00383EE3">
      <w:pPr>
        <w:spacing w:after="0" w:line="240" w:lineRule="auto"/>
        <w:ind w:firstLine="709"/>
        <w:jc w:val="both"/>
      </w:pPr>
      <w:r>
        <w:t xml:space="preserve">— </w:t>
      </w:r>
      <w:proofErr w:type="gramStart"/>
      <w:r w:rsidR="00490D4A">
        <w:t>Пойдём</w:t>
      </w:r>
      <w:proofErr w:type="gramEnd"/>
      <w:r>
        <w:t xml:space="preserve"> посмотрим! — согласился Ниф-Ниф.</w:t>
      </w:r>
    </w:p>
    <w:p w:rsidR="00490D4A" w:rsidRDefault="00490D4A" w:rsidP="00383EE3">
      <w:pPr>
        <w:spacing w:after="0" w:line="240" w:lineRule="auto"/>
        <w:ind w:firstLine="709"/>
        <w:jc w:val="both"/>
      </w:pPr>
      <w:r w:rsidRPr="00490D4A">
        <w:t>И оба брата, очень довольные тем, что и</w:t>
      </w:r>
      <w:r>
        <w:t>м ни о чем больше не нужно забо</w:t>
      </w:r>
      <w:r w:rsidRPr="00490D4A">
        <w:t>титься, скрылись за кустами.</w:t>
      </w:r>
    </w:p>
    <w:p w:rsidR="00383EE3" w:rsidRDefault="00383EE3" w:rsidP="00383EE3">
      <w:pPr>
        <w:spacing w:after="0" w:line="240" w:lineRule="auto"/>
        <w:ind w:firstLine="709"/>
        <w:jc w:val="both"/>
      </w:pPr>
      <w:r>
        <w:t xml:space="preserve">Наф-Наф вот уже несколько дней был занят постройкой. Он натаскал камней, намесил глины и теперь не спеша строил себе </w:t>
      </w:r>
      <w:r w:rsidR="00490D4A">
        <w:t>надёжный</w:t>
      </w:r>
      <w:r>
        <w:t xml:space="preserve">, прочный дом, в котором можно было бы укрыться от ветра, дождя и мороза. Он сделал в доме </w:t>
      </w:r>
      <w:r w:rsidR="00490D4A">
        <w:t>тяжёлую</w:t>
      </w:r>
      <w:r>
        <w:t xml:space="preserve"> дубовую дверь с засовом, чтобы волк из соседнего леса не мог к нему забраться. </w:t>
      </w:r>
    </w:p>
    <w:p w:rsidR="00383EE3" w:rsidRDefault="00383EE3" w:rsidP="00383EE3">
      <w:pPr>
        <w:spacing w:after="0" w:line="240" w:lineRule="auto"/>
        <w:ind w:firstLine="709"/>
        <w:jc w:val="both"/>
      </w:pPr>
      <w:r>
        <w:t xml:space="preserve">Ниф-Ниф и Нуф-Нуф застали брата за работой. </w:t>
      </w:r>
    </w:p>
    <w:p w:rsidR="00383EE3" w:rsidRDefault="00383EE3" w:rsidP="00383EE3">
      <w:pPr>
        <w:spacing w:after="0" w:line="240" w:lineRule="auto"/>
        <w:ind w:firstLine="709"/>
        <w:jc w:val="both"/>
      </w:pPr>
      <w:r>
        <w:t xml:space="preserve">— Что ты строишь? — в один голос закричали </w:t>
      </w:r>
      <w:proofErr w:type="gramStart"/>
      <w:r w:rsidR="00490D4A">
        <w:t>удивлённые</w:t>
      </w:r>
      <w:proofErr w:type="gramEnd"/>
      <w:r>
        <w:t xml:space="preserve"> Ниф-Ниф и Нуф-Нуф</w:t>
      </w:r>
      <w:r w:rsidR="00490D4A">
        <w:t xml:space="preserve">. </w:t>
      </w:r>
      <w:r>
        <w:t xml:space="preserve">—  Что это, дом для </w:t>
      </w:r>
      <w:r w:rsidR="00490D4A">
        <w:t>поросёнка</w:t>
      </w:r>
      <w:r>
        <w:t xml:space="preserve"> или крепость?</w:t>
      </w:r>
    </w:p>
    <w:p w:rsidR="00383EE3" w:rsidRDefault="00383EE3" w:rsidP="00383EE3">
      <w:pPr>
        <w:spacing w:after="0" w:line="240" w:lineRule="auto"/>
        <w:ind w:firstLine="709"/>
        <w:jc w:val="both"/>
      </w:pPr>
      <w:r>
        <w:lastRenderedPageBreak/>
        <w:t xml:space="preserve">— Дом </w:t>
      </w:r>
      <w:r w:rsidR="00490D4A">
        <w:t>поросёнка</w:t>
      </w:r>
      <w:r>
        <w:t xml:space="preserve"> должен быть крепостью! — спокойно ответил им Наф-Наф, продолжая работать. </w:t>
      </w:r>
    </w:p>
    <w:p w:rsidR="00490D4A" w:rsidRDefault="00383EE3" w:rsidP="00383EE3">
      <w:pPr>
        <w:spacing w:after="0" w:line="240" w:lineRule="auto"/>
        <w:ind w:firstLine="709"/>
        <w:jc w:val="both"/>
      </w:pPr>
      <w:r>
        <w:t>— Не собираешься ли ты с кем-нибудь воевать? — весело прохрюкал Ниф-Ниф и подмигнул Нуф-Нуфу.</w:t>
      </w:r>
    </w:p>
    <w:p w:rsidR="00383EE3" w:rsidRDefault="00383EE3" w:rsidP="00383EE3">
      <w:pPr>
        <w:spacing w:after="0" w:line="240" w:lineRule="auto"/>
        <w:ind w:firstLine="709"/>
        <w:jc w:val="both"/>
      </w:pPr>
      <w:r>
        <w:t xml:space="preserve">И оба брата так развеселились, что их визг и хрюканье разнеслись далеко по лужайке. А Наф-Наф как ни в чем не </w:t>
      </w:r>
      <w:proofErr w:type="gramStart"/>
      <w:r>
        <w:t>бывало</w:t>
      </w:r>
      <w:proofErr w:type="gramEnd"/>
      <w:r>
        <w:t xml:space="preserve"> продолжал класть каменную стену своего дома, мурлыча себе под нос песенку:</w:t>
      </w:r>
    </w:p>
    <w:p w:rsidR="00490D4A" w:rsidRPr="00490D4A" w:rsidRDefault="00490D4A" w:rsidP="00490D4A">
      <w:pPr>
        <w:spacing w:after="0" w:line="240" w:lineRule="auto"/>
        <w:ind w:left="2124" w:firstLine="709"/>
        <w:jc w:val="both"/>
        <w:rPr>
          <w:sz w:val="24"/>
        </w:rPr>
      </w:pPr>
    </w:p>
    <w:p w:rsidR="00383EE3" w:rsidRPr="00490D4A" w:rsidRDefault="00383EE3" w:rsidP="00490D4A">
      <w:pPr>
        <w:spacing w:after="0" w:line="240" w:lineRule="auto"/>
        <w:ind w:left="2124" w:firstLine="709"/>
        <w:jc w:val="both"/>
        <w:rPr>
          <w:sz w:val="24"/>
        </w:rPr>
      </w:pPr>
      <w:r w:rsidRPr="00490D4A">
        <w:rPr>
          <w:sz w:val="24"/>
        </w:rPr>
        <w:t>Никакой на свете зверь,</w:t>
      </w:r>
    </w:p>
    <w:p w:rsidR="00383EE3" w:rsidRPr="00490D4A" w:rsidRDefault="00383EE3" w:rsidP="00490D4A">
      <w:pPr>
        <w:spacing w:after="0" w:line="240" w:lineRule="auto"/>
        <w:ind w:left="2124" w:firstLine="709"/>
        <w:jc w:val="both"/>
        <w:rPr>
          <w:sz w:val="24"/>
        </w:rPr>
      </w:pPr>
      <w:r w:rsidRPr="00490D4A">
        <w:rPr>
          <w:sz w:val="24"/>
        </w:rPr>
        <w:t xml:space="preserve">Не </w:t>
      </w:r>
      <w:r w:rsidR="00490D4A" w:rsidRPr="00490D4A">
        <w:rPr>
          <w:sz w:val="24"/>
        </w:rPr>
        <w:t>ворвётся</w:t>
      </w:r>
      <w:r w:rsidRPr="00490D4A">
        <w:rPr>
          <w:sz w:val="24"/>
        </w:rPr>
        <w:t xml:space="preserve"> в эту дверь</w:t>
      </w:r>
    </w:p>
    <w:p w:rsidR="00383EE3" w:rsidRPr="00490D4A" w:rsidRDefault="00383EE3" w:rsidP="00490D4A">
      <w:pPr>
        <w:spacing w:after="0" w:line="240" w:lineRule="auto"/>
        <w:ind w:left="2124" w:firstLine="709"/>
        <w:jc w:val="both"/>
        <w:rPr>
          <w:sz w:val="24"/>
        </w:rPr>
      </w:pPr>
      <w:r w:rsidRPr="00490D4A">
        <w:rPr>
          <w:sz w:val="24"/>
        </w:rPr>
        <w:t>Хитрый, страшный, страшный зверь,</w:t>
      </w:r>
    </w:p>
    <w:p w:rsidR="00383EE3" w:rsidRPr="00490D4A" w:rsidRDefault="00383EE3" w:rsidP="00490D4A">
      <w:pPr>
        <w:spacing w:after="0" w:line="240" w:lineRule="auto"/>
        <w:ind w:left="2124" w:firstLine="709"/>
        <w:jc w:val="both"/>
        <w:rPr>
          <w:sz w:val="24"/>
        </w:rPr>
      </w:pPr>
      <w:r w:rsidRPr="00490D4A">
        <w:rPr>
          <w:sz w:val="24"/>
        </w:rPr>
        <w:t xml:space="preserve">Не </w:t>
      </w:r>
      <w:r w:rsidR="00490D4A" w:rsidRPr="00490D4A">
        <w:rPr>
          <w:sz w:val="24"/>
        </w:rPr>
        <w:t>ворвётся</w:t>
      </w:r>
      <w:r w:rsidRPr="00490D4A">
        <w:rPr>
          <w:sz w:val="24"/>
        </w:rPr>
        <w:t xml:space="preserve"> в эту дверь!</w:t>
      </w:r>
    </w:p>
    <w:p w:rsidR="00383EE3" w:rsidRPr="00490D4A" w:rsidRDefault="00383EE3" w:rsidP="00490D4A">
      <w:pPr>
        <w:spacing w:after="0" w:line="240" w:lineRule="auto"/>
        <w:ind w:left="2124" w:firstLine="709"/>
        <w:jc w:val="both"/>
        <w:rPr>
          <w:sz w:val="24"/>
        </w:rPr>
      </w:pPr>
      <w:r w:rsidRPr="00490D4A">
        <w:rPr>
          <w:sz w:val="24"/>
        </w:rPr>
        <w:t>Я, конечно, всех умней,</w:t>
      </w:r>
    </w:p>
    <w:p w:rsidR="00383EE3" w:rsidRPr="00490D4A" w:rsidRDefault="00383EE3" w:rsidP="00490D4A">
      <w:pPr>
        <w:spacing w:after="0" w:line="240" w:lineRule="auto"/>
        <w:ind w:left="2124" w:firstLine="709"/>
        <w:jc w:val="both"/>
        <w:rPr>
          <w:sz w:val="24"/>
        </w:rPr>
      </w:pPr>
      <w:r w:rsidRPr="00490D4A">
        <w:rPr>
          <w:sz w:val="24"/>
        </w:rPr>
        <w:t>Всех умней, всех умней!</w:t>
      </w:r>
    </w:p>
    <w:p w:rsidR="00383EE3" w:rsidRPr="00490D4A" w:rsidRDefault="00383EE3" w:rsidP="00490D4A">
      <w:pPr>
        <w:spacing w:after="0" w:line="240" w:lineRule="auto"/>
        <w:ind w:left="2124" w:firstLine="709"/>
        <w:jc w:val="both"/>
        <w:rPr>
          <w:sz w:val="24"/>
        </w:rPr>
      </w:pPr>
      <w:r w:rsidRPr="00490D4A">
        <w:rPr>
          <w:sz w:val="24"/>
        </w:rPr>
        <w:t>Дом я строю из камней,</w:t>
      </w:r>
    </w:p>
    <w:p w:rsidR="00383EE3" w:rsidRPr="00490D4A" w:rsidRDefault="00383EE3" w:rsidP="00490D4A">
      <w:pPr>
        <w:spacing w:after="0" w:line="240" w:lineRule="auto"/>
        <w:ind w:left="2124" w:firstLine="709"/>
        <w:jc w:val="both"/>
        <w:rPr>
          <w:sz w:val="24"/>
        </w:rPr>
      </w:pPr>
      <w:r w:rsidRPr="00490D4A">
        <w:rPr>
          <w:sz w:val="24"/>
        </w:rPr>
        <w:t>Из камней, из камней!</w:t>
      </w:r>
    </w:p>
    <w:p w:rsidR="00490D4A" w:rsidRPr="00490D4A" w:rsidRDefault="00490D4A" w:rsidP="00383EE3">
      <w:pPr>
        <w:spacing w:after="0" w:line="240" w:lineRule="auto"/>
        <w:ind w:firstLine="709"/>
        <w:jc w:val="both"/>
        <w:rPr>
          <w:sz w:val="24"/>
        </w:rPr>
      </w:pPr>
    </w:p>
    <w:p w:rsidR="00383EE3" w:rsidRDefault="00383EE3" w:rsidP="00383EE3">
      <w:pPr>
        <w:spacing w:after="0" w:line="240" w:lineRule="auto"/>
        <w:ind w:firstLine="709"/>
        <w:jc w:val="both"/>
      </w:pPr>
      <w:r>
        <w:t xml:space="preserve">— Это </w:t>
      </w:r>
      <w:proofErr w:type="gramStart"/>
      <w:r>
        <w:t>он</w:t>
      </w:r>
      <w:proofErr w:type="gramEnd"/>
      <w:r>
        <w:t xml:space="preserve"> про какого зверя? — спросил Ниф-Ниф у Нуф-Нуфа. </w:t>
      </w:r>
    </w:p>
    <w:p w:rsidR="00383EE3" w:rsidRDefault="00383EE3" w:rsidP="00383EE3">
      <w:pPr>
        <w:spacing w:after="0" w:line="240" w:lineRule="auto"/>
        <w:ind w:firstLine="709"/>
        <w:jc w:val="both"/>
      </w:pPr>
      <w:r>
        <w:t xml:space="preserve">— Это </w:t>
      </w:r>
      <w:proofErr w:type="gramStart"/>
      <w:r>
        <w:t>ты</w:t>
      </w:r>
      <w:proofErr w:type="gramEnd"/>
      <w:r>
        <w:t xml:space="preserve"> про какого зверя? — спросил Нуф-Нуф у Наф-Нафа. </w:t>
      </w:r>
    </w:p>
    <w:p w:rsidR="00383EE3" w:rsidRDefault="00383EE3" w:rsidP="00383EE3">
      <w:pPr>
        <w:spacing w:after="0" w:line="240" w:lineRule="auto"/>
        <w:ind w:firstLine="709"/>
        <w:jc w:val="both"/>
      </w:pPr>
      <w:r>
        <w:t xml:space="preserve">— Это я про волка! — ответил Наф-Наф и уложил </w:t>
      </w:r>
      <w:r w:rsidR="00490D4A">
        <w:t>ещё</w:t>
      </w:r>
      <w:r>
        <w:t xml:space="preserve"> один камень. </w:t>
      </w:r>
    </w:p>
    <w:p w:rsidR="00383EE3" w:rsidRDefault="00383EE3" w:rsidP="00383EE3">
      <w:pPr>
        <w:spacing w:after="0" w:line="240" w:lineRule="auto"/>
        <w:ind w:firstLine="709"/>
        <w:jc w:val="both"/>
      </w:pPr>
      <w:r>
        <w:t xml:space="preserve">— Посмотрите, как он боится волка! — сказал Ниф-Ниф. </w:t>
      </w:r>
    </w:p>
    <w:p w:rsidR="00490D4A" w:rsidRDefault="00490D4A" w:rsidP="00490D4A">
      <w:pPr>
        <w:spacing w:after="0" w:line="240" w:lineRule="auto"/>
        <w:ind w:firstLine="709"/>
        <w:jc w:val="both"/>
      </w:pPr>
      <w:r>
        <w:t>— Он боится, что его съедят! — добавил Нуф-Нуф. И братья ещё больше развеселились.</w:t>
      </w:r>
    </w:p>
    <w:p w:rsidR="00383EE3" w:rsidRDefault="00490D4A" w:rsidP="00490D4A">
      <w:pPr>
        <w:spacing w:after="0" w:line="240" w:lineRule="auto"/>
        <w:ind w:firstLine="709"/>
        <w:jc w:val="both"/>
      </w:pPr>
      <w:r>
        <w:t>— Какие здесь могут быть волки? — сказал Ниф-Ниф.</w:t>
      </w:r>
      <w:r w:rsidR="00383EE3">
        <w:t xml:space="preserve">— Никаких волков нет! Он просто трус! — добавил Нуф-Нуф. </w:t>
      </w:r>
    </w:p>
    <w:p w:rsidR="00383EE3" w:rsidRDefault="00383EE3" w:rsidP="00383EE3">
      <w:pPr>
        <w:spacing w:after="0" w:line="240" w:lineRule="auto"/>
        <w:ind w:firstLine="709"/>
        <w:jc w:val="both"/>
      </w:pPr>
      <w:r>
        <w:t xml:space="preserve">И оба они начали приплясывать и петь: </w:t>
      </w:r>
    </w:p>
    <w:p w:rsidR="00490D4A" w:rsidRPr="00490D4A" w:rsidRDefault="00490D4A" w:rsidP="00490D4A">
      <w:pPr>
        <w:spacing w:after="0" w:line="240" w:lineRule="auto"/>
        <w:ind w:left="2124" w:firstLine="709"/>
        <w:jc w:val="both"/>
        <w:rPr>
          <w:sz w:val="24"/>
        </w:rPr>
      </w:pPr>
    </w:p>
    <w:p w:rsidR="00383EE3" w:rsidRPr="00490D4A" w:rsidRDefault="00383EE3" w:rsidP="00490D4A">
      <w:pPr>
        <w:spacing w:after="0" w:line="240" w:lineRule="auto"/>
        <w:ind w:left="2124" w:firstLine="709"/>
        <w:jc w:val="both"/>
        <w:rPr>
          <w:sz w:val="24"/>
        </w:rPr>
      </w:pPr>
      <w:r w:rsidRPr="00490D4A">
        <w:rPr>
          <w:sz w:val="24"/>
        </w:rPr>
        <w:t>Нам не страшен серый волк,</w:t>
      </w:r>
    </w:p>
    <w:p w:rsidR="00383EE3" w:rsidRPr="00490D4A" w:rsidRDefault="00383EE3" w:rsidP="00490D4A">
      <w:pPr>
        <w:spacing w:after="0" w:line="240" w:lineRule="auto"/>
        <w:ind w:left="2124" w:firstLine="709"/>
        <w:jc w:val="both"/>
        <w:rPr>
          <w:sz w:val="24"/>
        </w:rPr>
      </w:pPr>
      <w:r w:rsidRPr="00490D4A">
        <w:rPr>
          <w:sz w:val="24"/>
        </w:rPr>
        <w:t>Серый волк, серый волк!</w:t>
      </w:r>
    </w:p>
    <w:p w:rsidR="00383EE3" w:rsidRPr="00490D4A" w:rsidRDefault="00383EE3" w:rsidP="00490D4A">
      <w:pPr>
        <w:spacing w:after="0" w:line="240" w:lineRule="auto"/>
        <w:ind w:left="2124" w:firstLine="709"/>
        <w:jc w:val="both"/>
        <w:rPr>
          <w:sz w:val="24"/>
        </w:rPr>
      </w:pPr>
      <w:r w:rsidRPr="00490D4A">
        <w:rPr>
          <w:sz w:val="24"/>
        </w:rPr>
        <w:t>Где ты ходишь, глупый волк,</w:t>
      </w:r>
    </w:p>
    <w:p w:rsidR="00383EE3" w:rsidRPr="00490D4A" w:rsidRDefault="00383EE3" w:rsidP="00490D4A">
      <w:pPr>
        <w:spacing w:after="0" w:line="240" w:lineRule="auto"/>
        <w:ind w:left="2124" w:firstLine="709"/>
        <w:jc w:val="both"/>
        <w:rPr>
          <w:sz w:val="24"/>
        </w:rPr>
      </w:pPr>
      <w:r w:rsidRPr="00490D4A">
        <w:rPr>
          <w:sz w:val="24"/>
        </w:rPr>
        <w:t>Старый волк, страшный волк?</w:t>
      </w:r>
    </w:p>
    <w:p w:rsidR="00490D4A" w:rsidRPr="00490D4A" w:rsidRDefault="00490D4A" w:rsidP="00383EE3">
      <w:pPr>
        <w:spacing w:after="0" w:line="240" w:lineRule="auto"/>
        <w:ind w:firstLine="709"/>
        <w:jc w:val="both"/>
        <w:rPr>
          <w:sz w:val="24"/>
        </w:rPr>
      </w:pPr>
    </w:p>
    <w:p w:rsidR="00383EE3" w:rsidRDefault="00383EE3" w:rsidP="00383EE3">
      <w:pPr>
        <w:spacing w:after="0" w:line="240" w:lineRule="auto"/>
        <w:ind w:firstLine="709"/>
        <w:jc w:val="both"/>
      </w:pPr>
      <w:r>
        <w:t xml:space="preserve">Они хотели подразнить Наф-Нафа, но тот даже не обернулся. </w:t>
      </w:r>
    </w:p>
    <w:p w:rsidR="00383EE3" w:rsidRDefault="00383EE3" w:rsidP="00383EE3">
      <w:pPr>
        <w:spacing w:after="0" w:line="240" w:lineRule="auto"/>
        <w:ind w:firstLine="709"/>
        <w:jc w:val="both"/>
      </w:pPr>
      <w:r>
        <w:t xml:space="preserve">— </w:t>
      </w:r>
      <w:r w:rsidR="00490D4A">
        <w:t>Пойдём</w:t>
      </w:r>
      <w:r>
        <w:t>, Нуф-Нуф, — сказал тогда Ниф-Ниф</w:t>
      </w:r>
      <w:r w:rsidR="00490D4A">
        <w:t xml:space="preserve">. </w:t>
      </w:r>
      <w:r>
        <w:t xml:space="preserve">—  Нам тут нечего делать! </w:t>
      </w:r>
    </w:p>
    <w:p w:rsidR="00383EE3" w:rsidRDefault="00383EE3" w:rsidP="00383EE3">
      <w:pPr>
        <w:spacing w:after="0" w:line="240" w:lineRule="auto"/>
        <w:ind w:firstLine="709"/>
        <w:jc w:val="both"/>
      </w:pPr>
      <w:r>
        <w:t xml:space="preserve">И два храбрых </w:t>
      </w:r>
      <w:proofErr w:type="gramStart"/>
      <w:r>
        <w:t>братца</w:t>
      </w:r>
      <w:proofErr w:type="gramEnd"/>
      <w:r>
        <w:t xml:space="preserve"> пошли гулять. По дороге они пели и плясали, а когда вошли в лес, то так расшумелись, что разбудили волка, который спал под сосной. </w:t>
      </w:r>
    </w:p>
    <w:p w:rsidR="00383EE3" w:rsidRDefault="00383EE3" w:rsidP="00383EE3">
      <w:pPr>
        <w:spacing w:after="0" w:line="240" w:lineRule="auto"/>
        <w:ind w:firstLine="709"/>
        <w:jc w:val="both"/>
      </w:pPr>
      <w:r>
        <w:lastRenderedPageBreak/>
        <w:t xml:space="preserve">— Что за шум? — недовольно проворчал злой и голодный волк и поскакал к тому месту, откуда доносились визг и хрюканье двух маленьких, глупых поросят. </w:t>
      </w:r>
    </w:p>
    <w:p w:rsidR="00383EE3" w:rsidRDefault="00383EE3" w:rsidP="00383EE3">
      <w:pPr>
        <w:spacing w:after="0" w:line="240" w:lineRule="auto"/>
        <w:ind w:firstLine="709"/>
        <w:jc w:val="both"/>
      </w:pPr>
      <w:r>
        <w:t xml:space="preserve">— Ну, какие тут могут быть волки! — говорил в это время Ниф-Ниф, </w:t>
      </w:r>
      <w:proofErr w:type="gramStart"/>
      <w:r>
        <w:t>который</w:t>
      </w:r>
      <w:proofErr w:type="gramEnd"/>
      <w:r>
        <w:t xml:space="preserve"> волков видел только на картинках. </w:t>
      </w:r>
    </w:p>
    <w:p w:rsidR="00383EE3" w:rsidRDefault="00383EE3" w:rsidP="00383EE3">
      <w:pPr>
        <w:spacing w:after="0" w:line="240" w:lineRule="auto"/>
        <w:ind w:firstLine="709"/>
        <w:jc w:val="both"/>
      </w:pPr>
      <w:r>
        <w:t>— Вот мы схватим его за нос, будет знать! — добавил Нуф-Нуф, который тоже никогда не видел живого волка.</w:t>
      </w:r>
    </w:p>
    <w:p w:rsidR="00490D4A" w:rsidRDefault="00490D4A" w:rsidP="00490D4A">
      <w:pPr>
        <w:spacing w:after="0" w:line="240" w:lineRule="auto"/>
        <w:ind w:firstLine="709"/>
        <w:jc w:val="both"/>
      </w:pPr>
      <w:r>
        <w:t>И братья опять развеселились и запели:</w:t>
      </w:r>
    </w:p>
    <w:p w:rsidR="00490D4A" w:rsidRPr="00490D4A" w:rsidRDefault="00490D4A" w:rsidP="00490D4A">
      <w:pPr>
        <w:spacing w:after="0" w:line="240" w:lineRule="auto"/>
        <w:ind w:left="2124" w:firstLine="709"/>
        <w:jc w:val="both"/>
        <w:rPr>
          <w:sz w:val="24"/>
        </w:rPr>
      </w:pPr>
    </w:p>
    <w:p w:rsidR="00490D4A" w:rsidRPr="00490D4A" w:rsidRDefault="00490D4A" w:rsidP="00490D4A">
      <w:pPr>
        <w:spacing w:after="0" w:line="240" w:lineRule="auto"/>
        <w:ind w:left="2124" w:firstLine="709"/>
        <w:jc w:val="both"/>
        <w:rPr>
          <w:sz w:val="24"/>
        </w:rPr>
      </w:pPr>
      <w:r w:rsidRPr="00490D4A">
        <w:rPr>
          <w:sz w:val="24"/>
        </w:rPr>
        <w:t>Нам не страшен серый волк,</w:t>
      </w:r>
    </w:p>
    <w:p w:rsidR="00490D4A" w:rsidRPr="00490D4A" w:rsidRDefault="00490D4A" w:rsidP="00490D4A">
      <w:pPr>
        <w:spacing w:after="0" w:line="240" w:lineRule="auto"/>
        <w:ind w:left="2124" w:firstLine="709"/>
        <w:jc w:val="both"/>
        <w:rPr>
          <w:sz w:val="24"/>
        </w:rPr>
      </w:pPr>
      <w:r w:rsidRPr="00490D4A">
        <w:rPr>
          <w:sz w:val="24"/>
        </w:rPr>
        <w:t>Серый волк, серый волк!</w:t>
      </w:r>
    </w:p>
    <w:p w:rsidR="00490D4A" w:rsidRPr="00490D4A" w:rsidRDefault="00490D4A" w:rsidP="00490D4A">
      <w:pPr>
        <w:spacing w:after="0" w:line="240" w:lineRule="auto"/>
        <w:ind w:left="2124" w:firstLine="709"/>
        <w:jc w:val="both"/>
        <w:rPr>
          <w:sz w:val="24"/>
        </w:rPr>
      </w:pPr>
      <w:r w:rsidRPr="00490D4A">
        <w:rPr>
          <w:sz w:val="24"/>
        </w:rPr>
        <w:t>Где ты ходишь, глупый волк,</w:t>
      </w:r>
    </w:p>
    <w:p w:rsidR="00490D4A" w:rsidRPr="00490D4A" w:rsidRDefault="00490D4A" w:rsidP="00490D4A">
      <w:pPr>
        <w:spacing w:after="0" w:line="240" w:lineRule="auto"/>
        <w:ind w:left="2124" w:firstLine="709"/>
        <w:jc w:val="both"/>
        <w:rPr>
          <w:sz w:val="24"/>
        </w:rPr>
      </w:pPr>
      <w:r w:rsidRPr="00490D4A">
        <w:rPr>
          <w:sz w:val="24"/>
        </w:rPr>
        <w:t>Старый волк, страшный волк?</w:t>
      </w:r>
    </w:p>
    <w:p w:rsidR="00490D4A" w:rsidRPr="00490D4A" w:rsidRDefault="00490D4A" w:rsidP="00490D4A">
      <w:pPr>
        <w:spacing w:after="0" w:line="240" w:lineRule="auto"/>
        <w:ind w:firstLine="709"/>
        <w:jc w:val="both"/>
        <w:rPr>
          <w:sz w:val="24"/>
        </w:rPr>
      </w:pPr>
    </w:p>
    <w:p w:rsidR="00383EE3" w:rsidRDefault="00383EE3" w:rsidP="00383EE3">
      <w:pPr>
        <w:spacing w:after="0" w:line="240" w:lineRule="auto"/>
        <w:ind w:firstLine="709"/>
        <w:jc w:val="both"/>
      </w:pPr>
      <w:r>
        <w:t xml:space="preserve">И вдруг они увидели настоящего живого волка! Он стоял за большим деревом, и у него был такой страшный вид, такие злые глаза и такая зубастая пасть, что у Ниф-Нифа и Нуф-Нуфа по спинкам пробежал </w:t>
      </w:r>
      <w:proofErr w:type="gramStart"/>
      <w:r>
        <w:t>холодок</w:t>
      </w:r>
      <w:proofErr w:type="gramEnd"/>
      <w:r>
        <w:t xml:space="preserve"> и тонкие хвостики мелко-мелко задрожали. Бедные поросята не могли даже пошевельнуться от страха. </w:t>
      </w:r>
    </w:p>
    <w:p w:rsidR="00383EE3" w:rsidRDefault="00383EE3" w:rsidP="00383EE3">
      <w:pPr>
        <w:spacing w:after="0" w:line="240" w:lineRule="auto"/>
        <w:ind w:firstLine="709"/>
        <w:jc w:val="both"/>
      </w:pPr>
      <w:r>
        <w:t xml:space="preserve">Волк приготовился к прыжку, </w:t>
      </w:r>
      <w:r w:rsidR="00490D4A">
        <w:t>щёлкнул</w:t>
      </w:r>
      <w:r>
        <w:t xml:space="preserve"> зубами, моргнул правым глазом, но поросята вдруг опомнились и, визжа на весь лес, бросились </w:t>
      </w:r>
      <w:proofErr w:type="gramStart"/>
      <w:r w:rsidR="00490D4A">
        <w:t>наутёк</w:t>
      </w:r>
      <w:proofErr w:type="gramEnd"/>
      <w:r>
        <w:t xml:space="preserve">. Никогда </w:t>
      </w:r>
      <w:r w:rsidR="00490D4A">
        <w:t>ещё</w:t>
      </w:r>
      <w:r>
        <w:t xml:space="preserve"> не приходилось им так быстро бегать! Сверкая пятками и поднимая тучи пыли, они неслись каждый к своему дому. </w:t>
      </w:r>
    </w:p>
    <w:p w:rsidR="00383EE3" w:rsidRDefault="00383EE3" w:rsidP="00383EE3">
      <w:pPr>
        <w:spacing w:after="0" w:line="240" w:lineRule="auto"/>
        <w:ind w:firstLine="709"/>
        <w:jc w:val="both"/>
      </w:pPr>
      <w:r>
        <w:t>Ниф-Ниф первый добежал до своей соломенной хижины и едва успел захлопнуть дверь перед самым носом волка.</w:t>
      </w:r>
    </w:p>
    <w:p w:rsidR="00383EE3" w:rsidRDefault="00383EE3" w:rsidP="00383EE3">
      <w:pPr>
        <w:spacing w:after="0" w:line="240" w:lineRule="auto"/>
        <w:ind w:firstLine="709"/>
        <w:jc w:val="both"/>
      </w:pPr>
      <w:r>
        <w:t>— Сейчас же отопри дверь! — прорычал волк</w:t>
      </w:r>
      <w:r w:rsidR="00490D4A">
        <w:t xml:space="preserve">. </w:t>
      </w:r>
      <w:r>
        <w:t>—  А не то я е</w:t>
      </w:r>
      <w:r w:rsidR="00490D4A">
        <w:t>ё</w:t>
      </w:r>
      <w:r>
        <w:t xml:space="preserve"> выломаю!</w:t>
      </w:r>
    </w:p>
    <w:p w:rsidR="00383EE3" w:rsidRDefault="00383EE3" w:rsidP="00383EE3">
      <w:pPr>
        <w:spacing w:after="0" w:line="240" w:lineRule="auto"/>
        <w:ind w:firstLine="709"/>
        <w:jc w:val="both"/>
      </w:pPr>
      <w:r>
        <w:t>— Нет, — прохрюкал Ниф-Ниф, — я не отопру!</w:t>
      </w:r>
    </w:p>
    <w:p w:rsidR="00383EE3" w:rsidRDefault="00383EE3" w:rsidP="00383EE3">
      <w:pPr>
        <w:spacing w:after="0" w:line="240" w:lineRule="auto"/>
        <w:ind w:firstLine="709"/>
        <w:jc w:val="both"/>
      </w:pPr>
      <w:r>
        <w:t>За дверью было слышно дыхание страшного зверя.</w:t>
      </w:r>
    </w:p>
    <w:p w:rsidR="00383EE3" w:rsidRDefault="00383EE3" w:rsidP="00383EE3">
      <w:pPr>
        <w:spacing w:after="0" w:line="240" w:lineRule="auto"/>
        <w:ind w:firstLine="709"/>
        <w:jc w:val="both"/>
      </w:pPr>
      <w:r>
        <w:t>— Сейчас же отопри дверь! — прорычал опять волк</w:t>
      </w:r>
      <w:r w:rsidR="00490D4A">
        <w:t xml:space="preserve">. </w:t>
      </w:r>
      <w:r>
        <w:t xml:space="preserve">—  А не то я так дуну, что весь твой дом разлетится! </w:t>
      </w:r>
    </w:p>
    <w:p w:rsidR="00383EE3" w:rsidRDefault="00383EE3" w:rsidP="00383EE3">
      <w:pPr>
        <w:spacing w:after="0" w:line="240" w:lineRule="auto"/>
        <w:ind w:firstLine="709"/>
        <w:jc w:val="both"/>
      </w:pPr>
      <w:r>
        <w:t xml:space="preserve">Но Ниф-Ниф от страха ничего уже не мог ответить. </w:t>
      </w:r>
    </w:p>
    <w:p w:rsidR="00490D4A" w:rsidRDefault="00383EE3" w:rsidP="00383EE3">
      <w:pPr>
        <w:spacing w:after="0" w:line="240" w:lineRule="auto"/>
        <w:ind w:firstLine="709"/>
        <w:jc w:val="both"/>
      </w:pPr>
      <w:r>
        <w:t xml:space="preserve">Тогда волк начал дуть: </w:t>
      </w:r>
      <w:r w:rsidR="00490D4A">
        <w:t>«</w:t>
      </w:r>
      <w:r>
        <w:t>Ф-ф-ф-у-у-у!</w:t>
      </w:r>
      <w:r w:rsidR="00490D4A">
        <w:t>»</w:t>
      </w:r>
    </w:p>
    <w:p w:rsidR="00490D4A" w:rsidRDefault="00383EE3" w:rsidP="00383EE3">
      <w:pPr>
        <w:spacing w:after="0" w:line="240" w:lineRule="auto"/>
        <w:ind w:firstLine="709"/>
        <w:jc w:val="both"/>
      </w:pPr>
      <w:r>
        <w:t xml:space="preserve">С крыши дома слетали </w:t>
      </w:r>
      <w:r w:rsidR="00490D4A">
        <w:t>соломинки, стены дома тряслись.</w:t>
      </w:r>
    </w:p>
    <w:p w:rsidR="00490D4A" w:rsidRDefault="00383EE3" w:rsidP="00383EE3">
      <w:pPr>
        <w:spacing w:after="0" w:line="240" w:lineRule="auto"/>
        <w:ind w:firstLine="709"/>
        <w:jc w:val="both"/>
      </w:pPr>
      <w:r>
        <w:t xml:space="preserve">Волк </w:t>
      </w:r>
      <w:r w:rsidR="00490D4A">
        <w:t>ещё</w:t>
      </w:r>
      <w:r>
        <w:t xml:space="preserve"> раз глубоко вздохнул и дунул во второй раз: </w:t>
      </w:r>
      <w:r w:rsidR="00490D4A">
        <w:t>«</w:t>
      </w:r>
      <w:r>
        <w:t>Ф-ф-ф-у-у-у!</w:t>
      </w:r>
      <w:r w:rsidR="00490D4A">
        <w:t>»</w:t>
      </w:r>
      <w:r>
        <w:t>.</w:t>
      </w:r>
    </w:p>
    <w:p w:rsidR="00383EE3" w:rsidRDefault="00383EE3" w:rsidP="00383EE3">
      <w:pPr>
        <w:spacing w:after="0" w:line="240" w:lineRule="auto"/>
        <w:ind w:firstLine="709"/>
        <w:jc w:val="both"/>
      </w:pPr>
      <w:r>
        <w:t>Когда волк дунул в третий раз, дом разлетелся во все стороны, как будто на него налетел ураган. Волк щ</w:t>
      </w:r>
      <w:r w:rsidR="00490D4A">
        <w:t>ё</w:t>
      </w:r>
      <w:r>
        <w:t xml:space="preserve">лкнул зубами перед самым </w:t>
      </w:r>
      <w:proofErr w:type="gramStart"/>
      <w:r>
        <w:t>пятачком</w:t>
      </w:r>
      <w:proofErr w:type="gramEnd"/>
      <w:r>
        <w:t xml:space="preserve"> маленького порос</w:t>
      </w:r>
      <w:r w:rsidR="00490D4A">
        <w:t>ё</w:t>
      </w:r>
      <w:r>
        <w:t xml:space="preserve">нка, но Ниф-Ниф ловко увернулся и бросился бежать. Через минуту он был уже у двери Нуф-Нуфа. </w:t>
      </w:r>
    </w:p>
    <w:p w:rsidR="00383EE3" w:rsidRDefault="00383EE3" w:rsidP="00383EE3">
      <w:pPr>
        <w:spacing w:after="0" w:line="240" w:lineRule="auto"/>
        <w:ind w:firstLine="709"/>
        <w:jc w:val="both"/>
      </w:pPr>
      <w:r>
        <w:lastRenderedPageBreak/>
        <w:t>Едва успели братья запереться, как услышали голос волка:</w:t>
      </w:r>
    </w:p>
    <w:p w:rsidR="00383EE3" w:rsidRDefault="00383EE3" w:rsidP="00383EE3">
      <w:pPr>
        <w:spacing w:after="0" w:line="240" w:lineRule="auto"/>
        <w:ind w:firstLine="709"/>
        <w:jc w:val="both"/>
      </w:pPr>
      <w:r>
        <w:t>— Ну, теперь я съем вас обоих!</w:t>
      </w:r>
    </w:p>
    <w:p w:rsidR="00383EE3" w:rsidRDefault="00383EE3" w:rsidP="00383EE3">
      <w:pPr>
        <w:spacing w:after="0" w:line="240" w:lineRule="auto"/>
        <w:ind w:firstLine="709"/>
        <w:jc w:val="both"/>
      </w:pPr>
      <w:r>
        <w:t xml:space="preserve">Ниф-Ниф и Нуф-Нуф испуганно поглядели друг на друга. Но волк очень устал и потому решил пойти на хитрость. </w:t>
      </w:r>
    </w:p>
    <w:p w:rsidR="00383EE3" w:rsidRDefault="00383EE3" w:rsidP="00383EE3">
      <w:pPr>
        <w:spacing w:after="0" w:line="240" w:lineRule="auto"/>
        <w:ind w:firstLine="709"/>
        <w:jc w:val="both"/>
      </w:pPr>
      <w:r>
        <w:t xml:space="preserve">— Я передумал! — сказал он так громко, чтобы его услышали в домике. </w:t>
      </w:r>
      <w:r w:rsidR="00490D4A">
        <w:t>—</w:t>
      </w:r>
      <w:r>
        <w:t xml:space="preserve"> Я не </w:t>
      </w:r>
      <w:proofErr w:type="gramStart"/>
      <w:r>
        <w:t>буду</w:t>
      </w:r>
      <w:proofErr w:type="gramEnd"/>
      <w:r>
        <w:t xml:space="preserve"> есть этих худосочных поросят! Я </w:t>
      </w:r>
      <w:r w:rsidR="00490D4A">
        <w:t xml:space="preserve">лучше </w:t>
      </w:r>
      <w:r>
        <w:t xml:space="preserve">пойду домой! </w:t>
      </w:r>
    </w:p>
    <w:p w:rsidR="00383EE3" w:rsidRDefault="00383EE3" w:rsidP="00383EE3">
      <w:pPr>
        <w:spacing w:after="0" w:line="240" w:lineRule="auto"/>
        <w:ind w:firstLine="709"/>
        <w:jc w:val="both"/>
      </w:pPr>
      <w:r>
        <w:t>— Ты слышал? — спросил Ниф-Ниф у Нуф-Нуфа</w:t>
      </w:r>
    </w:p>
    <w:p w:rsidR="00383EE3" w:rsidRDefault="00383EE3" w:rsidP="00383EE3">
      <w:pPr>
        <w:spacing w:after="0" w:line="240" w:lineRule="auto"/>
        <w:ind w:firstLine="709"/>
        <w:jc w:val="both"/>
      </w:pPr>
      <w:r>
        <w:t xml:space="preserve">—  Он сказал, что не </w:t>
      </w:r>
      <w:proofErr w:type="gramStart"/>
      <w:r>
        <w:t>будет нас есть</w:t>
      </w:r>
      <w:proofErr w:type="gramEnd"/>
      <w:r>
        <w:t>! Мы худосочные!</w:t>
      </w:r>
    </w:p>
    <w:p w:rsidR="00383EE3" w:rsidRDefault="00383EE3" w:rsidP="00383EE3">
      <w:pPr>
        <w:spacing w:after="0" w:line="240" w:lineRule="auto"/>
        <w:ind w:firstLine="709"/>
        <w:jc w:val="both"/>
      </w:pPr>
      <w:r>
        <w:t>— Это очень хорошо! — сказал Нуф-Нуф и сразу перестал дрожать.</w:t>
      </w:r>
    </w:p>
    <w:p w:rsidR="00383EE3" w:rsidRDefault="00383EE3" w:rsidP="00383EE3">
      <w:pPr>
        <w:spacing w:after="0" w:line="240" w:lineRule="auto"/>
        <w:ind w:firstLine="709"/>
        <w:jc w:val="both"/>
      </w:pPr>
      <w:r>
        <w:t xml:space="preserve">Братьям стало весело, и они </w:t>
      </w:r>
      <w:proofErr w:type="gramStart"/>
      <w:r>
        <w:t>запели</w:t>
      </w:r>
      <w:proofErr w:type="gramEnd"/>
      <w:r>
        <w:t xml:space="preserve"> как ни в чем не бывало:</w:t>
      </w:r>
    </w:p>
    <w:p w:rsidR="00490D4A" w:rsidRPr="00490D4A" w:rsidRDefault="00490D4A" w:rsidP="00490D4A">
      <w:pPr>
        <w:spacing w:after="0" w:line="240" w:lineRule="auto"/>
        <w:ind w:left="2124" w:firstLine="709"/>
        <w:jc w:val="both"/>
        <w:rPr>
          <w:sz w:val="24"/>
        </w:rPr>
      </w:pPr>
    </w:p>
    <w:p w:rsidR="00383EE3" w:rsidRPr="00490D4A" w:rsidRDefault="00383EE3" w:rsidP="00490D4A">
      <w:pPr>
        <w:spacing w:after="0" w:line="240" w:lineRule="auto"/>
        <w:ind w:left="2124" w:firstLine="709"/>
        <w:jc w:val="both"/>
        <w:rPr>
          <w:sz w:val="24"/>
        </w:rPr>
      </w:pPr>
      <w:r w:rsidRPr="00490D4A">
        <w:rPr>
          <w:sz w:val="24"/>
        </w:rPr>
        <w:t>Нам не страшен серый волк,</w:t>
      </w:r>
    </w:p>
    <w:p w:rsidR="00383EE3" w:rsidRPr="00490D4A" w:rsidRDefault="00383EE3" w:rsidP="00490D4A">
      <w:pPr>
        <w:spacing w:after="0" w:line="240" w:lineRule="auto"/>
        <w:ind w:left="2124" w:firstLine="709"/>
        <w:jc w:val="both"/>
        <w:rPr>
          <w:sz w:val="24"/>
        </w:rPr>
      </w:pPr>
      <w:r w:rsidRPr="00490D4A">
        <w:rPr>
          <w:sz w:val="24"/>
        </w:rPr>
        <w:t>Серый волк, серый волк!</w:t>
      </w:r>
    </w:p>
    <w:p w:rsidR="00383EE3" w:rsidRPr="00490D4A" w:rsidRDefault="00383EE3" w:rsidP="00490D4A">
      <w:pPr>
        <w:spacing w:after="0" w:line="240" w:lineRule="auto"/>
        <w:ind w:left="2124" w:firstLine="709"/>
        <w:jc w:val="both"/>
        <w:rPr>
          <w:sz w:val="24"/>
        </w:rPr>
      </w:pPr>
      <w:r w:rsidRPr="00490D4A">
        <w:rPr>
          <w:sz w:val="24"/>
        </w:rPr>
        <w:t>Где ты ходишь, глупый волк,</w:t>
      </w:r>
    </w:p>
    <w:p w:rsidR="00383EE3" w:rsidRPr="00490D4A" w:rsidRDefault="00383EE3" w:rsidP="00490D4A">
      <w:pPr>
        <w:spacing w:after="0" w:line="240" w:lineRule="auto"/>
        <w:ind w:left="2124" w:firstLine="709"/>
        <w:jc w:val="both"/>
        <w:rPr>
          <w:sz w:val="24"/>
        </w:rPr>
      </w:pPr>
      <w:r w:rsidRPr="00490D4A">
        <w:rPr>
          <w:sz w:val="24"/>
        </w:rPr>
        <w:t>Старый волк, страшный волк?</w:t>
      </w:r>
    </w:p>
    <w:p w:rsidR="00490D4A" w:rsidRPr="00490D4A" w:rsidRDefault="00490D4A" w:rsidP="00383EE3">
      <w:pPr>
        <w:spacing w:after="0" w:line="240" w:lineRule="auto"/>
        <w:ind w:firstLine="709"/>
        <w:jc w:val="both"/>
        <w:rPr>
          <w:sz w:val="24"/>
        </w:rPr>
      </w:pPr>
    </w:p>
    <w:p w:rsidR="00383EE3" w:rsidRDefault="00383EE3" w:rsidP="00383EE3">
      <w:pPr>
        <w:spacing w:after="0" w:line="240" w:lineRule="auto"/>
        <w:ind w:firstLine="709"/>
        <w:jc w:val="both"/>
      </w:pPr>
      <w:r>
        <w:t xml:space="preserve">А волк и не думал уходить. Он просто </w:t>
      </w:r>
      <w:r w:rsidR="00490D4A">
        <w:t>отошёл</w:t>
      </w:r>
      <w:r>
        <w:t xml:space="preserve"> в сторонку и притаился. Он с трудом сдерживал себя, чтобы не расхохотаться. </w:t>
      </w:r>
      <w:r w:rsidR="00490D4A">
        <w:t xml:space="preserve"> </w:t>
      </w:r>
      <w:r>
        <w:t xml:space="preserve">Как ловко </w:t>
      </w:r>
      <w:r w:rsidR="00490D4A">
        <w:t>он</w:t>
      </w:r>
      <w:r>
        <w:t xml:space="preserve"> обманул двух глупых, маленьких поросят! </w:t>
      </w:r>
    </w:p>
    <w:p w:rsidR="00383EE3" w:rsidRDefault="00383EE3" w:rsidP="00383EE3">
      <w:pPr>
        <w:spacing w:after="0" w:line="240" w:lineRule="auto"/>
        <w:ind w:firstLine="709"/>
        <w:jc w:val="both"/>
      </w:pPr>
      <w:r>
        <w:t xml:space="preserve">Когда поросята совсем успокоились, волк взял овечью шкуру и осторожно подкрался к дому. У дверей он накрылся шкурой и тихо постучал. </w:t>
      </w:r>
    </w:p>
    <w:p w:rsidR="00383EE3" w:rsidRDefault="00383EE3" w:rsidP="00383EE3">
      <w:pPr>
        <w:spacing w:after="0" w:line="240" w:lineRule="auto"/>
        <w:ind w:firstLine="709"/>
        <w:jc w:val="both"/>
      </w:pPr>
      <w:r>
        <w:t>Ниф-Ниф и Нуф-Нуф очень испугались.</w:t>
      </w:r>
    </w:p>
    <w:p w:rsidR="00383EE3" w:rsidRDefault="00383EE3" w:rsidP="00383EE3">
      <w:pPr>
        <w:spacing w:after="0" w:line="240" w:lineRule="auto"/>
        <w:ind w:firstLine="709"/>
        <w:jc w:val="both"/>
      </w:pPr>
      <w:r>
        <w:t>— Кто там? — спросили они, и у них снова затряслись хвостики.</w:t>
      </w:r>
    </w:p>
    <w:p w:rsidR="00383EE3" w:rsidRDefault="00383EE3" w:rsidP="00383EE3">
      <w:pPr>
        <w:spacing w:after="0" w:line="240" w:lineRule="auto"/>
        <w:ind w:firstLine="709"/>
        <w:jc w:val="both"/>
      </w:pPr>
      <w:r>
        <w:t>— Это я, бедная маленькая овечка! — тонким, чужим голосом пропищал волк</w:t>
      </w:r>
      <w:r w:rsidR="00490D4A">
        <w:t xml:space="preserve">. </w:t>
      </w:r>
      <w:r>
        <w:t>—  Пустите меня переночевать, я отбилась</w:t>
      </w:r>
      <w:r w:rsidR="00490D4A">
        <w:t xml:space="preserve"> от стада и очень-очень устала!</w:t>
      </w:r>
    </w:p>
    <w:p w:rsidR="00490D4A" w:rsidRDefault="00490D4A" w:rsidP="00383EE3">
      <w:pPr>
        <w:spacing w:after="0" w:line="240" w:lineRule="auto"/>
        <w:ind w:firstLine="709"/>
        <w:jc w:val="both"/>
      </w:pPr>
      <w:r w:rsidRPr="00490D4A">
        <w:t xml:space="preserve">— Пустить? — спросил брата </w:t>
      </w:r>
      <w:proofErr w:type="gramStart"/>
      <w:r w:rsidRPr="00490D4A">
        <w:t>добрый</w:t>
      </w:r>
      <w:proofErr w:type="gramEnd"/>
      <w:r w:rsidRPr="00490D4A">
        <w:t xml:space="preserve"> Ниф-Ниф.</w:t>
      </w:r>
    </w:p>
    <w:p w:rsidR="00383EE3" w:rsidRDefault="00383EE3" w:rsidP="00490D4A">
      <w:pPr>
        <w:spacing w:after="0" w:line="240" w:lineRule="auto"/>
        <w:ind w:firstLine="709"/>
        <w:jc w:val="both"/>
      </w:pPr>
      <w:r>
        <w:t>— Овечку можно пустить! — согласился Нуф-Нуф</w:t>
      </w:r>
      <w:r w:rsidR="00490D4A">
        <w:t xml:space="preserve">. </w:t>
      </w:r>
      <w:r>
        <w:t xml:space="preserve">—  Овечка </w:t>
      </w:r>
      <w:r w:rsidR="00490D4A">
        <w:t xml:space="preserve">— </w:t>
      </w:r>
      <w:r>
        <w:t>не волк!</w:t>
      </w:r>
    </w:p>
    <w:p w:rsidR="00383EE3" w:rsidRDefault="00383EE3" w:rsidP="00383EE3">
      <w:pPr>
        <w:spacing w:after="0" w:line="240" w:lineRule="auto"/>
        <w:ind w:firstLine="709"/>
        <w:jc w:val="both"/>
      </w:pPr>
      <w:r>
        <w:t xml:space="preserve">Но когда поросята приоткрыли дверь, они увидели не овечку, а все того же зубастого волка. Братья захлопнули дверь и изо всех сил налегли на </w:t>
      </w:r>
      <w:r w:rsidR="00490D4A">
        <w:t>неё</w:t>
      </w:r>
      <w:r>
        <w:t xml:space="preserve">, чтобы страшный зверь не смог к ним ворваться. </w:t>
      </w:r>
    </w:p>
    <w:p w:rsidR="00383EE3" w:rsidRDefault="00383EE3" w:rsidP="00383EE3">
      <w:pPr>
        <w:spacing w:after="0" w:line="240" w:lineRule="auto"/>
        <w:ind w:firstLine="709"/>
        <w:jc w:val="both"/>
      </w:pPr>
      <w:r>
        <w:t>Волк очень рассердился. Ему не удалось перехитрить поросят! Он сбросил с себя овечью шкуру и зарычал:</w:t>
      </w:r>
    </w:p>
    <w:p w:rsidR="00383EE3" w:rsidRDefault="00383EE3" w:rsidP="00383EE3">
      <w:pPr>
        <w:spacing w:after="0" w:line="240" w:lineRule="auto"/>
        <w:ind w:firstLine="709"/>
        <w:jc w:val="both"/>
      </w:pPr>
      <w:r>
        <w:t>— Ну, погодите же! От этого дома сейчас ничего не останется!</w:t>
      </w:r>
    </w:p>
    <w:p w:rsidR="00490D4A" w:rsidRDefault="00383EE3" w:rsidP="00383EE3">
      <w:pPr>
        <w:spacing w:after="0" w:line="240" w:lineRule="auto"/>
        <w:ind w:firstLine="709"/>
        <w:jc w:val="both"/>
      </w:pPr>
      <w:r>
        <w:lastRenderedPageBreak/>
        <w:t xml:space="preserve">И он принялся дуть. Дом немного покосился. Волк дунул второй, потом третий, потом </w:t>
      </w:r>
      <w:r w:rsidR="00490D4A">
        <w:t>четвёртый</w:t>
      </w:r>
      <w:r>
        <w:t xml:space="preserve"> раз.</w:t>
      </w:r>
    </w:p>
    <w:p w:rsidR="00490D4A" w:rsidRDefault="00383EE3" w:rsidP="00383EE3">
      <w:pPr>
        <w:spacing w:after="0" w:line="240" w:lineRule="auto"/>
        <w:ind w:firstLine="709"/>
        <w:jc w:val="both"/>
      </w:pPr>
      <w:r>
        <w:t xml:space="preserve">С крыши слетали листья, стены дрожали, но дом все </w:t>
      </w:r>
      <w:r w:rsidR="00490D4A">
        <w:t>ещё стоял.</w:t>
      </w:r>
    </w:p>
    <w:p w:rsidR="00383EE3" w:rsidRDefault="00383EE3" w:rsidP="00383EE3">
      <w:pPr>
        <w:spacing w:after="0" w:line="240" w:lineRule="auto"/>
        <w:ind w:firstLine="709"/>
        <w:jc w:val="both"/>
      </w:pPr>
      <w:r>
        <w:t xml:space="preserve">И только когда волк дунул в пятый раз, дом зашатался и развалился. Одна только дверь некоторое время </w:t>
      </w:r>
      <w:r w:rsidR="00490D4A">
        <w:t>ещё</w:t>
      </w:r>
      <w:r>
        <w:t xml:space="preserve"> стояла посреди развалин. В ужасе бросились поросята бежать. От страха у них отнимались ноги, каждая щетинка дрожала, носы пересохли. Братья мчались к дому Наф-Нафа. </w:t>
      </w:r>
    </w:p>
    <w:p w:rsidR="00383EE3" w:rsidRDefault="00383EE3" w:rsidP="00383EE3">
      <w:pPr>
        <w:spacing w:after="0" w:line="240" w:lineRule="auto"/>
        <w:ind w:firstLine="709"/>
        <w:jc w:val="both"/>
      </w:pPr>
      <w:r>
        <w:t xml:space="preserve">Волк нагонял их огромными скачками. Один раз он чуть не схватил Ниф-Нифа за заднюю ножку, но тот вовремя </w:t>
      </w:r>
      <w:r w:rsidR="00490D4A">
        <w:t>отдёрнул</w:t>
      </w:r>
      <w:r>
        <w:t xml:space="preserve"> е</w:t>
      </w:r>
      <w:r w:rsidR="00490D4A">
        <w:t>ё</w:t>
      </w:r>
      <w:r>
        <w:t xml:space="preserve"> и </w:t>
      </w:r>
      <w:proofErr w:type="gramStart"/>
      <w:r>
        <w:t>прибавил ходу</w:t>
      </w:r>
      <w:proofErr w:type="gramEnd"/>
      <w:r>
        <w:t xml:space="preserve">. </w:t>
      </w:r>
    </w:p>
    <w:p w:rsidR="00490D4A" w:rsidRDefault="00383EE3" w:rsidP="00383EE3">
      <w:pPr>
        <w:spacing w:after="0" w:line="240" w:lineRule="auto"/>
        <w:ind w:firstLine="709"/>
        <w:jc w:val="both"/>
      </w:pPr>
      <w:r>
        <w:t xml:space="preserve">Волк тоже </w:t>
      </w:r>
      <w:proofErr w:type="gramStart"/>
      <w:r>
        <w:t>поднажал</w:t>
      </w:r>
      <w:proofErr w:type="gramEnd"/>
      <w:r>
        <w:t>. Он был уверен, что на этот раз поросята от него не у</w:t>
      </w:r>
      <w:r w:rsidR="00490D4A">
        <w:t>бегут. Но ему опять не повезло.</w:t>
      </w:r>
    </w:p>
    <w:p w:rsidR="00490D4A" w:rsidRDefault="00383EE3" w:rsidP="00383EE3">
      <w:pPr>
        <w:spacing w:after="0" w:line="240" w:lineRule="auto"/>
        <w:ind w:firstLine="709"/>
        <w:jc w:val="both"/>
      </w:pPr>
      <w:r>
        <w:t>Поросята быстро промчались мимо большой яблони, даже не задев е</w:t>
      </w:r>
      <w:r w:rsidR="00490D4A">
        <w:t>ё</w:t>
      </w:r>
      <w:r>
        <w:t>.</w:t>
      </w:r>
    </w:p>
    <w:p w:rsidR="00383EE3" w:rsidRDefault="00383EE3" w:rsidP="00383EE3">
      <w:pPr>
        <w:spacing w:after="0" w:line="240" w:lineRule="auto"/>
        <w:ind w:firstLine="709"/>
        <w:jc w:val="both"/>
      </w:pPr>
      <w:r>
        <w:t xml:space="preserve">А волк не успел свернуть и налетел на яблоню, которая осыпала его яблоками. Одно </w:t>
      </w:r>
      <w:r w:rsidR="00490D4A">
        <w:t>твёрдое</w:t>
      </w:r>
      <w:r>
        <w:t xml:space="preserve"> яблоко ударило его между глаз. Большая шишка вскочила у волка на лбу. </w:t>
      </w:r>
    </w:p>
    <w:p w:rsidR="00490D4A" w:rsidRDefault="00383EE3" w:rsidP="00383EE3">
      <w:pPr>
        <w:spacing w:after="0" w:line="240" w:lineRule="auto"/>
        <w:ind w:firstLine="709"/>
        <w:jc w:val="both"/>
      </w:pPr>
      <w:r>
        <w:t xml:space="preserve">А Ниф-Ниф и Нуф-Нуф ни </w:t>
      </w:r>
      <w:proofErr w:type="gramStart"/>
      <w:r>
        <w:t>живы</w:t>
      </w:r>
      <w:proofErr w:type="gramEnd"/>
      <w:r>
        <w:t xml:space="preserve"> ни мертвы подбежали в это время к дому Наф-Нафа.</w:t>
      </w:r>
    </w:p>
    <w:p w:rsidR="00383EE3" w:rsidRDefault="00383EE3" w:rsidP="00383EE3">
      <w:pPr>
        <w:spacing w:after="0" w:line="240" w:lineRule="auto"/>
        <w:ind w:firstLine="709"/>
        <w:jc w:val="both"/>
      </w:pPr>
      <w:r>
        <w:t>Брат впустил их в дом</w:t>
      </w:r>
      <w:r w:rsidR="00490D4A">
        <w:t xml:space="preserve">. </w:t>
      </w:r>
      <w:r>
        <w:t xml:space="preserve">Бедные поросята были так напуганы, что ничего не могли сказать. Они молча бросились под кровать и там притаились. Наф-Наф сразу догадался, что за ними гнался волк. Но ему нечего было бояться в </w:t>
      </w:r>
      <w:r w:rsidR="00490D4A">
        <w:t>своём</w:t>
      </w:r>
      <w:r>
        <w:t xml:space="preserve"> каменном доме. Он быстро закрыл дверь на засов, сел на </w:t>
      </w:r>
      <w:proofErr w:type="spellStart"/>
      <w:r>
        <w:t>табуреточку</w:t>
      </w:r>
      <w:proofErr w:type="spellEnd"/>
      <w:r>
        <w:t xml:space="preserve"> и запел:</w:t>
      </w:r>
    </w:p>
    <w:p w:rsidR="00490D4A" w:rsidRPr="00490D4A" w:rsidRDefault="00490D4A" w:rsidP="00490D4A">
      <w:pPr>
        <w:spacing w:after="0" w:line="240" w:lineRule="auto"/>
        <w:ind w:left="2124" w:firstLine="709"/>
        <w:jc w:val="both"/>
        <w:rPr>
          <w:sz w:val="24"/>
        </w:rPr>
      </w:pPr>
    </w:p>
    <w:p w:rsidR="00383EE3" w:rsidRPr="00490D4A" w:rsidRDefault="00383EE3" w:rsidP="00490D4A">
      <w:pPr>
        <w:spacing w:after="0" w:line="240" w:lineRule="auto"/>
        <w:ind w:left="2124" w:firstLine="709"/>
        <w:jc w:val="both"/>
        <w:rPr>
          <w:sz w:val="24"/>
        </w:rPr>
      </w:pPr>
      <w:r w:rsidRPr="00490D4A">
        <w:rPr>
          <w:sz w:val="24"/>
        </w:rPr>
        <w:t>Никакой на свете зверь,</w:t>
      </w:r>
    </w:p>
    <w:p w:rsidR="00383EE3" w:rsidRPr="00490D4A" w:rsidRDefault="00383EE3" w:rsidP="00490D4A">
      <w:pPr>
        <w:spacing w:after="0" w:line="240" w:lineRule="auto"/>
        <w:ind w:left="2124" w:firstLine="709"/>
        <w:jc w:val="both"/>
        <w:rPr>
          <w:sz w:val="24"/>
        </w:rPr>
      </w:pPr>
      <w:r w:rsidRPr="00490D4A">
        <w:rPr>
          <w:sz w:val="24"/>
        </w:rPr>
        <w:t>Хитрый зверь, страшный зверь,</w:t>
      </w:r>
    </w:p>
    <w:p w:rsidR="00383EE3" w:rsidRPr="00490D4A" w:rsidRDefault="00383EE3" w:rsidP="00490D4A">
      <w:pPr>
        <w:spacing w:after="0" w:line="240" w:lineRule="auto"/>
        <w:ind w:left="2124" w:firstLine="709"/>
        <w:jc w:val="both"/>
        <w:rPr>
          <w:sz w:val="24"/>
        </w:rPr>
      </w:pPr>
      <w:r w:rsidRPr="00490D4A">
        <w:rPr>
          <w:sz w:val="24"/>
        </w:rPr>
        <w:t>Не откроет эту дверь,</w:t>
      </w:r>
    </w:p>
    <w:p w:rsidR="00383EE3" w:rsidRPr="00490D4A" w:rsidRDefault="00383EE3" w:rsidP="00490D4A">
      <w:pPr>
        <w:spacing w:after="0" w:line="240" w:lineRule="auto"/>
        <w:ind w:left="2124" w:firstLine="709"/>
        <w:jc w:val="both"/>
        <w:rPr>
          <w:sz w:val="24"/>
        </w:rPr>
      </w:pPr>
      <w:r w:rsidRPr="00490D4A">
        <w:rPr>
          <w:sz w:val="24"/>
        </w:rPr>
        <w:t>Эту дверь, эту дверь!</w:t>
      </w:r>
    </w:p>
    <w:p w:rsidR="00490D4A" w:rsidRPr="00490D4A" w:rsidRDefault="00490D4A" w:rsidP="00383EE3">
      <w:pPr>
        <w:spacing w:after="0" w:line="240" w:lineRule="auto"/>
        <w:ind w:firstLine="709"/>
        <w:jc w:val="both"/>
        <w:rPr>
          <w:sz w:val="24"/>
        </w:rPr>
      </w:pPr>
    </w:p>
    <w:p w:rsidR="00383EE3" w:rsidRDefault="00383EE3" w:rsidP="00383EE3">
      <w:pPr>
        <w:spacing w:after="0" w:line="240" w:lineRule="auto"/>
        <w:ind w:firstLine="709"/>
        <w:jc w:val="both"/>
      </w:pPr>
      <w:r>
        <w:t>Но тут как раз постучали в дверь.</w:t>
      </w:r>
    </w:p>
    <w:p w:rsidR="00490D4A" w:rsidRDefault="00490D4A" w:rsidP="00383EE3">
      <w:pPr>
        <w:spacing w:after="0" w:line="240" w:lineRule="auto"/>
        <w:ind w:firstLine="709"/>
        <w:jc w:val="both"/>
      </w:pPr>
      <w:r w:rsidRPr="00490D4A">
        <w:t>— Кто стучит?</w:t>
      </w:r>
      <w:r>
        <w:t xml:space="preserve"> </w:t>
      </w:r>
      <w:r w:rsidRPr="00490D4A">
        <w:t>—</w:t>
      </w:r>
      <w:r>
        <w:t xml:space="preserve"> </w:t>
      </w:r>
      <w:r w:rsidRPr="00490D4A">
        <w:t>спокойным голосом спросил Наф-Наф.</w:t>
      </w:r>
    </w:p>
    <w:p w:rsidR="00383EE3" w:rsidRDefault="00383EE3" w:rsidP="00383EE3">
      <w:pPr>
        <w:spacing w:after="0" w:line="240" w:lineRule="auto"/>
        <w:ind w:firstLine="709"/>
        <w:jc w:val="both"/>
      </w:pPr>
      <w:r>
        <w:t xml:space="preserve">— Открывай без разговоров! — раздался грубый голос волка. </w:t>
      </w:r>
    </w:p>
    <w:p w:rsidR="00383EE3" w:rsidRDefault="00383EE3" w:rsidP="00383EE3">
      <w:pPr>
        <w:spacing w:after="0" w:line="240" w:lineRule="auto"/>
        <w:ind w:firstLine="709"/>
        <w:jc w:val="both"/>
      </w:pPr>
      <w:r>
        <w:t xml:space="preserve">— </w:t>
      </w:r>
      <w:proofErr w:type="gramStart"/>
      <w:r>
        <w:t>Как бы не так</w:t>
      </w:r>
      <w:proofErr w:type="gramEnd"/>
      <w:r>
        <w:t xml:space="preserve">! И не подумаем! — </w:t>
      </w:r>
      <w:r w:rsidR="00490D4A">
        <w:t>твёрдым</w:t>
      </w:r>
      <w:r>
        <w:t xml:space="preserve"> голосом ответил Наф-Наф. </w:t>
      </w:r>
    </w:p>
    <w:p w:rsidR="00383EE3" w:rsidRDefault="00383EE3" w:rsidP="00383EE3">
      <w:pPr>
        <w:spacing w:after="0" w:line="240" w:lineRule="auto"/>
        <w:ind w:firstLine="709"/>
        <w:jc w:val="both"/>
      </w:pPr>
      <w:r>
        <w:t xml:space="preserve">— Ах, так! Ну, держитесь! Теперь я съем всех троих! </w:t>
      </w:r>
    </w:p>
    <w:p w:rsidR="00490D4A" w:rsidRDefault="00383EE3" w:rsidP="00383EE3">
      <w:pPr>
        <w:spacing w:after="0" w:line="240" w:lineRule="auto"/>
        <w:ind w:firstLine="709"/>
        <w:jc w:val="both"/>
      </w:pPr>
      <w:r>
        <w:t xml:space="preserve">— Попробуй! — ответил из-за двери Наф-Наф, даже не привстав </w:t>
      </w:r>
      <w:proofErr w:type="gramStart"/>
      <w:r>
        <w:t>со</w:t>
      </w:r>
      <w:proofErr w:type="gramEnd"/>
      <w:r>
        <w:t xml:space="preserve"> своей табуреточки. Он знал, что ему и братьям нечего бояться в прочном каменном доме.</w:t>
      </w:r>
    </w:p>
    <w:p w:rsidR="00490D4A" w:rsidRDefault="00383EE3" w:rsidP="00383EE3">
      <w:pPr>
        <w:spacing w:after="0" w:line="240" w:lineRule="auto"/>
        <w:ind w:firstLine="709"/>
        <w:jc w:val="both"/>
      </w:pPr>
      <w:r>
        <w:lastRenderedPageBreak/>
        <w:t xml:space="preserve">Тогда волк втянул в себя </w:t>
      </w:r>
      <w:proofErr w:type="gramStart"/>
      <w:r>
        <w:t>побольше</w:t>
      </w:r>
      <w:proofErr w:type="gramEnd"/>
      <w:r>
        <w:t xml:space="preserve"> воздуха и дунул, как только мог! Но, сколько бы он ни дул, ни один даже самый маленький камень не сдвинулся с места.</w:t>
      </w:r>
    </w:p>
    <w:p w:rsidR="00383EE3" w:rsidRDefault="00383EE3" w:rsidP="00383EE3">
      <w:pPr>
        <w:spacing w:after="0" w:line="240" w:lineRule="auto"/>
        <w:ind w:firstLine="709"/>
        <w:jc w:val="both"/>
      </w:pPr>
      <w:r>
        <w:t xml:space="preserve">Волк посинел </w:t>
      </w:r>
      <w:proofErr w:type="gramStart"/>
      <w:r>
        <w:t>от натуги</w:t>
      </w:r>
      <w:proofErr w:type="gramEnd"/>
      <w:r>
        <w:t xml:space="preserve">. Дом стоял как крепость. Тогда волк стал трясти дверь. Но дверь тоже не поддавалась. Волк стал от злости царапать когтями стены дома и грызть камни, из которых они были сложены, но он только обломал себе когти и испортил зубы. Голодному и злому волку ничего не оставалось делать, как убираться восвояси. </w:t>
      </w:r>
    </w:p>
    <w:p w:rsidR="00383EE3" w:rsidRDefault="00383EE3" w:rsidP="00383EE3">
      <w:pPr>
        <w:spacing w:after="0" w:line="240" w:lineRule="auto"/>
        <w:ind w:firstLine="709"/>
        <w:jc w:val="both"/>
      </w:pPr>
      <w:r>
        <w:t xml:space="preserve">Но тут он поднял голову и вдруг заметил большую, широкую трубу на крыше. </w:t>
      </w:r>
    </w:p>
    <w:p w:rsidR="00383EE3" w:rsidRDefault="00383EE3" w:rsidP="00383EE3">
      <w:pPr>
        <w:spacing w:after="0" w:line="240" w:lineRule="auto"/>
        <w:ind w:firstLine="709"/>
        <w:jc w:val="both"/>
      </w:pPr>
      <w:r>
        <w:t xml:space="preserve">— Ага! Вот через эту трубу я и проберусь в дом! — обрадовался волк. </w:t>
      </w:r>
    </w:p>
    <w:p w:rsidR="00383EE3" w:rsidRDefault="00383EE3" w:rsidP="00383EE3">
      <w:pPr>
        <w:spacing w:after="0" w:line="240" w:lineRule="auto"/>
        <w:ind w:firstLine="709"/>
        <w:jc w:val="both"/>
      </w:pPr>
      <w:r>
        <w:t xml:space="preserve">Он осторожно влез на крышу и прислушался. В доме было тихо. </w:t>
      </w:r>
      <w:r w:rsidR="00490D4A">
        <w:t>«</w:t>
      </w:r>
      <w:r>
        <w:t xml:space="preserve">Я все-таки закушу сегодня свежей </w:t>
      </w:r>
      <w:proofErr w:type="spellStart"/>
      <w:r>
        <w:t>поросятинкой</w:t>
      </w:r>
      <w:proofErr w:type="spellEnd"/>
      <w:r w:rsidR="00490D4A">
        <w:t>»</w:t>
      </w:r>
      <w:r>
        <w:t xml:space="preserve"> — подумал волк и, облизнувшись, полез в трубу. Но, как только он стал спускаться по трубе, поросята услышали шорох. А когда на крышу котла стала сыпаться сажа, </w:t>
      </w:r>
      <w:proofErr w:type="gramStart"/>
      <w:r>
        <w:t>умный</w:t>
      </w:r>
      <w:proofErr w:type="gramEnd"/>
      <w:r>
        <w:t xml:space="preserve"> Наф-Наф сразу догадался, в чем дело. Он быстро бросился к котлу, в котором на огне кипела вода, и сорвал с него крышку. </w:t>
      </w:r>
    </w:p>
    <w:p w:rsidR="00490D4A" w:rsidRDefault="00383EE3" w:rsidP="00383EE3">
      <w:pPr>
        <w:spacing w:after="0" w:line="240" w:lineRule="auto"/>
        <w:ind w:firstLine="709"/>
        <w:jc w:val="both"/>
      </w:pPr>
      <w:r>
        <w:t xml:space="preserve">— Милости просим! — сказал Наф-Наф и подмигнул своим братьям. </w:t>
      </w:r>
      <w:r w:rsidR="00490D4A" w:rsidRPr="00490D4A">
        <w:t xml:space="preserve">Ниф-Ниф и Нуф-Нуф уже совсем </w:t>
      </w:r>
      <w:proofErr w:type="gramStart"/>
      <w:r w:rsidR="00490D4A" w:rsidRPr="00490D4A">
        <w:t>успо­коились</w:t>
      </w:r>
      <w:proofErr w:type="gramEnd"/>
      <w:r w:rsidR="00490D4A" w:rsidRPr="00490D4A">
        <w:t xml:space="preserve"> и, счастливо улыбаясь, смотрели на своего умного и храброго брата.</w:t>
      </w:r>
    </w:p>
    <w:p w:rsidR="00490D4A" w:rsidRDefault="00383EE3" w:rsidP="00383EE3">
      <w:pPr>
        <w:spacing w:after="0" w:line="240" w:lineRule="auto"/>
        <w:ind w:firstLine="709"/>
        <w:jc w:val="both"/>
      </w:pPr>
      <w:r>
        <w:t xml:space="preserve">Поросятам не пришлось долго ждать. </w:t>
      </w:r>
      <w:r w:rsidR="00490D4A">
        <w:t>Чёрный</w:t>
      </w:r>
      <w:r>
        <w:t>, как трубочист, волк бултыхнулся прямо в к</w:t>
      </w:r>
      <w:r w:rsidR="00490D4A">
        <w:t>ипяток. Никогда ещё ему не было так больно!</w:t>
      </w:r>
    </w:p>
    <w:p w:rsidR="00383EE3" w:rsidRDefault="00383EE3" w:rsidP="00383EE3">
      <w:pPr>
        <w:spacing w:after="0" w:line="240" w:lineRule="auto"/>
        <w:ind w:firstLine="709"/>
        <w:jc w:val="both"/>
      </w:pPr>
      <w:r>
        <w:t xml:space="preserve">Глаза у него вылезли на лоб, вся шерсть поднялась дыбом. </w:t>
      </w:r>
      <w:proofErr w:type="gramStart"/>
      <w:r>
        <w:t xml:space="preserve">С диким </w:t>
      </w:r>
      <w:r w:rsidR="00490D4A">
        <w:t>рёвом</w:t>
      </w:r>
      <w:r>
        <w:t xml:space="preserve"> ошпаренный волк вылетел </w:t>
      </w:r>
      <w:r w:rsidR="00490D4A">
        <w:t xml:space="preserve">в трубу </w:t>
      </w:r>
      <w:r>
        <w:t>обратно на крышу, скатился по ней на землю, перекувырнулся четыре раза через голову</w:t>
      </w:r>
      <w:r w:rsidR="00490D4A">
        <w:t xml:space="preserve">, </w:t>
      </w:r>
      <w:r w:rsidR="00490D4A" w:rsidRPr="00490D4A">
        <w:t>проехался на своём хвосте мимо запертой двери и бросился в лес</w:t>
      </w:r>
      <w:r>
        <w:t xml:space="preserve">. </w:t>
      </w:r>
      <w:proofErr w:type="gramEnd"/>
    </w:p>
    <w:p w:rsidR="00383EE3" w:rsidRDefault="00383EE3" w:rsidP="00383EE3">
      <w:pPr>
        <w:spacing w:after="0" w:line="240" w:lineRule="auto"/>
        <w:ind w:firstLine="709"/>
        <w:jc w:val="both"/>
      </w:pPr>
      <w:r>
        <w:t xml:space="preserve">А три брата, три маленьких </w:t>
      </w:r>
      <w:r w:rsidR="00490D4A">
        <w:t>поросёнка</w:t>
      </w:r>
      <w:r>
        <w:t xml:space="preserve">, глядели ему вслед </w:t>
      </w:r>
      <w:r w:rsidR="00490D4A">
        <w:t xml:space="preserve">из окна </w:t>
      </w:r>
      <w:r>
        <w:t>и радовались, что они так ловко проучили злого разбойника.</w:t>
      </w:r>
    </w:p>
    <w:p w:rsidR="00490D4A" w:rsidRDefault="00490D4A" w:rsidP="00383EE3">
      <w:pPr>
        <w:spacing w:after="0" w:line="240" w:lineRule="auto"/>
        <w:ind w:firstLine="709"/>
        <w:jc w:val="both"/>
      </w:pPr>
      <w:r w:rsidRPr="00490D4A">
        <w:t>А потом они запели свою весёлую песенку:</w:t>
      </w:r>
    </w:p>
    <w:p w:rsidR="00490D4A" w:rsidRPr="00490D4A" w:rsidRDefault="00490D4A" w:rsidP="00490D4A">
      <w:pPr>
        <w:spacing w:after="0" w:line="240" w:lineRule="auto"/>
        <w:ind w:left="2124" w:firstLine="709"/>
        <w:jc w:val="both"/>
        <w:rPr>
          <w:sz w:val="24"/>
        </w:rPr>
      </w:pPr>
    </w:p>
    <w:p w:rsidR="00490D4A" w:rsidRPr="00490D4A" w:rsidRDefault="00490D4A" w:rsidP="00490D4A">
      <w:pPr>
        <w:spacing w:after="0" w:line="240" w:lineRule="auto"/>
        <w:ind w:left="2124" w:firstLine="709"/>
        <w:jc w:val="both"/>
        <w:rPr>
          <w:sz w:val="24"/>
        </w:rPr>
      </w:pPr>
      <w:r w:rsidRPr="00490D4A">
        <w:rPr>
          <w:sz w:val="24"/>
        </w:rPr>
        <w:t>Хоть полсвета обойдёшь,</w:t>
      </w:r>
    </w:p>
    <w:p w:rsidR="00490D4A" w:rsidRPr="00490D4A" w:rsidRDefault="00490D4A" w:rsidP="00490D4A">
      <w:pPr>
        <w:spacing w:after="0" w:line="240" w:lineRule="auto"/>
        <w:ind w:left="2124" w:firstLine="709"/>
        <w:jc w:val="both"/>
        <w:rPr>
          <w:sz w:val="24"/>
        </w:rPr>
      </w:pPr>
      <w:r w:rsidRPr="00490D4A">
        <w:rPr>
          <w:sz w:val="24"/>
        </w:rPr>
        <w:t>Обойдёшь, обойдёшь,</w:t>
      </w:r>
    </w:p>
    <w:p w:rsidR="00490D4A" w:rsidRPr="00490D4A" w:rsidRDefault="00490D4A" w:rsidP="00490D4A">
      <w:pPr>
        <w:spacing w:after="0" w:line="240" w:lineRule="auto"/>
        <w:ind w:left="2124" w:firstLine="709"/>
        <w:jc w:val="both"/>
        <w:rPr>
          <w:sz w:val="24"/>
        </w:rPr>
      </w:pPr>
      <w:r w:rsidRPr="00490D4A">
        <w:rPr>
          <w:sz w:val="24"/>
        </w:rPr>
        <w:t>Лучше дома не найдёшь,</w:t>
      </w:r>
    </w:p>
    <w:p w:rsidR="00490D4A" w:rsidRPr="00490D4A" w:rsidRDefault="00490D4A" w:rsidP="00490D4A">
      <w:pPr>
        <w:spacing w:after="0" w:line="240" w:lineRule="auto"/>
        <w:ind w:left="2124" w:firstLine="709"/>
        <w:jc w:val="both"/>
        <w:rPr>
          <w:sz w:val="24"/>
        </w:rPr>
      </w:pPr>
      <w:r w:rsidRPr="00490D4A">
        <w:rPr>
          <w:sz w:val="24"/>
        </w:rPr>
        <w:t>Не найдёшь, не найдёшь!</w:t>
      </w:r>
    </w:p>
    <w:p w:rsidR="00490D4A" w:rsidRPr="00490D4A" w:rsidRDefault="00490D4A" w:rsidP="00490D4A">
      <w:pPr>
        <w:spacing w:after="0" w:line="240" w:lineRule="auto"/>
        <w:ind w:left="2124" w:firstLine="709"/>
        <w:jc w:val="both"/>
        <w:rPr>
          <w:sz w:val="24"/>
        </w:rPr>
      </w:pPr>
    </w:p>
    <w:p w:rsidR="00490D4A" w:rsidRPr="00490D4A" w:rsidRDefault="00490D4A" w:rsidP="00490D4A">
      <w:pPr>
        <w:spacing w:after="0" w:line="240" w:lineRule="auto"/>
        <w:ind w:left="2124" w:firstLine="709"/>
        <w:jc w:val="both"/>
        <w:rPr>
          <w:sz w:val="24"/>
        </w:rPr>
      </w:pPr>
    </w:p>
    <w:p w:rsidR="00383EE3" w:rsidRPr="00490D4A" w:rsidRDefault="00383EE3" w:rsidP="00490D4A">
      <w:pPr>
        <w:spacing w:after="0" w:line="240" w:lineRule="auto"/>
        <w:ind w:left="2124" w:firstLine="709"/>
        <w:jc w:val="both"/>
        <w:rPr>
          <w:sz w:val="24"/>
        </w:rPr>
      </w:pPr>
      <w:r w:rsidRPr="00490D4A">
        <w:rPr>
          <w:sz w:val="24"/>
        </w:rPr>
        <w:lastRenderedPageBreak/>
        <w:t>Никакой на свете зверь,</w:t>
      </w:r>
    </w:p>
    <w:p w:rsidR="00383EE3" w:rsidRPr="00490D4A" w:rsidRDefault="00383EE3" w:rsidP="00490D4A">
      <w:pPr>
        <w:spacing w:after="0" w:line="240" w:lineRule="auto"/>
        <w:ind w:left="2124" w:firstLine="709"/>
        <w:jc w:val="both"/>
        <w:rPr>
          <w:sz w:val="24"/>
        </w:rPr>
      </w:pPr>
      <w:r w:rsidRPr="00490D4A">
        <w:rPr>
          <w:sz w:val="24"/>
        </w:rPr>
        <w:t>Хитрый</w:t>
      </w:r>
      <w:r w:rsidR="00490D4A" w:rsidRPr="00490D4A">
        <w:rPr>
          <w:sz w:val="24"/>
        </w:rPr>
        <w:t xml:space="preserve"> зверь</w:t>
      </w:r>
      <w:r w:rsidRPr="00490D4A">
        <w:rPr>
          <w:sz w:val="24"/>
        </w:rPr>
        <w:t>, страшный зверь,</w:t>
      </w:r>
    </w:p>
    <w:p w:rsidR="00383EE3" w:rsidRPr="00490D4A" w:rsidRDefault="00490D4A" w:rsidP="00490D4A">
      <w:pPr>
        <w:spacing w:after="0" w:line="240" w:lineRule="auto"/>
        <w:ind w:left="2124" w:firstLine="709"/>
        <w:jc w:val="both"/>
        <w:rPr>
          <w:sz w:val="24"/>
        </w:rPr>
      </w:pPr>
      <w:r w:rsidRPr="00490D4A">
        <w:rPr>
          <w:sz w:val="24"/>
        </w:rPr>
        <w:t>Не откроет эту дверь,</w:t>
      </w:r>
    </w:p>
    <w:p w:rsidR="00490D4A" w:rsidRPr="00490D4A" w:rsidRDefault="00490D4A" w:rsidP="00490D4A">
      <w:pPr>
        <w:spacing w:after="0" w:line="240" w:lineRule="auto"/>
        <w:ind w:left="2124" w:firstLine="709"/>
        <w:jc w:val="both"/>
        <w:rPr>
          <w:sz w:val="24"/>
        </w:rPr>
      </w:pPr>
      <w:r w:rsidRPr="00490D4A">
        <w:rPr>
          <w:sz w:val="24"/>
        </w:rPr>
        <w:t>Эту дверь, эту дверь!</w:t>
      </w:r>
    </w:p>
    <w:p w:rsidR="00490D4A" w:rsidRPr="00490D4A" w:rsidRDefault="00490D4A" w:rsidP="00490D4A">
      <w:pPr>
        <w:spacing w:after="0" w:line="240" w:lineRule="auto"/>
        <w:ind w:left="2124" w:firstLine="709"/>
        <w:jc w:val="both"/>
        <w:rPr>
          <w:sz w:val="24"/>
        </w:rPr>
      </w:pPr>
    </w:p>
    <w:p w:rsidR="00383EE3" w:rsidRPr="00490D4A" w:rsidRDefault="00383EE3" w:rsidP="00490D4A">
      <w:pPr>
        <w:spacing w:after="0" w:line="240" w:lineRule="auto"/>
        <w:ind w:left="2124" w:firstLine="709"/>
        <w:jc w:val="both"/>
        <w:rPr>
          <w:sz w:val="24"/>
        </w:rPr>
      </w:pPr>
      <w:r w:rsidRPr="00490D4A">
        <w:rPr>
          <w:sz w:val="24"/>
        </w:rPr>
        <w:t>Волк из леса никогда,</w:t>
      </w:r>
    </w:p>
    <w:p w:rsidR="00383EE3" w:rsidRPr="00490D4A" w:rsidRDefault="00383EE3" w:rsidP="00490D4A">
      <w:pPr>
        <w:spacing w:after="0" w:line="240" w:lineRule="auto"/>
        <w:ind w:left="2124" w:firstLine="709"/>
        <w:jc w:val="both"/>
        <w:rPr>
          <w:sz w:val="24"/>
        </w:rPr>
      </w:pPr>
      <w:r w:rsidRPr="00490D4A">
        <w:rPr>
          <w:sz w:val="24"/>
        </w:rPr>
        <w:t>Никогда, никогда</w:t>
      </w:r>
    </w:p>
    <w:p w:rsidR="00383EE3" w:rsidRPr="00490D4A" w:rsidRDefault="00383EE3" w:rsidP="00490D4A">
      <w:pPr>
        <w:spacing w:after="0" w:line="240" w:lineRule="auto"/>
        <w:ind w:left="2124" w:firstLine="709"/>
        <w:jc w:val="both"/>
        <w:rPr>
          <w:sz w:val="24"/>
        </w:rPr>
      </w:pPr>
      <w:r w:rsidRPr="00490D4A">
        <w:rPr>
          <w:sz w:val="24"/>
        </w:rPr>
        <w:t xml:space="preserve">Не </w:t>
      </w:r>
      <w:r w:rsidR="00490D4A" w:rsidRPr="00490D4A">
        <w:rPr>
          <w:sz w:val="24"/>
        </w:rPr>
        <w:t>вернётся</w:t>
      </w:r>
      <w:r w:rsidRPr="00490D4A">
        <w:rPr>
          <w:sz w:val="24"/>
        </w:rPr>
        <w:t xml:space="preserve"> к нам сюда,</w:t>
      </w:r>
    </w:p>
    <w:p w:rsidR="00383EE3" w:rsidRDefault="00383EE3" w:rsidP="00490D4A">
      <w:pPr>
        <w:spacing w:after="0" w:line="240" w:lineRule="auto"/>
        <w:ind w:left="2124" w:firstLine="709"/>
        <w:jc w:val="both"/>
      </w:pPr>
      <w:r w:rsidRPr="00490D4A">
        <w:rPr>
          <w:sz w:val="24"/>
        </w:rPr>
        <w:t>К нам сюда, к нам сюда!</w:t>
      </w:r>
    </w:p>
    <w:p w:rsidR="00490D4A" w:rsidRDefault="00490D4A" w:rsidP="00383EE3">
      <w:pPr>
        <w:spacing w:after="0" w:line="240" w:lineRule="auto"/>
        <w:ind w:firstLine="709"/>
        <w:jc w:val="both"/>
      </w:pPr>
    </w:p>
    <w:p w:rsidR="00383EE3" w:rsidRDefault="00383EE3" w:rsidP="00383EE3">
      <w:pPr>
        <w:spacing w:after="0" w:line="240" w:lineRule="auto"/>
        <w:ind w:firstLine="709"/>
        <w:jc w:val="both"/>
      </w:pPr>
      <w:r>
        <w:t>С этих пор братья стали жить вместе, под одной крышей.</w:t>
      </w:r>
    </w:p>
    <w:p w:rsidR="00490D4A" w:rsidRPr="00383EE3" w:rsidRDefault="00490D4A" w:rsidP="00490D4A">
      <w:pPr>
        <w:spacing w:after="0" w:line="240" w:lineRule="auto"/>
        <w:ind w:firstLine="709"/>
        <w:jc w:val="both"/>
      </w:pPr>
      <w:r>
        <w:t>Вот и все, что мы знаем про трёх маленьких поросят —</w:t>
      </w:r>
      <w:r w:rsidR="00F06B72">
        <w:t xml:space="preserve"> </w:t>
      </w:r>
      <w:r>
        <w:t>Ниф-Нифа, Нуф-Нуфа и Наф-Нафа.</w:t>
      </w:r>
      <w:bookmarkStart w:id="0" w:name="_GoBack"/>
      <w:bookmarkEnd w:id="0"/>
    </w:p>
    <w:sectPr w:rsidR="00490D4A" w:rsidRPr="00383EE3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07DF" w:rsidRDefault="002F07DF" w:rsidP="00BB305B">
      <w:pPr>
        <w:spacing w:after="0" w:line="240" w:lineRule="auto"/>
      </w:pPr>
      <w:r>
        <w:separator/>
      </w:r>
    </w:p>
  </w:endnote>
  <w:endnote w:type="continuationSeparator" w:id="0">
    <w:p w:rsidR="002F07DF" w:rsidRDefault="002F07DF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06B72">
                            <w:rPr>
                              <w:noProof/>
                              <w:color w:val="808080" w:themeColor="background1" w:themeShade="80"/>
                            </w:rPr>
                            <w:t>8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06B72">
                      <w:rPr>
                        <w:noProof/>
                        <w:color w:val="808080" w:themeColor="background1" w:themeShade="80"/>
                      </w:rPr>
                      <w:t>8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06B72">
                            <w:rPr>
                              <w:noProof/>
                              <w:color w:val="808080" w:themeColor="background1" w:themeShade="80"/>
                            </w:rPr>
                            <w:t>7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06B72">
                      <w:rPr>
                        <w:noProof/>
                        <w:color w:val="808080" w:themeColor="background1" w:themeShade="80"/>
                      </w:rPr>
                      <w:t>7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06B72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06B72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07DF" w:rsidRDefault="002F07DF" w:rsidP="00BB305B">
      <w:pPr>
        <w:spacing w:after="0" w:line="240" w:lineRule="auto"/>
      </w:pPr>
      <w:r>
        <w:separator/>
      </w:r>
    </w:p>
  </w:footnote>
  <w:footnote w:type="continuationSeparator" w:id="0">
    <w:p w:rsidR="002F07DF" w:rsidRDefault="002F07DF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EE3"/>
    <w:rsid w:val="00044F41"/>
    <w:rsid w:val="0015338B"/>
    <w:rsid w:val="001B3739"/>
    <w:rsid w:val="001B7733"/>
    <w:rsid w:val="00226794"/>
    <w:rsid w:val="002F07DF"/>
    <w:rsid w:val="00310E12"/>
    <w:rsid w:val="00383EE3"/>
    <w:rsid w:val="0039181F"/>
    <w:rsid w:val="0040592E"/>
    <w:rsid w:val="00490D4A"/>
    <w:rsid w:val="005028F6"/>
    <w:rsid w:val="00536688"/>
    <w:rsid w:val="005A657C"/>
    <w:rsid w:val="005B3CE5"/>
    <w:rsid w:val="005E3F33"/>
    <w:rsid w:val="005F3A80"/>
    <w:rsid w:val="00621163"/>
    <w:rsid w:val="006C1F9A"/>
    <w:rsid w:val="006E3599"/>
    <w:rsid w:val="007071B3"/>
    <w:rsid w:val="007C1B30"/>
    <w:rsid w:val="007F06E6"/>
    <w:rsid w:val="007F47C6"/>
    <w:rsid w:val="00816084"/>
    <w:rsid w:val="00854F6C"/>
    <w:rsid w:val="008D6EAD"/>
    <w:rsid w:val="008F0F59"/>
    <w:rsid w:val="00917CA9"/>
    <w:rsid w:val="00922044"/>
    <w:rsid w:val="0093322C"/>
    <w:rsid w:val="0096164A"/>
    <w:rsid w:val="00A867C2"/>
    <w:rsid w:val="00B07F42"/>
    <w:rsid w:val="00B16E13"/>
    <w:rsid w:val="00BB305B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F6064"/>
    <w:rsid w:val="00F06B72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styleId="a7">
    <w:name w:val="Normal (Web)"/>
    <w:basedOn w:val="a"/>
    <w:uiPriority w:val="99"/>
    <w:unhideWhenUsed/>
    <w:rsid w:val="00383E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8">
    <w:name w:val="Заголовок"/>
    <w:basedOn w:val="a"/>
    <w:link w:val="a9"/>
    <w:qFormat/>
    <w:rsid w:val="00383EE3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9">
    <w:name w:val="Заголовок Знак"/>
    <w:basedOn w:val="a0"/>
    <w:link w:val="a8"/>
    <w:rsid w:val="00383EE3"/>
    <w:rPr>
      <w:rFonts w:eastAsiaTheme="minorHAnsi"/>
      <w:b/>
      <w:sz w:val="44"/>
      <w:szCs w:val="44"/>
      <w:lang w:eastAsia="en-US"/>
    </w:rPr>
  </w:style>
  <w:style w:type="paragraph" w:styleId="aa">
    <w:name w:val="Balloon Text"/>
    <w:basedOn w:val="a"/>
    <w:link w:val="ab"/>
    <w:uiPriority w:val="99"/>
    <w:semiHidden/>
    <w:unhideWhenUsed/>
    <w:rsid w:val="00383E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83E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styleId="a7">
    <w:name w:val="Normal (Web)"/>
    <w:basedOn w:val="a"/>
    <w:uiPriority w:val="99"/>
    <w:unhideWhenUsed/>
    <w:rsid w:val="00383E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8">
    <w:name w:val="Заголовок"/>
    <w:basedOn w:val="a"/>
    <w:link w:val="a9"/>
    <w:qFormat/>
    <w:rsid w:val="00383EE3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9">
    <w:name w:val="Заголовок Знак"/>
    <w:basedOn w:val="a0"/>
    <w:link w:val="a8"/>
    <w:rsid w:val="00383EE3"/>
    <w:rPr>
      <w:rFonts w:eastAsiaTheme="minorHAnsi"/>
      <w:b/>
      <w:sz w:val="44"/>
      <w:szCs w:val="44"/>
      <w:lang w:eastAsia="en-US"/>
    </w:rPr>
  </w:style>
  <w:style w:type="paragraph" w:styleId="aa">
    <w:name w:val="Balloon Text"/>
    <w:basedOn w:val="a"/>
    <w:link w:val="ab"/>
    <w:uiPriority w:val="99"/>
    <w:semiHidden/>
    <w:unhideWhenUsed/>
    <w:rsid w:val="00383E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83E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E65475-F5E3-40ED-9087-1825E6A6D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42</TotalTime>
  <Pages>8</Pages>
  <Words>1851</Words>
  <Characters>10555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12382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Три поросёнка</dc:title>
  <dc:creator>народное</dc:creator>
  <cp:lastModifiedBy>Олеся</cp:lastModifiedBy>
  <cp:revision>3</cp:revision>
  <dcterms:created xsi:type="dcterms:W3CDTF">2016-04-18T17:21:00Z</dcterms:created>
  <dcterms:modified xsi:type="dcterms:W3CDTF">2016-04-19T05:34:00Z</dcterms:modified>
  <cp:category>Сказки народов мира</cp:category>
  <dc:language>рус.</dc:language>
</cp:coreProperties>
</file>