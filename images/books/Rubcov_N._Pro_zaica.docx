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FA" w:rsidRPr="00BF5EB7" w:rsidRDefault="00FF50FA" w:rsidP="00FF50FA">
      <w:pPr>
        <w:pStyle w:val="a7"/>
        <w:outlineLvl w:val="1"/>
        <w:rPr>
          <w:b w:val="0"/>
          <w:i/>
          <w:sz w:val="20"/>
          <w:szCs w:val="20"/>
          <w:shd w:val="clear" w:color="auto" w:fill="FFFFFF"/>
        </w:rPr>
      </w:pPr>
      <w:r w:rsidRPr="00BF5EB7">
        <w:rPr>
          <w:shd w:val="clear" w:color="auto" w:fill="FFFFFF"/>
        </w:rPr>
        <w:t>Про зайца</w:t>
      </w:r>
      <w:r w:rsidRPr="00BF5EB7">
        <w:rPr>
          <w:shd w:val="clear" w:color="auto" w:fill="FFFFFF"/>
        </w:rPr>
        <w:br/>
      </w:r>
      <w:r w:rsidRPr="00BF5EB7">
        <w:rPr>
          <w:b w:val="0"/>
          <w:i/>
          <w:sz w:val="20"/>
          <w:szCs w:val="20"/>
          <w:shd w:val="clear" w:color="auto" w:fill="FFFFFF"/>
        </w:rPr>
        <w:t>Николай Рубцов</w:t>
      </w:r>
    </w:p>
    <w:p w:rsidR="00FF50FA" w:rsidRPr="00BF5EB7" w:rsidRDefault="00FF50FA" w:rsidP="00FF50FA">
      <w:pPr>
        <w:spacing w:after="0" w:line="240" w:lineRule="auto"/>
        <w:rPr>
          <w:szCs w:val="28"/>
          <w:shd w:val="clear" w:color="auto" w:fill="FFFFFF"/>
        </w:rPr>
      </w:pPr>
    </w:p>
    <w:p w:rsidR="00FF50FA" w:rsidRPr="00BF5EB7" w:rsidRDefault="00FF50FA" w:rsidP="00FF50FA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Заяц в лес бежал по лугу,</w:t>
      </w:r>
    </w:p>
    <w:p w:rsidR="00FF50FA" w:rsidRPr="00BF5EB7" w:rsidRDefault="00FF50FA" w:rsidP="00FF50FA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Я из леса </w:t>
      </w:r>
      <w:r w:rsidRPr="00BF5EB7">
        <w:rPr>
          <w:szCs w:val="28"/>
          <w:shd w:val="clear" w:color="auto" w:fill="FFFFFF"/>
        </w:rPr>
        <w:t>шёл</w:t>
      </w:r>
      <w:r w:rsidRPr="00BF5EB7">
        <w:rPr>
          <w:szCs w:val="28"/>
          <w:shd w:val="clear" w:color="auto" w:fill="FFFFFF"/>
        </w:rPr>
        <w:t xml:space="preserve"> домой — </w:t>
      </w:r>
    </w:p>
    <w:p w:rsidR="00FF50FA" w:rsidRPr="00BF5EB7" w:rsidRDefault="00FF50FA" w:rsidP="00FF50FA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Бедный заяц </w:t>
      </w:r>
      <w:bookmarkStart w:id="0" w:name="_GoBack"/>
      <w:bookmarkEnd w:id="0"/>
      <w:proofErr w:type="gramStart"/>
      <w:r w:rsidRPr="00BF5EB7">
        <w:rPr>
          <w:szCs w:val="28"/>
          <w:shd w:val="clear" w:color="auto" w:fill="FFFFFF"/>
        </w:rPr>
        <w:t>с</w:t>
      </w:r>
      <w:proofErr w:type="gramEnd"/>
      <w:r w:rsidRPr="00BF5EB7">
        <w:rPr>
          <w:szCs w:val="28"/>
          <w:shd w:val="clear" w:color="auto" w:fill="FFFFFF"/>
        </w:rPr>
        <w:t xml:space="preserve"> перепугу</w:t>
      </w:r>
    </w:p>
    <w:p w:rsidR="00FF50FA" w:rsidRPr="00BF5EB7" w:rsidRDefault="00FF50FA" w:rsidP="00FF50FA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Так и сел передо мной!</w:t>
      </w:r>
    </w:p>
    <w:p w:rsidR="00FF50FA" w:rsidRPr="00BF5EB7" w:rsidRDefault="00FF50FA" w:rsidP="00FF50FA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FF50FA" w:rsidRPr="00BF5EB7" w:rsidRDefault="00FF50FA" w:rsidP="00FF50FA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Так и обмер, бестолковый,</w:t>
      </w:r>
      <w:r w:rsidRPr="00BF5EB7">
        <w:rPr>
          <w:rFonts w:eastAsia="Times New Roman" w:cs="Arial"/>
          <w:noProof/>
          <w:sz w:val="32"/>
          <w:szCs w:val="32"/>
        </w:rPr>
        <w:t xml:space="preserve"> </w:t>
      </w:r>
    </w:p>
    <w:p w:rsidR="00FF50FA" w:rsidRPr="00BF5EB7" w:rsidRDefault="00FF50FA" w:rsidP="00FF50FA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Но, конечно, в тот же миг</w:t>
      </w:r>
    </w:p>
    <w:p w:rsidR="00FF50FA" w:rsidRPr="00BF5EB7" w:rsidRDefault="00FF50FA" w:rsidP="00FF50FA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Поскакал в лесок сосновый,</w:t>
      </w:r>
    </w:p>
    <w:p w:rsidR="00FF50FA" w:rsidRPr="00BF5EB7" w:rsidRDefault="00FF50FA" w:rsidP="00FF50FA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Слыша мой весёлый крик.</w:t>
      </w:r>
    </w:p>
    <w:p w:rsidR="00FF50FA" w:rsidRPr="00BF5EB7" w:rsidRDefault="00FF50FA" w:rsidP="00FF50FA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FF50FA" w:rsidRPr="00BF5EB7" w:rsidRDefault="00FF50FA" w:rsidP="00FF50FA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ещё, наверно, долго,</w:t>
      </w:r>
    </w:p>
    <w:p w:rsidR="00FF50FA" w:rsidRPr="00BF5EB7" w:rsidRDefault="00FF50FA" w:rsidP="00FF50FA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Притаившись в тишине,</w:t>
      </w:r>
    </w:p>
    <w:p w:rsidR="00FF50FA" w:rsidRPr="00BF5EB7" w:rsidRDefault="00FF50FA" w:rsidP="00FF50FA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Думал где-нибудь под ёлкой</w:t>
      </w:r>
    </w:p>
    <w:p w:rsidR="00FF50FA" w:rsidRPr="00BF5EB7" w:rsidRDefault="00FF50FA" w:rsidP="00FF50FA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О себе и обо мне.</w:t>
      </w:r>
    </w:p>
    <w:p w:rsidR="00FF50FA" w:rsidRPr="00BF5EB7" w:rsidRDefault="00FF50FA" w:rsidP="00FF50FA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FF50FA" w:rsidRPr="00BF5EB7" w:rsidRDefault="00FF50FA" w:rsidP="00FF50FA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Думал, горестно вздыхая,</w:t>
      </w:r>
    </w:p>
    <w:p w:rsidR="00FF50FA" w:rsidRPr="00BF5EB7" w:rsidRDefault="00FF50FA" w:rsidP="00FF50FA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Что друзей-то  у него</w:t>
      </w:r>
    </w:p>
    <w:p w:rsidR="00FF50FA" w:rsidRPr="00BF5EB7" w:rsidRDefault="00FF50FA" w:rsidP="00FF50FA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После дедушки </w:t>
      </w:r>
      <w:proofErr w:type="spellStart"/>
      <w:r w:rsidRPr="00BF5EB7">
        <w:rPr>
          <w:szCs w:val="28"/>
          <w:shd w:val="clear" w:color="auto" w:fill="FFFFFF"/>
        </w:rPr>
        <w:t>Мазая</w:t>
      </w:r>
      <w:proofErr w:type="spellEnd"/>
    </w:p>
    <w:p w:rsidR="00FF50FA" w:rsidRPr="00BF5EB7" w:rsidRDefault="00FF50FA" w:rsidP="00FF50FA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Не осталось никого…</w:t>
      </w:r>
    </w:p>
    <w:sectPr w:rsidR="00FF50FA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0C6" w:rsidRDefault="006140C6" w:rsidP="00BB305B">
      <w:pPr>
        <w:spacing w:after="0" w:line="240" w:lineRule="auto"/>
      </w:pPr>
      <w:r>
        <w:separator/>
      </w:r>
    </w:p>
  </w:endnote>
  <w:endnote w:type="continuationSeparator" w:id="0">
    <w:p w:rsidR="006140C6" w:rsidRDefault="006140C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50F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50F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50F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50F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50F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50F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0C6" w:rsidRDefault="006140C6" w:rsidP="00BB305B">
      <w:pPr>
        <w:spacing w:after="0" w:line="240" w:lineRule="auto"/>
      </w:pPr>
      <w:r>
        <w:separator/>
      </w:r>
    </w:p>
  </w:footnote>
  <w:footnote w:type="continuationSeparator" w:id="0">
    <w:p w:rsidR="006140C6" w:rsidRDefault="006140C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FA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140C6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  <w:rsid w:val="00FF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F50F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F50FA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F50F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F50FA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9532F-C6EB-49CD-BF73-ECFE278A3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 зайца</dc:title>
  <dc:creator>Рубцов Н.</dc:creator>
  <cp:lastModifiedBy>Олеся</cp:lastModifiedBy>
  <cp:revision>1</cp:revision>
  <dcterms:created xsi:type="dcterms:W3CDTF">2016-03-22T08:07:00Z</dcterms:created>
  <dcterms:modified xsi:type="dcterms:W3CDTF">2016-03-22T08:08:00Z</dcterms:modified>
  <cp:category>Произведения поэтов русских</cp:category>
  <dc:language>рус.</dc:language>
</cp:coreProperties>
</file>