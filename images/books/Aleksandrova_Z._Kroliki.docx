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FB" w:rsidRPr="005C32E7" w:rsidRDefault="004C3EFB" w:rsidP="004C3EFB">
      <w:pPr>
        <w:pStyle w:val="11"/>
        <w:outlineLvl w:val="1"/>
        <w:rPr>
          <w:sz w:val="28"/>
          <w:szCs w:val="28"/>
        </w:rPr>
      </w:pPr>
      <w:r w:rsidRPr="005C32E7">
        <w:t>Кролики</w:t>
      </w:r>
      <w:r w:rsidRPr="005C32E7">
        <w:br/>
      </w:r>
      <w:r w:rsidRPr="004C3EFB">
        <w:rPr>
          <w:b w:val="0"/>
          <w:i/>
          <w:sz w:val="20"/>
          <w:szCs w:val="20"/>
        </w:rPr>
        <w:t>Зинаида Александрова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5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5"/>
        <w:jc w:val="both"/>
        <w:rPr>
          <w:szCs w:val="28"/>
        </w:rPr>
      </w:pP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В старой корзине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На кухонном столике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Смирно сидели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Пушистые кролики.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Мама сказала: —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Их трогать ненужно. —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Только, наверно, им,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Бедненьким, душно,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Маленьким кроликам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Жарко и тесно.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Сколько их там —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Посмотреть интересно.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Крышку слегка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Приоткрыла Танюшка,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Пальцем потрогала</w:t>
      </w:r>
    </w:p>
    <w:p w:rsidR="004C3EFB" w:rsidRPr="005C32E7" w:rsidRDefault="004C3EFB" w:rsidP="004C3EFB">
      <w:pPr>
        <w:spacing w:after="0" w:line="240" w:lineRule="auto"/>
        <w:ind w:left="2835"/>
        <w:jc w:val="both"/>
        <w:rPr>
          <w:szCs w:val="28"/>
        </w:rPr>
      </w:pPr>
      <w:r w:rsidRPr="005C32E7">
        <w:rPr>
          <w:szCs w:val="28"/>
        </w:rPr>
        <w:t>Серое ушко.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Мамы не слышно,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 видно в квартире, —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Таня корзинку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Открыла </w:t>
      </w:r>
      <w:proofErr w:type="gramStart"/>
      <w:r w:rsidRPr="005C32E7">
        <w:rPr>
          <w:szCs w:val="28"/>
        </w:rPr>
        <w:t>пошире</w:t>
      </w:r>
      <w:proofErr w:type="gramEnd"/>
      <w:r w:rsidRPr="005C32E7">
        <w:rPr>
          <w:szCs w:val="28"/>
        </w:rPr>
        <w:t>...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Может, налить молочка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Им на блюдце?..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Но не успела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Она оглянуться,</w:t>
      </w:r>
    </w:p>
    <w:p w:rsidR="004C3EFB" w:rsidRDefault="004C3EFB">
      <w:pPr>
        <w:rPr>
          <w:szCs w:val="28"/>
        </w:rPr>
      </w:pPr>
      <w:r>
        <w:rPr>
          <w:szCs w:val="28"/>
        </w:rPr>
        <w:br w:type="page"/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bookmarkStart w:id="0" w:name="_GoBack"/>
      <w:bookmarkEnd w:id="0"/>
      <w:r w:rsidRPr="005C32E7">
        <w:rPr>
          <w:szCs w:val="28"/>
        </w:rPr>
        <w:t>Кролики, выгнув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Пушистые спинки,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Начали прыгать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 стол из корзинки.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Таня назад посадить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Их не может, —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Кролик морковку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 ящике гложет,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Этот </w:t>
      </w:r>
      <w:r w:rsidRPr="005C32E7">
        <w:rPr>
          <w:szCs w:val="28"/>
        </w:rPr>
        <w:t>грызёт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На окошке цветок,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Этот забрался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 братишкин сапог...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Ведь не могли они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Выпрыгнуть сами!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Что она скажет</w:t>
      </w:r>
    </w:p>
    <w:p w:rsidR="004C3EFB" w:rsidRPr="005C32E7" w:rsidRDefault="004C3EFB" w:rsidP="004C3EF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Вернувшейся маме?</w:t>
      </w:r>
    </w:p>
    <w:sectPr w:rsidR="004C3EF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F52" w:rsidRDefault="00935F52" w:rsidP="00BB305B">
      <w:pPr>
        <w:spacing w:after="0" w:line="240" w:lineRule="auto"/>
      </w:pPr>
      <w:r>
        <w:separator/>
      </w:r>
    </w:p>
  </w:endnote>
  <w:endnote w:type="continuationSeparator" w:id="0">
    <w:p w:rsidR="00935F52" w:rsidRDefault="00935F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E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E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E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E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EF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EF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F52" w:rsidRDefault="00935F52" w:rsidP="00BB305B">
      <w:pPr>
        <w:spacing w:after="0" w:line="240" w:lineRule="auto"/>
      </w:pPr>
      <w:r>
        <w:separator/>
      </w:r>
    </w:p>
  </w:footnote>
  <w:footnote w:type="continuationSeparator" w:id="0">
    <w:p w:rsidR="00935F52" w:rsidRDefault="00935F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FB"/>
    <w:rsid w:val="0015338B"/>
    <w:rsid w:val="001B3739"/>
    <w:rsid w:val="001B7733"/>
    <w:rsid w:val="00226794"/>
    <w:rsid w:val="00310E12"/>
    <w:rsid w:val="0039181F"/>
    <w:rsid w:val="0040592E"/>
    <w:rsid w:val="004C3EFB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35F52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3E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3EFB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4C3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3EF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3EFB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4C3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16E7B-69CD-4BDE-8E94-B25D3F00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Кролики</dc:title>
  <dc:creator>Александрова З.</dc:creator>
  <cp:lastModifiedBy>Олеся</cp:lastModifiedBy>
  <cp:revision>1</cp:revision>
  <dcterms:created xsi:type="dcterms:W3CDTF">2016-03-15T07:26:00Z</dcterms:created>
  <dcterms:modified xsi:type="dcterms:W3CDTF">2016-03-15T07:29:00Z</dcterms:modified>
  <cp:category>Произведения поэтов русских</cp:category>
  <dc:language>рус.</dc:language>
</cp:coreProperties>
</file>