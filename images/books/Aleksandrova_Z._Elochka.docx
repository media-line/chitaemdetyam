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17A" w:rsidRPr="005A317A" w:rsidRDefault="005A317A" w:rsidP="005A317A">
      <w:pPr>
        <w:pStyle w:val="11"/>
        <w:outlineLvl w:val="1"/>
        <w:rPr>
          <w:rFonts w:eastAsia="Times New Roman" w:cs="Times New Roman"/>
          <w:b w:val="0"/>
          <w:i/>
          <w:kern w:val="36"/>
          <w:sz w:val="20"/>
          <w:szCs w:val="24"/>
          <w:lang w:eastAsia="ru-RU"/>
        </w:rPr>
      </w:pPr>
      <w:bookmarkStart w:id="0" w:name="_Toc404383551"/>
      <w:r w:rsidRPr="00585D94">
        <w:rPr>
          <w:rFonts w:eastAsia="Times New Roman" w:cs="Times New Roman"/>
          <w:kern w:val="36"/>
          <w:szCs w:val="48"/>
          <w:lang w:eastAsia="ru-RU"/>
        </w:rPr>
        <w:t>Ёлочка</w:t>
      </w:r>
      <w:r w:rsidRPr="00585D94">
        <w:rPr>
          <w:rFonts w:eastAsia="Times New Roman" w:cs="Times New Roman"/>
          <w:kern w:val="36"/>
          <w:szCs w:val="48"/>
          <w:lang w:eastAsia="ru-RU"/>
        </w:rPr>
        <w:br/>
      </w:r>
      <w:r w:rsidRPr="005A317A">
        <w:rPr>
          <w:rFonts w:eastAsia="Times New Roman" w:cs="Times New Roman"/>
          <w:b w:val="0"/>
          <w:i/>
          <w:kern w:val="36"/>
          <w:sz w:val="20"/>
          <w:szCs w:val="24"/>
          <w:lang w:eastAsia="ru-RU"/>
        </w:rPr>
        <w:t>Зинаида Александрова</w:t>
      </w:r>
      <w:bookmarkEnd w:id="0"/>
    </w:p>
    <w:p w:rsidR="005A317A" w:rsidRPr="005A317A" w:rsidRDefault="005A317A" w:rsidP="005A317A">
      <w:pPr>
        <w:ind w:left="3540"/>
        <w:rPr>
          <w:rFonts w:eastAsia="Times New Roman" w:cs="Arial"/>
          <w:b/>
          <w:bCs/>
          <w:kern w:val="36"/>
          <w:szCs w:val="28"/>
        </w:rPr>
      </w:pPr>
    </w:p>
    <w:p w:rsidR="005A317A" w:rsidRPr="005A317A" w:rsidRDefault="005A317A" w:rsidP="005A317A">
      <w:pPr>
        <w:spacing w:after="0" w:line="240" w:lineRule="auto"/>
        <w:ind w:left="2832"/>
        <w:rPr>
          <w:rFonts w:eastAsia="Times New Roman" w:cs="Arial"/>
          <w:szCs w:val="28"/>
        </w:rPr>
      </w:pPr>
    </w:p>
    <w:p w:rsidR="005A317A" w:rsidRPr="005A317A" w:rsidRDefault="005A317A" w:rsidP="005A317A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A317A">
        <w:rPr>
          <w:rFonts w:eastAsia="Times New Roman" w:cs="Arial"/>
          <w:szCs w:val="28"/>
        </w:rPr>
        <w:t xml:space="preserve">Маленькой </w:t>
      </w:r>
      <w:r w:rsidRPr="005A317A">
        <w:rPr>
          <w:rFonts w:eastAsia="Times New Roman" w:cs="Arial"/>
          <w:szCs w:val="28"/>
        </w:rPr>
        <w:t>ёлочке</w:t>
      </w:r>
    </w:p>
    <w:p w:rsidR="005A317A" w:rsidRPr="005A317A" w:rsidRDefault="005A317A" w:rsidP="005A317A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A317A">
        <w:rPr>
          <w:rFonts w:eastAsia="Times New Roman" w:cs="Arial"/>
          <w:szCs w:val="28"/>
        </w:rPr>
        <w:t>Холодно зимой,</w:t>
      </w:r>
    </w:p>
    <w:p w:rsidR="005A317A" w:rsidRPr="005A317A" w:rsidRDefault="005A317A" w:rsidP="005A317A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A317A">
        <w:rPr>
          <w:rFonts w:eastAsia="Times New Roman" w:cs="Arial"/>
          <w:szCs w:val="28"/>
        </w:rPr>
        <w:t>Из лесу ёлочку</w:t>
      </w:r>
    </w:p>
    <w:p w:rsidR="005A317A" w:rsidRPr="005A317A" w:rsidRDefault="005A317A" w:rsidP="005A317A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A317A">
        <w:rPr>
          <w:rFonts w:eastAsia="Times New Roman" w:cs="Arial"/>
          <w:szCs w:val="28"/>
        </w:rPr>
        <w:t xml:space="preserve">Взяли </w:t>
      </w:r>
      <w:bookmarkStart w:id="1" w:name="_GoBack"/>
      <w:bookmarkEnd w:id="1"/>
      <w:r w:rsidRPr="005A317A">
        <w:rPr>
          <w:rFonts w:eastAsia="Times New Roman" w:cs="Arial"/>
          <w:szCs w:val="28"/>
        </w:rPr>
        <w:t>мы домой.</w:t>
      </w:r>
    </w:p>
    <w:p w:rsidR="005A317A" w:rsidRPr="005A317A" w:rsidRDefault="005A317A" w:rsidP="005A317A">
      <w:pPr>
        <w:spacing w:after="0" w:line="240" w:lineRule="auto"/>
        <w:ind w:left="2832"/>
        <w:rPr>
          <w:rFonts w:eastAsia="Times New Roman" w:cs="Arial"/>
          <w:szCs w:val="28"/>
        </w:rPr>
      </w:pPr>
    </w:p>
    <w:p w:rsidR="005A317A" w:rsidRPr="005A317A" w:rsidRDefault="005A317A" w:rsidP="005A317A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A317A">
        <w:rPr>
          <w:rFonts w:eastAsia="Times New Roman" w:cs="Arial"/>
          <w:szCs w:val="28"/>
        </w:rPr>
        <w:t xml:space="preserve">Сколько на </w:t>
      </w:r>
      <w:r w:rsidRPr="005A317A">
        <w:rPr>
          <w:rFonts w:eastAsia="Times New Roman" w:cs="Arial"/>
          <w:szCs w:val="28"/>
        </w:rPr>
        <w:t>ёлочке</w:t>
      </w:r>
    </w:p>
    <w:p w:rsidR="005A317A" w:rsidRPr="005A317A" w:rsidRDefault="005A317A" w:rsidP="005A317A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A317A">
        <w:rPr>
          <w:rFonts w:eastAsia="Times New Roman" w:cs="Arial"/>
          <w:szCs w:val="28"/>
        </w:rPr>
        <w:t>Шариков цветных,</w:t>
      </w:r>
    </w:p>
    <w:p w:rsidR="005A317A" w:rsidRPr="005A317A" w:rsidRDefault="005A317A" w:rsidP="005A317A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A317A">
        <w:rPr>
          <w:rFonts w:eastAsia="Times New Roman" w:cs="Arial"/>
          <w:szCs w:val="28"/>
        </w:rPr>
        <w:t>Розовых пряников,</w:t>
      </w:r>
    </w:p>
    <w:p w:rsidR="005A317A" w:rsidRPr="005A317A" w:rsidRDefault="005A317A" w:rsidP="005A317A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A317A">
        <w:rPr>
          <w:rFonts w:eastAsia="Times New Roman" w:cs="Arial"/>
          <w:szCs w:val="28"/>
        </w:rPr>
        <w:t>Шишек золотых!</w:t>
      </w:r>
    </w:p>
    <w:p w:rsidR="005A317A" w:rsidRPr="005A317A" w:rsidRDefault="005A317A" w:rsidP="005A317A">
      <w:pPr>
        <w:spacing w:after="0" w:line="240" w:lineRule="auto"/>
        <w:ind w:left="2832"/>
        <w:rPr>
          <w:rFonts w:eastAsia="Times New Roman" w:cs="Arial"/>
          <w:szCs w:val="28"/>
        </w:rPr>
      </w:pPr>
    </w:p>
    <w:p w:rsidR="005A317A" w:rsidRPr="005A317A" w:rsidRDefault="005A317A" w:rsidP="005A317A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A317A">
        <w:rPr>
          <w:rFonts w:eastAsia="Times New Roman" w:cs="Arial"/>
          <w:szCs w:val="28"/>
        </w:rPr>
        <w:t xml:space="preserve">Сколько под </w:t>
      </w:r>
      <w:r w:rsidRPr="005A317A">
        <w:rPr>
          <w:rFonts w:eastAsia="Times New Roman" w:cs="Arial"/>
          <w:szCs w:val="28"/>
        </w:rPr>
        <w:t>ёлочкой</w:t>
      </w:r>
    </w:p>
    <w:p w:rsidR="005A317A" w:rsidRPr="005A317A" w:rsidRDefault="005A317A" w:rsidP="005A317A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A317A">
        <w:rPr>
          <w:rFonts w:eastAsia="Times New Roman" w:cs="Arial"/>
          <w:szCs w:val="28"/>
        </w:rPr>
        <w:t>Маленьких ребят!</w:t>
      </w:r>
    </w:p>
    <w:p w:rsidR="005A317A" w:rsidRPr="005A317A" w:rsidRDefault="005A317A" w:rsidP="005A317A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A317A">
        <w:rPr>
          <w:rFonts w:eastAsia="Times New Roman" w:cs="Arial"/>
          <w:szCs w:val="28"/>
        </w:rPr>
        <w:t>Топают, хлопают,</w:t>
      </w:r>
    </w:p>
    <w:p w:rsidR="005A317A" w:rsidRPr="005A317A" w:rsidRDefault="005A317A" w:rsidP="005A317A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A317A">
        <w:rPr>
          <w:rFonts w:eastAsia="Times New Roman" w:cs="Arial"/>
          <w:szCs w:val="28"/>
        </w:rPr>
        <w:t>Весело кричат:</w:t>
      </w:r>
    </w:p>
    <w:p w:rsidR="005A317A" w:rsidRPr="005A317A" w:rsidRDefault="005A317A" w:rsidP="005A317A">
      <w:pPr>
        <w:spacing w:after="0" w:line="240" w:lineRule="auto"/>
        <w:ind w:left="2832"/>
        <w:rPr>
          <w:rFonts w:eastAsia="Times New Roman" w:cs="Arial"/>
          <w:szCs w:val="28"/>
        </w:rPr>
      </w:pPr>
    </w:p>
    <w:p w:rsidR="005A317A" w:rsidRPr="005A317A" w:rsidRDefault="005A317A" w:rsidP="005A317A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A317A">
        <w:rPr>
          <w:rFonts w:eastAsia="Times New Roman" w:cs="Arial"/>
          <w:szCs w:val="28"/>
        </w:rPr>
        <w:t>«</w:t>
      </w:r>
      <w:r w:rsidRPr="005A317A">
        <w:rPr>
          <w:rFonts w:eastAsia="Times New Roman" w:cs="Arial"/>
          <w:szCs w:val="28"/>
        </w:rPr>
        <w:t>Ёлочка</w:t>
      </w:r>
      <w:r w:rsidRPr="005A317A">
        <w:rPr>
          <w:rFonts w:eastAsia="Times New Roman" w:cs="Arial"/>
          <w:szCs w:val="28"/>
        </w:rPr>
        <w:t xml:space="preserve">, </w:t>
      </w:r>
      <w:r w:rsidRPr="005A317A">
        <w:rPr>
          <w:rFonts w:eastAsia="Times New Roman" w:cs="Arial"/>
          <w:szCs w:val="28"/>
        </w:rPr>
        <w:t>ёлочка</w:t>
      </w:r>
      <w:r w:rsidRPr="005A317A">
        <w:rPr>
          <w:rFonts w:eastAsia="Times New Roman" w:cs="Arial"/>
          <w:szCs w:val="28"/>
        </w:rPr>
        <w:t>,</w:t>
      </w:r>
    </w:p>
    <w:p w:rsidR="005A317A" w:rsidRPr="005A317A" w:rsidRDefault="005A317A" w:rsidP="005A317A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A317A">
        <w:rPr>
          <w:rFonts w:eastAsia="Times New Roman" w:cs="Arial"/>
          <w:szCs w:val="28"/>
        </w:rPr>
        <w:t>Яркие огни,</w:t>
      </w:r>
    </w:p>
    <w:p w:rsidR="005A317A" w:rsidRPr="005A317A" w:rsidRDefault="005A317A" w:rsidP="005A317A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A317A">
        <w:rPr>
          <w:rFonts w:eastAsia="Times New Roman" w:cs="Arial"/>
          <w:szCs w:val="28"/>
        </w:rPr>
        <w:t>Синими бусами,</w:t>
      </w:r>
    </w:p>
    <w:p w:rsidR="005A317A" w:rsidRPr="005A317A" w:rsidRDefault="005A317A" w:rsidP="005A317A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A317A">
        <w:rPr>
          <w:rFonts w:eastAsia="Times New Roman" w:cs="Arial"/>
          <w:szCs w:val="28"/>
        </w:rPr>
        <w:t>Ёлочка</w:t>
      </w:r>
      <w:r w:rsidRPr="005A317A">
        <w:rPr>
          <w:rFonts w:eastAsia="Times New Roman" w:cs="Arial"/>
          <w:szCs w:val="28"/>
        </w:rPr>
        <w:t>, звени!</w:t>
      </w:r>
    </w:p>
    <w:p w:rsidR="005A317A" w:rsidRPr="005A317A" w:rsidRDefault="005A317A" w:rsidP="005A317A">
      <w:pPr>
        <w:spacing w:after="0" w:line="240" w:lineRule="auto"/>
        <w:ind w:left="2832"/>
        <w:rPr>
          <w:rFonts w:eastAsia="Times New Roman" w:cs="Arial"/>
          <w:szCs w:val="28"/>
        </w:rPr>
      </w:pPr>
    </w:p>
    <w:p w:rsidR="005A317A" w:rsidRPr="005A317A" w:rsidRDefault="005A317A" w:rsidP="005A317A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A317A">
        <w:rPr>
          <w:rFonts w:eastAsia="Times New Roman" w:cs="Arial"/>
          <w:szCs w:val="28"/>
        </w:rPr>
        <w:t xml:space="preserve">Встанем под </w:t>
      </w:r>
      <w:r w:rsidRPr="005A317A">
        <w:rPr>
          <w:rFonts w:eastAsia="Times New Roman" w:cs="Arial"/>
          <w:szCs w:val="28"/>
        </w:rPr>
        <w:t>ёлочкой</w:t>
      </w:r>
    </w:p>
    <w:p w:rsidR="005A317A" w:rsidRPr="005A317A" w:rsidRDefault="005A317A" w:rsidP="005A317A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A317A">
        <w:rPr>
          <w:rFonts w:eastAsia="Times New Roman" w:cs="Arial"/>
          <w:szCs w:val="28"/>
        </w:rPr>
        <w:t>В дружный хоровод.</w:t>
      </w:r>
    </w:p>
    <w:p w:rsidR="005A317A" w:rsidRPr="005A317A" w:rsidRDefault="005A317A" w:rsidP="005A317A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A317A">
        <w:rPr>
          <w:rFonts w:eastAsia="Times New Roman" w:cs="Arial"/>
          <w:szCs w:val="28"/>
        </w:rPr>
        <w:t>Весело, весело</w:t>
      </w:r>
    </w:p>
    <w:p w:rsidR="005A317A" w:rsidRPr="005A317A" w:rsidRDefault="005A317A" w:rsidP="005A317A">
      <w:pPr>
        <w:spacing w:after="0" w:line="240" w:lineRule="auto"/>
        <w:ind w:left="2832"/>
        <w:rPr>
          <w:szCs w:val="28"/>
        </w:rPr>
      </w:pPr>
      <w:r w:rsidRPr="005A317A">
        <w:rPr>
          <w:rFonts w:eastAsia="Times New Roman" w:cs="Arial"/>
          <w:szCs w:val="28"/>
        </w:rPr>
        <w:t>Встретим Новый год!»</w:t>
      </w:r>
    </w:p>
    <w:sectPr w:rsidR="005A317A" w:rsidRPr="005A317A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FF2" w:rsidRDefault="00556FF2" w:rsidP="00BB305B">
      <w:pPr>
        <w:spacing w:after="0" w:line="240" w:lineRule="auto"/>
      </w:pPr>
      <w:r>
        <w:separator/>
      </w:r>
    </w:p>
  </w:endnote>
  <w:endnote w:type="continuationSeparator" w:id="0">
    <w:p w:rsidR="00556FF2" w:rsidRDefault="00556FF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D0CDC89" wp14:editId="61754118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A317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A317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4F20F0" wp14:editId="78AF949D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A317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A317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2E54DCA" wp14:editId="31E5F083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A317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A317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FF2" w:rsidRDefault="00556FF2" w:rsidP="00BB305B">
      <w:pPr>
        <w:spacing w:after="0" w:line="240" w:lineRule="auto"/>
      </w:pPr>
      <w:r>
        <w:separator/>
      </w:r>
    </w:p>
  </w:footnote>
  <w:footnote w:type="continuationSeparator" w:id="0">
    <w:p w:rsidR="00556FF2" w:rsidRDefault="00556FF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7A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56FF2"/>
    <w:rsid w:val="005A317A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A317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A317A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A317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A317A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0958B-A305-4844-929A-78DE3F993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Ёлочка</dc:title>
  <dc:creator>Александрова З.</dc:creator>
  <cp:lastModifiedBy>Олеся</cp:lastModifiedBy>
  <cp:revision>1</cp:revision>
  <dcterms:created xsi:type="dcterms:W3CDTF">2016-03-15T06:27:00Z</dcterms:created>
  <dcterms:modified xsi:type="dcterms:W3CDTF">2016-03-15T06:29:00Z</dcterms:modified>
  <cp:category>Произведения поэтов русских</cp:category>
  <dc:language>рус.</dc:language>
</cp:coreProperties>
</file>