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D7E" w:rsidRPr="00BF5EB7" w:rsidRDefault="00A23D7E" w:rsidP="00A23D7E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 w:rsidRPr="00BF5EB7">
        <w:rPr>
          <w:bCs/>
          <w:lang w:eastAsia="ru-RU"/>
        </w:rPr>
        <w:t>Лизочек </w:t>
      </w:r>
      <w:r w:rsidRPr="00BF5EB7">
        <w:rPr>
          <w:lang w:eastAsia="ru-RU"/>
        </w:rPr>
        <w:br/>
      </w:r>
      <w:bookmarkStart w:id="0" w:name="_GoBack"/>
      <w:bookmarkEnd w:id="0"/>
      <w:r w:rsidRPr="00BF5EB7">
        <w:rPr>
          <w:b w:val="0"/>
          <w:i/>
          <w:sz w:val="20"/>
          <w:szCs w:val="20"/>
          <w:lang w:eastAsia="ru-RU"/>
        </w:rPr>
        <w:t>Константин</w:t>
      </w:r>
      <w:r w:rsidRPr="00BF5EB7">
        <w:rPr>
          <w:b w:val="0"/>
          <w:i/>
          <w:sz w:val="20"/>
          <w:szCs w:val="20"/>
          <w:lang w:eastAsia="ru-RU"/>
        </w:rPr>
        <w:t xml:space="preserve"> </w:t>
      </w:r>
      <w:r w:rsidRPr="00BF5EB7">
        <w:rPr>
          <w:b w:val="0"/>
          <w:i/>
          <w:sz w:val="20"/>
          <w:szCs w:val="20"/>
          <w:lang w:eastAsia="ru-RU"/>
        </w:rPr>
        <w:t>Аксаков</w:t>
      </w: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Мой Лизочек так уж мал, так уж мал,</w:t>
      </w: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Что из крыльев комаришки</w:t>
      </w: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Сделал две себе манишки,</w:t>
      </w: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И в крахмал, и в крахмал!</w:t>
      </w:r>
      <w:r w:rsidRPr="00BF5EB7">
        <w:rPr>
          <w:rFonts w:eastAsia="Times New Roman" w:cs="Arial"/>
          <w:noProof/>
          <w:sz w:val="32"/>
          <w:szCs w:val="32"/>
        </w:rPr>
        <w:t xml:space="preserve"> </w:t>
      </w: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Мой Лизочек так уж мал, так уж мал,</w:t>
      </w: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Что из грецкого ореха</w:t>
      </w: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Сделал стул, чтоб слушать эхо,</w:t>
      </w: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И кричал, и кричал!</w:t>
      </w: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Мой Лизочек так уж мал, так уж мал,</w:t>
      </w: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Что из скорлупы яичной</w:t>
      </w: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Фаэтон себе отличный</w:t>
      </w: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Заказал, заказал!</w:t>
      </w: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Мой Лизочек так уж мал, так уж мал,</w:t>
      </w: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Что из скорлупы рачонка</w:t>
      </w: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Сшил четыре башмачонка,</w:t>
      </w: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И на бал, и на бал!</w:t>
      </w: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Мой Лизочек так уж мал, так уж мал</w:t>
      </w: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Что из листика сирени</w:t>
      </w: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Сделал зонтик он от тени,</w:t>
      </w: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И гулял, и гулял!</w:t>
      </w: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Мой Лизочек так уж мал, так уж мал,</w:t>
      </w: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Что, надувши одуванчик,</w:t>
      </w: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Заказал себе диванчик,</w:t>
      </w: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Тут и спал, тут и спал.</w:t>
      </w: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Мой Лизочек так уж мал, так уж мал,</w:t>
      </w: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Что наткать себе холстины</w:t>
      </w: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Пауку из паутины</w:t>
      </w:r>
    </w:p>
    <w:p w:rsidR="00A23D7E" w:rsidRPr="00BF5EB7" w:rsidRDefault="00A23D7E" w:rsidP="00A23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Заказал, заказал.</w:t>
      </w:r>
    </w:p>
    <w:sectPr w:rsidR="00A23D7E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9F0" w:rsidRDefault="00C479F0" w:rsidP="00BB305B">
      <w:pPr>
        <w:spacing w:after="0" w:line="240" w:lineRule="auto"/>
      </w:pPr>
      <w:r>
        <w:separator/>
      </w:r>
    </w:p>
  </w:endnote>
  <w:endnote w:type="continuationSeparator" w:id="0">
    <w:p w:rsidR="00C479F0" w:rsidRDefault="00C479F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23D7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23D7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23D7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23D7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23D7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23D7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9F0" w:rsidRDefault="00C479F0" w:rsidP="00BB305B">
      <w:pPr>
        <w:spacing w:after="0" w:line="240" w:lineRule="auto"/>
      </w:pPr>
      <w:r>
        <w:separator/>
      </w:r>
    </w:p>
  </w:footnote>
  <w:footnote w:type="continuationSeparator" w:id="0">
    <w:p w:rsidR="00C479F0" w:rsidRDefault="00C479F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D7E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A23D7E"/>
    <w:rsid w:val="00B07F42"/>
    <w:rsid w:val="00BB305B"/>
    <w:rsid w:val="00BF3769"/>
    <w:rsid w:val="00C1441D"/>
    <w:rsid w:val="00C479F0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A23D7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A23D7E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A23D7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A23D7E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103CE-E12A-4333-933B-E7E67000E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Лизочек</dc:title>
  <dc:creator>Аксаков К.</dc:creator>
  <cp:lastModifiedBy>Олеся</cp:lastModifiedBy>
  <cp:revision>1</cp:revision>
  <dcterms:created xsi:type="dcterms:W3CDTF">2016-03-15T03:28:00Z</dcterms:created>
  <dcterms:modified xsi:type="dcterms:W3CDTF">2016-03-15T03:30:00Z</dcterms:modified>
  <cp:category>Произведения поэтов русских</cp:category>
  <dc:language>рус.</dc:language>
</cp:coreProperties>
</file>