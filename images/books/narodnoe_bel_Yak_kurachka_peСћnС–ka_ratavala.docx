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396" w:rsidRPr="00770396" w:rsidRDefault="00770396" w:rsidP="00770396">
      <w:pPr>
        <w:pStyle w:val="a7"/>
        <w:outlineLvl w:val="1"/>
        <w:rPr>
          <w:b w:val="0"/>
          <w:i/>
          <w:sz w:val="20"/>
          <w:szCs w:val="20"/>
          <w:lang w:val="be-BY"/>
        </w:rPr>
      </w:pPr>
      <w:bookmarkStart w:id="0" w:name="_Toc403771776"/>
      <w:bookmarkStart w:id="1" w:name="_GoBack"/>
      <w:r w:rsidRPr="00770396">
        <w:rPr>
          <w:lang w:val="be-BY"/>
        </w:rPr>
        <w:t>Як курачка пеўніка ратавала</w:t>
      </w:r>
      <w:bookmarkEnd w:id="0"/>
      <w:bookmarkEnd w:id="1"/>
      <w:r w:rsidRPr="00770396">
        <w:rPr>
          <w:lang w:val="be-BY"/>
        </w:rPr>
        <w:br/>
      </w:r>
      <w:r w:rsidRPr="00770396">
        <w:rPr>
          <w:b w:val="0"/>
          <w:i/>
          <w:sz w:val="20"/>
          <w:szCs w:val="20"/>
          <w:lang w:val="be-BY"/>
        </w:rPr>
        <w:t>Беларуская народная казка</w:t>
      </w:r>
      <w:r>
        <w:rPr>
          <w:b w:val="0"/>
          <w:i/>
          <w:sz w:val="20"/>
          <w:szCs w:val="20"/>
          <w:lang w:val="be-BY"/>
        </w:rPr>
        <w:t xml:space="preserve"> ў апрацоўцы А. Якімовіча</w:t>
      </w:r>
    </w:p>
    <w:p w:rsidR="00770396" w:rsidRP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</w:p>
    <w:p w:rsidR="00770396" w:rsidRP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>Жылі-былі курачка і пеўнік. Курачка яйкі несла, а пеўнік зярняткі здабываў, курачку частаваў. Выграбе з ямкі зярнятка і кліча курачку:</w:t>
      </w:r>
    </w:p>
    <w:p w:rsidR="00770396" w:rsidRP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 xml:space="preserve">— </w:t>
      </w:r>
      <w:proofErr w:type="spellStart"/>
      <w:r w:rsidRPr="00770396">
        <w:rPr>
          <w:szCs w:val="28"/>
          <w:lang w:val="be-BY"/>
        </w:rPr>
        <w:t>Ко-ко-ко</w:t>
      </w:r>
      <w:proofErr w:type="spellEnd"/>
      <w:r w:rsidRPr="00770396">
        <w:rPr>
          <w:szCs w:val="28"/>
          <w:lang w:val="be-BY"/>
        </w:rPr>
        <w:t>, Чубатка, знайшоў зярнятка!</w:t>
      </w:r>
    </w:p>
    <w:p w:rsid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>Вось аднойчы выграб пеўнік вялікую бобінку. «Ну, — думае, — гэтага зярняці курачцы не праглы</w:t>
      </w:r>
      <w:r>
        <w:rPr>
          <w:szCs w:val="28"/>
          <w:lang w:val="be-BY"/>
        </w:rPr>
        <w:t>нуць, з’ем хіба сам».</w:t>
      </w:r>
    </w:p>
    <w:p w:rsidR="00770396" w:rsidRP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>Праглынуў — ды і падавіўся.</w:t>
      </w:r>
    </w:p>
    <w:p w:rsidR="00770396" w:rsidRP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>Паваліўся пеўнік, ногі задраў і не дыхае.</w:t>
      </w:r>
    </w:p>
    <w:p w:rsidR="00770396" w:rsidRP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>Падбегла да яго курачка:</w:t>
      </w:r>
    </w:p>
    <w:p w:rsidR="00770396" w:rsidRP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 xml:space="preserve">— Што з табою, </w:t>
      </w:r>
      <w:proofErr w:type="spellStart"/>
      <w:r w:rsidRPr="00770396">
        <w:rPr>
          <w:szCs w:val="28"/>
          <w:lang w:val="be-BY"/>
        </w:rPr>
        <w:t>Пе</w:t>
      </w:r>
      <w:r>
        <w:rPr>
          <w:szCs w:val="28"/>
          <w:lang w:val="be-BY"/>
        </w:rPr>
        <w:t>ця</w:t>
      </w:r>
      <w:proofErr w:type="spellEnd"/>
      <w:r w:rsidRPr="00770396">
        <w:rPr>
          <w:szCs w:val="28"/>
          <w:lang w:val="be-BY"/>
        </w:rPr>
        <w:t>? Чаму ты ляжыш і не дыхаеш?</w:t>
      </w:r>
    </w:p>
    <w:p w:rsidR="00770396" w:rsidRP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>— Ой, — стогне пеўнік, — бобінкай падавіўся…</w:t>
      </w:r>
    </w:p>
    <w:p w:rsidR="00770396" w:rsidRP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 xml:space="preserve">— Як жа цябе ратаваць, </w:t>
      </w:r>
      <w:proofErr w:type="spellStart"/>
      <w:r w:rsidRPr="00770396">
        <w:rPr>
          <w:szCs w:val="28"/>
          <w:lang w:val="be-BY"/>
        </w:rPr>
        <w:t>Пе</w:t>
      </w:r>
      <w:r>
        <w:rPr>
          <w:szCs w:val="28"/>
          <w:lang w:val="be-BY"/>
        </w:rPr>
        <w:t>ця</w:t>
      </w:r>
      <w:proofErr w:type="spellEnd"/>
      <w:r w:rsidRPr="00770396">
        <w:rPr>
          <w:szCs w:val="28"/>
          <w:lang w:val="be-BY"/>
        </w:rPr>
        <w:t>? — пытаецца курачка.</w:t>
      </w:r>
    </w:p>
    <w:p w:rsidR="00770396" w:rsidRP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>— Трэба, — шэпча пеўнік, — масла дастаць, горла змазаць.</w:t>
      </w:r>
    </w:p>
    <w:p w:rsidR="00770396" w:rsidRP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>— А дзе яго дастаць?</w:t>
      </w:r>
    </w:p>
    <w:p w:rsidR="00770396" w:rsidRP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>— У каровы.</w:t>
      </w:r>
    </w:p>
    <w:p w:rsidR="00770396" w:rsidRP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>Пабегла курачка да каровы:</w:t>
      </w:r>
    </w:p>
    <w:p w:rsidR="00770396" w:rsidRP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>— Карова, карова, дай масла!</w:t>
      </w:r>
    </w:p>
    <w:p w:rsidR="00770396" w:rsidRP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>— Нашто табе масла?</w:t>
      </w:r>
    </w:p>
    <w:p w:rsidR="00770396" w:rsidRP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>— Пеўнік ляжыць і не дыхае: бобінкай падавіўся…</w:t>
      </w:r>
    </w:p>
    <w:p w:rsidR="00770396" w:rsidRP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>— Добра, — кажа карова, — дам табе масла. Але схадзі спярша да касцоў, папрасі сена.</w:t>
      </w:r>
    </w:p>
    <w:p w:rsidR="00770396" w:rsidRP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>Прыйшла курачка да касцоў:</w:t>
      </w:r>
    </w:p>
    <w:p w:rsidR="00770396" w:rsidRP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>— Касцы, касцы, дайце сена!</w:t>
      </w:r>
    </w:p>
    <w:p w:rsidR="00770396" w:rsidRP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>— Нашто табе сена?</w:t>
      </w:r>
    </w:p>
    <w:p w:rsidR="00770396" w:rsidRP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>— Сена — карове. Карова дасць масла. Масла — пеўніку, бо пеўнік ляжыць і не дыхае: бобінкай падавіўся.</w:t>
      </w:r>
    </w:p>
    <w:p w:rsidR="00770396" w:rsidRP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>Касцы кажуць:</w:t>
      </w:r>
    </w:p>
    <w:p w:rsidR="00770396" w:rsidRP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>— Схадзі да пекара, папрасі пірагоў. Пірагі мы з’я</w:t>
      </w:r>
      <w:r>
        <w:rPr>
          <w:szCs w:val="28"/>
          <w:lang w:val="be-BY"/>
        </w:rPr>
        <w:t>дзім</w:t>
      </w:r>
      <w:r w:rsidRPr="00770396">
        <w:rPr>
          <w:szCs w:val="28"/>
          <w:lang w:val="be-BY"/>
        </w:rPr>
        <w:t>, тады і сена накосім.</w:t>
      </w:r>
    </w:p>
    <w:p w:rsidR="00770396" w:rsidRP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>Прыйшла курачка да пекара:</w:t>
      </w:r>
    </w:p>
    <w:p w:rsidR="00770396" w:rsidRP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>— Пекар, пекар, дай пірагоў!</w:t>
      </w:r>
    </w:p>
    <w:p w:rsidR="00770396" w:rsidRP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>— Нашто табе пірагі?</w:t>
      </w:r>
    </w:p>
    <w:p w:rsidR="00770396" w:rsidRP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>— Пірагі — касцам. Касцы накосяць сена. Сена — карове. Карова дасць масла. Масла — пеўніку, бо пеўнік ляжыць і не дыхае: бобінкай падавіўся.</w:t>
      </w:r>
    </w:p>
    <w:p w:rsidR="00770396" w:rsidRP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>Пекар кажа:</w:t>
      </w:r>
    </w:p>
    <w:p w:rsidR="00770396" w:rsidRP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>— Збегай у лес, прынясі дроў, каб было на чым пірагі пячы.</w:t>
      </w:r>
    </w:p>
    <w:p w:rsid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>Пабегла курачка ў лес і прынесла дроў.</w:t>
      </w:r>
    </w:p>
    <w:p w:rsid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>Пекар напёк пірагоў.</w:t>
      </w:r>
    </w:p>
    <w:p w:rsid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lastRenderedPageBreak/>
        <w:t>Занесла курачка пірагі касцам. Касцы з’елі пірагі і накасілі сена.</w:t>
      </w:r>
    </w:p>
    <w:p w:rsid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>Прынесла курачка сена карове. Карова з’ела сена і дала масла.</w:t>
      </w:r>
    </w:p>
    <w:p w:rsidR="00770396" w:rsidRP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>Пеўнік змазаў маслам горла і праглынуў бобінку.</w:t>
      </w:r>
    </w:p>
    <w:p w:rsidR="00770396" w:rsidRP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>Праглынуў і зноў весела на ўвесь двор заспяваў:</w:t>
      </w:r>
    </w:p>
    <w:p w:rsid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 w:rsidRPr="00770396">
        <w:rPr>
          <w:szCs w:val="28"/>
          <w:lang w:val="be-BY"/>
        </w:rPr>
        <w:t>— Ку-ка-рэ-ку! Чуб-чубатка — малайчына!</w:t>
      </w:r>
    </w:p>
    <w:p w:rsidR="00770396" w:rsidRPr="00770396" w:rsidRDefault="00770396" w:rsidP="00770396">
      <w:pPr>
        <w:spacing w:after="0" w:line="240" w:lineRule="auto"/>
        <w:ind w:firstLine="709"/>
        <w:jc w:val="both"/>
        <w:rPr>
          <w:szCs w:val="28"/>
          <w:lang w:val="be-BY"/>
        </w:rPr>
      </w:pPr>
      <w:r>
        <w:rPr>
          <w:szCs w:val="28"/>
          <w:lang w:val="be-BY"/>
        </w:rPr>
        <w:t>Тут і казцы канец.</w:t>
      </w:r>
    </w:p>
    <w:sectPr w:rsidR="00770396" w:rsidRPr="0077039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F74" w:rsidRDefault="00FF4F74" w:rsidP="00BB305B">
      <w:pPr>
        <w:spacing w:after="0" w:line="240" w:lineRule="auto"/>
      </w:pPr>
      <w:r>
        <w:separator/>
      </w:r>
    </w:p>
  </w:endnote>
  <w:endnote w:type="continuationSeparator" w:id="0">
    <w:p w:rsidR="00FF4F74" w:rsidRDefault="00FF4F7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7039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7039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7039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7039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7039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7039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F74" w:rsidRDefault="00FF4F74" w:rsidP="00BB305B">
      <w:pPr>
        <w:spacing w:after="0" w:line="240" w:lineRule="auto"/>
      </w:pPr>
      <w:r>
        <w:separator/>
      </w:r>
    </w:p>
  </w:footnote>
  <w:footnote w:type="continuationSeparator" w:id="0">
    <w:p w:rsidR="00FF4F74" w:rsidRDefault="00FF4F7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396"/>
    <w:rsid w:val="00022E77"/>
    <w:rsid w:val="00044F41"/>
    <w:rsid w:val="000868F1"/>
    <w:rsid w:val="00113222"/>
    <w:rsid w:val="0015338B"/>
    <w:rsid w:val="0017776C"/>
    <w:rsid w:val="001B3739"/>
    <w:rsid w:val="001B7733"/>
    <w:rsid w:val="00226794"/>
    <w:rsid w:val="002F7313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70396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  <w:rsid w:val="00FF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7039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70396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770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03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70396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70396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770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03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1CD1F-378E-4E6C-91A2-7E43088FE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Як курачка пеўніка ратавала</dc:title>
  <dc:creator>народное</dc:creator>
  <cp:lastModifiedBy>Олеся</cp:lastModifiedBy>
  <cp:revision>1</cp:revision>
  <dcterms:created xsi:type="dcterms:W3CDTF">2016-05-03T03:14:00Z</dcterms:created>
  <dcterms:modified xsi:type="dcterms:W3CDTF">2016-05-03T03:19:00Z</dcterms:modified>
  <cp:category>Сказки народные белорусские</cp:category>
  <dc:language>бел.</dc:language>
</cp:coreProperties>
</file>