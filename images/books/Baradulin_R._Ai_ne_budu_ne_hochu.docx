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198" w:rsidRPr="00220A35" w:rsidRDefault="00725198" w:rsidP="00725198">
      <w:pPr>
        <w:pStyle w:val="1"/>
        <w:outlineLvl w:val="1"/>
        <w:rPr>
          <w:b w:val="0"/>
          <w:i/>
          <w:sz w:val="20"/>
          <w:szCs w:val="20"/>
        </w:rPr>
      </w:pPr>
      <w:bookmarkStart w:id="0" w:name="_Toc403859118"/>
      <w:proofErr w:type="gramStart"/>
      <w:r w:rsidRPr="00220A35">
        <w:t>Ай</w:t>
      </w:r>
      <w:proofErr w:type="gramEnd"/>
      <w:r w:rsidRPr="00220A35">
        <w:t>, не буду, не хочу.</w:t>
      </w:r>
      <w:r w:rsidRPr="00220A35">
        <w:br/>
      </w:r>
      <w:r w:rsidRPr="00220A35">
        <w:rPr>
          <w:b w:val="0"/>
          <w:i/>
          <w:sz w:val="20"/>
          <w:szCs w:val="20"/>
        </w:rPr>
        <w:t>Рыгор Бородулин</w:t>
      </w:r>
      <w:bookmarkEnd w:id="0"/>
      <w:proofErr w:type="gramStart"/>
      <w:r>
        <w:rPr>
          <w:b w:val="0"/>
          <w:i/>
          <w:sz w:val="20"/>
          <w:szCs w:val="20"/>
        </w:rPr>
        <w:br/>
      </w:r>
      <w:r w:rsidRPr="00220A35">
        <w:rPr>
          <w:b w:val="0"/>
          <w:i/>
          <w:sz w:val="20"/>
          <w:szCs w:val="20"/>
        </w:rPr>
        <w:t>П</w:t>
      </w:r>
      <w:proofErr w:type="gramEnd"/>
      <w:r w:rsidRPr="00220A35">
        <w:rPr>
          <w:b w:val="0"/>
          <w:i/>
          <w:sz w:val="20"/>
          <w:szCs w:val="20"/>
        </w:rPr>
        <w:t>ерев</w:t>
      </w:r>
      <w:r>
        <w:rPr>
          <w:b w:val="0"/>
          <w:i/>
          <w:sz w:val="20"/>
          <w:szCs w:val="20"/>
        </w:rPr>
        <w:t>ёл</w:t>
      </w:r>
      <w:r w:rsidRPr="00220A35">
        <w:rPr>
          <w:b w:val="0"/>
          <w:i/>
          <w:sz w:val="20"/>
          <w:szCs w:val="20"/>
        </w:rPr>
        <w:t xml:space="preserve"> с бел</w:t>
      </w:r>
      <w:r>
        <w:rPr>
          <w:b w:val="0"/>
          <w:i/>
          <w:sz w:val="20"/>
          <w:szCs w:val="20"/>
        </w:rPr>
        <w:t>орусского</w:t>
      </w:r>
      <w:r w:rsidRPr="00220A35">
        <w:rPr>
          <w:b w:val="0"/>
          <w:i/>
          <w:sz w:val="20"/>
          <w:szCs w:val="20"/>
        </w:rPr>
        <w:t xml:space="preserve"> Иван Бурсов</w:t>
      </w:r>
    </w:p>
    <w:p w:rsidR="00725198" w:rsidRPr="00220A35" w:rsidRDefault="00725198" w:rsidP="00725198">
      <w:pPr>
        <w:pStyle w:val="1"/>
        <w:rPr>
          <w:b w:val="0"/>
          <w:i/>
          <w:sz w:val="28"/>
          <w:szCs w:val="28"/>
          <w:lang w:eastAsia="ru-RU"/>
        </w:rPr>
      </w:pP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 xml:space="preserve">Есть </w:t>
      </w:r>
      <w:proofErr w:type="gramStart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у</w:t>
      </w:r>
      <w:proofErr w:type="gramEnd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 xml:space="preserve"> </w:t>
      </w:r>
      <w:proofErr w:type="gramStart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Ланы</w:t>
      </w:r>
      <w:proofErr w:type="gramEnd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 xml:space="preserve"> три сестрички: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proofErr w:type="gramStart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АЙ</w:t>
      </w:r>
      <w:proofErr w:type="gramEnd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,</w:t>
      </w:r>
    </w:p>
    <w:p w:rsidR="00725198" w:rsidRPr="00220A35" w:rsidRDefault="00725198" w:rsidP="00725198">
      <w:pPr>
        <w:spacing w:after="0" w:line="240" w:lineRule="auto"/>
        <w:ind w:left="2552" w:firstLine="709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НЕ БУДУ,</w:t>
      </w:r>
    </w:p>
    <w:p w:rsidR="00725198" w:rsidRPr="00220A35" w:rsidRDefault="00725198" w:rsidP="00725198">
      <w:pPr>
        <w:spacing w:after="0" w:line="240" w:lineRule="auto"/>
        <w:ind w:left="3540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НЕ ХОЧУ.</w:t>
      </w:r>
    </w:p>
    <w:p w:rsidR="00725198" w:rsidRPr="00220A35" w:rsidRDefault="00725198" w:rsidP="00725198">
      <w:pPr>
        <w:spacing w:after="0" w:line="240" w:lineRule="auto"/>
        <w:ind w:left="2124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Я о Ланиных сестричках</w:t>
      </w:r>
    </w:p>
    <w:p w:rsidR="00725198" w:rsidRPr="00220A35" w:rsidRDefault="00725198" w:rsidP="00725198">
      <w:pPr>
        <w:spacing w:after="0" w:line="240" w:lineRule="auto"/>
        <w:ind w:left="2124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Рассказать сейчас хочу.</w:t>
      </w:r>
    </w:p>
    <w:p w:rsidR="00725198" w:rsidRPr="00220A35" w:rsidRDefault="00725198" w:rsidP="00725198">
      <w:pPr>
        <w:spacing w:after="0" w:line="240" w:lineRule="auto"/>
        <w:ind w:left="2124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 xml:space="preserve">Будят </w:t>
      </w:r>
      <w:proofErr w:type="spellStart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Ланочку</w:t>
      </w:r>
      <w:proofErr w:type="spellEnd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:</w:t>
      </w:r>
    </w:p>
    <w:p w:rsidR="00725198" w:rsidRPr="00220A35" w:rsidRDefault="00725198" w:rsidP="00725198">
      <w:pPr>
        <w:spacing w:after="0" w:line="240" w:lineRule="auto"/>
        <w:ind w:left="4248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— Вставай!</w:t>
      </w:r>
    </w:p>
    <w:p w:rsidR="00725198" w:rsidRPr="00220A35" w:rsidRDefault="00725198" w:rsidP="00725198">
      <w:pPr>
        <w:spacing w:after="0" w:line="240" w:lineRule="auto"/>
        <w:ind w:left="2124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 xml:space="preserve">А сестричка </w:t>
      </w:r>
      <w:proofErr w:type="gramStart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хнычет</w:t>
      </w:r>
      <w:proofErr w:type="gramEnd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:</w:t>
      </w:r>
    </w:p>
    <w:p w:rsidR="00725198" w:rsidRPr="00220A35" w:rsidRDefault="00725198" w:rsidP="00725198">
      <w:pPr>
        <w:spacing w:after="0" w:line="240" w:lineRule="auto"/>
        <w:ind w:left="4248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 xml:space="preserve">— </w:t>
      </w:r>
      <w:proofErr w:type="gramStart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Ай</w:t>
      </w:r>
      <w:proofErr w:type="gramEnd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!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 xml:space="preserve">— </w:t>
      </w:r>
      <w:proofErr w:type="spellStart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Ланочка</w:t>
      </w:r>
      <w:proofErr w:type="spellEnd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, помой посуду!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А сестричка ей:</w:t>
      </w:r>
    </w:p>
    <w:p w:rsidR="00725198" w:rsidRPr="00220A35" w:rsidRDefault="00725198" w:rsidP="00725198">
      <w:pPr>
        <w:spacing w:after="0" w:line="240" w:lineRule="auto"/>
        <w:ind w:left="4248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— Не буду!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Просят: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— «А» скажи врачу.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А сестричка:</w:t>
      </w:r>
    </w:p>
    <w:p w:rsidR="00725198" w:rsidRPr="00220A35" w:rsidRDefault="00725198" w:rsidP="00725198">
      <w:pPr>
        <w:spacing w:after="0" w:line="240" w:lineRule="auto"/>
        <w:ind w:left="4248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— Не хочу!</w:t>
      </w:r>
    </w:p>
    <w:p w:rsidR="00725198" w:rsidRPr="00220A35" w:rsidRDefault="00725198" w:rsidP="00725198">
      <w:pPr>
        <w:spacing w:after="0" w:line="240" w:lineRule="auto"/>
        <w:ind w:left="2124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Как-то Лана трёх сестричек</w:t>
      </w:r>
    </w:p>
    <w:p w:rsidR="00725198" w:rsidRPr="00220A35" w:rsidRDefault="00725198" w:rsidP="00725198">
      <w:pPr>
        <w:spacing w:after="0" w:line="240" w:lineRule="auto"/>
        <w:ind w:left="2124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В детский сад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С собой взяла.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 xml:space="preserve">Трёх </w:t>
      </w:r>
      <w:proofErr w:type="gramStart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сестричек-невеличек</w:t>
      </w:r>
      <w:proofErr w:type="gramEnd"/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Окружила детвора.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Предлагают им игрушки,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Самолёты и хлопушки.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Просят: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— С куклой поиграй.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Но ворчит сестричка:</w:t>
      </w:r>
    </w:p>
    <w:p w:rsidR="00725198" w:rsidRPr="00220A35" w:rsidRDefault="00725198" w:rsidP="00725198">
      <w:pPr>
        <w:spacing w:after="0" w:line="240" w:lineRule="auto"/>
        <w:ind w:left="4248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 xml:space="preserve">— </w:t>
      </w:r>
      <w:proofErr w:type="gramStart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Ай</w:t>
      </w:r>
      <w:proofErr w:type="gramEnd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!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— Принеси воды верблюду.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А сестричка ей:</w:t>
      </w:r>
    </w:p>
    <w:p w:rsidR="00725198" w:rsidRPr="00220A35" w:rsidRDefault="00725198" w:rsidP="00725198">
      <w:pPr>
        <w:spacing w:after="0" w:line="240" w:lineRule="auto"/>
        <w:ind w:left="4248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— Не буду!</w:t>
      </w:r>
    </w:p>
    <w:p w:rsidR="00725198" w:rsidRPr="00220A35" w:rsidRDefault="00725198" w:rsidP="00725198">
      <w:pPr>
        <w:spacing w:after="0" w:line="240" w:lineRule="auto"/>
        <w:ind w:left="2124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Мишкам дай по калачу.</w:t>
      </w:r>
    </w:p>
    <w:p w:rsidR="00725198" w:rsidRPr="00220A35" w:rsidRDefault="00725198" w:rsidP="00725198">
      <w:pPr>
        <w:spacing w:after="0" w:line="240" w:lineRule="auto"/>
        <w:ind w:left="2124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А сестричка:</w:t>
      </w:r>
    </w:p>
    <w:p w:rsidR="00725198" w:rsidRPr="00220A35" w:rsidRDefault="00725198" w:rsidP="00725198">
      <w:pPr>
        <w:spacing w:after="0" w:line="240" w:lineRule="auto"/>
        <w:ind w:left="4248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— Не хочу!</w:t>
      </w:r>
    </w:p>
    <w:p w:rsidR="00725198" w:rsidRPr="00220A35" w:rsidRDefault="00725198" w:rsidP="00725198">
      <w:pPr>
        <w:spacing w:after="0" w:line="240" w:lineRule="auto"/>
        <w:ind w:left="2124" w:firstLine="708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 xml:space="preserve">И сказали дети </w:t>
      </w:r>
      <w:proofErr w:type="gramStart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Лане</w:t>
      </w:r>
      <w:proofErr w:type="gramEnd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: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—</w:t>
      </w:r>
      <w:r>
        <w:rPr>
          <w:rFonts w:ascii="Verdana" w:eastAsia="Times New Roman" w:hAnsi="Verdana" w:cs="Times New Roman"/>
          <w:sz w:val="26"/>
          <w:szCs w:val="26"/>
          <w:lang w:eastAsia="ru-RU"/>
        </w:rPr>
        <w:t xml:space="preserve"> </w:t>
      </w:r>
      <w:bookmarkStart w:id="1" w:name="_GoBack"/>
      <w:bookmarkEnd w:id="1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Кто дружить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 xml:space="preserve">С </w:t>
      </w:r>
      <w:proofErr w:type="gramStart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такими</w:t>
      </w:r>
      <w:proofErr w:type="gramEnd"/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 xml:space="preserve"> станет?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Пусть капризные сестрички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Бросят скверные привычки</w:t>
      </w:r>
    </w:p>
    <w:p w:rsidR="00725198" w:rsidRPr="00220A35" w:rsidRDefault="00725198" w:rsidP="00725198">
      <w:pPr>
        <w:spacing w:after="0" w:line="240" w:lineRule="auto"/>
        <w:ind w:left="2832"/>
        <w:rPr>
          <w:rFonts w:ascii="Verdana" w:eastAsia="Times New Roman" w:hAnsi="Verdana" w:cs="Times New Roman"/>
          <w:sz w:val="26"/>
          <w:szCs w:val="26"/>
          <w:lang w:eastAsia="ru-RU"/>
        </w:rPr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И тогда приходят в сад,</w:t>
      </w:r>
    </w:p>
    <w:p w:rsidR="00892359" w:rsidRPr="00725198" w:rsidRDefault="00725198" w:rsidP="00725198">
      <w:pPr>
        <w:spacing w:after="0" w:line="240" w:lineRule="auto"/>
        <w:ind w:left="2832"/>
      </w:pPr>
      <w:r w:rsidRPr="00220A35">
        <w:rPr>
          <w:rFonts w:ascii="Verdana" w:eastAsia="Times New Roman" w:hAnsi="Verdana" w:cs="Times New Roman"/>
          <w:sz w:val="26"/>
          <w:szCs w:val="26"/>
          <w:lang w:eastAsia="ru-RU"/>
        </w:rPr>
        <w:t>А пока — веди назад!</w:t>
      </w:r>
    </w:p>
    <w:sectPr w:rsidR="00892359" w:rsidRPr="0072519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071" w:rsidRDefault="009F0071" w:rsidP="00BB305B">
      <w:pPr>
        <w:spacing w:after="0" w:line="240" w:lineRule="auto"/>
      </w:pPr>
      <w:r>
        <w:separator/>
      </w:r>
    </w:p>
  </w:endnote>
  <w:endnote w:type="continuationSeparator" w:id="0">
    <w:p w:rsidR="009F0071" w:rsidRDefault="009F007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57217F" wp14:editId="68ACEA5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2519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2519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C9B43B" wp14:editId="7E14062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23C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23C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C813C3" wp14:editId="50AAC22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2519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2519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071" w:rsidRDefault="009F0071" w:rsidP="00BB305B">
      <w:pPr>
        <w:spacing w:after="0" w:line="240" w:lineRule="auto"/>
      </w:pPr>
      <w:r>
        <w:separator/>
      </w:r>
    </w:p>
  </w:footnote>
  <w:footnote w:type="continuationSeparator" w:id="0">
    <w:p w:rsidR="009F0071" w:rsidRDefault="009F007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A7"/>
    <w:rsid w:val="00026630"/>
    <w:rsid w:val="00086479"/>
    <w:rsid w:val="001B3739"/>
    <w:rsid w:val="001B7733"/>
    <w:rsid w:val="00226794"/>
    <w:rsid w:val="00266271"/>
    <w:rsid w:val="00310E12"/>
    <w:rsid w:val="0039181F"/>
    <w:rsid w:val="0040592E"/>
    <w:rsid w:val="004823CE"/>
    <w:rsid w:val="005028F6"/>
    <w:rsid w:val="0053222B"/>
    <w:rsid w:val="00534AE0"/>
    <w:rsid w:val="00536688"/>
    <w:rsid w:val="005A657C"/>
    <w:rsid w:val="005B3CE5"/>
    <w:rsid w:val="005E3F33"/>
    <w:rsid w:val="005F3A80"/>
    <w:rsid w:val="006C1F9A"/>
    <w:rsid w:val="00725198"/>
    <w:rsid w:val="007F47C6"/>
    <w:rsid w:val="00854F6C"/>
    <w:rsid w:val="00892359"/>
    <w:rsid w:val="0093322C"/>
    <w:rsid w:val="0096164A"/>
    <w:rsid w:val="009F0071"/>
    <w:rsid w:val="00A13CC5"/>
    <w:rsid w:val="00A462F4"/>
    <w:rsid w:val="00AC1714"/>
    <w:rsid w:val="00B07F42"/>
    <w:rsid w:val="00BB305B"/>
    <w:rsid w:val="00BF3769"/>
    <w:rsid w:val="00C80B62"/>
    <w:rsid w:val="00C9220F"/>
    <w:rsid w:val="00DD5FAA"/>
    <w:rsid w:val="00E75545"/>
    <w:rsid w:val="00EE50E6"/>
    <w:rsid w:val="00EF2B02"/>
    <w:rsid w:val="00F36D55"/>
    <w:rsid w:val="00FB1466"/>
    <w:rsid w:val="00FC191F"/>
    <w:rsid w:val="00FD0B89"/>
    <w:rsid w:val="00FD3DA7"/>
    <w:rsid w:val="00FF456C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B1373-BD8A-4BF9-8AC8-5886223B8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Часнок</vt:lpstr>
    </vt:vector>
  </TitlesOfParts>
  <Manager>Олеся</Manager>
  <Company>ChitaemDetyam.com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Ай, не буду, не хочу</dc:title>
  <dc:creator>Барадулін Р.</dc:creator>
  <cp:keywords>Бурсов И.</cp:keywords>
  <cp:lastModifiedBy>Олеся</cp:lastModifiedBy>
  <cp:revision>12</cp:revision>
  <dcterms:created xsi:type="dcterms:W3CDTF">2016-05-17T08:44:00Z</dcterms:created>
  <dcterms:modified xsi:type="dcterms:W3CDTF">2016-10-04T06:58:00Z</dcterms:modified>
  <cp:category>Произведения поэтов белорусских</cp:category>
  <dc:language>рус.</dc:language>
</cp:coreProperties>
</file>