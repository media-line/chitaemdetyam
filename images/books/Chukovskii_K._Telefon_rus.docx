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91" w:rsidRPr="000E0A1D" w:rsidRDefault="00FE3991" w:rsidP="00FE3991">
      <w:pPr>
        <w:pStyle w:val="a7"/>
        <w:outlineLvl w:val="1"/>
        <w:rPr>
          <w:b w:val="0"/>
          <w:i/>
          <w:sz w:val="20"/>
          <w:szCs w:val="20"/>
          <w:lang w:val="en-US" w:eastAsia="ru-RU"/>
        </w:rPr>
      </w:pPr>
      <w:r w:rsidRPr="00E32A21">
        <w:rPr>
          <w:lang w:eastAsia="ru-RU"/>
        </w:rPr>
        <w:t>Телефон</w:t>
      </w:r>
      <w:r>
        <w:rPr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К</w:t>
      </w:r>
      <w:r w:rsidR="000E0A1D">
        <w:rPr>
          <w:b w:val="0"/>
          <w:i/>
          <w:sz w:val="20"/>
          <w:szCs w:val="20"/>
          <w:lang w:eastAsia="ru-RU"/>
        </w:rPr>
        <w:t>орней Чуковский</w:t>
      </w:r>
    </w:p>
    <w:p w:rsidR="000E0A1D" w:rsidRPr="008354DD" w:rsidRDefault="000E0A1D" w:rsidP="00FE3991">
      <w:pPr>
        <w:spacing w:after="0" w:line="240" w:lineRule="auto"/>
        <w:ind w:firstLine="709"/>
        <w:jc w:val="center"/>
        <w:rPr>
          <w:sz w:val="24"/>
          <w:szCs w:val="28"/>
          <w:lang w:val="en-US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1</w:t>
      </w:r>
    </w:p>
    <w:p w:rsidR="00FE3991" w:rsidRPr="008354DD" w:rsidRDefault="00FE3991" w:rsidP="00FE3991">
      <w:pPr>
        <w:spacing w:after="0" w:line="240" w:lineRule="auto"/>
        <w:ind w:firstLine="709"/>
        <w:jc w:val="center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У меня зазвонил телефон.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Кто говорит?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Слон.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Откуда?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От верблюда.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Что вам надо?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Шоколада.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Для кого?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Для сына моего.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А много ли прислать?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Да пудов этак пять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Или шесть: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Больше ему не съесть,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Он у меня ещё маленький!</w:t>
      </w:r>
    </w:p>
    <w:p w:rsidR="00FE3991" w:rsidRPr="008354DD" w:rsidRDefault="00FE3991" w:rsidP="00FE3991">
      <w:pPr>
        <w:spacing w:after="0" w:line="240" w:lineRule="auto"/>
        <w:ind w:left="2268" w:firstLine="709"/>
        <w:jc w:val="center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2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потом позвонил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Крокодил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со слезами просил: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Мой милый, хороший,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Пришли мне калоши,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И мне, и жене, и </w:t>
      </w:r>
      <w:proofErr w:type="spellStart"/>
      <w:r w:rsidRPr="00647497">
        <w:rPr>
          <w:szCs w:val="28"/>
        </w:rPr>
        <w:t>Тотоше</w:t>
      </w:r>
      <w:proofErr w:type="spellEnd"/>
      <w:r w:rsidRPr="00647497">
        <w:rPr>
          <w:szCs w:val="28"/>
        </w:rPr>
        <w:t>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Постой, не тебе ли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На прошлой неделе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Я выслал две пары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Отличных калош?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Ах, те, что ты выслал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На прошлой неделе,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Мы давно уже съели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ждём, не дождёмся,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Когда же ты снова пришлёшь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К нашему ужину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Дюжину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Новых и сладких калош!</w:t>
      </w:r>
    </w:p>
    <w:p w:rsidR="008354DD" w:rsidRDefault="008354DD" w:rsidP="00FE3991">
      <w:pPr>
        <w:spacing w:after="0" w:line="240" w:lineRule="auto"/>
        <w:ind w:firstLine="709"/>
        <w:jc w:val="center"/>
        <w:rPr>
          <w:szCs w:val="28"/>
          <w:lang w:val="en-US"/>
        </w:rPr>
      </w:pPr>
    </w:p>
    <w:p w:rsidR="009A75A3" w:rsidRDefault="009A75A3" w:rsidP="00FE3991">
      <w:pPr>
        <w:spacing w:after="0" w:line="240" w:lineRule="auto"/>
        <w:ind w:firstLine="709"/>
        <w:jc w:val="center"/>
        <w:rPr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3</w:t>
      </w:r>
    </w:p>
    <w:p w:rsidR="00FE3991" w:rsidRPr="008354DD" w:rsidRDefault="00FE3991" w:rsidP="00FE3991">
      <w:pPr>
        <w:spacing w:after="0" w:line="240" w:lineRule="auto"/>
        <w:ind w:firstLine="709"/>
        <w:jc w:val="center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А потом позвонили </w:t>
      </w:r>
      <w:proofErr w:type="spellStart"/>
      <w:r w:rsidRPr="00647497">
        <w:rPr>
          <w:szCs w:val="28"/>
        </w:rPr>
        <w:t>зайчатки</w:t>
      </w:r>
      <w:proofErr w:type="spellEnd"/>
      <w:r w:rsidRPr="00647497">
        <w:rPr>
          <w:szCs w:val="28"/>
        </w:rPr>
        <w:t>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Нельзя ли прислать перчатки?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потом позвонили мартышки: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Пришлите, пожалуйста, книжки!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4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потом позвонил медведь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Да как начал, как начал реветь.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Погодите, медведь, не ревите,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Объясните, чего вы хотите?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Но он только </w:t>
      </w:r>
      <w:r>
        <w:rPr>
          <w:szCs w:val="28"/>
        </w:rPr>
        <w:t>«</w:t>
      </w:r>
      <w:proofErr w:type="spellStart"/>
      <w:r w:rsidRPr="00647497">
        <w:rPr>
          <w:szCs w:val="28"/>
        </w:rPr>
        <w:t>му</w:t>
      </w:r>
      <w:proofErr w:type="spellEnd"/>
      <w:r>
        <w:rPr>
          <w:szCs w:val="28"/>
        </w:rPr>
        <w:t>»</w:t>
      </w:r>
      <w:r w:rsidRPr="00647497">
        <w:rPr>
          <w:szCs w:val="28"/>
        </w:rPr>
        <w:t xml:space="preserve"> </w:t>
      </w:r>
      <w:proofErr w:type="gramStart"/>
      <w:r w:rsidRPr="00647497">
        <w:rPr>
          <w:szCs w:val="28"/>
        </w:rPr>
        <w:t xml:space="preserve">да </w:t>
      </w:r>
      <w:r>
        <w:rPr>
          <w:szCs w:val="28"/>
        </w:rPr>
        <w:t>«</w:t>
      </w:r>
      <w:proofErr w:type="spellStart"/>
      <w:r>
        <w:rPr>
          <w:szCs w:val="28"/>
        </w:rPr>
        <w:t>му</w:t>
      </w:r>
      <w:proofErr w:type="spellEnd"/>
      <w:proofErr w:type="gramEnd"/>
      <w:r>
        <w:rPr>
          <w:szCs w:val="28"/>
        </w:rPr>
        <w:t>»</w:t>
      </w:r>
      <w:r w:rsidRPr="00647497">
        <w:rPr>
          <w:szCs w:val="28"/>
        </w:rPr>
        <w:t>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А к чему, почему </w:t>
      </w:r>
      <w:r>
        <w:rPr>
          <w:szCs w:val="28"/>
        </w:rPr>
        <w:t>—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Не пойму!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Повесьте, пожалуйста, трубку!</w:t>
      </w:r>
    </w:p>
    <w:p w:rsidR="008354DD" w:rsidRPr="008354DD" w:rsidRDefault="008354DD" w:rsidP="00FE3991">
      <w:pPr>
        <w:spacing w:after="0" w:line="240" w:lineRule="auto"/>
        <w:ind w:firstLine="709"/>
        <w:jc w:val="center"/>
        <w:rPr>
          <w:sz w:val="24"/>
          <w:szCs w:val="28"/>
          <w:lang w:val="en-US"/>
        </w:rPr>
      </w:pPr>
    </w:p>
    <w:p w:rsidR="00FE3991" w:rsidRPr="00647497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5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потом позвонили цапли: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Пришлите, пожалуйста, капли: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Мы лягушками нынче объелись,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у нас животы разболелись!</w:t>
      </w:r>
    </w:p>
    <w:p w:rsidR="00FE3991" w:rsidRPr="008354DD" w:rsidRDefault="00FE3991" w:rsidP="00FE3991">
      <w:pPr>
        <w:spacing w:after="0" w:line="240" w:lineRule="auto"/>
        <w:ind w:firstLine="709"/>
        <w:jc w:val="center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6</w:t>
      </w:r>
    </w:p>
    <w:p w:rsidR="00FE3991" w:rsidRPr="008354DD" w:rsidRDefault="00FE3991" w:rsidP="00FE3991">
      <w:pPr>
        <w:spacing w:after="0" w:line="240" w:lineRule="auto"/>
        <w:ind w:firstLine="709"/>
        <w:jc w:val="center"/>
        <w:rPr>
          <w:sz w:val="24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А потом позвонила свинья: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— Нельзя ли прислать соловья?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Мы сегодня вдвоём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С соловьём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Чудесную песню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Споём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— Нет, нет! Соловей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Не поёт для свиней!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Позови-ка ты лучше ворону!</w:t>
      </w:r>
    </w:p>
    <w:p w:rsidR="008354DD" w:rsidRDefault="008354DD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lastRenderedPageBreak/>
        <w:t>7</w:t>
      </w:r>
    </w:p>
    <w:p w:rsidR="00FE3991" w:rsidRPr="008354DD" w:rsidRDefault="00FE3991" w:rsidP="00FE3991">
      <w:pPr>
        <w:spacing w:after="0" w:line="240" w:lineRule="auto"/>
        <w:ind w:firstLine="709"/>
        <w:jc w:val="center"/>
        <w:rPr>
          <w:sz w:val="20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И снова медведь: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>
        <w:rPr>
          <w:szCs w:val="28"/>
        </w:rPr>
        <w:t>О спасите</w:t>
      </w:r>
      <w:proofErr w:type="gramEnd"/>
      <w:r>
        <w:rPr>
          <w:szCs w:val="28"/>
        </w:rPr>
        <w:t xml:space="preserve"> моржа!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Вчера проглотил он морского ежа!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0"/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8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0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такая дребедень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Целый день: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Динь-</w:t>
      </w:r>
      <w:proofErr w:type="spellStart"/>
      <w:r w:rsidRPr="00647497">
        <w:rPr>
          <w:szCs w:val="28"/>
        </w:rPr>
        <w:t>ди</w:t>
      </w:r>
      <w:proofErr w:type="spellEnd"/>
      <w:r w:rsidRPr="00647497">
        <w:rPr>
          <w:szCs w:val="28"/>
        </w:rPr>
        <w:t>-лень,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Динь-</w:t>
      </w:r>
      <w:proofErr w:type="spellStart"/>
      <w:r w:rsidRPr="00647497">
        <w:rPr>
          <w:szCs w:val="28"/>
        </w:rPr>
        <w:t>ди</w:t>
      </w:r>
      <w:proofErr w:type="spellEnd"/>
      <w:r w:rsidRPr="00647497">
        <w:rPr>
          <w:szCs w:val="28"/>
        </w:rPr>
        <w:t>-лень,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Динь-</w:t>
      </w:r>
      <w:proofErr w:type="spellStart"/>
      <w:r w:rsidRPr="00647497">
        <w:rPr>
          <w:szCs w:val="28"/>
        </w:rPr>
        <w:t>ди</w:t>
      </w:r>
      <w:proofErr w:type="spellEnd"/>
      <w:r w:rsidRPr="00647497">
        <w:rPr>
          <w:szCs w:val="28"/>
        </w:rPr>
        <w:t>-лень!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То тюлень позвонит, то олень.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недавно две газели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Позвонили и запели: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Неужели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В самом деле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Все сгорели 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Карусели?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Ах, в уме ли вы, газели?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Не сгорели карусели,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качели уцелели!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Вы б, газели, не галдели,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на будущей неделе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Прискакали бы и сели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На качели-карусели!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Но не слушали газели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по-прежнему галдели: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Неужели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В самом деле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Все качели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Погорели?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Что за глупые газели!</w:t>
      </w:r>
    </w:p>
    <w:p w:rsidR="00FE3991" w:rsidRPr="008354DD" w:rsidRDefault="00FE3991" w:rsidP="00FE3991">
      <w:pPr>
        <w:spacing w:after="0" w:line="240" w:lineRule="auto"/>
        <w:ind w:firstLine="709"/>
        <w:jc w:val="center"/>
        <w:rPr>
          <w:sz w:val="20"/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9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0"/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А вчера поутру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Кенгуру: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Не это ли квартира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proofErr w:type="spellStart"/>
      <w:r w:rsidRPr="00647497">
        <w:rPr>
          <w:szCs w:val="28"/>
        </w:rPr>
        <w:t>Мойдодыра</w:t>
      </w:r>
      <w:proofErr w:type="spellEnd"/>
      <w:r w:rsidRPr="00647497">
        <w:rPr>
          <w:szCs w:val="28"/>
        </w:rPr>
        <w:t xml:space="preserve">? </w:t>
      </w:r>
      <w:r>
        <w:rPr>
          <w:szCs w:val="28"/>
        </w:rPr>
        <w:t>—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Я рассердился, да как заору: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Нет! Это чужая квартира!!!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 xml:space="preserve">А где </w:t>
      </w:r>
      <w:proofErr w:type="spellStart"/>
      <w:r w:rsidRPr="00647497">
        <w:rPr>
          <w:szCs w:val="28"/>
        </w:rPr>
        <w:t>Мойдодыр</w:t>
      </w:r>
      <w:proofErr w:type="spellEnd"/>
      <w:r w:rsidRPr="00647497">
        <w:rPr>
          <w:szCs w:val="28"/>
        </w:rPr>
        <w:t>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Не могу вам сказать...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Позвоните по номеру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Сто двадцать пять.</w:t>
      </w:r>
    </w:p>
    <w:p w:rsidR="00FE3991" w:rsidRPr="008354DD" w:rsidRDefault="00FE3991" w:rsidP="00FE3991">
      <w:pPr>
        <w:rPr>
          <w:sz w:val="20"/>
          <w:szCs w:val="28"/>
        </w:rPr>
      </w:pPr>
    </w:p>
    <w:p w:rsidR="00FE3991" w:rsidRPr="00647497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10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0"/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Я три ночи не спал,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Я устал.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Мне бы заснуть,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Отдохнуть...</w:t>
      </w:r>
    </w:p>
    <w:p w:rsidR="00FE3991" w:rsidRPr="008354DD" w:rsidRDefault="008354DD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Но только я лёг —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Звонок!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Кто говорит?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Носорог.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Что такое?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Беда! Беда!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Бегите скорее сюда!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В чем дело?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Спасите!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Кого?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Бегемота!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Наш бегемот провалился в болото...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Провалился в болото?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Да!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 ни туда, ни сюда!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О, если вы не придёте </w:t>
      </w:r>
      <w:r>
        <w:rPr>
          <w:szCs w:val="28"/>
        </w:rPr>
        <w:t>—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Он утонет, утонет в болоте,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Умрёт, пропадёт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Бегемот!!!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47497">
        <w:rPr>
          <w:szCs w:val="28"/>
        </w:rPr>
        <w:t>Ладно! Бегу! Бегу!</w:t>
      </w: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Если могу, помогу!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0"/>
          <w:szCs w:val="28"/>
        </w:rPr>
      </w:pPr>
    </w:p>
    <w:p w:rsidR="00FE3991" w:rsidRDefault="00FE3991" w:rsidP="00FE3991">
      <w:pPr>
        <w:spacing w:after="0" w:line="240" w:lineRule="auto"/>
        <w:ind w:firstLine="709"/>
        <w:jc w:val="center"/>
        <w:rPr>
          <w:szCs w:val="28"/>
        </w:rPr>
      </w:pPr>
      <w:r>
        <w:rPr>
          <w:szCs w:val="28"/>
        </w:rPr>
        <w:t>11</w:t>
      </w:r>
    </w:p>
    <w:p w:rsidR="00FE3991" w:rsidRPr="008354DD" w:rsidRDefault="00FE3991" w:rsidP="00FE3991">
      <w:pPr>
        <w:spacing w:after="0" w:line="240" w:lineRule="auto"/>
        <w:ind w:left="2268" w:firstLine="709"/>
        <w:jc w:val="both"/>
        <w:rPr>
          <w:sz w:val="22"/>
          <w:szCs w:val="28"/>
        </w:rPr>
      </w:pPr>
    </w:p>
    <w:p w:rsidR="00FE3991" w:rsidRPr="00647497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 xml:space="preserve">Ох, нелёгкая это работа </w:t>
      </w:r>
      <w:r>
        <w:rPr>
          <w:szCs w:val="28"/>
        </w:rPr>
        <w:t>—</w:t>
      </w:r>
    </w:p>
    <w:p w:rsidR="00FE3991" w:rsidRDefault="00FE3991" w:rsidP="00FE3991">
      <w:pPr>
        <w:spacing w:after="0" w:line="240" w:lineRule="auto"/>
        <w:ind w:left="2268" w:firstLine="709"/>
        <w:jc w:val="both"/>
        <w:rPr>
          <w:szCs w:val="28"/>
        </w:rPr>
      </w:pPr>
      <w:r w:rsidRPr="00647497">
        <w:rPr>
          <w:szCs w:val="28"/>
        </w:rPr>
        <w:t>Из болота тащить бегемота!</w:t>
      </w:r>
    </w:p>
    <w:sectPr w:rsidR="00FE399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153" w:rsidRDefault="00B61153" w:rsidP="00BB305B">
      <w:pPr>
        <w:spacing w:after="0" w:line="240" w:lineRule="auto"/>
      </w:pPr>
      <w:r>
        <w:separator/>
      </w:r>
    </w:p>
  </w:endnote>
  <w:endnote w:type="continuationSeparator" w:id="0">
    <w:p w:rsidR="00B61153" w:rsidRDefault="00B6115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75A3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75A3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75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75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75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75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153" w:rsidRDefault="00B61153" w:rsidP="00BB305B">
      <w:pPr>
        <w:spacing w:after="0" w:line="240" w:lineRule="auto"/>
      </w:pPr>
      <w:r>
        <w:separator/>
      </w:r>
    </w:p>
  </w:footnote>
  <w:footnote w:type="continuationSeparator" w:id="0">
    <w:p w:rsidR="00B61153" w:rsidRDefault="00B6115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91"/>
    <w:rsid w:val="00022E77"/>
    <w:rsid w:val="00044F41"/>
    <w:rsid w:val="000E0A1D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354DD"/>
    <w:rsid w:val="00845782"/>
    <w:rsid w:val="00854F6C"/>
    <w:rsid w:val="008D6EAD"/>
    <w:rsid w:val="008F0F59"/>
    <w:rsid w:val="00917CA9"/>
    <w:rsid w:val="0093322C"/>
    <w:rsid w:val="0096164A"/>
    <w:rsid w:val="009A75A3"/>
    <w:rsid w:val="00A867C2"/>
    <w:rsid w:val="00B07F42"/>
    <w:rsid w:val="00B61153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13AF"/>
    <w:rsid w:val="00EE50E6"/>
    <w:rsid w:val="00EE79DD"/>
    <w:rsid w:val="00EF6064"/>
    <w:rsid w:val="00F36D55"/>
    <w:rsid w:val="00FB1466"/>
    <w:rsid w:val="00FC191F"/>
    <w:rsid w:val="00FC653C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E399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E399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E399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E399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D9B4-4E47-4F12-A41F-BFF20EBB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Телефон</dc:title>
  <dc:creator>Чуковский К.</dc:creator>
  <cp:lastModifiedBy>FER</cp:lastModifiedBy>
  <cp:revision>5</cp:revision>
  <dcterms:created xsi:type="dcterms:W3CDTF">2016-07-07T08:45:00Z</dcterms:created>
  <dcterms:modified xsi:type="dcterms:W3CDTF">2016-07-14T13:36:00Z</dcterms:modified>
  <cp:category>Сказки литературные русских писателей</cp:category>
  <dc:language>рус.</dc:language>
</cp:coreProperties>
</file>