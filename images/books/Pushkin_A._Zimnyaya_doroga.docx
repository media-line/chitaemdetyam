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DAE" w:rsidRPr="0081395A" w:rsidRDefault="009C2DAE" w:rsidP="009C2DAE">
      <w:pPr>
        <w:pStyle w:val="a7"/>
        <w:outlineLvl w:val="1"/>
        <w:rPr>
          <w:b w:val="0"/>
          <w:i/>
          <w:sz w:val="20"/>
          <w:szCs w:val="20"/>
        </w:rPr>
      </w:pPr>
      <w:r w:rsidRPr="0081395A">
        <w:t>Зимняя дорога</w:t>
      </w:r>
      <w:r>
        <w:br/>
      </w:r>
      <w:r w:rsidRPr="0081395A">
        <w:rPr>
          <w:b w:val="0"/>
          <w:i/>
          <w:sz w:val="20"/>
          <w:szCs w:val="20"/>
        </w:rPr>
        <w:t>Александр Пушкин</w:t>
      </w:r>
      <w:r>
        <w:rPr>
          <w:b w:val="0"/>
          <w:i/>
          <w:sz w:val="20"/>
          <w:szCs w:val="20"/>
        </w:rPr>
        <w:t xml:space="preserve"> (отрывок)</w:t>
      </w:r>
    </w:p>
    <w:p w:rsidR="009C2DAE" w:rsidRDefault="009C2DAE" w:rsidP="009C2DAE">
      <w:pPr>
        <w:spacing w:after="0" w:line="240" w:lineRule="auto"/>
        <w:ind w:left="2835"/>
        <w:rPr>
          <w:szCs w:val="28"/>
        </w:rPr>
      </w:pPr>
    </w:p>
    <w:p w:rsidR="009C2DAE" w:rsidRPr="0081395A" w:rsidRDefault="009C2DAE" w:rsidP="009C2DAE">
      <w:pPr>
        <w:spacing w:after="0" w:line="240" w:lineRule="auto"/>
        <w:ind w:left="2835"/>
        <w:rPr>
          <w:szCs w:val="28"/>
        </w:rPr>
      </w:pPr>
    </w:p>
    <w:p w:rsidR="009C2DAE" w:rsidRPr="0081395A" w:rsidRDefault="009C2DAE" w:rsidP="009C2DAE">
      <w:pPr>
        <w:spacing w:after="0" w:line="240" w:lineRule="auto"/>
        <w:ind w:left="2835"/>
        <w:rPr>
          <w:szCs w:val="28"/>
        </w:rPr>
      </w:pPr>
      <w:r w:rsidRPr="0081395A">
        <w:rPr>
          <w:szCs w:val="28"/>
        </w:rPr>
        <w:t>Сквозь волнистые туманы</w:t>
      </w:r>
    </w:p>
    <w:p w:rsidR="009C2DAE" w:rsidRPr="0081395A" w:rsidRDefault="009C2DAE" w:rsidP="009C2DAE">
      <w:pPr>
        <w:spacing w:after="0" w:line="240" w:lineRule="auto"/>
        <w:ind w:left="2835"/>
        <w:rPr>
          <w:szCs w:val="28"/>
        </w:rPr>
      </w:pPr>
      <w:r w:rsidRPr="0081395A">
        <w:rPr>
          <w:szCs w:val="28"/>
        </w:rPr>
        <w:t>Пробирается луна,</w:t>
      </w:r>
    </w:p>
    <w:p w:rsidR="009C2DAE" w:rsidRPr="0081395A" w:rsidRDefault="009C2DAE" w:rsidP="009C2DAE">
      <w:pPr>
        <w:spacing w:after="0" w:line="240" w:lineRule="auto"/>
        <w:ind w:left="2835"/>
        <w:rPr>
          <w:szCs w:val="28"/>
        </w:rPr>
      </w:pPr>
      <w:r w:rsidRPr="0081395A">
        <w:rPr>
          <w:szCs w:val="28"/>
        </w:rPr>
        <w:t>На печальные поляны</w:t>
      </w:r>
    </w:p>
    <w:p w:rsidR="009C2DAE" w:rsidRPr="0081395A" w:rsidRDefault="009C2DAE" w:rsidP="009C2DAE">
      <w:pPr>
        <w:spacing w:after="0" w:line="240" w:lineRule="auto"/>
        <w:ind w:left="2835"/>
        <w:rPr>
          <w:szCs w:val="28"/>
        </w:rPr>
      </w:pPr>
      <w:r w:rsidRPr="0081395A">
        <w:rPr>
          <w:szCs w:val="28"/>
        </w:rPr>
        <w:t>Льёт</w:t>
      </w:r>
      <w:r w:rsidRPr="0081395A">
        <w:rPr>
          <w:szCs w:val="28"/>
        </w:rPr>
        <w:t xml:space="preserve"> печально свет она.</w:t>
      </w:r>
    </w:p>
    <w:p w:rsidR="009C2DAE" w:rsidRPr="0081395A" w:rsidRDefault="009C2DAE" w:rsidP="009C2DAE">
      <w:pPr>
        <w:spacing w:after="0" w:line="240" w:lineRule="auto"/>
        <w:ind w:left="2835"/>
        <w:rPr>
          <w:szCs w:val="28"/>
        </w:rPr>
      </w:pPr>
    </w:p>
    <w:p w:rsidR="009C2DAE" w:rsidRPr="0081395A" w:rsidRDefault="009C2DAE" w:rsidP="009C2DAE">
      <w:pPr>
        <w:spacing w:after="0" w:line="240" w:lineRule="auto"/>
        <w:ind w:left="2835"/>
        <w:rPr>
          <w:szCs w:val="28"/>
        </w:rPr>
      </w:pPr>
      <w:r w:rsidRPr="0081395A">
        <w:rPr>
          <w:szCs w:val="28"/>
        </w:rPr>
        <w:t>По дороге зимней, скучной</w:t>
      </w:r>
    </w:p>
    <w:p w:rsidR="009C2DAE" w:rsidRPr="0081395A" w:rsidRDefault="009C2DAE" w:rsidP="009C2DAE">
      <w:pPr>
        <w:spacing w:after="0" w:line="240" w:lineRule="auto"/>
        <w:ind w:left="2835"/>
        <w:rPr>
          <w:szCs w:val="28"/>
        </w:rPr>
      </w:pPr>
      <w:r w:rsidRPr="0081395A">
        <w:rPr>
          <w:szCs w:val="28"/>
        </w:rPr>
        <w:t>Тройка борзая бежит,</w:t>
      </w:r>
    </w:p>
    <w:p w:rsidR="009C2DAE" w:rsidRPr="0081395A" w:rsidRDefault="009C2DAE" w:rsidP="009C2DAE">
      <w:pPr>
        <w:spacing w:after="0" w:line="240" w:lineRule="auto"/>
        <w:ind w:left="2835"/>
        <w:rPr>
          <w:szCs w:val="28"/>
        </w:rPr>
      </w:pPr>
      <w:r w:rsidRPr="0081395A">
        <w:rPr>
          <w:szCs w:val="28"/>
        </w:rPr>
        <w:t>Колокольч</w:t>
      </w:r>
      <w:bookmarkStart w:id="0" w:name="_GoBack"/>
      <w:bookmarkEnd w:id="0"/>
      <w:r w:rsidRPr="0081395A">
        <w:rPr>
          <w:szCs w:val="28"/>
        </w:rPr>
        <w:t>ик однозвучный</w:t>
      </w:r>
    </w:p>
    <w:p w:rsidR="009C2DAE" w:rsidRPr="0081395A" w:rsidRDefault="009C2DAE" w:rsidP="009C2DAE">
      <w:pPr>
        <w:spacing w:after="0" w:line="240" w:lineRule="auto"/>
        <w:ind w:left="2835"/>
        <w:rPr>
          <w:szCs w:val="28"/>
        </w:rPr>
      </w:pPr>
      <w:r w:rsidRPr="0081395A">
        <w:rPr>
          <w:szCs w:val="28"/>
        </w:rPr>
        <w:t>Утомительно гремит.</w:t>
      </w:r>
    </w:p>
    <w:p w:rsidR="009C2DAE" w:rsidRPr="0081395A" w:rsidRDefault="009C2DAE" w:rsidP="009C2DAE">
      <w:pPr>
        <w:spacing w:after="0" w:line="240" w:lineRule="auto"/>
        <w:ind w:left="2835"/>
        <w:rPr>
          <w:szCs w:val="28"/>
        </w:rPr>
      </w:pPr>
    </w:p>
    <w:p w:rsidR="009C2DAE" w:rsidRPr="0081395A" w:rsidRDefault="009C2DAE" w:rsidP="009C2DAE">
      <w:pPr>
        <w:spacing w:after="0" w:line="240" w:lineRule="auto"/>
        <w:ind w:left="2835"/>
        <w:rPr>
          <w:szCs w:val="28"/>
        </w:rPr>
      </w:pPr>
      <w:r w:rsidRPr="0081395A">
        <w:rPr>
          <w:szCs w:val="28"/>
        </w:rPr>
        <w:t>Что-то слышится родное</w:t>
      </w:r>
    </w:p>
    <w:p w:rsidR="009C2DAE" w:rsidRPr="0081395A" w:rsidRDefault="009C2DAE" w:rsidP="009C2DAE">
      <w:pPr>
        <w:spacing w:after="0" w:line="240" w:lineRule="auto"/>
        <w:ind w:left="2835"/>
        <w:rPr>
          <w:szCs w:val="28"/>
        </w:rPr>
      </w:pPr>
      <w:r w:rsidRPr="0081395A">
        <w:rPr>
          <w:szCs w:val="28"/>
        </w:rPr>
        <w:t>В долгих песнях ямщика:</w:t>
      </w:r>
    </w:p>
    <w:p w:rsidR="009C2DAE" w:rsidRPr="0081395A" w:rsidRDefault="009C2DAE" w:rsidP="009C2DAE">
      <w:pPr>
        <w:spacing w:after="0" w:line="240" w:lineRule="auto"/>
        <w:ind w:left="2835"/>
        <w:rPr>
          <w:szCs w:val="28"/>
        </w:rPr>
      </w:pPr>
      <w:r w:rsidRPr="0081395A">
        <w:rPr>
          <w:szCs w:val="28"/>
        </w:rPr>
        <w:t xml:space="preserve">То </w:t>
      </w:r>
      <w:proofErr w:type="gramStart"/>
      <w:r w:rsidRPr="0081395A">
        <w:rPr>
          <w:szCs w:val="28"/>
        </w:rPr>
        <w:t>разгулье</w:t>
      </w:r>
      <w:proofErr w:type="gramEnd"/>
      <w:r w:rsidRPr="0081395A">
        <w:rPr>
          <w:szCs w:val="28"/>
        </w:rPr>
        <w:t xml:space="preserve"> удалое,</w:t>
      </w:r>
    </w:p>
    <w:p w:rsidR="009C2DAE" w:rsidRPr="0081395A" w:rsidRDefault="009C2DAE" w:rsidP="009C2DAE">
      <w:pPr>
        <w:spacing w:after="0" w:line="240" w:lineRule="auto"/>
        <w:ind w:left="2835"/>
        <w:rPr>
          <w:szCs w:val="28"/>
        </w:rPr>
      </w:pPr>
      <w:r w:rsidRPr="0081395A">
        <w:rPr>
          <w:szCs w:val="28"/>
        </w:rPr>
        <w:t>То сердечная тоска...</w:t>
      </w:r>
    </w:p>
    <w:p w:rsidR="009C2DAE" w:rsidRPr="0081395A" w:rsidRDefault="009C2DAE" w:rsidP="009C2DAE">
      <w:pPr>
        <w:spacing w:after="0" w:line="240" w:lineRule="auto"/>
        <w:ind w:left="2835"/>
        <w:rPr>
          <w:szCs w:val="28"/>
        </w:rPr>
      </w:pPr>
    </w:p>
    <w:p w:rsidR="009C2DAE" w:rsidRPr="0081395A" w:rsidRDefault="009C2DAE" w:rsidP="009C2DAE">
      <w:pPr>
        <w:spacing w:after="0" w:line="240" w:lineRule="auto"/>
        <w:ind w:left="2835"/>
        <w:rPr>
          <w:szCs w:val="28"/>
        </w:rPr>
      </w:pPr>
      <w:r w:rsidRPr="0081395A">
        <w:rPr>
          <w:szCs w:val="28"/>
        </w:rPr>
        <w:t xml:space="preserve">Ни огня, ни </w:t>
      </w:r>
      <w:r w:rsidRPr="0081395A">
        <w:rPr>
          <w:szCs w:val="28"/>
        </w:rPr>
        <w:t>чёрной</w:t>
      </w:r>
      <w:r w:rsidRPr="0081395A">
        <w:rPr>
          <w:szCs w:val="28"/>
        </w:rPr>
        <w:t xml:space="preserve"> хаты,</w:t>
      </w:r>
    </w:p>
    <w:p w:rsidR="009C2DAE" w:rsidRPr="0081395A" w:rsidRDefault="009C2DAE" w:rsidP="009C2DAE">
      <w:pPr>
        <w:spacing w:after="0" w:line="240" w:lineRule="auto"/>
        <w:ind w:left="2835"/>
        <w:rPr>
          <w:szCs w:val="28"/>
        </w:rPr>
      </w:pPr>
      <w:r w:rsidRPr="0081395A">
        <w:rPr>
          <w:szCs w:val="28"/>
        </w:rPr>
        <w:t>Глушь и снег... Навстречу мне</w:t>
      </w:r>
    </w:p>
    <w:p w:rsidR="009C2DAE" w:rsidRPr="0081395A" w:rsidRDefault="009C2DAE" w:rsidP="009C2DAE">
      <w:pPr>
        <w:spacing w:after="0" w:line="240" w:lineRule="auto"/>
        <w:ind w:left="2835"/>
        <w:rPr>
          <w:szCs w:val="28"/>
        </w:rPr>
      </w:pPr>
      <w:r w:rsidRPr="0081395A">
        <w:rPr>
          <w:szCs w:val="28"/>
        </w:rPr>
        <w:t>Только в</w:t>
      </w:r>
      <w:r>
        <w:rPr>
          <w:szCs w:val="28"/>
        </w:rPr>
        <w:t>ё</w:t>
      </w:r>
      <w:r w:rsidRPr="0081395A">
        <w:rPr>
          <w:szCs w:val="28"/>
        </w:rPr>
        <w:t>рсты полосаты</w:t>
      </w:r>
    </w:p>
    <w:p w:rsidR="009C2DAE" w:rsidRDefault="009C2DAE" w:rsidP="009C2DAE">
      <w:pPr>
        <w:spacing w:after="0" w:line="240" w:lineRule="auto"/>
        <w:ind w:left="2835"/>
        <w:rPr>
          <w:szCs w:val="28"/>
        </w:rPr>
      </w:pPr>
      <w:r w:rsidRPr="0081395A">
        <w:rPr>
          <w:szCs w:val="28"/>
        </w:rPr>
        <w:t xml:space="preserve">Попадаются </w:t>
      </w:r>
      <w:proofErr w:type="spellStart"/>
      <w:r w:rsidRPr="0081395A">
        <w:rPr>
          <w:szCs w:val="28"/>
        </w:rPr>
        <w:t>одне</w:t>
      </w:r>
      <w:proofErr w:type="spellEnd"/>
      <w:r w:rsidRPr="0081395A">
        <w:rPr>
          <w:szCs w:val="28"/>
        </w:rPr>
        <w:t>...</w:t>
      </w:r>
    </w:p>
    <w:sectPr w:rsidR="009C2DAE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09A" w:rsidRDefault="0068309A" w:rsidP="00BB305B">
      <w:pPr>
        <w:spacing w:after="0" w:line="240" w:lineRule="auto"/>
      </w:pPr>
      <w:r>
        <w:separator/>
      </w:r>
    </w:p>
  </w:endnote>
  <w:endnote w:type="continuationSeparator" w:id="0">
    <w:p w:rsidR="0068309A" w:rsidRDefault="0068309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C2DA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C2DA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C2DA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C2DA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C2DA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C2DA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09A" w:rsidRDefault="0068309A" w:rsidP="00BB305B">
      <w:pPr>
        <w:spacing w:after="0" w:line="240" w:lineRule="auto"/>
      </w:pPr>
      <w:r>
        <w:separator/>
      </w:r>
    </w:p>
  </w:footnote>
  <w:footnote w:type="continuationSeparator" w:id="0">
    <w:p w:rsidR="0068309A" w:rsidRDefault="0068309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DAE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8309A"/>
    <w:rsid w:val="006C1F9A"/>
    <w:rsid w:val="007F06E6"/>
    <w:rsid w:val="007F47C6"/>
    <w:rsid w:val="00854F6C"/>
    <w:rsid w:val="008F0F59"/>
    <w:rsid w:val="0093322C"/>
    <w:rsid w:val="0096164A"/>
    <w:rsid w:val="009C2DAE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9C2DA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9C2DAE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9C2DA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9C2DAE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0081F-19B0-48C7-9F52-F30294D4B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Зимняя дорога</dc:title>
  <dc:creator>Пушкин А.</dc:creator>
  <cp:lastModifiedBy>Олеся</cp:lastModifiedBy>
  <cp:revision>1</cp:revision>
  <dcterms:created xsi:type="dcterms:W3CDTF">2016-03-22T07:48:00Z</dcterms:created>
  <dcterms:modified xsi:type="dcterms:W3CDTF">2016-03-22T07:51:00Z</dcterms:modified>
  <cp:category>Произведения поэтов русских</cp:category>
  <dc:language>рус.</dc:language>
</cp:coreProperties>
</file>