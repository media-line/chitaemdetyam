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C3" w:rsidRPr="005C32E7" w:rsidRDefault="00111DC3" w:rsidP="00111DC3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Радуга-дуга…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111DC3" w:rsidRPr="005C32E7" w:rsidRDefault="00111DC3" w:rsidP="00111DC3">
      <w:pPr>
        <w:spacing w:after="0" w:line="240" w:lineRule="auto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Радуга-дуга,</w:t>
      </w: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Не давай дождя,</w:t>
      </w: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Давай солнышка,</w:t>
      </w:r>
    </w:p>
    <w:p w:rsidR="00111DC3" w:rsidRPr="005C32E7" w:rsidRDefault="00111DC3" w:rsidP="00111DC3">
      <w:pPr>
        <w:spacing w:after="0" w:line="240" w:lineRule="auto"/>
        <w:ind w:left="3402"/>
        <w:jc w:val="both"/>
        <w:rPr>
          <w:szCs w:val="28"/>
        </w:rPr>
      </w:pPr>
      <w:proofErr w:type="spellStart"/>
      <w:r w:rsidRPr="005C32E7">
        <w:rPr>
          <w:szCs w:val="28"/>
        </w:rPr>
        <w:t>Колоколнышка</w:t>
      </w:r>
      <w:proofErr w:type="spellEnd"/>
      <w:r>
        <w:rPr>
          <w:szCs w:val="28"/>
        </w:rPr>
        <w:t>.</w:t>
      </w:r>
    </w:p>
    <w:sectPr w:rsidR="00111DC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7F0" w:rsidRDefault="007147F0" w:rsidP="00BB305B">
      <w:pPr>
        <w:spacing w:after="0" w:line="240" w:lineRule="auto"/>
      </w:pPr>
      <w:r>
        <w:separator/>
      </w:r>
    </w:p>
  </w:endnote>
  <w:endnote w:type="continuationSeparator" w:id="0">
    <w:p w:rsidR="007147F0" w:rsidRDefault="007147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1DC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1DC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1DC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1DC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1D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1D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7F0" w:rsidRDefault="007147F0" w:rsidP="00BB305B">
      <w:pPr>
        <w:spacing w:after="0" w:line="240" w:lineRule="auto"/>
      </w:pPr>
      <w:r>
        <w:separator/>
      </w:r>
    </w:p>
  </w:footnote>
  <w:footnote w:type="continuationSeparator" w:id="0">
    <w:p w:rsidR="007147F0" w:rsidRDefault="007147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C3"/>
    <w:rsid w:val="00044F41"/>
    <w:rsid w:val="00111DC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147F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1DC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1DC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1DC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1DC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EB9F0-F5CE-4A68-B7FF-056C1413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Радуга-дуга…</dc:title>
  <dc:creator>народное</dc:creator>
  <cp:lastModifiedBy>Олеся</cp:lastModifiedBy>
  <cp:revision>1</cp:revision>
  <dcterms:created xsi:type="dcterms:W3CDTF">2016-03-31T12:05:00Z</dcterms:created>
  <dcterms:modified xsi:type="dcterms:W3CDTF">2016-03-31T12:05:00Z</dcterms:modified>
  <cp:category>Песенки и потешки русские народные</cp:category>
  <dc:language>рус.</dc:language>
</cp:coreProperties>
</file>