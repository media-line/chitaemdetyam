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E5" w:rsidRPr="00233CC0" w:rsidRDefault="00027BE5" w:rsidP="00027BE5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  <w:lang w:val="be-BY"/>
        </w:rPr>
      </w:pPr>
      <w:r w:rsidRPr="00233CC0">
        <w:rPr>
          <w:color w:val="262626" w:themeColor="text1" w:themeTint="D9"/>
          <w:lang w:val="be-BY"/>
        </w:rPr>
        <w:t>Хто сказаў «мяў»?</w:t>
      </w:r>
      <w:r w:rsidRPr="00233CC0">
        <w:rPr>
          <w:color w:val="262626" w:themeColor="text1" w:themeTint="D9"/>
          <w:sz w:val="30"/>
          <w:lang w:val="be-BY"/>
        </w:rPr>
        <w:br/>
      </w:r>
      <w:r w:rsidRPr="00233CC0">
        <w:rPr>
          <w:b w:val="0"/>
          <w:i/>
          <w:color w:val="262626" w:themeColor="text1" w:themeTint="D9"/>
          <w:sz w:val="20"/>
          <w:szCs w:val="20"/>
          <w:lang w:val="be-BY"/>
        </w:rPr>
        <w:t xml:space="preserve">Васіль </w:t>
      </w:r>
      <w:proofErr w:type="spellStart"/>
      <w:r w:rsidRPr="00233CC0">
        <w:rPr>
          <w:b w:val="0"/>
          <w:i/>
          <w:color w:val="262626" w:themeColor="text1" w:themeTint="D9"/>
          <w:sz w:val="20"/>
          <w:szCs w:val="20"/>
          <w:lang w:val="be-BY"/>
        </w:rPr>
        <w:t>Суцееў</w:t>
      </w:r>
      <w:proofErr w:type="spellEnd"/>
    </w:p>
    <w:p w:rsidR="00027BE5" w:rsidRPr="00233CC0" w:rsidRDefault="00027BE5" w:rsidP="00027BE5">
      <w:pPr>
        <w:spacing w:after="0" w:line="240" w:lineRule="auto"/>
        <w:ind w:firstLine="709"/>
        <w:jc w:val="center"/>
        <w:rPr>
          <w:i/>
          <w:color w:val="262626" w:themeColor="text1" w:themeTint="D9"/>
          <w:szCs w:val="30"/>
          <w:lang w:val="be-BY"/>
        </w:rPr>
      </w:pPr>
    </w:p>
    <w:p w:rsid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Сабачка спаў на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дываніку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 xml:space="preserve"> ля канапы.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Раптам праз сон ён пачуў, як нехта сказаў: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Мяў!</w:t>
      </w:r>
    </w:p>
    <w:p w:rsid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Сабачка падняў галаву, паглядзеў — нікога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няма.«Гэта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 xml:space="preserve"> я, мусіць, сасніў», — падумаў ён і ўладкаваўся зручней.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I тут нехта зноў сказаў: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Мяў!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Хто там?</w:t>
      </w:r>
    </w:p>
    <w:p w:rsid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Ускочыў Сабачка, абабег увесь пакой, зазірнуў над ложак, пад стол — нікога няма.</w:t>
      </w:r>
    </w:p>
    <w:p w:rsid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Залез на падвоканне, убачыў: за акном па двары ходзіць Певень.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«Вось хто не даў мне спаць! — падумаў Сабачка і пабег на двор да Пеўня.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Гэта ты сказаў «мяў»? — спытаў Сабачка Пеўніка.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Не, я кажу…— Пеўнік залопаў крыламі і закрычаў: — Ку-ка-рэ-ку-у!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А больш ты нічога не ўмееш гаварыць? — спытаў Сабачка.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Не, толькі «ку-ка-рэ-ку», — сказаў Пеўнік.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Сабачка пачухаў задняй лапай за вухам і пайшоў дадому… Раптам ля самага ганка нехта сказаў: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Мяў!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«Гэта тут!» — сказаў сабе Сабачка і пачаў жвава капаць пад ганкам усімі чатырма лапамі. Калі ён выкапаў вялікую яміну, адтуль выскачыла маленькая шэрая Мышка.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Ці не ты сказала «мяў»? — строга спытаў яе Сабачка.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Пі-пі-пі, — запішчала Мышка, — а хто так сказаў?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Нехта сказаў «мяў»…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Блізка? — захвалявалася Мышка.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Вось тут, зусім побач, — сказаў Сабачка.</w:t>
      </w:r>
    </w:p>
    <w:p w:rsid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Мне страшна! Пі-пі-пі! — запішчала Мыш</w:t>
      </w:r>
      <w:r w:rsidR="00233CC0">
        <w:rPr>
          <w:color w:val="262626" w:themeColor="text1" w:themeTint="D9"/>
          <w:sz w:val="30"/>
          <w:szCs w:val="30"/>
          <w:lang w:val="be-BY"/>
        </w:rPr>
        <w:t>ка і шмыгнула пад ганак.</w:t>
      </w:r>
    </w:p>
    <w:p w:rsid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Сабачка задумаўся.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Раптам ля сабачай будкі нехта гучна сказаў: «Мяў»… Сабачка тройчы абабег будку, але нікога не знайшоў. У </w:t>
      </w:r>
      <w:r w:rsidRPr="00233CC0">
        <w:rPr>
          <w:color w:val="262626" w:themeColor="text1" w:themeTint="D9"/>
          <w:sz w:val="30"/>
          <w:szCs w:val="30"/>
          <w:lang w:val="be-BY"/>
        </w:rPr>
        <w:lastRenderedPageBreak/>
        <w:t>будцы нехта заварушыўся. «Вось ён! — сказаў сабе Сабачка. — Зараз я яго злаўлю…»</w:t>
      </w:r>
    </w:p>
    <w:p w:rsid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Ён падкраўся бліжэй.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Насустрач яму выскачыў вялізны калматы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Пёс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— Р-р-р-р-р! — рыкнуў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Пёс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Я… я хацеў даведацца…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Р-р-р-р!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Гэта вы сказалі… «мяў»? — прашаптаў Сабачка, падціскаючы хвосцік.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Я?! Ты смяешся, шчанюк!!!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3 усіх ног Сабачка кінуўся ў сад і схаваўся там пад кустом. I тут, проста ў яго над вухам, нехта сказаў: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Мяў!</w:t>
      </w:r>
    </w:p>
    <w:p w:rsid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Сабачка вызірнуў з-пад куста. Перад ім на кветцы сядзела калматая Пчала.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«Вось хто сказаў «мяў», — падумаў Сабачка і хацеў быў ухапіць яе зубамі.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З-з-з-з! — загула пакрыўджаная Пчала і балюча ўджаліла Сабачку ў кончык носа.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Завішчаў Сабачка, пабег, а Пчала за ім ляціць і гудзе: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—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Удж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-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дж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 xml:space="preserve">-джалю!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Удж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-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дж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-джалю!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Падбег Сабачка да сажалкі — і ў ваду. Калі ён вынырнуў, Пчалы ўжо не было. I тут зноў нехта сказаў: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Мяў!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Гэта ты сказала «мяў»? — спытаў мокры Сабачка ў Рыбы, якая праплывала побач.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Рыба нічога не адказала, махнула хвастом і знікла ў глыбіні сажалкі.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Ква-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ква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-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ква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! — засмяялася Жабка, што сядзела на лісце гарлачыка.</w:t>
      </w:r>
      <w:r w:rsidR="00233CC0">
        <w:rPr>
          <w:color w:val="262626" w:themeColor="text1" w:themeTint="D9"/>
          <w:sz w:val="30"/>
          <w:szCs w:val="30"/>
          <w:lang w:val="be-BY"/>
        </w:rPr>
        <w:t xml:space="preserve"> </w:t>
      </w:r>
      <w:r w:rsidRPr="00233CC0">
        <w:rPr>
          <w:color w:val="262626" w:themeColor="text1" w:themeTint="D9"/>
          <w:sz w:val="30"/>
          <w:szCs w:val="30"/>
          <w:lang w:val="be-BY"/>
        </w:rPr>
        <w:t>— Хіба ты не ведаеш, што рыбы не размаўляюць?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А можа, гэта ты сказала «мяў»? — спытаў Сабачка ў Жабкі.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Ква-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ква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-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ква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! — засмяялася Жабка. — Які ты дурненькі! Жабкі толькі квакаюць. I скокнула ў ваду.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Пайшоў Сабачка дадому мокры, з распухлым носам. Сумны, уладкаваўся ён на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дываніку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 xml:space="preserve"> ля канапы. Раптам пачуў: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Мяў!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lastRenderedPageBreak/>
        <w:t>Ён ускочыў. На падвоканні сядзела пухнатая паласатая Котка.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Мяў! — сказала Котка.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— Гаў-гаў-гаў! — забрахаў Сабачка, потым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узгадаў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 xml:space="preserve">, як рыкаў калматы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Пёс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, і зарыкаў: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— Р-р-р-р-р!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Котка выгнулася,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засычэла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: «С-с-с-с!» Зафыркала: «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Фыр-фыр-фыр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>!» — і выскачыла ў акно.</w:t>
      </w:r>
    </w:p>
    <w:p w:rsidR="00027BE5" w:rsidRPr="00233CC0" w:rsidRDefault="00027BE5" w:rsidP="00027BE5">
      <w:pPr>
        <w:spacing w:after="0" w:line="240" w:lineRule="auto"/>
        <w:ind w:firstLine="709"/>
        <w:jc w:val="both"/>
        <w:rPr>
          <w:color w:val="262626" w:themeColor="text1" w:themeTint="D9"/>
          <w:sz w:val="30"/>
          <w:szCs w:val="30"/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 xml:space="preserve">Вярнуўся Сабачка на свой </w:t>
      </w:r>
      <w:proofErr w:type="spellStart"/>
      <w:r w:rsidRPr="00233CC0">
        <w:rPr>
          <w:color w:val="262626" w:themeColor="text1" w:themeTint="D9"/>
          <w:sz w:val="30"/>
          <w:szCs w:val="30"/>
          <w:lang w:val="be-BY"/>
        </w:rPr>
        <w:t>дыванік</w:t>
      </w:r>
      <w:proofErr w:type="spellEnd"/>
      <w:r w:rsidRPr="00233CC0">
        <w:rPr>
          <w:color w:val="262626" w:themeColor="text1" w:themeTint="D9"/>
          <w:sz w:val="30"/>
          <w:szCs w:val="30"/>
          <w:lang w:val="be-BY"/>
        </w:rPr>
        <w:t xml:space="preserve"> і паклаўся спаць.</w:t>
      </w:r>
    </w:p>
    <w:p w:rsidR="00310E12" w:rsidRPr="00233CC0" w:rsidRDefault="00027BE5" w:rsidP="00233CC0">
      <w:pPr>
        <w:spacing w:after="0" w:line="240" w:lineRule="auto"/>
        <w:ind w:firstLine="709"/>
        <w:jc w:val="both"/>
        <w:rPr>
          <w:lang w:val="be-BY"/>
        </w:rPr>
      </w:pPr>
      <w:r w:rsidRPr="00233CC0">
        <w:rPr>
          <w:color w:val="262626" w:themeColor="text1" w:themeTint="D9"/>
          <w:sz w:val="30"/>
          <w:szCs w:val="30"/>
          <w:lang w:val="be-BY"/>
        </w:rPr>
        <w:t>Ён цяпер ведаў, хто сказаў «мяў»!</w:t>
      </w:r>
      <w:bookmarkStart w:id="0" w:name="_GoBack"/>
      <w:bookmarkEnd w:id="0"/>
    </w:p>
    <w:sectPr w:rsidR="00310E12" w:rsidRPr="00233CC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FB7" w:rsidRDefault="00556FB7" w:rsidP="00BB305B">
      <w:pPr>
        <w:spacing w:after="0" w:line="240" w:lineRule="auto"/>
      </w:pPr>
      <w:r>
        <w:separator/>
      </w:r>
    </w:p>
  </w:endnote>
  <w:endnote w:type="continuationSeparator" w:id="0">
    <w:p w:rsidR="00556FB7" w:rsidRDefault="00556FB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3CC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3CC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3CC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3CC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3CC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3CC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FB7" w:rsidRDefault="00556FB7" w:rsidP="00BB305B">
      <w:pPr>
        <w:spacing w:after="0" w:line="240" w:lineRule="auto"/>
      </w:pPr>
      <w:r>
        <w:separator/>
      </w:r>
    </w:p>
  </w:footnote>
  <w:footnote w:type="continuationSeparator" w:id="0">
    <w:p w:rsidR="00556FB7" w:rsidRDefault="00556FB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E5"/>
    <w:rsid w:val="00022E77"/>
    <w:rsid w:val="00027BE5"/>
    <w:rsid w:val="00044F41"/>
    <w:rsid w:val="00113222"/>
    <w:rsid w:val="0015338B"/>
    <w:rsid w:val="0017776C"/>
    <w:rsid w:val="001B3739"/>
    <w:rsid w:val="001B7733"/>
    <w:rsid w:val="00226794"/>
    <w:rsid w:val="00233CC0"/>
    <w:rsid w:val="00310E12"/>
    <w:rsid w:val="0039181F"/>
    <w:rsid w:val="0040592E"/>
    <w:rsid w:val="005028F6"/>
    <w:rsid w:val="00536688"/>
    <w:rsid w:val="00556FB7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7BE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7BE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27BE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27BE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F5F19-0EF4-4545-A295-538CCED5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4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Хто сказаў Мяў</dc:title>
  <dc:creator>Сутеев В.</dc:creator>
  <cp:lastModifiedBy>Олеся</cp:lastModifiedBy>
  <cp:revision>2</cp:revision>
  <dcterms:created xsi:type="dcterms:W3CDTF">2016-09-19T07:06:00Z</dcterms:created>
  <dcterms:modified xsi:type="dcterms:W3CDTF">2016-09-19T07:12:00Z</dcterms:modified>
  <cp:category>Сказки литературные русских писателей</cp:category>
  <dc:language>бел.</dc:language>
</cp:coreProperties>
</file>