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F8" w:rsidRPr="00030B11" w:rsidRDefault="00717AF8" w:rsidP="00717AF8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030B11">
        <w:t>Сидит, сидит зайка</w:t>
      </w:r>
      <w:bookmarkEnd w:id="0"/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717AF8" w:rsidRDefault="00717AF8" w:rsidP="00717AF8">
      <w:pPr>
        <w:spacing w:after="0" w:line="240" w:lineRule="auto"/>
        <w:rPr>
          <w:szCs w:val="28"/>
        </w:rPr>
      </w:pPr>
    </w:p>
    <w:p w:rsidR="00717AF8" w:rsidRDefault="00717AF8" w:rsidP="00717AF8">
      <w:pPr>
        <w:spacing w:after="0" w:line="240" w:lineRule="auto"/>
        <w:rPr>
          <w:szCs w:val="28"/>
        </w:rPr>
      </w:pPr>
    </w:p>
    <w:p w:rsidR="00717AF8" w:rsidRDefault="00717AF8" w:rsidP="00717AF8">
      <w:pPr>
        <w:spacing w:after="0" w:line="240" w:lineRule="auto"/>
        <w:rPr>
          <w:szCs w:val="28"/>
        </w:rPr>
      </w:pP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>Сидит, сидит зайка,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>Сидит зайка серый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>Под кустом, под кустом.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Охотнички едут,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Едут, скачут в поле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proofErr w:type="gramStart"/>
      <w:r w:rsidRPr="00030B11">
        <w:rPr>
          <w:szCs w:val="28"/>
        </w:rPr>
        <w:t>Во</w:t>
      </w:r>
      <w:proofErr w:type="gramEnd"/>
      <w:r w:rsidRPr="00030B11">
        <w:rPr>
          <w:szCs w:val="28"/>
        </w:rPr>
        <w:t xml:space="preserve"> пустом, во пустом.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— </w:t>
      </w:r>
      <w:r w:rsidRPr="00030B11">
        <w:rPr>
          <w:szCs w:val="28"/>
        </w:rPr>
        <w:t>Вы, охотнички, скачите,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На мой хвостик поглядите —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 xml:space="preserve">Я не ваш, </w:t>
      </w:r>
    </w:p>
    <w:p w:rsidR="00717AF8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 xml:space="preserve">Я </w:t>
      </w:r>
      <w:r w:rsidRPr="00030B11">
        <w:rPr>
          <w:szCs w:val="28"/>
        </w:rPr>
        <w:t>ушёл</w:t>
      </w:r>
      <w:r w:rsidRPr="00030B11">
        <w:rPr>
          <w:szCs w:val="28"/>
        </w:rPr>
        <w:t>!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>Сидит, сидит зайка,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>Сидит зайка белый,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 w:rsidRPr="00030B11">
        <w:rPr>
          <w:szCs w:val="28"/>
        </w:rPr>
        <w:t xml:space="preserve">Ушки </w:t>
      </w:r>
      <w:r w:rsidRPr="00030B11">
        <w:rPr>
          <w:szCs w:val="28"/>
        </w:rPr>
        <w:t>жмёт</w:t>
      </w:r>
      <w:r w:rsidRPr="00030B11">
        <w:rPr>
          <w:szCs w:val="28"/>
        </w:rPr>
        <w:t xml:space="preserve">, ушки </w:t>
      </w:r>
      <w:r w:rsidRPr="00030B11">
        <w:rPr>
          <w:szCs w:val="28"/>
        </w:rPr>
        <w:t>жмёт</w:t>
      </w:r>
      <w:r w:rsidRPr="00030B11">
        <w:rPr>
          <w:szCs w:val="28"/>
        </w:rPr>
        <w:t>.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Охотнички едут,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Едут, скачут в поле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Вмимолёт, вмимолёт.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— </w:t>
      </w:r>
      <w:r w:rsidRPr="00030B11">
        <w:rPr>
          <w:szCs w:val="28"/>
        </w:rPr>
        <w:t>Вы, охотнички, скачите,</w:t>
      </w:r>
    </w:p>
    <w:p w:rsidR="00717AF8" w:rsidRPr="00030B11" w:rsidRDefault="00717AF8" w:rsidP="00717AF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Меня, зайку, не ищите —</w:t>
      </w:r>
    </w:p>
    <w:p w:rsidR="00717AF8" w:rsidRPr="00030B11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>Я не ваш,</w:t>
      </w:r>
    </w:p>
    <w:p w:rsidR="00717AF8" w:rsidRDefault="00717AF8" w:rsidP="00717AF8">
      <w:pPr>
        <w:spacing w:after="0" w:line="240" w:lineRule="auto"/>
        <w:ind w:left="2832" w:firstLine="708"/>
        <w:rPr>
          <w:szCs w:val="28"/>
        </w:rPr>
      </w:pPr>
      <w:r w:rsidRPr="00030B11">
        <w:rPr>
          <w:szCs w:val="28"/>
        </w:rPr>
        <w:t xml:space="preserve">Я </w:t>
      </w:r>
      <w:r w:rsidRPr="00030B11">
        <w:rPr>
          <w:szCs w:val="28"/>
        </w:rPr>
        <w:t>ушёл</w:t>
      </w:r>
      <w:r w:rsidRPr="00030B11">
        <w:rPr>
          <w:szCs w:val="28"/>
        </w:rPr>
        <w:t>!</w:t>
      </w:r>
    </w:p>
    <w:sectPr w:rsidR="00717A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38D" w:rsidRDefault="001A138D" w:rsidP="00BB305B">
      <w:pPr>
        <w:spacing w:after="0" w:line="240" w:lineRule="auto"/>
      </w:pPr>
      <w:r>
        <w:separator/>
      </w:r>
    </w:p>
  </w:endnote>
  <w:endnote w:type="continuationSeparator" w:id="0">
    <w:p w:rsidR="001A138D" w:rsidRDefault="001A13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A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A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A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A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A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A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38D" w:rsidRDefault="001A138D" w:rsidP="00BB305B">
      <w:pPr>
        <w:spacing w:after="0" w:line="240" w:lineRule="auto"/>
      </w:pPr>
      <w:r>
        <w:separator/>
      </w:r>
    </w:p>
  </w:footnote>
  <w:footnote w:type="continuationSeparator" w:id="0">
    <w:p w:rsidR="001A138D" w:rsidRDefault="001A13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F8"/>
    <w:rsid w:val="00044F41"/>
    <w:rsid w:val="0015338B"/>
    <w:rsid w:val="001A138D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17AF8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17A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17A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17A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17A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7AB22-DE93-4DF1-BC5E-28495AD4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Сидит, сидит зайка</dc:title>
  <dc:creator>народное</dc:creator>
  <cp:lastModifiedBy>Олеся</cp:lastModifiedBy>
  <cp:revision>1</cp:revision>
  <dcterms:created xsi:type="dcterms:W3CDTF">2016-03-31T13:00:00Z</dcterms:created>
  <dcterms:modified xsi:type="dcterms:W3CDTF">2016-03-31T13:01:00Z</dcterms:modified>
  <cp:category>Песенки и потешки русские народные</cp:category>
  <dc:language>рус.</dc:language>
</cp:coreProperties>
</file>