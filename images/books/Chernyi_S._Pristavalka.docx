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71" w:rsidRPr="005C32E7" w:rsidRDefault="003B0771" w:rsidP="003B0771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Приставалка</w:t>
      </w:r>
      <w:r w:rsidRPr="005C32E7">
        <w:br/>
      </w:r>
      <w:r>
        <w:rPr>
          <w:b w:val="0"/>
          <w:i/>
          <w:sz w:val="18"/>
          <w:szCs w:val="18"/>
        </w:rPr>
        <w:t>Саша Чё</w:t>
      </w:r>
      <w:r w:rsidRPr="005C32E7">
        <w:rPr>
          <w:b w:val="0"/>
          <w:i/>
          <w:sz w:val="18"/>
          <w:szCs w:val="18"/>
        </w:rPr>
        <w:t>рный</w:t>
      </w:r>
    </w:p>
    <w:p w:rsidR="003B0771" w:rsidRPr="005C32E7" w:rsidRDefault="003B0771" w:rsidP="003B0771"/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— Отчего у мамочки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На щеках две ямочки?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— Отчего у кошки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Вместо ручек ножки?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— Отчего шоколадки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Не растут на кроватке?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— Отчего у няни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Волоса в сметане?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— Отчего у птичек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Нет рукавичек?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— Отчег</w:t>
      </w:r>
      <w:bookmarkStart w:id="0" w:name="_GoBack"/>
      <w:bookmarkEnd w:id="0"/>
      <w:r w:rsidRPr="005C32E7">
        <w:rPr>
          <w:szCs w:val="28"/>
        </w:rPr>
        <w:t>о лягушки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Спят без подушки?..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«Оттого, что у моего сыночка</w:t>
      </w:r>
    </w:p>
    <w:p w:rsidR="003B0771" w:rsidRPr="005C32E7" w:rsidRDefault="003B0771" w:rsidP="003B0771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Рот без замочка».</w:t>
      </w:r>
    </w:p>
    <w:sectPr w:rsidR="003B0771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74C" w:rsidRDefault="00C2674C" w:rsidP="00BB305B">
      <w:pPr>
        <w:spacing w:after="0" w:line="240" w:lineRule="auto"/>
      </w:pPr>
      <w:r>
        <w:separator/>
      </w:r>
    </w:p>
  </w:endnote>
  <w:endnote w:type="continuationSeparator" w:id="0">
    <w:p w:rsidR="00C2674C" w:rsidRDefault="00C2674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07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07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07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07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07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07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74C" w:rsidRDefault="00C2674C" w:rsidP="00BB305B">
      <w:pPr>
        <w:spacing w:after="0" w:line="240" w:lineRule="auto"/>
      </w:pPr>
      <w:r>
        <w:separator/>
      </w:r>
    </w:p>
  </w:footnote>
  <w:footnote w:type="continuationSeparator" w:id="0">
    <w:p w:rsidR="00C2674C" w:rsidRDefault="00C2674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71"/>
    <w:rsid w:val="0015338B"/>
    <w:rsid w:val="001B3739"/>
    <w:rsid w:val="001B7733"/>
    <w:rsid w:val="00226794"/>
    <w:rsid w:val="00310E12"/>
    <w:rsid w:val="0039181F"/>
    <w:rsid w:val="003B0771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2674C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B07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B077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B07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B077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B54C2-35EF-44AE-8936-611C0931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Приставалка</dc:title>
  <dc:creator>Чёрный С.</dc:creator>
  <cp:lastModifiedBy>Олеся</cp:lastModifiedBy>
  <cp:revision>1</cp:revision>
  <dcterms:created xsi:type="dcterms:W3CDTF">2016-03-22T19:16:00Z</dcterms:created>
  <dcterms:modified xsi:type="dcterms:W3CDTF">2016-03-22T19:17:00Z</dcterms:modified>
  <cp:category>Произведения поэтов русских</cp:category>
  <dc:language>рус.</dc:language>
</cp:coreProperties>
</file>