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107" w:rsidRPr="00020A87" w:rsidRDefault="00B96107" w:rsidP="00B96107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62"/>
      <w:bookmarkStart w:id="1" w:name="_GoBack"/>
      <w:r w:rsidRPr="00A162F2">
        <w:rPr>
          <w:lang w:eastAsia="ru-RU"/>
        </w:rPr>
        <w:t>Навагодняя песня</w:t>
      </w:r>
      <w:bookmarkEnd w:id="1"/>
      <w:r>
        <w:rPr>
          <w:lang w:eastAsia="ru-RU"/>
        </w:rPr>
        <w:br/>
      </w:r>
      <w:r w:rsidRPr="00020A87">
        <w:rPr>
          <w:b w:val="0"/>
          <w:i/>
          <w:sz w:val="20"/>
          <w:szCs w:val="20"/>
          <w:lang w:eastAsia="ru-RU"/>
        </w:rPr>
        <w:t>Сяржук Сокалаў-Воюш</w:t>
      </w:r>
      <w:bookmarkEnd w:id="0"/>
    </w:p>
    <w:p w:rsidR="00B96107" w:rsidRPr="00371F41" w:rsidRDefault="00B96107" w:rsidP="00B96107">
      <w:pPr>
        <w:pStyle w:val="1"/>
        <w:rPr>
          <w:b w:val="0"/>
          <w:i/>
          <w:sz w:val="28"/>
          <w:szCs w:val="28"/>
          <w:lang w:eastAsia="ru-RU"/>
        </w:rPr>
      </w:pPr>
    </w:p>
    <w:p w:rsidR="00B96107" w:rsidRPr="00371F41" w:rsidRDefault="00B96107" w:rsidP="00B9610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Дзе пушчы і балоты,</w:t>
      </w:r>
    </w:p>
    <w:p w:rsidR="00B96107" w:rsidRPr="00371F41" w:rsidRDefault="00B96107" w:rsidP="00B9610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Між елак і бяроз</w:t>
      </w:r>
    </w:p>
    <w:p w:rsidR="00B96107" w:rsidRPr="00371F41" w:rsidRDefault="00B96107" w:rsidP="00B9610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На іртах па сумётах</w:t>
      </w:r>
    </w:p>
    <w:p w:rsidR="00B96107" w:rsidRDefault="00B96107" w:rsidP="00B9610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Шыбуе Дзед Мароз.</w:t>
      </w:r>
    </w:p>
    <w:p w:rsidR="00B96107" w:rsidRPr="00371F41" w:rsidRDefault="00B96107" w:rsidP="00B96107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B96107" w:rsidRPr="00371F41" w:rsidRDefault="00B96107" w:rsidP="00B9610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Зіхцяцца, як карункі,</w:t>
      </w:r>
    </w:p>
    <w:p w:rsidR="00B96107" w:rsidRPr="00371F41" w:rsidRDefault="00B96107" w:rsidP="00B9610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Сняжынкі ў барадзе,</w:t>
      </w:r>
    </w:p>
    <w:p w:rsidR="00B96107" w:rsidRPr="00371F41" w:rsidRDefault="00B96107" w:rsidP="00B9610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А ў торбе — падарункі</w:t>
      </w:r>
    </w:p>
    <w:p w:rsidR="00B96107" w:rsidRDefault="00B96107" w:rsidP="00B9610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Дзіцячай грамадзе.</w:t>
      </w:r>
    </w:p>
    <w:p w:rsidR="00B96107" w:rsidRPr="00371F41" w:rsidRDefault="00B96107" w:rsidP="00B96107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B96107" w:rsidRPr="00371F41" w:rsidRDefault="00B96107" w:rsidP="00B9610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I радасна на свяце,</w:t>
      </w:r>
    </w:p>
    <w:p w:rsidR="00B96107" w:rsidRPr="00371F41" w:rsidRDefault="00B96107" w:rsidP="00B9610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I весела — да слёз! —</w:t>
      </w:r>
    </w:p>
    <w:p w:rsidR="00B96107" w:rsidRPr="00371F41" w:rsidRDefault="00B96107" w:rsidP="00B9610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Калі у цёплай хаце</w:t>
      </w:r>
    </w:p>
    <w:p w:rsidR="00B96107" w:rsidRPr="00371F41" w:rsidRDefault="00B96107" w:rsidP="00B9610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Гасцюе Дзед Мароз.</w:t>
      </w:r>
    </w:p>
    <w:sectPr w:rsidR="00B96107" w:rsidRPr="00371F4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CFA" w:rsidRDefault="000B4CFA" w:rsidP="00BB305B">
      <w:pPr>
        <w:spacing w:after="0" w:line="240" w:lineRule="auto"/>
      </w:pPr>
      <w:r>
        <w:separator/>
      </w:r>
    </w:p>
  </w:endnote>
  <w:endnote w:type="continuationSeparator" w:id="0">
    <w:p w:rsidR="000B4CFA" w:rsidRDefault="000B4CF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C5B97EE" wp14:editId="10E07808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9610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9610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69740C" wp14:editId="7E95991E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9610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9610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00CE8" wp14:editId="049C079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9610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9610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CFA" w:rsidRDefault="000B4CFA" w:rsidP="00BB305B">
      <w:pPr>
        <w:spacing w:after="0" w:line="240" w:lineRule="auto"/>
      </w:pPr>
      <w:r>
        <w:separator/>
      </w:r>
    </w:p>
  </w:footnote>
  <w:footnote w:type="continuationSeparator" w:id="0">
    <w:p w:rsidR="000B4CFA" w:rsidRDefault="000B4CF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107"/>
    <w:rsid w:val="000B4CFA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96107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0580C-0ECA-4AD2-938A-AF71A8952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Навагодняя песня</dc:title>
  <dc:creator>Сокалаў-Воюш С.</dc:creator>
  <cp:lastModifiedBy>Олеся</cp:lastModifiedBy>
  <cp:revision>1</cp:revision>
  <dcterms:created xsi:type="dcterms:W3CDTF">2016-03-06T10:14:00Z</dcterms:created>
  <dcterms:modified xsi:type="dcterms:W3CDTF">2016-03-06T10:15:00Z</dcterms:modified>
  <cp:category>Произведения поэтов белорусских</cp:category>
</cp:coreProperties>
</file>