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87B" w:rsidRPr="005C32E7" w:rsidRDefault="00D7387B" w:rsidP="00D7387B">
      <w:pPr>
        <w:pStyle w:val="11"/>
        <w:outlineLvl w:val="1"/>
      </w:pPr>
      <w:r w:rsidRPr="005C32E7">
        <w:t>Колыбельная ветровая</w:t>
      </w:r>
      <w:r w:rsidRPr="005C32E7">
        <w:br/>
      </w:r>
      <w:r w:rsidRPr="005C32E7">
        <w:rPr>
          <w:b w:val="0"/>
          <w:i/>
          <w:sz w:val="18"/>
          <w:szCs w:val="18"/>
        </w:rPr>
        <w:t>С</w:t>
      </w:r>
      <w:r>
        <w:rPr>
          <w:b w:val="0"/>
          <w:i/>
          <w:sz w:val="18"/>
          <w:szCs w:val="18"/>
        </w:rPr>
        <w:t xml:space="preserve">ергей </w:t>
      </w:r>
      <w:r w:rsidRPr="005C32E7">
        <w:rPr>
          <w:b w:val="0"/>
          <w:i/>
          <w:sz w:val="18"/>
          <w:szCs w:val="18"/>
        </w:rPr>
        <w:t>Городецкий</w:t>
      </w:r>
    </w:p>
    <w:p w:rsidR="00D7387B" w:rsidRPr="005C32E7" w:rsidRDefault="00D7387B" w:rsidP="00D7387B">
      <w:pPr>
        <w:spacing w:after="0" w:line="240" w:lineRule="auto"/>
        <w:jc w:val="both"/>
        <w:rPr>
          <w:szCs w:val="28"/>
        </w:rPr>
      </w:pPr>
    </w:p>
    <w:p w:rsidR="00D7387B" w:rsidRPr="005C32E7" w:rsidRDefault="00D7387B" w:rsidP="00D7387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Баю-баю, вею-вею</w:t>
      </w:r>
    </w:p>
    <w:p w:rsidR="00D7387B" w:rsidRPr="005C32E7" w:rsidRDefault="00D7387B" w:rsidP="00D7387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 xml:space="preserve">Над </w:t>
      </w:r>
      <w:proofErr w:type="spellStart"/>
      <w:r w:rsidRPr="005C32E7">
        <w:rPr>
          <w:szCs w:val="28"/>
        </w:rPr>
        <w:t>головкою</w:t>
      </w:r>
      <w:proofErr w:type="spellEnd"/>
      <w:r w:rsidRPr="005C32E7">
        <w:rPr>
          <w:szCs w:val="28"/>
        </w:rPr>
        <w:t xml:space="preserve"> твоею.</w:t>
      </w:r>
    </w:p>
    <w:p w:rsidR="00D7387B" w:rsidRPr="005C32E7" w:rsidRDefault="00D7387B" w:rsidP="00D7387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Баю-баю, налетаю,</w:t>
      </w:r>
    </w:p>
    <w:p w:rsidR="00D7387B" w:rsidRPr="005C32E7" w:rsidRDefault="00D7387B" w:rsidP="00D7387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Колыбель твою качаю,</w:t>
      </w:r>
    </w:p>
    <w:p w:rsidR="00D7387B" w:rsidRPr="005C32E7" w:rsidRDefault="00D7387B" w:rsidP="00D7387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Баю-баю, баю-бай.</w:t>
      </w:r>
    </w:p>
    <w:p w:rsidR="00D7387B" w:rsidRPr="005C32E7" w:rsidRDefault="00D7387B" w:rsidP="00D7387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Поскорее</w:t>
      </w:r>
    </w:p>
    <w:p w:rsidR="00D7387B" w:rsidRPr="005C32E7" w:rsidRDefault="00D7387B" w:rsidP="00D7387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Засыпай.</w:t>
      </w:r>
    </w:p>
    <w:p w:rsidR="00D7387B" w:rsidRDefault="00D7387B" w:rsidP="00D7387B">
      <w:pPr>
        <w:spacing w:after="0" w:line="240" w:lineRule="auto"/>
        <w:ind w:left="2832"/>
        <w:jc w:val="both"/>
        <w:rPr>
          <w:szCs w:val="28"/>
        </w:rPr>
      </w:pPr>
    </w:p>
    <w:p w:rsidR="00D7387B" w:rsidRPr="005C32E7" w:rsidRDefault="00D7387B" w:rsidP="00D7387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У меня на чистом поле</w:t>
      </w:r>
    </w:p>
    <w:p w:rsidR="00D7387B" w:rsidRPr="005C32E7" w:rsidRDefault="00D7387B" w:rsidP="00D7387B">
      <w:pPr>
        <w:spacing w:after="0" w:line="240" w:lineRule="auto"/>
        <w:ind w:left="2832"/>
        <w:jc w:val="both"/>
        <w:rPr>
          <w:szCs w:val="28"/>
        </w:rPr>
      </w:pPr>
      <w:proofErr w:type="gramStart"/>
      <w:r w:rsidRPr="005C32E7">
        <w:rPr>
          <w:szCs w:val="28"/>
        </w:rPr>
        <w:t>Алы цветики не спят</w:t>
      </w:r>
      <w:proofErr w:type="gramEnd"/>
      <w:r w:rsidRPr="005C32E7">
        <w:rPr>
          <w:szCs w:val="28"/>
        </w:rPr>
        <w:t>.</w:t>
      </w:r>
    </w:p>
    <w:p w:rsidR="00D7387B" w:rsidRPr="005C32E7" w:rsidRDefault="00D7387B" w:rsidP="00D7387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У меня на синем небе</w:t>
      </w:r>
    </w:p>
    <w:p w:rsidR="00D7387B" w:rsidRPr="005C32E7" w:rsidRDefault="00D7387B" w:rsidP="00D7387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Звезды ясные блестят.</w:t>
      </w:r>
    </w:p>
    <w:p w:rsidR="00D7387B" w:rsidRPr="005C32E7" w:rsidRDefault="00D7387B" w:rsidP="00D7387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Ждут, когда к ним прилечу я,</w:t>
      </w:r>
    </w:p>
    <w:p w:rsidR="00D7387B" w:rsidRPr="005C32E7" w:rsidRDefault="00D7387B" w:rsidP="00D7387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«Спите тихо» им скажу.</w:t>
      </w:r>
    </w:p>
    <w:p w:rsidR="00D7387B" w:rsidRPr="005C32E7" w:rsidRDefault="00D7387B" w:rsidP="00D7387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Улетать-то не хочу я,</w:t>
      </w:r>
    </w:p>
    <w:p w:rsidR="00D7387B" w:rsidRPr="005C32E7" w:rsidRDefault="00D7387B" w:rsidP="00D7387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 xml:space="preserve">В эти </w:t>
      </w:r>
      <w:proofErr w:type="spellStart"/>
      <w:r w:rsidRPr="005C32E7">
        <w:rPr>
          <w:szCs w:val="28"/>
        </w:rPr>
        <w:t>оченьки</w:t>
      </w:r>
      <w:proofErr w:type="spellEnd"/>
      <w:r w:rsidRPr="005C32E7">
        <w:rPr>
          <w:szCs w:val="28"/>
        </w:rPr>
        <w:t xml:space="preserve"> гляжу.</w:t>
      </w:r>
    </w:p>
    <w:p w:rsidR="00D7387B" w:rsidRDefault="00D7387B" w:rsidP="00D7387B">
      <w:pPr>
        <w:spacing w:after="0" w:line="240" w:lineRule="auto"/>
        <w:ind w:left="2832"/>
        <w:jc w:val="both"/>
        <w:rPr>
          <w:szCs w:val="28"/>
        </w:rPr>
      </w:pPr>
    </w:p>
    <w:p w:rsidR="00D7387B" w:rsidRPr="005C32E7" w:rsidRDefault="00D7387B" w:rsidP="00D7387B">
      <w:pPr>
        <w:spacing w:after="0" w:line="240" w:lineRule="auto"/>
        <w:ind w:left="2832"/>
        <w:jc w:val="both"/>
        <w:rPr>
          <w:szCs w:val="28"/>
        </w:rPr>
      </w:pPr>
      <w:bookmarkStart w:id="0" w:name="_GoBack"/>
      <w:bookmarkEnd w:id="0"/>
      <w:r w:rsidRPr="005C32E7">
        <w:rPr>
          <w:szCs w:val="28"/>
        </w:rPr>
        <w:t>Баю-баю, вею-вею</w:t>
      </w:r>
    </w:p>
    <w:p w:rsidR="00D7387B" w:rsidRPr="005C32E7" w:rsidRDefault="00D7387B" w:rsidP="00D7387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 xml:space="preserve">Над </w:t>
      </w:r>
      <w:proofErr w:type="spellStart"/>
      <w:r w:rsidRPr="005C32E7">
        <w:rPr>
          <w:szCs w:val="28"/>
        </w:rPr>
        <w:t>головкою</w:t>
      </w:r>
      <w:proofErr w:type="spellEnd"/>
      <w:r w:rsidRPr="005C32E7">
        <w:rPr>
          <w:szCs w:val="28"/>
        </w:rPr>
        <w:t xml:space="preserve"> твоею.</w:t>
      </w:r>
    </w:p>
    <w:p w:rsidR="00D7387B" w:rsidRPr="005C32E7" w:rsidRDefault="00D7387B" w:rsidP="00D7387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Баю-баю, налетаю,</w:t>
      </w:r>
    </w:p>
    <w:p w:rsidR="00D7387B" w:rsidRPr="005C32E7" w:rsidRDefault="00D7387B" w:rsidP="00D7387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Колыбель твою качаю.</w:t>
      </w:r>
    </w:p>
    <w:p w:rsidR="00D7387B" w:rsidRPr="005C32E7" w:rsidRDefault="00D7387B" w:rsidP="00D7387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Баю-баю, баю-бай.</w:t>
      </w:r>
    </w:p>
    <w:p w:rsidR="00D7387B" w:rsidRPr="005C32E7" w:rsidRDefault="00D7387B" w:rsidP="00D7387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Поскорее</w:t>
      </w:r>
    </w:p>
    <w:p w:rsidR="00D7387B" w:rsidRDefault="00D7387B" w:rsidP="00D7387B">
      <w:pPr>
        <w:spacing w:after="0" w:line="240" w:lineRule="auto"/>
        <w:ind w:left="2832"/>
        <w:jc w:val="both"/>
        <w:rPr>
          <w:szCs w:val="28"/>
        </w:rPr>
      </w:pPr>
      <w:r w:rsidRPr="005C32E7">
        <w:rPr>
          <w:szCs w:val="28"/>
        </w:rPr>
        <w:t>Засыпай.</w:t>
      </w:r>
    </w:p>
    <w:p w:rsidR="00D7387B" w:rsidRDefault="00D7387B" w:rsidP="00D7387B">
      <w:pPr>
        <w:spacing w:after="0" w:line="240" w:lineRule="auto"/>
        <w:ind w:left="2832"/>
        <w:jc w:val="both"/>
        <w:rPr>
          <w:szCs w:val="28"/>
        </w:rPr>
      </w:pPr>
    </w:p>
    <w:p w:rsidR="00D7387B" w:rsidRPr="005C32E7" w:rsidRDefault="00D7387B" w:rsidP="00D7387B">
      <w:pPr>
        <w:spacing w:after="0" w:line="240" w:lineRule="auto"/>
        <w:ind w:left="2832"/>
        <w:jc w:val="right"/>
        <w:rPr>
          <w:szCs w:val="28"/>
        </w:rPr>
      </w:pPr>
      <w:r>
        <w:rPr>
          <w:szCs w:val="28"/>
        </w:rPr>
        <w:t>1907 г.</w:t>
      </w:r>
    </w:p>
    <w:sectPr w:rsidR="00D7387B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495" w:rsidRDefault="00106495" w:rsidP="00BB305B">
      <w:pPr>
        <w:spacing w:after="0" w:line="240" w:lineRule="auto"/>
      </w:pPr>
      <w:r>
        <w:separator/>
      </w:r>
    </w:p>
  </w:endnote>
  <w:endnote w:type="continuationSeparator" w:id="0">
    <w:p w:rsidR="00106495" w:rsidRDefault="0010649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7387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7387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7387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7387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7387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7387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495" w:rsidRDefault="00106495" w:rsidP="00BB305B">
      <w:pPr>
        <w:spacing w:after="0" w:line="240" w:lineRule="auto"/>
      </w:pPr>
      <w:r>
        <w:separator/>
      </w:r>
    </w:p>
  </w:footnote>
  <w:footnote w:type="continuationSeparator" w:id="0">
    <w:p w:rsidR="00106495" w:rsidRDefault="0010649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87B"/>
    <w:rsid w:val="00106495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387B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7387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7387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7387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7387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0429E-6632-4B38-B2C6-762F6381E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Колыбельная ветровая</dc:title>
  <dc:creator>Городецкий С.</dc:creator>
  <cp:lastModifiedBy>Олеся</cp:lastModifiedBy>
  <cp:revision>1</cp:revision>
  <dcterms:created xsi:type="dcterms:W3CDTF">2016-03-16T02:46:00Z</dcterms:created>
  <dcterms:modified xsi:type="dcterms:W3CDTF">2016-03-16T02:50:00Z</dcterms:modified>
  <cp:category>Произведения поэтов русских</cp:category>
  <dc:language>рус.</dc:language>
</cp:coreProperties>
</file>