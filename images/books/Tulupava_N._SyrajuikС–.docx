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D92" w:rsidRPr="002B7F74" w:rsidRDefault="00F61D92" w:rsidP="00F61D92">
      <w:pPr>
        <w:pStyle w:val="a7"/>
        <w:outlineLvl w:val="1"/>
        <w:rPr>
          <w:b w:val="0"/>
          <w:i/>
          <w:sz w:val="20"/>
          <w:szCs w:val="20"/>
          <w:lang w:val="be-BY" w:eastAsia="ru-RU"/>
        </w:rPr>
      </w:pPr>
      <w:r w:rsidRPr="002B7F74">
        <w:rPr>
          <w:lang w:val="be-BY" w:eastAsia="ru-RU"/>
        </w:rPr>
        <w:t>С</w:t>
      </w:r>
      <w:r>
        <w:rPr>
          <w:lang w:val="be-BY" w:eastAsia="ru-RU"/>
        </w:rPr>
        <w:t>ыра</w:t>
      </w:r>
      <w:r w:rsidRPr="002B7F74">
        <w:rPr>
          <w:lang w:val="be-BY" w:eastAsia="ru-RU"/>
        </w:rPr>
        <w:t>жуйкі</w:t>
      </w:r>
      <w:r>
        <w:rPr>
          <w:lang w:val="be-BY" w:eastAsia="ru-RU"/>
        </w:rPr>
        <w:br/>
      </w:r>
      <w:r w:rsidRPr="002B7F74">
        <w:rPr>
          <w:b w:val="0"/>
          <w:i/>
          <w:sz w:val="20"/>
          <w:szCs w:val="20"/>
          <w:lang w:val="be-BY" w:eastAsia="ru-RU"/>
        </w:rPr>
        <w:t>Нэлі Тулупава</w:t>
      </w:r>
    </w:p>
    <w:p w:rsidR="00F61D92" w:rsidRPr="002B7F74" w:rsidRDefault="00F61D92" w:rsidP="00F61D92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F61D92" w:rsidRPr="002B7F74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bookmarkStart w:id="0" w:name="_GoBack"/>
      <w:r w:rsidRPr="002B7F74">
        <w:rPr>
          <w:rFonts w:eastAsia="Times New Roman" w:cs="Times New Roman"/>
          <w:szCs w:val="28"/>
          <w:lang w:val="be-BY"/>
        </w:rPr>
        <w:t>Дзед Пахом</w:t>
      </w:r>
    </w:p>
    <w:p w:rsidR="00F61D92" w:rsidRPr="002B7F74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I ўнук Алежка</w:t>
      </w:r>
    </w:p>
    <w:p w:rsidR="00F61D92" w:rsidRPr="002B7F74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У лес пайшлі</w:t>
      </w:r>
    </w:p>
    <w:p w:rsidR="00F61D92" w:rsidRPr="002B7F74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Па сыраежкі.</w:t>
      </w:r>
    </w:p>
    <w:p w:rsidR="00F61D92" w:rsidRPr="002B7F74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А за імі кот Мявука,</w:t>
      </w:r>
    </w:p>
    <w:p w:rsidR="00F61D92" w:rsidRPr="002B7F74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Певень Куд</w:t>
      </w:r>
    </w:p>
    <w:p w:rsidR="00F61D92" w:rsidRPr="002B7F74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I свінка Жуйка.</w:t>
      </w:r>
    </w:p>
    <w:p w:rsidR="00F61D92" w:rsidRPr="002B7F74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Дзедка тупае ля елак,</w:t>
      </w:r>
    </w:p>
    <w:p w:rsidR="00F61D92" w:rsidRPr="002B7F74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Разграбае мох кійком.</w:t>
      </w:r>
    </w:p>
    <w:p w:rsidR="00F61D92" w:rsidRPr="002B7F74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Ўнук ляціць наперад смела,</w:t>
      </w:r>
    </w:p>
    <w:p w:rsidR="00F61D92" w:rsidRPr="002B7F74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А дубец — ягоны конь.</w:t>
      </w:r>
    </w:p>
    <w:p w:rsidR="00F61D92" w:rsidRPr="002B7F74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Кот Мявука каля норкі</w:t>
      </w:r>
    </w:p>
    <w:p w:rsidR="00F61D92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Адганяе пеўня:</w:t>
      </w:r>
      <w:r>
        <w:rPr>
          <w:rFonts w:eastAsia="Times New Roman" w:cs="Times New Roman"/>
          <w:szCs w:val="28"/>
          <w:lang w:val="be-BY"/>
        </w:rPr>
        <w:t xml:space="preserve"> «</w:t>
      </w:r>
      <w:r w:rsidRPr="002B7F74">
        <w:rPr>
          <w:rFonts w:eastAsia="Times New Roman" w:cs="Times New Roman"/>
          <w:szCs w:val="28"/>
          <w:lang w:val="be-BY"/>
        </w:rPr>
        <w:t>Кыш!</w:t>
      </w:r>
      <w:r>
        <w:rPr>
          <w:rFonts w:eastAsia="Times New Roman" w:cs="Times New Roman"/>
          <w:szCs w:val="28"/>
          <w:lang w:val="be-BY"/>
        </w:rPr>
        <w:t>»</w:t>
      </w:r>
    </w:p>
    <w:p w:rsidR="00F61D92" w:rsidRPr="002B7F74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Шышку скінулі вавёркі,</w:t>
      </w:r>
    </w:p>
    <w:p w:rsidR="00F61D92" w:rsidRPr="002B7F74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Кот як скочыць!</w:t>
      </w:r>
    </w:p>
    <w:p w:rsidR="00F61D92" w:rsidRPr="002B7F74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Думаў — мыш...</w:t>
      </w:r>
    </w:p>
    <w:p w:rsidR="00F61D92" w:rsidRPr="002B7F74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Жуйка бегае па сцежках,</w:t>
      </w:r>
    </w:p>
    <w:p w:rsidR="00F61D92" w:rsidRPr="002B7F74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Пятачком ледзь павядзе —</w:t>
      </w:r>
    </w:p>
    <w:p w:rsidR="00F61D92" w:rsidRPr="002B7F74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Там красуюць сыраежкі,</w:t>
      </w:r>
    </w:p>
    <w:p w:rsidR="00F61D92" w:rsidRPr="002B7F74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Як цюльпаны на градзе.</w:t>
      </w:r>
    </w:p>
    <w:p w:rsidR="00F61D92" w:rsidRPr="002B7F74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Лес прайшлі</w:t>
      </w:r>
    </w:p>
    <w:p w:rsidR="00F61D92" w:rsidRPr="002B7F74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3 унукам дзед.</w:t>
      </w:r>
    </w:p>
    <w:p w:rsidR="00F61D92" w:rsidRPr="002B7F74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Не знайшлі грыбоў нідзе.</w:t>
      </w:r>
    </w:p>
    <w:p w:rsidR="00F61D92" w:rsidRPr="002B7F74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Што за дзіва, што за цуд?</w:t>
      </w:r>
    </w:p>
    <w:p w:rsidR="00F61D92" w:rsidRPr="002B7F74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Падлятае да іх Куд:</w:t>
      </w:r>
    </w:p>
    <w:p w:rsidR="00F61D92" w:rsidRPr="002B7F74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— Захварэла наша свінка,</w:t>
      </w:r>
    </w:p>
    <w:p w:rsidR="00F61D92" w:rsidRPr="002B7F74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I жывот баліць, і спінка...</w:t>
      </w:r>
    </w:p>
    <w:p w:rsidR="00F61D92" w:rsidRPr="002B7F74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— Што ты ела, Жуйка?</w:t>
      </w:r>
    </w:p>
    <w:p w:rsidR="00F61D92" w:rsidRPr="002B7F74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— Ела</w:t>
      </w:r>
      <w:r>
        <w:rPr>
          <w:rFonts w:eastAsia="Times New Roman" w:cs="Times New Roman"/>
          <w:szCs w:val="28"/>
          <w:lang w:val="be-BY"/>
        </w:rPr>
        <w:t xml:space="preserve"> «</w:t>
      </w:r>
      <w:r w:rsidRPr="002B7F74">
        <w:rPr>
          <w:rFonts w:eastAsia="Times New Roman" w:cs="Times New Roman"/>
          <w:szCs w:val="28"/>
          <w:lang w:val="be-BY"/>
        </w:rPr>
        <w:t>сыражуйкі»,</w:t>
      </w:r>
    </w:p>
    <w:p w:rsidR="00F61D92" w:rsidRPr="002B7F74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Каля сцежак,</w:t>
      </w:r>
    </w:p>
    <w:p w:rsidR="00F61D92" w:rsidRPr="002B7F74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Ля кустоў</w:t>
      </w:r>
    </w:p>
    <w:p w:rsidR="00F61D92" w:rsidRPr="002B7F74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Не адну,</w:t>
      </w:r>
    </w:p>
    <w:p w:rsidR="00F61D92" w:rsidRPr="002B7F74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А цэлых —</w:t>
      </w:r>
    </w:p>
    <w:p w:rsidR="00F61D92" w:rsidRDefault="00F61D92" w:rsidP="00F61D9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B7F74">
        <w:rPr>
          <w:rFonts w:eastAsia="Times New Roman" w:cs="Times New Roman"/>
          <w:szCs w:val="28"/>
          <w:lang w:val="be-BY"/>
        </w:rPr>
        <w:t>Сто!</w:t>
      </w:r>
      <w:bookmarkEnd w:id="0"/>
    </w:p>
    <w:sectPr w:rsidR="00F61D9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0E6" w:rsidRDefault="009870E6" w:rsidP="00BB305B">
      <w:pPr>
        <w:spacing w:after="0" w:line="240" w:lineRule="auto"/>
      </w:pPr>
      <w:r>
        <w:separator/>
      </w:r>
    </w:p>
  </w:endnote>
  <w:endnote w:type="continuationSeparator" w:id="0">
    <w:p w:rsidR="009870E6" w:rsidRDefault="009870E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3EF6261" wp14:editId="019DEE3F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61D9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61D9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C9938C" wp14:editId="2A2E1F3A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61D9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61D9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670D058" wp14:editId="70F5A11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61D9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61D9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0E6" w:rsidRDefault="009870E6" w:rsidP="00BB305B">
      <w:pPr>
        <w:spacing w:after="0" w:line="240" w:lineRule="auto"/>
      </w:pPr>
      <w:r>
        <w:separator/>
      </w:r>
    </w:p>
  </w:footnote>
  <w:footnote w:type="continuationSeparator" w:id="0">
    <w:p w:rsidR="009870E6" w:rsidRDefault="009870E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92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9870E6"/>
    <w:rsid w:val="00B07F42"/>
    <w:rsid w:val="00BB305B"/>
    <w:rsid w:val="00BF3769"/>
    <w:rsid w:val="00C80B62"/>
    <w:rsid w:val="00C9220F"/>
    <w:rsid w:val="00E75545"/>
    <w:rsid w:val="00EE50E6"/>
    <w:rsid w:val="00F36D55"/>
    <w:rsid w:val="00F61D92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61D9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61D92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61D9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61D92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71E1D-9B92-4243-AE95-0C448D1B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Сыражуйкі</dc:title>
  <dc:creator>Тулупава Н.</dc:creator>
  <cp:lastModifiedBy>Олеся</cp:lastModifiedBy>
  <cp:revision>1</cp:revision>
  <dcterms:created xsi:type="dcterms:W3CDTF">2016-03-06T10:41:00Z</dcterms:created>
  <dcterms:modified xsi:type="dcterms:W3CDTF">2016-03-06T10:42:00Z</dcterms:modified>
  <cp:category>Произведения поэтов белорусских</cp:category>
</cp:coreProperties>
</file>