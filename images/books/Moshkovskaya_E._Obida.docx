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FC" w:rsidRDefault="009E0FFC" w:rsidP="009E0FFC">
      <w:pPr>
        <w:pStyle w:val="11"/>
        <w:outlineLvl w:val="1"/>
        <w:rPr>
          <w:rFonts w:eastAsia="Times New Roman" w:cs="Times New Roman"/>
          <w:sz w:val="28"/>
          <w:szCs w:val="28"/>
          <w:lang w:eastAsia="ru-RU"/>
        </w:rPr>
      </w:pPr>
      <w:r w:rsidRPr="00BF5EB7">
        <w:rPr>
          <w:rFonts w:eastAsia="Times New Roman"/>
          <w:lang w:eastAsia="ru-RU"/>
        </w:rPr>
        <w:t>Обида</w:t>
      </w:r>
      <w:r w:rsidRPr="00BF5EB7">
        <w:rPr>
          <w:rFonts w:eastAsia="Times New Roman"/>
          <w:lang w:eastAsia="ru-RU"/>
        </w:rPr>
        <w:br/>
      </w:r>
      <w:r>
        <w:rPr>
          <w:rFonts w:eastAsia="Times New Roman"/>
          <w:b w:val="0"/>
          <w:i/>
          <w:sz w:val="18"/>
          <w:szCs w:val="18"/>
          <w:lang w:eastAsia="ru-RU"/>
        </w:rPr>
        <w:t>Эмма Мошковская</w:t>
      </w:r>
    </w:p>
    <w:p w:rsidR="009E0FFC" w:rsidRDefault="009E0FFC" w:rsidP="009E0FFC">
      <w:pPr>
        <w:spacing w:after="0" w:line="240" w:lineRule="auto"/>
        <w:rPr>
          <w:rFonts w:eastAsia="Times New Roman" w:cs="Times New Roman"/>
          <w:szCs w:val="28"/>
        </w:rPr>
      </w:pP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Я маму мою обидел.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Теперь никогда-никогда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Из дому вместе не выйдем.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Не сходим с ней никуда.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Она в окно не помашет,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Я тоже не помашу,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Она ничего не расскажет,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Я тоже не расскажу...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Возьму я мешок за плечи,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Я хлеба кусок найду,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Найду я палку покрепче,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Уйду я, уйду в тайгу!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Я буду ходить по следу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Я буду искать руду,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Я через бурную реку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Строить мосты пойду!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буду я главный начальник,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буду я с бородой,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буду такой печальный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молчаливый такой...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вот будет вечер зимний,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вот пройдёт много лет,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вот в самолёт реактивный</w:t>
      </w:r>
    </w:p>
    <w:p w:rsidR="009E0FFC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Мама возьмёт билет...</w:t>
      </w:r>
      <w:bookmarkStart w:id="0" w:name="_GoBack"/>
      <w:bookmarkEnd w:id="0"/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в день моего рожденья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Тот самолёт прилетит,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выйдет оттуда мама,</w:t>
      </w:r>
    </w:p>
    <w:p w:rsidR="009E0FFC" w:rsidRPr="00BF5EB7" w:rsidRDefault="009E0FFC" w:rsidP="009E0FFC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И мама меня простит!</w:t>
      </w:r>
    </w:p>
    <w:sectPr w:rsidR="009E0FFC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D3E" w:rsidRDefault="00621D3E" w:rsidP="00BB305B">
      <w:pPr>
        <w:spacing w:after="0" w:line="240" w:lineRule="auto"/>
      </w:pPr>
      <w:r>
        <w:separator/>
      </w:r>
    </w:p>
  </w:endnote>
  <w:endnote w:type="continuationSeparator" w:id="0">
    <w:p w:rsidR="00621D3E" w:rsidRDefault="00621D3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E69F4F" wp14:editId="1F7A9F3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0FF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0FF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438216" wp14:editId="75E274A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0FF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0FF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9AA480" wp14:editId="26A5C57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F698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F698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D3E" w:rsidRDefault="00621D3E" w:rsidP="00BB305B">
      <w:pPr>
        <w:spacing w:after="0" w:line="240" w:lineRule="auto"/>
      </w:pPr>
      <w:r>
        <w:separator/>
      </w:r>
    </w:p>
  </w:footnote>
  <w:footnote w:type="continuationSeparator" w:id="0">
    <w:p w:rsidR="00621D3E" w:rsidRDefault="00621D3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FC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D3E"/>
    <w:rsid w:val="006C1F9A"/>
    <w:rsid w:val="007F06E6"/>
    <w:rsid w:val="007F47C6"/>
    <w:rsid w:val="00854F6C"/>
    <w:rsid w:val="008F0F59"/>
    <w:rsid w:val="0093322C"/>
    <w:rsid w:val="0096164A"/>
    <w:rsid w:val="009E0FFC"/>
    <w:rsid w:val="009F6988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E0FF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E0FF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E0FF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E0FF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23100-375D-4CA0-BF5C-ADEFD3AAF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Обида</dc:title>
  <dc:creator>Мошковская Э.</dc:creator>
  <cp:lastModifiedBy>Олеся</cp:lastModifiedBy>
  <cp:revision>2</cp:revision>
  <dcterms:created xsi:type="dcterms:W3CDTF">2016-03-21T14:46:00Z</dcterms:created>
  <dcterms:modified xsi:type="dcterms:W3CDTF">2016-03-21T14:48:00Z</dcterms:modified>
  <cp:category>Произведения поэтов русских</cp:category>
  <dc:language>рус.</dc:language>
</cp:coreProperties>
</file>