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5EE" w:rsidRPr="009525EE" w:rsidRDefault="009525EE" w:rsidP="009525EE">
      <w:pPr>
        <w:pStyle w:val="1"/>
        <w:outlineLvl w:val="1"/>
        <w:rPr>
          <w:b w:val="0"/>
          <w:i/>
          <w:sz w:val="20"/>
          <w:szCs w:val="20"/>
          <w:lang w:val="be-BY" w:eastAsia="ru-RU"/>
        </w:rPr>
      </w:pPr>
      <w:bookmarkStart w:id="0" w:name="_Toc403859165"/>
      <w:r w:rsidRPr="009525EE">
        <w:rPr>
          <w:lang w:val="be-BY"/>
        </w:rPr>
        <w:t>Галінка і верабей</w:t>
      </w:r>
      <w:r w:rsidRPr="009525EE">
        <w:rPr>
          <w:lang w:val="be-BY"/>
        </w:rPr>
        <w:br/>
      </w:r>
      <w:r w:rsidRPr="009525EE">
        <w:rPr>
          <w:b w:val="0"/>
          <w:i/>
          <w:sz w:val="20"/>
          <w:szCs w:val="20"/>
          <w:lang w:val="be-BY" w:eastAsia="ru-RU"/>
        </w:rPr>
        <w:t>Максім Танк</w:t>
      </w:r>
      <w:bookmarkEnd w:id="0"/>
    </w:p>
    <w:p w:rsidR="009525EE" w:rsidRPr="009525EE" w:rsidRDefault="009525EE" w:rsidP="009525EE">
      <w:pPr>
        <w:pStyle w:val="1"/>
        <w:rPr>
          <w:b w:val="0"/>
          <w:i/>
          <w:sz w:val="28"/>
          <w:szCs w:val="28"/>
          <w:lang w:val="be-BY"/>
        </w:rPr>
      </w:pPr>
    </w:p>
    <w:p w:rsidR="009525EE" w:rsidRDefault="009525EE" w:rsidP="009525EE">
      <w:pPr>
        <w:spacing w:after="0"/>
        <w:ind w:left="2832"/>
        <w:rPr>
          <w:szCs w:val="28"/>
          <w:lang w:val="be-BY"/>
        </w:rPr>
      </w:pP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— Галінка-вярбінка, —</w:t>
      </w: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Прасіў верабей, —</w:t>
      </w: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Мо пакалыхала б</w:t>
      </w: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Маіх ты дзяцей?</w:t>
      </w: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Галінка не хоча</w:t>
      </w: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Дзяцей калыхаць.</w:t>
      </w: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— Ідзіце, казулі,</w:t>
      </w:r>
    </w:p>
    <w:p w:rsid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Галінку ламаць!</w:t>
      </w: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Казулі не хочуць.</w:t>
      </w:r>
    </w:p>
    <w:p w:rsidR="009525EE" w:rsidRDefault="009525EE" w:rsidP="009525EE">
      <w:pPr>
        <w:spacing w:after="0"/>
        <w:ind w:left="2832"/>
        <w:rPr>
          <w:szCs w:val="28"/>
          <w:lang w:val="be-BY"/>
        </w:rPr>
      </w:pP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— Ідзіце, ваўкі,</w:t>
      </w: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Лавіці, караці</w:t>
      </w: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Казуляў такіх,</w:t>
      </w: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Якія не хочуць</w:t>
      </w: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Галінку ламаць,</w:t>
      </w: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Якая не хоча</w:t>
      </w: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Дзяцей калыхаць.</w:t>
      </w:r>
    </w:p>
    <w:p w:rsidR="009525EE" w:rsidRDefault="009525EE" w:rsidP="009525EE">
      <w:pPr>
        <w:spacing w:after="0"/>
        <w:ind w:left="2832"/>
        <w:rPr>
          <w:szCs w:val="28"/>
          <w:lang w:val="be-BY"/>
        </w:rPr>
      </w:pP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Ваўкі не схацелі.</w:t>
      </w:r>
    </w:p>
    <w:p w:rsidR="009525EE" w:rsidRDefault="009525EE" w:rsidP="009525EE">
      <w:pPr>
        <w:spacing w:after="0"/>
        <w:ind w:left="2832"/>
        <w:rPr>
          <w:szCs w:val="28"/>
          <w:lang w:val="be-BY"/>
        </w:rPr>
      </w:pP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— Прыходзьце, стральцы,</w:t>
      </w: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Каб непаслухмяных</w:t>
      </w: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Ваўкоў правучыць,</w:t>
      </w: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Якія не хочуць</w:t>
      </w: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Казуляў караць,</w:t>
      </w: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Якія ляняцца</w:t>
      </w: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Галінку ламаць,</w:t>
      </w: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Якая не хоча</w:t>
      </w: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Дзяцей калыхаць…</w:t>
      </w:r>
    </w:p>
    <w:p w:rsidR="009525EE" w:rsidRDefault="009525EE" w:rsidP="009525EE">
      <w:pPr>
        <w:spacing w:after="0"/>
        <w:ind w:left="2832"/>
        <w:rPr>
          <w:szCs w:val="28"/>
          <w:lang w:val="be-BY"/>
        </w:rPr>
      </w:pP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lastRenderedPageBreak/>
        <w:t>Пайшлі паляўнічыя</w:t>
      </w: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Ў лес на ваўкоў:</w:t>
      </w: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Спалохана зверы</w:t>
      </w: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Пабеглі з дуброў,</w:t>
      </w: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Пабеглі казуляў</w:t>
      </w: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Лавіць і караць;</w:t>
      </w: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Казулі пабеглі</w:t>
      </w: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Галінку ламаць,</w:t>
      </w: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Галінка ж вярбінка</w:t>
      </w: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Са страху хутчэй</w:t>
      </w: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Давай калыхаць</w:t>
      </w: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Вераб’іных дзяцей.</w:t>
      </w:r>
    </w:p>
    <w:p w:rsidR="009525EE" w:rsidRDefault="009525EE" w:rsidP="009525EE">
      <w:pPr>
        <w:spacing w:after="0"/>
        <w:ind w:left="2832"/>
        <w:rPr>
          <w:szCs w:val="28"/>
          <w:lang w:val="be-BY"/>
        </w:rPr>
      </w:pP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З тых дзён без спачынку,</w:t>
      </w: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Каб кожны быў рад,</w:t>
      </w:r>
    </w:p>
    <w:p w:rsidR="009525EE" w:rsidRP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Калыша галінка</w:t>
      </w:r>
    </w:p>
    <w:p w:rsidR="009525EE" w:rsidRDefault="009525EE" w:rsidP="009525EE">
      <w:pPr>
        <w:spacing w:after="0"/>
        <w:ind w:left="2832"/>
        <w:rPr>
          <w:szCs w:val="28"/>
          <w:lang w:val="be-BY"/>
        </w:rPr>
      </w:pPr>
      <w:r w:rsidRPr="009525EE">
        <w:rPr>
          <w:szCs w:val="28"/>
          <w:lang w:val="be-BY"/>
        </w:rPr>
        <w:t>Малых птушанят.</w:t>
      </w:r>
    </w:p>
    <w:p w:rsidR="00997562" w:rsidRDefault="00997562" w:rsidP="009525EE">
      <w:pPr>
        <w:spacing w:after="0"/>
        <w:ind w:left="2832"/>
        <w:rPr>
          <w:szCs w:val="28"/>
          <w:lang w:val="be-BY"/>
        </w:rPr>
      </w:pPr>
    </w:p>
    <w:p w:rsidR="00997562" w:rsidRPr="009525EE" w:rsidRDefault="00997562" w:rsidP="00997562">
      <w:pPr>
        <w:spacing w:after="0"/>
        <w:ind w:left="2832"/>
        <w:jc w:val="right"/>
        <w:rPr>
          <w:szCs w:val="28"/>
          <w:lang w:val="be-BY"/>
        </w:rPr>
      </w:pPr>
      <w:r>
        <w:rPr>
          <w:szCs w:val="28"/>
          <w:lang w:val="be-BY"/>
        </w:rPr>
        <w:t>1945 г.</w:t>
      </w:r>
      <w:bookmarkStart w:id="1" w:name="_GoBack"/>
      <w:bookmarkEnd w:id="1"/>
    </w:p>
    <w:sectPr w:rsidR="00997562" w:rsidRPr="009525EE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19DD" w:rsidRDefault="008C19DD" w:rsidP="00BB305B">
      <w:pPr>
        <w:spacing w:after="0" w:line="240" w:lineRule="auto"/>
      </w:pPr>
      <w:r>
        <w:separator/>
      </w:r>
    </w:p>
  </w:endnote>
  <w:endnote w:type="continuationSeparator" w:id="0">
    <w:p w:rsidR="008C19DD" w:rsidRDefault="008C19DD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tina">
    <w:panose1 w:val="00000000000000000000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CF947DD" wp14:editId="1246C899">
              <wp:simplePos x="0" y="0"/>
              <wp:positionH relativeFrom="leftMargin">
                <wp:posOffset>156754</wp:posOffset>
              </wp:positionH>
              <wp:positionV relativeFrom="bottomMargin">
                <wp:posOffset>138611</wp:posOffset>
              </wp:positionV>
              <wp:extent cx="561703" cy="326028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703" cy="326028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97562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9pt;width:44.25pt;height:25.65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97562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08A4ADB" wp14:editId="14669305">
              <wp:simplePos x="0" y="0"/>
              <wp:positionH relativeFrom="rightMargin">
                <wp:posOffset>83094</wp:posOffset>
              </wp:positionH>
              <wp:positionV relativeFrom="bottomMargin">
                <wp:posOffset>203925</wp:posOffset>
              </wp:positionV>
              <wp:extent cx="565785" cy="321946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321946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525EE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6.55pt;margin-top:16.05pt;width:44.55pt;height:25.35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525EE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1B3739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E22EA07" wp14:editId="5C78E5C2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10E12" w:rsidRPr="00310E12" w:rsidRDefault="00310E12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997562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310E12" w:rsidRPr="00310E12" w:rsidRDefault="00310E12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997562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="00310E12"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19DD" w:rsidRDefault="008C19DD" w:rsidP="00BB305B">
      <w:pPr>
        <w:spacing w:after="0" w:line="240" w:lineRule="auto"/>
      </w:pPr>
      <w:r>
        <w:separator/>
      </w:r>
    </w:p>
  </w:footnote>
  <w:footnote w:type="continuationSeparator" w:id="0">
    <w:p w:rsidR="008C19DD" w:rsidRDefault="008C19DD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305B" w:rsidRPr="0040592E" w:rsidRDefault="00BB305B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0E12" w:rsidRPr="0040592E" w:rsidRDefault="00310E12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3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25EE"/>
    <w:rsid w:val="001B3739"/>
    <w:rsid w:val="001B7733"/>
    <w:rsid w:val="00226794"/>
    <w:rsid w:val="00310E12"/>
    <w:rsid w:val="0039181F"/>
    <w:rsid w:val="0040592E"/>
    <w:rsid w:val="005028F6"/>
    <w:rsid w:val="00536688"/>
    <w:rsid w:val="005A657C"/>
    <w:rsid w:val="005B3CE5"/>
    <w:rsid w:val="005E3F33"/>
    <w:rsid w:val="005F3A80"/>
    <w:rsid w:val="006C1F9A"/>
    <w:rsid w:val="00773185"/>
    <w:rsid w:val="007F47C6"/>
    <w:rsid w:val="00854F6C"/>
    <w:rsid w:val="008C19DD"/>
    <w:rsid w:val="0093322C"/>
    <w:rsid w:val="009525EE"/>
    <w:rsid w:val="0096164A"/>
    <w:rsid w:val="00997562"/>
    <w:rsid w:val="00B07F42"/>
    <w:rsid w:val="00BB305B"/>
    <w:rsid w:val="00BF3769"/>
    <w:rsid w:val="00C80B62"/>
    <w:rsid w:val="00C9220F"/>
    <w:rsid w:val="00E75545"/>
    <w:rsid w:val="00EE50E6"/>
    <w:rsid w:val="00F36D55"/>
    <w:rsid w:val="00FB1466"/>
    <w:rsid w:val="00FC1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4;&#1083;&#1077;&#1089;&#1103;\AppData\Roaming\Microsoft\&#1064;&#1072;&#1073;&#1083;&#1086;&#1085;&#1099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639441-6B55-4FD1-A88D-F6C713F2E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3</TotalTime>
  <Pages>2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Галінка і верабей</dc:title>
  <dc:creator>Танк М.</dc:creator>
  <cp:lastModifiedBy>Олеся</cp:lastModifiedBy>
  <cp:revision>2</cp:revision>
  <dcterms:created xsi:type="dcterms:W3CDTF">2016-03-06T10:37:00Z</dcterms:created>
  <dcterms:modified xsi:type="dcterms:W3CDTF">2016-03-14T11:44:00Z</dcterms:modified>
  <cp:category>Произведения поэтов белорусских</cp:category>
  <dc:language>бел.</dc:language>
</cp:coreProperties>
</file>