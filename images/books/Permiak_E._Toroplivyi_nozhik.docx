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B2" w:rsidRPr="00B335FD" w:rsidRDefault="007479B2" w:rsidP="007479B2">
      <w:pPr>
        <w:pStyle w:val="11"/>
        <w:outlineLvl w:val="1"/>
        <w:rPr>
          <w:b w:val="0"/>
          <w:i/>
          <w:sz w:val="18"/>
          <w:szCs w:val="18"/>
        </w:rPr>
      </w:pPr>
      <w:r w:rsidRPr="00B335FD">
        <w:t>Торопливый ножик</w:t>
      </w:r>
      <w:r w:rsidRPr="00B335FD">
        <w:br/>
      </w:r>
      <w:r w:rsidRPr="00B335FD">
        <w:rPr>
          <w:b w:val="0"/>
          <w:i/>
          <w:sz w:val="18"/>
          <w:szCs w:val="18"/>
        </w:rPr>
        <w:t>Евгений Пермяк</w:t>
      </w:r>
    </w:p>
    <w:p w:rsidR="007479B2" w:rsidRPr="00B335FD" w:rsidRDefault="007479B2" w:rsidP="007479B2"/>
    <w:p w:rsidR="007479B2" w:rsidRPr="00B335FD" w:rsidRDefault="007479B2" w:rsidP="007479B2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Строгал Митя палочку, строгал да бросил. Косая палочка получилась. Неровная. Некрасивая.</w:t>
      </w:r>
    </w:p>
    <w:p w:rsidR="007479B2" w:rsidRPr="00B335FD" w:rsidRDefault="007479B2" w:rsidP="007479B2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Как же это так? — спрашивает Митю отец.</w:t>
      </w:r>
    </w:p>
    <w:p w:rsidR="007479B2" w:rsidRPr="00B335FD" w:rsidRDefault="007479B2" w:rsidP="007479B2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Ножик плохой, — отвечает Митя, — косо строгает.</w:t>
      </w:r>
    </w:p>
    <w:p w:rsidR="007479B2" w:rsidRPr="00B335FD" w:rsidRDefault="007479B2" w:rsidP="007479B2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Да нет, — говорит отец, — ножик хороший. Он только торопливый. Его нужно терпению выучить.</w:t>
      </w:r>
    </w:p>
    <w:p w:rsidR="007479B2" w:rsidRPr="00B335FD" w:rsidRDefault="007479B2" w:rsidP="007479B2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А как? — спрашивает Митя.</w:t>
      </w:r>
    </w:p>
    <w:p w:rsidR="007479B2" w:rsidRPr="00B335FD" w:rsidRDefault="007479B2" w:rsidP="007479B2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А вот так, — сказал отец.</w:t>
      </w:r>
    </w:p>
    <w:p w:rsidR="007479B2" w:rsidRPr="00B335FD" w:rsidRDefault="007479B2" w:rsidP="007479B2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Взял палочку да принялся е</w:t>
      </w:r>
      <w:r w:rsidR="007C64D2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 xml:space="preserve"> строгать потихонечку, полегонечку, осторожно.</w:t>
      </w:r>
    </w:p>
    <w:p w:rsidR="007479B2" w:rsidRPr="00B335FD" w:rsidRDefault="007479B2" w:rsidP="007479B2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Понял Митя, ка</w:t>
      </w:r>
      <w:bookmarkStart w:id="0" w:name="_GoBack"/>
      <w:bookmarkEnd w:id="0"/>
      <w:r w:rsidRPr="00B335FD">
        <w:rPr>
          <w:rFonts w:ascii="Verdana" w:hAnsi="Verdana"/>
          <w:sz w:val="28"/>
          <w:szCs w:val="28"/>
        </w:rPr>
        <w:t>к нужно ножик терпению учить, и тоже стал строгать потихонечку, полегонечку, осторожно.</w:t>
      </w:r>
    </w:p>
    <w:p w:rsidR="007479B2" w:rsidRPr="00B335FD" w:rsidRDefault="007479B2" w:rsidP="007479B2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Долго торопливый ножик не хотел слушаться. Торопился: то вкривь, то вкось норовил вильнуть, да не вышло. Заставил его Митя терпеливым быть.</w:t>
      </w:r>
    </w:p>
    <w:p w:rsidR="007479B2" w:rsidRPr="00B335FD" w:rsidRDefault="007479B2" w:rsidP="007479B2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Хорошо стал строгать ножик. Ровно. Красиво. Послушно.</w:t>
      </w:r>
    </w:p>
    <w:sectPr w:rsidR="007479B2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428" w:rsidRDefault="00D84428" w:rsidP="00BB305B">
      <w:pPr>
        <w:spacing w:after="0" w:line="240" w:lineRule="auto"/>
      </w:pPr>
      <w:r>
        <w:separator/>
      </w:r>
    </w:p>
  </w:endnote>
  <w:endnote w:type="continuationSeparator" w:id="0">
    <w:p w:rsidR="00D84428" w:rsidRDefault="00D8442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E2AD4D" wp14:editId="171F57F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79B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79B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F05D71" wp14:editId="0F3D846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79B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79B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CEAF3" wp14:editId="29CE513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64D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64D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428" w:rsidRDefault="00D84428" w:rsidP="00BB305B">
      <w:pPr>
        <w:spacing w:after="0" w:line="240" w:lineRule="auto"/>
      </w:pPr>
      <w:r>
        <w:separator/>
      </w:r>
    </w:p>
  </w:footnote>
  <w:footnote w:type="continuationSeparator" w:id="0">
    <w:p w:rsidR="00D84428" w:rsidRDefault="00D8442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B2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479B2"/>
    <w:rsid w:val="007A4F19"/>
    <w:rsid w:val="007C1B30"/>
    <w:rsid w:val="007C64D2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84428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479B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479B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74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479B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479B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74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06B7E-EE48-4A8A-8740-44AC0D97C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Торопливый ножик</dc:title>
  <dc:creator>Пермяк Е.</dc:creator>
  <cp:lastModifiedBy>FER</cp:lastModifiedBy>
  <cp:revision>2</cp:revision>
  <dcterms:created xsi:type="dcterms:W3CDTF">2016-07-29T14:04:00Z</dcterms:created>
  <dcterms:modified xsi:type="dcterms:W3CDTF">2016-07-29T14:12:00Z</dcterms:modified>
  <cp:category>Произведения писателей русских</cp:category>
  <dc:language>рус.</dc:language>
</cp:coreProperties>
</file>