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6BF" w:rsidRPr="005C32E7" w:rsidRDefault="001246BF" w:rsidP="001246BF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Кисонька-мурысенька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1246BF" w:rsidRPr="005C32E7" w:rsidRDefault="001246BF" w:rsidP="001246BF">
      <w:pPr>
        <w:spacing w:after="0" w:line="240" w:lineRule="auto"/>
        <w:jc w:val="both"/>
        <w:rPr>
          <w:szCs w:val="28"/>
        </w:rPr>
      </w:pPr>
    </w:p>
    <w:p w:rsidR="001246BF" w:rsidRPr="005C32E7" w:rsidRDefault="001246BF" w:rsidP="001246BF">
      <w:pPr>
        <w:spacing w:after="0" w:line="240" w:lineRule="auto"/>
        <w:jc w:val="both"/>
        <w:rPr>
          <w:szCs w:val="28"/>
        </w:rPr>
      </w:pPr>
    </w:p>
    <w:p w:rsidR="001246BF" w:rsidRPr="005C32E7" w:rsidRDefault="001246BF" w:rsidP="001246BF">
      <w:pPr>
        <w:spacing w:after="0" w:line="240" w:lineRule="auto"/>
        <w:jc w:val="both"/>
        <w:rPr>
          <w:szCs w:val="28"/>
        </w:rPr>
      </w:pPr>
    </w:p>
    <w:p w:rsidR="001246BF" w:rsidRPr="005C32E7" w:rsidRDefault="001246BF" w:rsidP="001246BF">
      <w:pPr>
        <w:spacing w:after="0" w:line="240" w:lineRule="auto"/>
        <w:jc w:val="both"/>
        <w:rPr>
          <w:szCs w:val="28"/>
        </w:rPr>
      </w:pP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Кисонька-мурысенька,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Ты где была?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На мельнице.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 xml:space="preserve">— </w:t>
      </w:r>
      <w:proofErr w:type="gramStart"/>
      <w:r w:rsidRPr="005C32E7">
        <w:rPr>
          <w:szCs w:val="28"/>
        </w:rPr>
        <w:t>Кисонька</w:t>
      </w:r>
      <w:proofErr w:type="gramEnd"/>
      <w:r w:rsidRPr="005C32E7">
        <w:rPr>
          <w:szCs w:val="28"/>
        </w:rPr>
        <w:t xml:space="preserve"> мурысенька,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Что там делала?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Муку молола.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Кисонька-мурысенька,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Что из муки пекла?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Прянички.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Кисонька-мурысенька,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С кем прянички ела?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Одна.</w:t>
      </w:r>
    </w:p>
    <w:p w:rsidR="001246BF" w:rsidRPr="005C32E7" w:rsidRDefault="001246BF" w:rsidP="001246BF">
      <w:pPr>
        <w:spacing w:after="0" w:line="240" w:lineRule="auto"/>
        <w:ind w:left="2832"/>
        <w:rPr>
          <w:szCs w:val="28"/>
        </w:rPr>
      </w:pPr>
      <w:r w:rsidRPr="005C32E7">
        <w:rPr>
          <w:szCs w:val="28"/>
        </w:rPr>
        <w:t>— Не ешь одна! Не ешь одна!</w:t>
      </w:r>
    </w:p>
    <w:sectPr w:rsidR="001246B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815" w:rsidRDefault="00F41815" w:rsidP="00BB305B">
      <w:pPr>
        <w:spacing w:after="0" w:line="240" w:lineRule="auto"/>
      </w:pPr>
      <w:r>
        <w:separator/>
      </w:r>
    </w:p>
  </w:endnote>
  <w:endnote w:type="continuationSeparator" w:id="0">
    <w:p w:rsidR="00F41815" w:rsidRDefault="00F4181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6B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6B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6B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6B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46B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46B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815" w:rsidRDefault="00F41815" w:rsidP="00BB305B">
      <w:pPr>
        <w:spacing w:after="0" w:line="240" w:lineRule="auto"/>
      </w:pPr>
      <w:r>
        <w:separator/>
      </w:r>
    </w:p>
  </w:footnote>
  <w:footnote w:type="continuationSeparator" w:id="0">
    <w:p w:rsidR="00F41815" w:rsidRDefault="00F4181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BF"/>
    <w:rsid w:val="00044F41"/>
    <w:rsid w:val="001246B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4181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6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6B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46B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46B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82194-7D15-4108-8A01-3D52C2A4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Кисонька-мурысенька</dc:title>
  <dc:creator>народное</dc:creator>
  <cp:lastModifiedBy>Олеся</cp:lastModifiedBy>
  <cp:revision>1</cp:revision>
  <dcterms:created xsi:type="dcterms:W3CDTF">2016-03-31T10:48:00Z</dcterms:created>
  <dcterms:modified xsi:type="dcterms:W3CDTF">2016-03-31T10:49:00Z</dcterms:modified>
  <cp:category>Песенки и потешки русские народные</cp:category>
  <dc:language>рус.</dc:language>
</cp:coreProperties>
</file>