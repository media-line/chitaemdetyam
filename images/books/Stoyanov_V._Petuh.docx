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67" w:rsidRPr="00585D94" w:rsidRDefault="000C5767" w:rsidP="000C5767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585D94">
        <w:rPr>
          <w:rFonts w:eastAsia="Times New Roman"/>
          <w:lang w:eastAsia="ru-RU"/>
        </w:rPr>
        <w:t>Петух</w:t>
      </w:r>
      <w:r w:rsidRPr="00585D94">
        <w:rPr>
          <w:rFonts w:eastAsia="Times New Roman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В.</w:t>
      </w:r>
      <w:r>
        <w:rPr>
          <w:rFonts w:eastAsia="Times New Roman"/>
          <w:b w:val="0"/>
          <w:i/>
          <w:sz w:val="20"/>
          <w:szCs w:val="20"/>
          <w:lang w:eastAsia="ru-RU"/>
        </w:rPr>
        <w:t xml:space="preserve"> Стоянов</w:t>
      </w:r>
      <w:r>
        <w:rPr>
          <w:rFonts w:eastAsia="Times New Roman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Перевод с болгарского В. Викторова</w:t>
      </w:r>
    </w:p>
    <w:p w:rsidR="000C5767" w:rsidRPr="00585D94" w:rsidRDefault="000C5767" w:rsidP="000C5767">
      <w:pPr>
        <w:pStyle w:val="11"/>
        <w:rPr>
          <w:rFonts w:eastAsia="Times New Roman"/>
          <w:lang w:eastAsia="ru-RU"/>
        </w:rPr>
      </w:pP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Ку-ка-ре-ку!</w:t>
      </w:r>
    </w:p>
    <w:p w:rsidR="000C5767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Гордой поступью хожу,</w:t>
      </w: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За собой подруг вожу.</w:t>
      </w: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А усядусь на забор —</w:t>
      </w: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Вижу сразу целый двор.</w:t>
      </w:r>
    </w:p>
    <w:p w:rsidR="000C5767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Часто песенку свою</w:t>
      </w: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Звонким голосом пою.</w:t>
      </w: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Шпору шпорой поточу,</w:t>
      </w: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На цыпляток поворчу.</w:t>
      </w:r>
    </w:p>
    <w:p w:rsidR="000C5767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Распущу свой гребешок —</w:t>
      </w: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Вот каков я, петушок!</w:t>
      </w: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Всей известно детворе —</w:t>
      </w: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Я — хозяин на дворе!</w:t>
      </w:r>
    </w:p>
    <w:p w:rsidR="000C5767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</w:p>
    <w:p w:rsidR="000C5767" w:rsidRPr="00585D94" w:rsidRDefault="000C5767" w:rsidP="000C5767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bookmarkStart w:id="0" w:name="_GoBack"/>
      <w:bookmarkEnd w:id="0"/>
      <w:r w:rsidRPr="00585D94">
        <w:rPr>
          <w:rFonts w:eastAsia="Times New Roman" w:cs="Arial"/>
          <w:szCs w:val="28"/>
        </w:rPr>
        <w:t>Ку-ка-ре-ку!</w:t>
      </w:r>
    </w:p>
    <w:sectPr w:rsidR="000C5767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19C" w:rsidRDefault="0007119C" w:rsidP="00BB305B">
      <w:pPr>
        <w:spacing w:after="0" w:line="240" w:lineRule="auto"/>
      </w:pPr>
      <w:r>
        <w:separator/>
      </w:r>
    </w:p>
  </w:endnote>
  <w:endnote w:type="continuationSeparator" w:id="0">
    <w:p w:rsidR="0007119C" w:rsidRDefault="0007119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C576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C576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C576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C576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C576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C576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19C" w:rsidRDefault="0007119C" w:rsidP="00BB305B">
      <w:pPr>
        <w:spacing w:after="0" w:line="240" w:lineRule="auto"/>
      </w:pPr>
      <w:r>
        <w:separator/>
      </w:r>
    </w:p>
  </w:footnote>
  <w:footnote w:type="continuationSeparator" w:id="0">
    <w:p w:rsidR="0007119C" w:rsidRDefault="0007119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7"/>
    <w:rsid w:val="0007119C"/>
    <w:rsid w:val="000C576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C576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C576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C576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C576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94756-1DE0-44E5-AACF-1BF38CD5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Петух</dc:title>
  <dc:creator>Стоянов В.</dc:creator>
  <cp:lastModifiedBy>Олеся</cp:lastModifiedBy>
  <cp:revision>1</cp:revision>
  <dcterms:created xsi:type="dcterms:W3CDTF">2016-03-11T07:33:00Z</dcterms:created>
  <dcterms:modified xsi:type="dcterms:W3CDTF">2016-03-11T07:34:00Z</dcterms:modified>
  <cp:category>Произведения поэтов зарубежных</cp:category>
  <dc:language>рус.</dc:language>
</cp:coreProperties>
</file>