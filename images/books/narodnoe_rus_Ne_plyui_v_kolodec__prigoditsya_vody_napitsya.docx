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5828" w:rsidRDefault="00487EDE" w:rsidP="00C95828">
      <w:pPr>
        <w:pStyle w:val="11"/>
        <w:outlineLvl w:val="1"/>
        <w:rPr>
          <w:b w:val="0"/>
          <w:i/>
          <w:sz w:val="20"/>
          <w:szCs w:val="20"/>
        </w:rPr>
      </w:pPr>
      <w:r w:rsidRPr="00487EDE">
        <w:t>Не плюй в колодец —</w:t>
      </w:r>
      <w:r>
        <w:br/>
      </w:r>
      <w:r w:rsidRPr="00487EDE">
        <w:t>пригодится воды напиться</w:t>
      </w:r>
      <w:r w:rsidR="00C95828">
        <w:br/>
      </w:r>
      <w:r w:rsidR="00C95828">
        <w:rPr>
          <w:b w:val="0"/>
          <w:i/>
          <w:sz w:val="20"/>
          <w:szCs w:val="20"/>
        </w:rPr>
        <w:t xml:space="preserve">Русская народная сказка в обработке </w:t>
      </w:r>
      <w:r>
        <w:rPr>
          <w:b w:val="0"/>
          <w:i/>
          <w:sz w:val="20"/>
          <w:szCs w:val="20"/>
        </w:rPr>
        <w:t>К. Ушинского</w:t>
      </w:r>
    </w:p>
    <w:p w:rsidR="00487EDE" w:rsidRDefault="00487EDE" w:rsidP="00487EDE">
      <w:pPr>
        <w:spacing w:after="0" w:line="240" w:lineRule="auto"/>
        <w:ind w:firstLine="709"/>
        <w:jc w:val="both"/>
      </w:pPr>
    </w:p>
    <w:p w:rsidR="00487EDE" w:rsidRDefault="00487EDE" w:rsidP="00487EDE">
      <w:pPr>
        <w:spacing w:after="0" w:line="240" w:lineRule="auto"/>
        <w:ind w:firstLine="709"/>
        <w:jc w:val="both"/>
      </w:pPr>
      <w:r>
        <w:t xml:space="preserve">Жили себе дед да баба. У деда была дочь, и у бабы дочь. Баба была злая-презлая, и дочь у </w:t>
      </w:r>
      <w:r>
        <w:t>неё</w:t>
      </w:r>
      <w:r>
        <w:t xml:space="preserve"> такая же. Дед был человек смирный, и дочь его Машенька тоже девочка смирная, работящая, красавица.</w:t>
      </w:r>
    </w:p>
    <w:p w:rsidR="00487EDE" w:rsidRDefault="00487EDE" w:rsidP="00487EDE">
      <w:pPr>
        <w:spacing w:after="0" w:line="240" w:lineRule="auto"/>
        <w:ind w:firstLine="709"/>
        <w:jc w:val="both"/>
      </w:pPr>
      <w:r>
        <w:t>Невзлюбила мачеха Машеньку и пристала к деду:</w:t>
      </w:r>
    </w:p>
    <w:p w:rsidR="00487EDE" w:rsidRDefault="00487EDE" w:rsidP="00487EDE">
      <w:pPr>
        <w:spacing w:after="0" w:line="240" w:lineRule="auto"/>
        <w:ind w:firstLine="709"/>
        <w:jc w:val="both"/>
      </w:pPr>
      <w:r>
        <w:t>— Не хочу с Машкой жить! Вези е</w:t>
      </w:r>
      <w:r>
        <w:t>ё</w:t>
      </w:r>
      <w:r>
        <w:t xml:space="preserve"> в лес, в землянку, пусть там </w:t>
      </w:r>
      <w:r>
        <w:t>прядёт</w:t>
      </w:r>
      <w:r>
        <w:t xml:space="preserve"> — больше </w:t>
      </w:r>
      <w:r>
        <w:t>напрядёт</w:t>
      </w:r>
      <w:r>
        <w:t>!</w:t>
      </w:r>
    </w:p>
    <w:p w:rsidR="00487EDE" w:rsidRDefault="00487EDE" w:rsidP="00487EDE">
      <w:pPr>
        <w:spacing w:after="0" w:line="240" w:lineRule="auto"/>
        <w:ind w:firstLine="709"/>
        <w:jc w:val="both"/>
      </w:pPr>
      <w:r>
        <w:t xml:space="preserve">Совсем заела мужика злая баба. Нечего тому делать: запряг он телегу, посадил Машу и </w:t>
      </w:r>
      <w:r>
        <w:t>повёз</w:t>
      </w:r>
      <w:r>
        <w:t xml:space="preserve"> в лес. Ехали-ехали, и нашли они в лесу землянку. Жаль старику дочери, да делать нечего! Дал он ей огниво, кремешок, труту и мешочек круп и говорит:</w:t>
      </w:r>
    </w:p>
    <w:p w:rsidR="00C95828" w:rsidRDefault="00487EDE" w:rsidP="00487EDE">
      <w:pPr>
        <w:spacing w:after="0" w:line="240" w:lineRule="auto"/>
        <w:ind w:firstLine="709"/>
        <w:jc w:val="both"/>
      </w:pPr>
      <w:r>
        <w:t xml:space="preserve">— </w:t>
      </w:r>
      <w:r>
        <w:t>Огонёк</w:t>
      </w:r>
      <w:r>
        <w:t xml:space="preserve">, Маша, не переводи, кашку вари, избушку </w:t>
      </w:r>
      <w:proofErr w:type="gramStart"/>
      <w:r>
        <w:t>припри</w:t>
      </w:r>
      <w:proofErr w:type="gramEnd"/>
      <w:r>
        <w:t>, а сама сиди да пряд</w:t>
      </w:r>
      <w:r>
        <w:t>и</w:t>
      </w:r>
      <w:r>
        <w:t xml:space="preserve">, завтра я </w:t>
      </w:r>
      <w:r>
        <w:t>п</w:t>
      </w:r>
      <w:r>
        <w:t>риеду тебя проведать.</w:t>
      </w:r>
    </w:p>
    <w:p w:rsidR="00487EDE" w:rsidRDefault="00487EDE" w:rsidP="00487EDE">
      <w:pPr>
        <w:spacing w:after="0" w:line="240" w:lineRule="auto"/>
        <w:ind w:firstLine="709"/>
        <w:jc w:val="both"/>
      </w:pPr>
      <w:r>
        <w:t xml:space="preserve">Попрощался старик </w:t>
      </w:r>
      <w:r>
        <w:t>с</w:t>
      </w:r>
      <w:r>
        <w:t xml:space="preserve"> дочерью и поехал домой.</w:t>
      </w:r>
    </w:p>
    <w:p w:rsidR="00487EDE" w:rsidRDefault="00487EDE" w:rsidP="00487EDE">
      <w:pPr>
        <w:spacing w:after="0" w:line="240" w:lineRule="auto"/>
        <w:ind w:firstLine="709"/>
        <w:jc w:val="both"/>
      </w:pPr>
      <w:r>
        <w:t xml:space="preserve">Осталась Маша одна, весь день пряла, а как пришла ночь, затопила </w:t>
      </w:r>
      <w:proofErr w:type="gramStart"/>
      <w:r>
        <w:t>печурку</w:t>
      </w:r>
      <w:proofErr w:type="gramEnd"/>
      <w:r>
        <w:t xml:space="preserve"> и заварила кашу. Только что каша закипать стала, как вылезла </w:t>
      </w:r>
      <w:r>
        <w:t>и</w:t>
      </w:r>
      <w:r>
        <w:t xml:space="preserve">з-под полу мышка </w:t>
      </w:r>
      <w:r>
        <w:t>и</w:t>
      </w:r>
      <w:r>
        <w:t xml:space="preserve"> говорит:</w:t>
      </w:r>
    </w:p>
    <w:p w:rsidR="00487EDE" w:rsidRDefault="00487EDE" w:rsidP="00487EDE">
      <w:pPr>
        <w:spacing w:after="0" w:line="240" w:lineRule="auto"/>
        <w:ind w:firstLine="709"/>
        <w:jc w:val="both"/>
      </w:pPr>
      <w:r>
        <w:t>— Дай мне, красная девица, ложечку кашки.</w:t>
      </w:r>
    </w:p>
    <w:p w:rsidR="00487EDE" w:rsidRDefault="00487EDE" w:rsidP="00487EDE">
      <w:pPr>
        <w:spacing w:after="0" w:line="240" w:lineRule="auto"/>
        <w:ind w:firstLine="709"/>
        <w:jc w:val="both"/>
      </w:pPr>
      <w:r>
        <w:t>Машенька досыта мышку накормила, а мышка поблагодарила е</w:t>
      </w:r>
      <w:r>
        <w:t>ё</w:t>
      </w:r>
      <w:r>
        <w:t xml:space="preserve"> и спряталась.</w:t>
      </w:r>
    </w:p>
    <w:p w:rsidR="00487EDE" w:rsidRDefault="00487EDE" w:rsidP="00487EDE">
      <w:pPr>
        <w:spacing w:after="0" w:line="240" w:lineRule="auto"/>
        <w:ind w:firstLine="709"/>
        <w:jc w:val="both"/>
      </w:pPr>
      <w:r>
        <w:t xml:space="preserve">Поужинала Маша и села опять прясть. Вдруг в самую полночь </w:t>
      </w:r>
      <w:proofErr w:type="gramStart"/>
      <w:r>
        <w:t>вломился</w:t>
      </w:r>
      <w:proofErr w:type="gramEnd"/>
      <w:r>
        <w:t xml:space="preserve"> медведь в избу </w:t>
      </w:r>
      <w:r>
        <w:t>и</w:t>
      </w:r>
      <w:r>
        <w:t xml:space="preserve"> говорит Маше:</w:t>
      </w:r>
    </w:p>
    <w:p w:rsidR="00487EDE" w:rsidRDefault="00487EDE" w:rsidP="00487EDE">
      <w:pPr>
        <w:spacing w:after="0" w:line="240" w:lineRule="auto"/>
        <w:ind w:firstLine="709"/>
        <w:jc w:val="both"/>
      </w:pPr>
      <w:r>
        <w:t>— А ну-ка, девушка, туши огонь, давай в жмурки играть! Вот тебе серебряный колокольчик: бегай да звон</w:t>
      </w:r>
      <w:r>
        <w:t>и</w:t>
      </w:r>
      <w:r>
        <w:t>, а я буду тебя ловить.</w:t>
      </w:r>
    </w:p>
    <w:p w:rsidR="00487EDE" w:rsidRDefault="00487EDE" w:rsidP="00487EDE">
      <w:pPr>
        <w:spacing w:after="0" w:line="240" w:lineRule="auto"/>
        <w:ind w:firstLine="709"/>
        <w:jc w:val="both"/>
      </w:pPr>
      <w:r>
        <w:t>Испугалась Маша, не знает, что ей делать, а мышка вылезла из-под полу, взбежала девушке на плечо, да в ухо и шепчет:</w:t>
      </w:r>
    </w:p>
    <w:p w:rsidR="00487EDE" w:rsidRDefault="00487EDE" w:rsidP="00487EDE">
      <w:pPr>
        <w:spacing w:after="0" w:line="240" w:lineRule="auto"/>
        <w:ind w:firstLine="709"/>
        <w:jc w:val="both"/>
      </w:pPr>
      <w:r>
        <w:t>— Не бойся, Маша, туши огонь, полезай сама в печь, а колокольчик мне отдай.</w:t>
      </w:r>
    </w:p>
    <w:p w:rsidR="00487EDE" w:rsidRDefault="00487EDE" w:rsidP="00487EDE">
      <w:pPr>
        <w:spacing w:after="0" w:line="240" w:lineRule="auto"/>
        <w:ind w:firstLine="709"/>
        <w:jc w:val="both"/>
      </w:pPr>
      <w:r>
        <w:t>Маша так и сделала.</w:t>
      </w:r>
    </w:p>
    <w:p w:rsidR="00487EDE" w:rsidRDefault="00487EDE" w:rsidP="00487EDE">
      <w:pPr>
        <w:spacing w:after="0" w:line="240" w:lineRule="auto"/>
        <w:ind w:firstLine="709"/>
        <w:jc w:val="both"/>
      </w:pPr>
      <w:r>
        <w:t>Стал медведь в жмурки играть: никак мышки поймать не может, а та бегает да колокольчиком звонит. Ловил медведь, ловил, разозлился, заревел н стал поленьями во</w:t>
      </w:r>
      <w:r>
        <w:t xml:space="preserve"> </w:t>
      </w:r>
      <w:r>
        <w:t xml:space="preserve">все углы </w:t>
      </w:r>
      <w:proofErr w:type="gramStart"/>
      <w:r>
        <w:t>швырять</w:t>
      </w:r>
      <w:proofErr w:type="gramEnd"/>
      <w:r>
        <w:t xml:space="preserve">: перебил все горшки и миски, а в мышку не попал. </w:t>
      </w:r>
      <w:proofErr w:type="gramStart"/>
      <w:r>
        <w:t>Пристал</w:t>
      </w:r>
      <w:proofErr w:type="gramEnd"/>
      <w:r>
        <w:t xml:space="preserve"> наконец медведь и говорит:</w:t>
      </w:r>
    </w:p>
    <w:p w:rsidR="00487EDE" w:rsidRDefault="00487EDE" w:rsidP="00487EDE">
      <w:pPr>
        <w:spacing w:after="0" w:line="240" w:lineRule="auto"/>
        <w:ind w:firstLine="709"/>
        <w:jc w:val="both"/>
      </w:pPr>
      <w:r>
        <w:lastRenderedPageBreak/>
        <w:t xml:space="preserve">— Мастерица ты, девушка, в жмурки играть! За </w:t>
      </w:r>
      <w:r>
        <w:t>э</w:t>
      </w:r>
      <w:r>
        <w:t>то пришлю тебе утром стадо коней да воз добра.</w:t>
      </w:r>
    </w:p>
    <w:p w:rsidR="00487EDE" w:rsidRDefault="00487EDE" w:rsidP="00487EDE">
      <w:pPr>
        <w:spacing w:after="0" w:line="240" w:lineRule="auto"/>
        <w:ind w:firstLine="709"/>
        <w:jc w:val="both"/>
      </w:pPr>
      <w:r>
        <w:t>И</w:t>
      </w:r>
      <w:r>
        <w:t xml:space="preserve"> уш</w:t>
      </w:r>
      <w:r>
        <w:t>ё</w:t>
      </w:r>
      <w:r>
        <w:t>л.</w:t>
      </w:r>
    </w:p>
    <w:p w:rsidR="00487EDE" w:rsidRDefault="00487EDE" w:rsidP="00487EDE">
      <w:pPr>
        <w:spacing w:after="0" w:line="240" w:lineRule="auto"/>
        <w:ind w:firstLine="709"/>
        <w:jc w:val="both"/>
      </w:pPr>
      <w:r>
        <w:t>Поутру баба сама посылает деда в лес:</w:t>
      </w:r>
    </w:p>
    <w:p w:rsidR="00487EDE" w:rsidRDefault="00487EDE" w:rsidP="00487EDE">
      <w:pPr>
        <w:spacing w:after="0" w:line="240" w:lineRule="auto"/>
        <w:ind w:firstLine="709"/>
        <w:jc w:val="both"/>
      </w:pPr>
      <w:r>
        <w:t xml:space="preserve">— Поезжай, посмотри, много ли </w:t>
      </w:r>
      <w:proofErr w:type="gramStart"/>
      <w:r>
        <w:t>твоя</w:t>
      </w:r>
      <w:proofErr w:type="gramEnd"/>
      <w:r>
        <w:t xml:space="preserve"> Машутка напряла!</w:t>
      </w:r>
    </w:p>
    <w:p w:rsidR="00487EDE" w:rsidRDefault="00487EDE" w:rsidP="00487EDE">
      <w:pPr>
        <w:spacing w:after="0" w:line="240" w:lineRule="auto"/>
        <w:ind w:firstLine="709"/>
        <w:jc w:val="both"/>
      </w:pPr>
      <w:r>
        <w:t xml:space="preserve">Уехал старик, а баба села у окна и дожидается, что вот-де приедет дед, Машуткины косточки в мешке </w:t>
      </w:r>
      <w:r>
        <w:t>привезут</w:t>
      </w:r>
      <w:r>
        <w:t xml:space="preserve">. Сидит баба час, другой, слышит — что-то по </w:t>
      </w:r>
      <w:r>
        <w:t>дороге</w:t>
      </w:r>
      <w:r>
        <w:t xml:space="preserve"> из лесу тарахтит, а </w:t>
      </w:r>
      <w:proofErr w:type="spellStart"/>
      <w:proofErr w:type="gramStart"/>
      <w:r>
        <w:t>шавка</w:t>
      </w:r>
      <w:proofErr w:type="spellEnd"/>
      <w:proofErr w:type="gramEnd"/>
      <w:r>
        <w:t xml:space="preserve"> из-под лавки:</w:t>
      </w:r>
    </w:p>
    <w:p w:rsidR="00487EDE" w:rsidRDefault="00487EDE" w:rsidP="00487EDE">
      <w:pPr>
        <w:spacing w:after="0" w:line="240" w:lineRule="auto"/>
        <w:ind w:firstLine="709"/>
        <w:jc w:val="both"/>
      </w:pPr>
      <w:r>
        <w:t xml:space="preserve">— </w:t>
      </w:r>
      <w:proofErr w:type="spellStart"/>
      <w:r>
        <w:t>Тяф-тяф-тяф</w:t>
      </w:r>
      <w:proofErr w:type="spellEnd"/>
      <w:r>
        <w:t xml:space="preserve">! Со стариком дочка едет, стадо коней гонит, воз добра </w:t>
      </w:r>
      <w:r>
        <w:t>везёт</w:t>
      </w:r>
      <w:r>
        <w:t>.</w:t>
      </w:r>
    </w:p>
    <w:p w:rsidR="00487EDE" w:rsidRDefault="00487EDE" w:rsidP="00487EDE">
      <w:pPr>
        <w:spacing w:after="0" w:line="240" w:lineRule="auto"/>
        <w:ind w:firstLine="709"/>
        <w:jc w:val="both"/>
      </w:pPr>
      <w:r>
        <w:t>Крикнула баба на собачку:</w:t>
      </w:r>
    </w:p>
    <w:p w:rsidR="00487EDE" w:rsidRDefault="00487EDE" w:rsidP="00487EDE">
      <w:pPr>
        <w:spacing w:after="0" w:line="240" w:lineRule="auto"/>
        <w:ind w:firstLine="709"/>
        <w:jc w:val="both"/>
      </w:pPr>
      <w:r>
        <w:t xml:space="preserve">— </w:t>
      </w:r>
      <w:proofErr w:type="gramStart"/>
      <w:r>
        <w:t>Врёшь</w:t>
      </w:r>
      <w:proofErr w:type="gramEnd"/>
      <w:r>
        <w:t xml:space="preserve"> ты, </w:t>
      </w:r>
      <w:proofErr w:type="spellStart"/>
      <w:r>
        <w:t>шавка</w:t>
      </w:r>
      <w:proofErr w:type="spellEnd"/>
      <w:r>
        <w:t xml:space="preserve">! Это в кузове </w:t>
      </w:r>
      <w:r>
        <w:t>Машуткины</w:t>
      </w:r>
      <w:r>
        <w:t xml:space="preserve"> косточки гремят.</w:t>
      </w:r>
    </w:p>
    <w:p w:rsidR="00487EDE" w:rsidRDefault="00487EDE" w:rsidP="00487EDE">
      <w:pPr>
        <w:spacing w:after="0" w:line="240" w:lineRule="auto"/>
        <w:ind w:firstLine="709"/>
        <w:jc w:val="both"/>
      </w:pPr>
      <w:r>
        <w:t>Но заскрипели ворота, кони на двор вбежали, а Маша с отцом сидят на возу —</w:t>
      </w:r>
      <w:r>
        <w:t xml:space="preserve"> </w:t>
      </w:r>
      <w:r>
        <w:t>полон воз добра! Почернела тут баба от злости и говорит:</w:t>
      </w:r>
    </w:p>
    <w:p w:rsidR="00487EDE" w:rsidRDefault="00487EDE" w:rsidP="00487EDE">
      <w:pPr>
        <w:spacing w:after="0" w:line="240" w:lineRule="auto"/>
        <w:ind w:firstLine="709"/>
        <w:jc w:val="both"/>
      </w:pPr>
      <w:r>
        <w:t xml:space="preserve">— Эка </w:t>
      </w:r>
      <w:proofErr w:type="gramStart"/>
      <w:r>
        <w:t>невидаль</w:t>
      </w:r>
      <w:proofErr w:type="gramEnd"/>
      <w:r>
        <w:t xml:space="preserve"> какая! Вези мою дочку в лес. Моя Наташа не твоей Машке чета</w:t>
      </w:r>
      <w:r>
        <w:t xml:space="preserve"> </w:t>
      </w:r>
      <w:r>
        <w:t>—</w:t>
      </w:r>
      <w:r>
        <w:t xml:space="preserve"> </w:t>
      </w:r>
      <w:r>
        <w:t xml:space="preserve">два стада коней пригонит, два воза серебра </w:t>
      </w:r>
      <w:r>
        <w:t>привезёт</w:t>
      </w:r>
      <w:r>
        <w:t>.</w:t>
      </w:r>
    </w:p>
    <w:p w:rsidR="00487EDE" w:rsidRDefault="00487EDE" w:rsidP="00487EDE">
      <w:pPr>
        <w:spacing w:after="0" w:line="240" w:lineRule="auto"/>
        <w:ind w:firstLine="709"/>
        <w:jc w:val="both"/>
      </w:pPr>
      <w:r>
        <w:t xml:space="preserve">На другой день дед </w:t>
      </w:r>
      <w:r>
        <w:t>отвёз</w:t>
      </w:r>
      <w:r>
        <w:t xml:space="preserve"> бабину дочь в землянку и снарядил е</w:t>
      </w:r>
      <w:r>
        <w:t>ё</w:t>
      </w:r>
      <w:r>
        <w:t xml:space="preserve"> всем, как и свою. Наташа развела огонь и заварила кашу. Мышка выглянула из-под полу </w:t>
      </w:r>
      <w:r>
        <w:t>и</w:t>
      </w:r>
      <w:r>
        <w:t xml:space="preserve"> просит:</w:t>
      </w:r>
    </w:p>
    <w:p w:rsidR="00487EDE" w:rsidRDefault="00487EDE" w:rsidP="00487EDE">
      <w:pPr>
        <w:spacing w:after="0" w:line="240" w:lineRule="auto"/>
        <w:ind w:firstLine="709"/>
        <w:jc w:val="both"/>
      </w:pPr>
      <w:r>
        <w:t>— Красная девица, дай мне ложечку кашки.</w:t>
      </w:r>
    </w:p>
    <w:p w:rsidR="00487EDE" w:rsidRDefault="00487EDE" w:rsidP="00487EDE">
      <w:pPr>
        <w:spacing w:after="0" w:line="240" w:lineRule="auto"/>
        <w:ind w:firstLine="709"/>
        <w:jc w:val="both"/>
      </w:pPr>
      <w:r>
        <w:t>А Наташа как крикнет:</w:t>
      </w:r>
    </w:p>
    <w:p w:rsidR="00487EDE" w:rsidRDefault="00487EDE" w:rsidP="00487EDE">
      <w:pPr>
        <w:spacing w:after="0" w:line="240" w:lineRule="auto"/>
        <w:ind w:firstLine="709"/>
        <w:jc w:val="both"/>
      </w:pPr>
      <w:r>
        <w:t xml:space="preserve">— Ишь ты, </w:t>
      </w:r>
      <w:proofErr w:type="gramStart"/>
      <w:r>
        <w:t>гадина</w:t>
      </w:r>
      <w:proofErr w:type="gramEnd"/>
      <w:r>
        <w:t xml:space="preserve"> какая! </w:t>
      </w:r>
      <w:r>
        <w:t>Ещё</w:t>
      </w:r>
      <w:r>
        <w:t xml:space="preserve"> каши захотела! - и </w:t>
      </w:r>
      <w:proofErr w:type="gramStart"/>
      <w:r>
        <w:t>швырнула</w:t>
      </w:r>
      <w:proofErr w:type="gramEnd"/>
      <w:r>
        <w:t xml:space="preserve"> в мышку поленом.</w:t>
      </w:r>
    </w:p>
    <w:p w:rsidR="00487EDE" w:rsidRDefault="00487EDE" w:rsidP="00487EDE">
      <w:pPr>
        <w:spacing w:after="0" w:line="240" w:lineRule="auto"/>
        <w:ind w:firstLine="709"/>
        <w:jc w:val="both"/>
      </w:pPr>
      <w:r>
        <w:t xml:space="preserve">Мышка убежала, а Наташа села, всю кашу сама </w:t>
      </w:r>
      <w:proofErr w:type="spellStart"/>
      <w:r>
        <w:t>приела</w:t>
      </w:r>
      <w:proofErr w:type="spellEnd"/>
      <w:r>
        <w:t xml:space="preserve"> и легла спать.</w:t>
      </w:r>
    </w:p>
    <w:p w:rsidR="00487EDE" w:rsidRDefault="00487EDE" w:rsidP="00487EDE">
      <w:pPr>
        <w:spacing w:after="0" w:line="240" w:lineRule="auto"/>
        <w:ind w:firstLine="709"/>
        <w:jc w:val="both"/>
      </w:pPr>
      <w:r>
        <w:t xml:space="preserve">В самую полночь </w:t>
      </w:r>
      <w:proofErr w:type="gramStart"/>
      <w:r>
        <w:t>вломился</w:t>
      </w:r>
      <w:proofErr w:type="gramEnd"/>
      <w:r>
        <w:t xml:space="preserve"> медведь в избу:</w:t>
      </w:r>
    </w:p>
    <w:p w:rsidR="00487EDE" w:rsidRDefault="00487EDE" w:rsidP="00487EDE">
      <w:pPr>
        <w:spacing w:after="0" w:line="240" w:lineRule="auto"/>
        <w:ind w:firstLine="709"/>
        <w:jc w:val="both"/>
      </w:pPr>
      <w:r>
        <w:t>— А ну-ка, девушка, давай в жмурки играть! Вот теб</w:t>
      </w:r>
      <w:r>
        <w:t>е</w:t>
      </w:r>
      <w:r>
        <w:t xml:space="preserve"> колокольчик, бегай да звони, а я буду тебя ловить.</w:t>
      </w:r>
    </w:p>
    <w:p w:rsidR="00487EDE" w:rsidRDefault="00487EDE" w:rsidP="00487EDE">
      <w:pPr>
        <w:spacing w:after="0" w:line="240" w:lineRule="auto"/>
        <w:ind w:firstLine="709"/>
        <w:jc w:val="both"/>
      </w:pPr>
      <w:r>
        <w:t>Взяла Наташа коло</w:t>
      </w:r>
      <w:r>
        <w:t>кол</w:t>
      </w:r>
      <w:r>
        <w:t>ьчик и стала бегать. Да куда — колени трясутся, рука дрожит, колокольчик бе</w:t>
      </w:r>
      <w:r>
        <w:t>с</w:t>
      </w:r>
      <w:r>
        <w:t>толку звонит, а мышка из-под полу отзывается:</w:t>
      </w:r>
    </w:p>
    <w:p w:rsidR="00487EDE" w:rsidRDefault="00487EDE" w:rsidP="00487EDE">
      <w:pPr>
        <w:spacing w:after="0" w:line="240" w:lineRule="auto"/>
        <w:ind w:firstLine="709"/>
        <w:jc w:val="both"/>
      </w:pPr>
      <w:r>
        <w:t>— Злой Наташке избитой быть! Наутро баба посылает старика в лес.</w:t>
      </w:r>
    </w:p>
    <w:p w:rsidR="00487EDE" w:rsidRDefault="00487EDE" w:rsidP="00487EDE">
      <w:pPr>
        <w:spacing w:after="0" w:line="240" w:lineRule="auto"/>
        <w:ind w:firstLine="709"/>
        <w:jc w:val="both"/>
      </w:pPr>
      <w:r>
        <w:t>— Поезжай, — говорит, — гони коней, вези серебро. Уехал старик, а баба села у ворот и д</w:t>
      </w:r>
      <w:r>
        <w:t>ож</w:t>
      </w:r>
      <w:r>
        <w:t>идается.</w:t>
      </w:r>
    </w:p>
    <w:p w:rsidR="00487EDE" w:rsidRDefault="00487EDE" w:rsidP="00487EDE">
      <w:pPr>
        <w:spacing w:after="0" w:line="240" w:lineRule="auto"/>
        <w:ind w:firstLine="709"/>
        <w:jc w:val="both"/>
      </w:pPr>
      <w:r>
        <w:t>Вот затарахтело по дороге из лесу, а собака из-под ворот:</w:t>
      </w:r>
    </w:p>
    <w:p w:rsidR="00487EDE" w:rsidRDefault="00487EDE" w:rsidP="00487EDE">
      <w:pPr>
        <w:spacing w:after="0" w:line="240" w:lineRule="auto"/>
        <w:ind w:firstLine="709"/>
        <w:jc w:val="both"/>
      </w:pPr>
      <w:r>
        <w:t xml:space="preserve">— </w:t>
      </w:r>
      <w:proofErr w:type="spellStart"/>
      <w:r>
        <w:t>Тяф-тяф-тяф</w:t>
      </w:r>
      <w:proofErr w:type="spellEnd"/>
      <w:r>
        <w:t>! Хозяйкина дочка едет, охает да кричит, а пустой воз тарахтит.</w:t>
      </w:r>
    </w:p>
    <w:p w:rsidR="00487EDE" w:rsidRDefault="00487EDE" w:rsidP="00487EDE">
      <w:pPr>
        <w:spacing w:after="0" w:line="240" w:lineRule="auto"/>
        <w:ind w:firstLine="709"/>
        <w:jc w:val="both"/>
      </w:pPr>
      <w:proofErr w:type="gramStart"/>
      <w:r>
        <w:lastRenderedPageBreak/>
        <w:t>Швырнула</w:t>
      </w:r>
      <w:proofErr w:type="gramEnd"/>
      <w:r>
        <w:t xml:space="preserve"> баба в </w:t>
      </w:r>
      <w:r>
        <w:t>с</w:t>
      </w:r>
      <w:r>
        <w:t>обачку поленом:</w:t>
      </w:r>
    </w:p>
    <w:p w:rsidR="00487EDE" w:rsidRDefault="00487EDE" w:rsidP="00487EDE">
      <w:pPr>
        <w:spacing w:after="0" w:line="240" w:lineRule="auto"/>
        <w:ind w:firstLine="709"/>
        <w:jc w:val="both"/>
      </w:pPr>
      <w:r>
        <w:t xml:space="preserve">— </w:t>
      </w:r>
      <w:proofErr w:type="gramStart"/>
      <w:r>
        <w:t>Врёшь</w:t>
      </w:r>
      <w:proofErr w:type="gramEnd"/>
      <w:r>
        <w:t xml:space="preserve"> ты, </w:t>
      </w:r>
      <w:proofErr w:type="spellStart"/>
      <w:r>
        <w:t>шавка</w:t>
      </w:r>
      <w:proofErr w:type="spellEnd"/>
      <w:r>
        <w:t>! Это серебро в сундуках, звенит.</w:t>
      </w:r>
    </w:p>
    <w:p w:rsidR="00487EDE" w:rsidRDefault="00487EDE" w:rsidP="00487EDE">
      <w:pPr>
        <w:spacing w:after="0" w:line="240" w:lineRule="auto"/>
        <w:ind w:firstLine="709"/>
        <w:jc w:val="both"/>
      </w:pPr>
      <w:r>
        <w:t>Подъехал старик с Наташей, и насилу-то е</w:t>
      </w:r>
      <w:r>
        <w:t>ё</w:t>
      </w:r>
      <w:r>
        <w:t xml:space="preserve"> с пустого воза сняли.</w:t>
      </w:r>
    </w:p>
    <w:p w:rsidR="00487EDE" w:rsidRDefault="00487EDE" w:rsidP="00487EDE">
      <w:pPr>
        <w:spacing w:after="0" w:line="240" w:lineRule="auto"/>
        <w:ind w:firstLine="709"/>
        <w:jc w:val="both"/>
      </w:pPr>
      <w:r>
        <w:t>Завыла тут злая мачеха, да делать нечего, а Машенька скоро потом за хорошего молодца замуж</w:t>
      </w:r>
      <w:bookmarkStart w:id="0" w:name="_GoBack"/>
      <w:bookmarkEnd w:id="0"/>
      <w:r>
        <w:t xml:space="preserve"> вышла.</w:t>
      </w:r>
    </w:p>
    <w:sectPr w:rsidR="00487EDE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1A8C" w:rsidRDefault="00F91A8C" w:rsidP="00BB305B">
      <w:pPr>
        <w:spacing w:after="0" w:line="240" w:lineRule="auto"/>
      </w:pPr>
      <w:r>
        <w:separator/>
      </w:r>
    </w:p>
  </w:endnote>
  <w:endnote w:type="continuationSeparator" w:id="0">
    <w:p w:rsidR="00F91A8C" w:rsidRDefault="00F91A8C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E060634" wp14:editId="2828D8E0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487EDE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487EDE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214D700" wp14:editId="3488FBBC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487EDE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487EDE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62E21E2" wp14:editId="32D692A0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487EDE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487EDE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1A8C" w:rsidRDefault="00F91A8C" w:rsidP="00BB305B">
      <w:pPr>
        <w:spacing w:after="0" w:line="240" w:lineRule="auto"/>
      </w:pPr>
      <w:r>
        <w:separator/>
      </w:r>
    </w:p>
  </w:footnote>
  <w:footnote w:type="continuationSeparator" w:id="0">
    <w:p w:rsidR="00F91A8C" w:rsidRDefault="00F91A8C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5828"/>
    <w:rsid w:val="00044F41"/>
    <w:rsid w:val="00072B0F"/>
    <w:rsid w:val="0015338B"/>
    <w:rsid w:val="001B3739"/>
    <w:rsid w:val="001B7733"/>
    <w:rsid w:val="00226794"/>
    <w:rsid w:val="00310E12"/>
    <w:rsid w:val="0039181F"/>
    <w:rsid w:val="0040592E"/>
    <w:rsid w:val="00407643"/>
    <w:rsid w:val="00441ECA"/>
    <w:rsid w:val="00487EDE"/>
    <w:rsid w:val="005028F6"/>
    <w:rsid w:val="00536688"/>
    <w:rsid w:val="0058365A"/>
    <w:rsid w:val="005A657C"/>
    <w:rsid w:val="005B3CE5"/>
    <w:rsid w:val="005E3F33"/>
    <w:rsid w:val="005F3A80"/>
    <w:rsid w:val="00621163"/>
    <w:rsid w:val="006C1F9A"/>
    <w:rsid w:val="006D2082"/>
    <w:rsid w:val="006E3599"/>
    <w:rsid w:val="007071B3"/>
    <w:rsid w:val="007C1B30"/>
    <w:rsid w:val="007F06E6"/>
    <w:rsid w:val="007F47C6"/>
    <w:rsid w:val="00816084"/>
    <w:rsid w:val="00854F6C"/>
    <w:rsid w:val="008D6EAD"/>
    <w:rsid w:val="008F0F59"/>
    <w:rsid w:val="00917CA9"/>
    <w:rsid w:val="0093322C"/>
    <w:rsid w:val="0096164A"/>
    <w:rsid w:val="00A867C2"/>
    <w:rsid w:val="00B07F42"/>
    <w:rsid w:val="00B46FCC"/>
    <w:rsid w:val="00BB305B"/>
    <w:rsid w:val="00BC4972"/>
    <w:rsid w:val="00BF3769"/>
    <w:rsid w:val="00C1441D"/>
    <w:rsid w:val="00C80B62"/>
    <w:rsid w:val="00C85151"/>
    <w:rsid w:val="00C9220F"/>
    <w:rsid w:val="00C95828"/>
    <w:rsid w:val="00D45133"/>
    <w:rsid w:val="00D53562"/>
    <w:rsid w:val="00D7450E"/>
    <w:rsid w:val="00E75545"/>
    <w:rsid w:val="00EE50E6"/>
    <w:rsid w:val="00EE79DD"/>
    <w:rsid w:val="00EF6064"/>
    <w:rsid w:val="00F36D55"/>
    <w:rsid w:val="00F91A8C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C95828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C95828"/>
    <w:rPr>
      <w:rFonts w:eastAsiaTheme="majorEastAsia" w:cstheme="majorBidi"/>
      <w:b/>
      <w:bCs/>
      <w:sz w:val="44"/>
      <w:szCs w:val="44"/>
      <w:lang w:eastAsia="en-US"/>
    </w:rPr>
  </w:style>
  <w:style w:type="paragraph" w:styleId="a7">
    <w:name w:val="footnote text"/>
    <w:basedOn w:val="a"/>
    <w:link w:val="a8"/>
    <w:uiPriority w:val="99"/>
    <w:semiHidden/>
    <w:unhideWhenUsed/>
    <w:rsid w:val="00441ECA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441ECA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441EC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C95828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C95828"/>
    <w:rPr>
      <w:rFonts w:eastAsiaTheme="majorEastAsia" w:cstheme="majorBidi"/>
      <w:b/>
      <w:bCs/>
      <w:sz w:val="44"/>
      <w:szCs w:val="44"/>
      <w:lang w:eastAsia="en-US"/>
    </w:rPr>
  </w:style>
  <w:style w:type="paragraph" w:styleId="a7">
    <w:name w:val="footnote text"/>
    <w:basedOn w:val="a"/>
    <w:link w:val="a8"/>
    <w:uiPriority w:val="99"/>
    <w:semiHidden/>
    <w:unhideWhenUsed/>
    <w:rsid w:val="00441ECA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441ECA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441EC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D6F2E6-415C-4F49-9567-B3DAA6205A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7</TotalTime>
  <Pages>3</Pages>
  <Words>565</Words>
  <Characters>3222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Белая уточка</vt:lpstr>
    </vt:vector>
  </TitlesOfParts>
  <Manager>Олеся</Manager>
  <Company>ChitaemDetyam.com</Company>
  <LinksUpToDate>false</LinksUpToDate>
  <CharactersWithSpaces>3780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Не плюй в колодец — пригодится воды напиться</dc:title>
  <dc:creator>народное</dc:creator>
  <cp:lastModifiedBy>Олеся</cp:lastModifiedBy>
  <cp:revision>3</cp:revision>
  <dcterms:created xsi:type="dcterms:W3CDTF">2016-05-12T08:55:00Z</dcterms:created>
  <dcterms:modified xsi:type="dcterms:W3CDTF">2016-05-12T09:01:00Z</dcterms:modified>
  <cp:category>Сказки народные русские</cp:category>
  <dc:language>рус.</dc:language>
</cp:coreProperties>
</file>