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B3C" w:rsidRPr="00C5302F" w:rsidRDefault="001E7B3C" w:rsidP="001E7B3C">
      <w:pPr>
        <w:pStyle w:val="11"/>
        <w:outlineLvl w:val="1"/>
        <w:rPr>
          <w:b w:val="0"/>
          <w:i/>
          <w:sz w:val="20"/>
          <w:szCs w:val="18"/>
        </w:rPr>
      </w:pPr>
      <w:r w:rsidRPr="00C5302F">
        <w:t xml:space="preserve">Жук </w:t>
      </w:r>
      <w:r w:rsidR="00C5302F" w:rsidRPr="00C5302F">
        <w:t>и Улитка</w:t>
      </w:r>
      <w:r w:rsidRPr="00C5302F">
        <w:br/>
      </w:r>
      <w:r w:rsidRPr="00C5302F">
        <w:rPr>
          <w:b w:val="0"/>
          <w:i/>
          <w:sz w:val="20"/>
          <w:szCs w:val="18"/>
        </w:rPr>
        <w:t>Макс</w:t>
      </w:r>
      <w:r w:rsidR="00C5302F" w:rsidRPr="00C5302F">
        <w:rPr>
          <w:b w:val="0"/>
          <w:i/>
          <w:sz w:val="20"/>
          <w:szCs w:val="18"/>
        </w:rPr>
        <w:t>и</w:t>
      </w:r>
      <w:r w:rsidRPr="00C5302F">
        <w:rPr>
          <w:b w:val="0"/>
          <w:i/>
          <w:sz w:val="20"/>
          <w:szCs w:val="18"/>
        </w:rPr>
        <w:t>м Танк</w:t>
      </w:r>
      <w:r w:rsidR="00C5302F" w:rsidRPr="00C5302F">
        <w:rPr>
          <w:b w:val="0"/>
          <w:i/>
          <w:sz w:val="20"/>
          <w:szCs w:val="18"/>
        </w:rPr>
        <w:br/>
        <w:t xml:space="preserve">Перевод </w:t>
      </w:r>
      <w:r w:rsidR="00FB4D22">
        <w:rPr>
          <w:b w:val="0"/>
          <w:i/>
          <w:sz w:val="20"/>
          <w:szCs w:val="18"/>
        </w:rPr>
        <w:t xml:space="preserve">с белорусского </w:t>
      </w:r>
      <w:bookmarkStart w:id="0" w:name="_GoBack"/>
      <w:bookmarkEnd w:id="0"/>
      <w:r w:rsidR="00C5302F" w:rsidRPr="00C5302F">
        <w:rPr>
          <w:b w:val="0"/>
          <w:i/>
          <w:sz w:val="20"/>
          <w:szCs w:val="18"/>
        </w:rPr>
        <w:t>П.А. Кошеля</w:t>
      </w:r>
    </w:p>
    <w:p w:rsidR="001E7B3C" w:rsidRDefault="001E7B3C" w:rsidP="00C5302F">
      <w:pPr>
        <w:spacing w:after="0" w:line="240" w:lineRule="auto"/>
        <w:ind w:left="2832"/>
        <w:rPr>
          <w:szCs w:val="28"/>
        </w:rPr>
      </w:pP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</w:p>
    <w:p w:rsidR="00C5302F" w:rsidRP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Погожим ранним утром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Однажды за селом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Улитка повстречалась</w:t>
      </w:r>
    </w:p>
    <w:p w:rsidR="00C5302F" w:rsidRP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С гуляющим Жуком.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— Куда же, дорогая,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Ты в этот час идёшь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И почему свой домик</w:t>
      </w:r>
    </w:p>
    <w:p w:rsidR="00C5302F" w:rsidRP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Ты на плечах несёшь?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Улитка пот утёрла</w:t>
      </w:r>
    </w:p>
    <w:p w:rsidR="00C5302F" w:rsidRP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И говорит Жуку: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— Немало довелось мне</w:t>
      </w:r>
    </w:p>
    <w:p w:rsidR="00C5302F" w:rsidRP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Увидеть на веку.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То солнце, то морозы,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То ветер дует в грудь,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А то и ночь захватит</w:t>
      </w:r>
    </w:p>
    <w:p w:rsidR="00C5302F" w:rsidRP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В дороге где-нибудь.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Ищи тогда ночлега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Под первым под кустом...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Стоят они так рядом</w:t>
      </w:r>
    </w:p>
    <w:p w:rsidR="00C5302F" w:rsidRP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И слышат: грянул гром!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Ударил дождик звонкий,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Жук бросился искать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Надёжного укрытья —</w:t>
      </w:r>
    </w:p>
    <w:p w:rsidR="00C5302F" w:rsidRP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Надёжного листа,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Но где в огромном поле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Он дерево найдёт?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И вот, помятый, мокрый,</w:t>
      </w:r>
    </w:p>
    <w:p w:rsidR="00C5302F" w:rsidRP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К Улитке он бредёт.</w:t>
      </w:r>
    </w:p>
    <w:p w:rsidR="00C5302F" w:rsidRDefault="00C5302F">
      <w:pPr>
        <w:rPr>
          <w:szCs w:val="28"/>
        </w:rPr>
      </w:pPr>
      <w:r>
        <w:rPr>
          <w:szCs w:val="28"/>
        </w:rPr>
        <w:br w:type="page"/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— Пусти меня погреться,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Весь вымок на лугу.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Носить за это домик</w:t>
      </w:r>
    </w:p>
    <w:p w:rsidR="00C5302F" w:rsidRP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Тебе я помогу.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А в раковине тёплой</w:t>
      </w:r>
    </w:p>
    <w:p w:rsidR="00C5302F" w:rsidRP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Так даже можно спать,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И дождь — холодный, долгий —</w:t>
      </w:r>
    </w:p>
    <w:p w:rsidR="00C5302F" w:rsidRP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Не сможет их достать.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Но прояснело небо,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И стало хорошо.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Жук выполз, оглянулся,</w:t>
      </w:r>
    </w:p>
    <w:p w:rsidR="00C5302F" w:rsidRP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Встряхнулся и пошёл.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И как могло недавно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На ум ему прийти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Пообещать Улитке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  <w:r w:rsidRPr="00C5302F">
        <w:rPr>
          <w:szCs w:val="28"/>
        </w:rPr>
        <w:t>Какой-то дом нести?</w:t>
      </w:r>
    </w:p>
    <w:p w:rsidR="00C5302F" w:rsidRDefault="00C5302F" w:rsidP="00C5302F">
      <w:pPr>
        <w:spacing w:after="0" w:line="240" w:lineRule="auto"/>
        <w:ind w:left="2832"/>
        <w:rPr>
          <w:szCs w:val="28"/>
        </w:rPr>
      </w:pPr>
    </w:p>
    <w:p w:rsidR="00C5302F" w:rsidRPr="00C5302F" w:rsidRDefault="00C5302F" w:rsidP="00C5302F">
      <w:pPr>
        <w:spacing w:after="0" w:line="240" w:lineRule="auto"/>
        <w:ind w:left="2832"/>
        <w:jc w:val="right"/>
        <w:rPr>
          <w:szCs w:val="28"/>
        </w:rPr>
      </w:pPr>
      <w:r>
        <w:rPr>
          <w:szCs w:val="28"/>
        </w:rPr>
        <w:t>1950 г.</w:t>
      </w:r>
    </w:p>
    <w:sectPr w:rsidR="00C5302F" w:rsidRPr="00C5302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497" w:rsidRDefault="00553497" w:rsidP="00BB305B">
      <w:pPr>
        <w:spacing w:after="0" w:line="240" w:lineRule="auto"/>
      </w:pPr>
      <w:r>
        <w:separator/>
      </w:r>
    </w:p>
  </w:endnote>
  <w:endnote w:type="continuationSeparator" w:id="0">
    <w:p w:rsidR="00553497" w:rsidRDefault="0055349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5FBC1B5" wp14:editId="564325F4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B4D2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B4D2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913DC60" wp14:editId="39FA4DCE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5302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5302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87A623" wp14:editId="38FD5F7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B4D2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B4D2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497" w:rsidRDefault="00553497" w:rsidP="00BB305B">
      <w:pPr>
        <w:spacing w:after="0" w:line="240" w:lineRule="auto"/>
      </w:pPr>
      <w:r>
        <w:separator/>
      </w:r>
    </w:p>
  </w:footnote>
  <w:footnote w:type="continuationSeparator" w:id="0">
    <w:p w:rsidR="00553497" w:rsidRDefault="0055349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B3C"/>
    <w:rsid w:val="000B13BE"/>
    <w:rsid w:val="001B3739"/>
    <w:rsid w:val="001B7733"/>
    <w:rsid w:val="001E7B3C"/>
    <w:rsid w:val="00226794"/>
    <w:rsid w:val="00310E12"/>
    <w:rsid w:val="0039181F"/>
    <w:rsid w:val="0040592E"/>
    <w:rsid w:val="0040747B"/>
    <w:rsid w:val="005028F6"/>
    <w:rsid w:val="00536688"/>
    <w:rsid w:val="00553497"/>
    <w:rsid w:val="005A657C"/>
    <w:rsid w:val="005B3CE5"/>
    <w:rsid w:val="006C1F9A"/>
    <w:rsid w:val="007F47C6"/>
    <w:rsid w:val="00854F6C"/>
    <w:rsid w:val="008A74D2"/>
    <w:rsid w:val="008D62D4"/>
    <w:rsid w:val="0093322C"/>
    <w:rsid w:val="0096164A"/>
    <w:rsid w:val="00B07F42"/>
    <w:rsid w:val="00BB305B"/>
    <w:rsid w:val="00BF3769"/>
    <w:rsid w:val="00C5302F"/>
    <w:rsid w:val="00C80B62"/>
    <w:rsid w:val="00C9220F"/>
    <w:rsid w:val="00D4692C"/>
    <w:rsid w:val="00E75545"/>
    <w:rsid w:val="00EE50E6"/>
    <w:rsid w:val="00F36D55"/>
    <w:rsid w:val="00FB1466"/>
    <w:rsid w:val="00FB4D22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E7B3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E7B3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E7B3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E7B3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F81FD-C6CB-4032-A169-9FE454385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Жук і слімак</vt:lpstr>
    </vt:vector>
  </TitlesOfParts>
  <Manager>Олеся</Manager>
  <Company>ChitaemDetyam.com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Жук и Улитка</dc:title>
  <dc:creator>Танк М.</dc:creator>
  <cp:keywords>Кошель П.</cp:keywords>
  <cp:lastModifiedBy>Олеся</cp:lastModifiedBy>
  <cp:revision>6</cp:revision>
  <dcterms:created xsi:type="dcterms:W3CDTF">2016-05-17T08:35:00Z</dcterms:created>
  <dcterms:modified xsi:type="dcterms:W3CDTF">2016-05-17T09:04:00Z</dcterms:modified>
  <cp:category>Произведения поэтов белорусских</cp:category>
  <dc:language>рус.</dc:language>
</cp:coreProperties>
</file>