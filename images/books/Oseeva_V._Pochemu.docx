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35" w:rsidRPr="00A456BC" w:rsidRDefault="00B45B35" w:rsidP="00B45B35">
      <w:pPr>
        <w:pStyle w:val="a7"/>
        <w:outlineLvl w:val="1"/>
        <w:rPr>
          <w:b w:val="0"/>
          <w:i/>
          <w:sz w:val="20"/>
          <w:szCs w:val="20"/>
        </w:rPr>
      </w:pPr>
      <w:r w:rsidRPr="00A456BC">
        <w:t>Почему?</w:t>
      </w:r>
      <w:r>
        <w:br/>
      </w:r>
      <w:r w:rsidRPr="00A456BC">
        <w:rPr>
          <w:b w:val="0"/>
          <w:i/>
          <w:sz w:val="20"/>
          <w:szCs w:val="20"/>
        </w:rPr>
        <w:t>Валентина Осеева</w:t>
      </w:r>
    </w:p>
    <w:p w:rsidR="00B45B35" w:rsidRDefault="00B45B35" w:rsidP="00B45B35">
      <w:pPr>
        <w:spacing w:after="0" w:line="240" w:lineRule="auto"/>
        <w:ind w:firstLine="709"/>
        <w:rPr>
          <w:rFonts w:cs="Times New Roman"/>
          <w:szCs w:val="28"/>
        </w:rPr>
      </w:pP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Мы были одни в столовой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я и Бум. Я болтал под столом ногами, а Бум легонько покусывал меня за голые пятки. Мне было щекотно и весело. Над столом висела большая папина карточка,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мы с мамой только недавно отдавали её увеличивать. На этой карточке у папы было такое весёлое, доброе лицо. Но когда, балуясь с Бумом, я стал раскачиваться на стуле, держась за край стола, мне показалось, что папа качает головой.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Смотри, Бум,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шёпотом сказал я и, сильно качнувшись на стуле, схватился за край скатерти.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 xml:space="preserve">Послышался звон... Сердце у меня замерло. Я </w:t>
      </w:r>
      <w:proofErr w:type="gramStart"/>
      <w:r w:rsidRPr="00A456BC">
        <w:rPr>
          <w:rFonts w:cs="Times New Roman"/>
          <w:szCs w:val="28"/>
        </w:rPr>
        <w:t>тихонько</w:t>
      </w:r>
      <w:proofErr w:type="gramEnd"/>
      <w:r w:rsidRPr="00A456BC">
        <w:rPr>
          <w:rFonts w:cs="Times New Roman"/>
          <w:szCs w:val="28"/>
        </w:rPr>
        <w:t xml:space="preserve"> сполз со стула и опустил глаза. На полу валялись розовые черепки, золотой ободок блестел на солнце.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Бум вылез из-под стола, осторожно обнюхал черепки и сел, склонив набок голову и подняв вверх одно ухо.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Из кухни послышались быстрые шаги.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Что это? Кто это?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Мама опустилась на колени и закрыла лицо руками.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Папина чашка... папина чашка...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горько повторяла она. Потом подняла глаза и с упрёком спросила: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Это ты?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Бледно-розовые черепки блестели на её ладонях. Колени у меня дрожали, язык заплетался.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Это... это... Бум!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Бум?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Мама поднялась с колен и медленно переспросила: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Это Бум?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Я кивнул головой. Бум, услышав своё имя, задвигал ушами и завилял хвостом. Мама смотрела то на меня, то на него.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Как же он разбил?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Уши мои горели. Я развёл руками: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 xml:space="preserve">Он </w:t>
      </w:r>
      <w:proofErr w:type="gramStart"/>
      <w:r w:rsidRPr="00A456BC">
        <w:rPr>
          <w:rFonts w:cs="Times New Roman"/>
          <w:szCs w:val="28"/>
        </w:rPr>
        <w:t>немножечко</w:t>
      </w:r>
      <w:proofErr w:type="gramEnd"/>
      <w:r w:rsidRPr="00A456BC">
        <w:rPr>
          <w:rFonts w:cs="Times New Roman"/>
          <w:szCs w:val="28"/>
        </w:rPr>
        <w:t xml:space="preserve"> подпрыгнул... и лапами...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Лицо у мамы потемнело. Она взяла Бума за ошейник и пошла с ним к двери. Я с испугом смотрел ей вслед. Бум с лаем выскочил во двор.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Он будет жить в будке,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сказала мама и, присев к столу, о чём-то задумалась. Её пальцы медленно сгребали в кучку крошки хлеба, раскатывали их шариками, а глаза смотрели куда-то поверх стола в одну точку.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 xml:space="preserve">Я стоял, не смея подойти к ней. Бум </w:t>
      </w:r>
      <w:proofErr w:type="gramStart"/>
      <w:r w:rsidRPr="00A456BC">
        <w:rPr>
          <w:rFonts w:cs="Times New Roman"/>
          <w:szCs w:val="28"/>
        </w:rPr>
        <w:t>заскрёбся</w:t>
      </w:r>
      <w:proofErr w:type="gramEnd"/>
      <w:r w:rsidRPr="00A456BC">
        <w:rPr>
          <w:rFonts w:cs="Times New Roman"/>
          <w:szCs w:val="28"/>
        </w:rPr>
        <w:t xml:space="preserve"> у двери.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A456BC">
        <w:rPr>
          <w:rFonts w:cs="Times New Roman"/>
          <w:szCs w:val="28"/>
        </w:rPr>
        <w:t>Не пускай!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быстро сказала мама и, взяв меня за руку, притянула к себе. Прижавшись губами к моему лбу, она всё так же о чём-то думала, потом тихо спросила: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Ты очень испугался?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Конечно, я очень испугался: ведь с тех нор как папа умер, мы с мамой так берегли каждую его вещь. Из этой чашки папа всегда пил чай.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Ты очень испугался?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повторила мама. Я кивнул головой и крепко обнял её за шею.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Если ты... нечаянно,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медленно начала она.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Но я перебил её, торопясь и заикаясь: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 xml:space="preserve">Это не я... Это Бум... Он подпрыгнул... Он </w:t>
      </w:r>
      <w:proofErr w:type="gramStart"/>
      <w:r w:rsidRPr="00A456BC">
        <w:rPr>
          <w:rFonts w:cs="Times New Roman"/>
          <w:szCs w:val="28"/>
        </w:rPr>
        <w:t>немножечко</w:t>
      </w:r>
      <w:proofErr w:type="gramEnd"/>
      <w:r w:rsidRPr="00A456BC">
        <w:rPr>
          <w:rFonts w:cs="Times New Roman"/>
          <w:szCs w:val="28"/>
        </w:rPr>
        <w:t xml:space="preserve"> подпрыгнул... Прости его, пожалуйста!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Лицо у мамы стало розовым, даже шея и уши её порозовели. Она встала.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Бум не придёт больше в комнату, он будет жить в будке.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Я молчал. Над столом с фотографической карточки смотрел на меня папа...</w:t>
      </w:r>
    </w:p>
    <w:p w:rsidR="00036BAF" w:rsidRDefault="00036BAF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36BAF" w:rsidRDefault="00036BAF" w:rsidP="00036BAF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***</w:t>
      </w:r>
    </w:p>
    <w:p w:rsidR="00036BAF" w:rsidRDefault="00036BAF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 xml:space="preserve">Бум лежал на крыльце, положив на лапы умную морду, глаза его не </w:t>
      </w:r>
      <w:proofErr w:type="gramStart"/>
      <w:r w:rsidRPr="00A456BC">
        <w:rPr>
          <w:rFonts w:cs="Times New Roman"/>
          <w:szCs w:val="28"/>
        </w:rPr>
        <w:t>отрываясь</w:t>
      </w:r>
      <w:proofErr w:type="gramEnd"/>
      <w:r w:rsidRPr="00A456BC">
        <w:rPr>
          <w:rFonts w:cs="Times New Roman"/>
          <w:szCs w:val="28"/>
        </w:rPr>
        <w:t xml:space="preserve"> смотрели на запертую дверь, уши ловили каждый звук, долетающий из дома. На голоса он откликался тихим визгом, стучал по крыльцу хвостом. Потом снова клал голову на лапы и шумно вздыхал.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 xml:space="preserve">Время шло, и с каждым часом на сердце у меня становилось всё тяжелее. Я боялся, что скоро стемнеет, в доме погасят огни, закроют все двери и Бум останется один на всю ночь. Ему будет холодно и страшно. Мурашки пробегали у меня по спине. Если б чашка не </w:t>
      </w:r>
      <w:proofErr w:type="gramStart"/>
      <w:r w:rsidRPr="00A456BC">
        <w:rPr>
          <w:rFonts w:cs="Times New Roman"/>
          <w:szCs w:val="28"/>
        </w:rPr>
        <w:t>была папиной и если б сам папа был</w:t>
      </w:r>
      <w:proofErr w:type="gramEnd"/>
      <w:r w:rsidRPr="00A456BC">
        <w:rPr>
          <w:rFonts w:cs="Times New Roman"/>
          <w:szCs w:val="28"/>
        </w:rPr>
        <w:t xml:space="preserve"> жив, ничего бы не случилось... Мама никогда не наказывала меня за что-нибудь нечаянное. И я боялся не наказания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я с радостью перенёс бы самое худшее наказание. Но мама так берегла всё папино! И потом, я не сознался сразу, я обманул её, и теперь с каждым часом моя вина становилась всё больше.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Я вышел на крыльцо и сел рядом с</w:t>
      </w:r>
      <w:r>
        <w:rPr>
          <w:rFonts w:cs="Times New Roman"/>
          <w:szCs w:val="28"/>
        </w:rPr>
        <w:t xml:space="preserve"> </w:t>
      </w:r>
      <w:r w:rsidRPr="00A456BC">
        <w:rPr>
          <w:rFonts w:cs="Times New Roman"/>
          <w:szCs w:val="28"/>
        </w:rPr>
        <w:t>Бумом. Прижавшись головой к его мягкой шерсти, я случайно поднял глаза и увидел маму. Она стояла у раскрытого окна и смотрела на нас. Тогда, боясь, чтобы она не прочитала на моём лице все мои мысли, я погрозил Буму пальцем и громко сказал: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Не надо было разбивать чашку.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lastRenderedPageBreak/>
        <w:t>После ужина небо вдруг потемнело, откуда-то выплыли тучи и остановились над нашим домом.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Мама сказала: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Будет дождь.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Я попросил: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Пусти Бума...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Нет.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Хоть в кухню... мамочка!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Она покачала головой. Я замолчал, стараясь скрыть слёзы и перебирая под столом бахрому скатерти.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Иди спать,</w:t>
      </w:r>
      <w:r>
        <w:rPr>
          <w:rFonts w:cs="Times New Roman"/>
          <w:szCs w:val="28"/>
        </w:rPr>
        <w:t xml:space="preserve"> —</w:t>
      </w:r>
      <w:r w:rsidRPr="00A456BC">
        <w:rPr>
          <w:rFonts w:cs="Times New Roman"/>
          <w:szCs w:val="28"/>
        </w:rPr>
        <w:t xml:space="preserve"> со вздохом сказала мама. Я разделся и лёг, уткнувшись головой в подушку. Мама вышла. Через приоткрытую дверь из её комнаты проникала ко мне жёлтая полоска света. За окном было черно. Ветер качал деревья. Всё самое страшное, тоскливое и пугающее собралось для меня за этим ночным окном. И в этой тьме сквозь шум ветра я различал голос Бума. Один раз, подбежав к моему окну, он отрывисто залаял. Я приподнялся на локте и слушал. Бум... Бум... Ведь он тоже папин. Вместе с ним мы в последний раз провожали папу на корабль. И когда папа уехал, Бум не хотел ничего </w:t>
      </w:r>
      <w:proofErr w:type="gramStart"/>
      <w:r w:rsidRPr="00A456BC">
        <w:rPr>
          <w:rFonts w:cs="Times New Roman"/>
          <w:szCs w:val="28"/>
        </w:rPr>
        <w:t>есть</w:t>
      </w:r>
      <w:proofErr w:type="gramEnd"/>
      <w:r w:rsidRPr="00A456BC">
        <w:rPr>
          <w:rFonts w:cs="Times New Roman"/>
          <w:szCs w:val="28"/>
        </w:rPr>
        <w:t xml:space="preserve"> и мама со слезами уговаривала его. Она обещала ему, что папа вернётся. Но папа не вернулся...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 xml:space="preserve">То ближе, то дальше слышался расстроенный лай. Бум бегал от двери к окнам, он зевал, просил, скрёбся лапами и жалобно взвизгивал. Из-под маминой двери всё ещё просачивалась </w:t>
      </w:r>
      <w:proofErr w:type="gramStart"/>
      <w:r w:rsidRPr="00A456BC">
        <w:rPr>
          <w:rFonts w:cs="Times New Roman"/>
          <w:szCs w:val="28"/>
        </w:rPr>
        <w:t>узенькая</w:t>
      </w:r>
      <w:proofErr w:type="gramEnd"/>
      <w:r w:rsidRPr="00A456BC">
        <w:rPr>
          <w:rFonts w:cs="Times New Roman"/>
          <w:szCs w:val="28"/>
        </w:rPr>
        <w:t xml:space="preserve"> полоска света. Я кусал ногти, утыкался лицом в подушку и не мог ни на что решиться. И вдруг в моё окно с силой ударил ветер, крупные капли дождя забарабанили по стеклу. Я вскочил. Босиком, в одной рубашке я бросился к двери и широко распахнул её.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Мама!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Она спала, сидя за столом и положив голову на согнутый локоть. Обеими руками я приподнял её лицо, смятый мокрый платочек лежал под её щекой.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Мама!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Она открыла глаза, обняла меня тёплыми руками. Тоскливый собачий лай донёсся до нас сквозь шум дождя.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A456BC">
        <w:rPr>
          <w:rFonts w:cs="Times New Roman"/>
          <w:szCs w:val="28"/>
        </w:rPr>
        <w:t>Мама! Мама! Это я разбил чашку! Это я, я! Пусти Бума...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 xml:space="preserve">Лицо её дрогнуло, она схватила меня за руку, и мы побежали к двери. В темноте я натыкался на стулья и громко всхлипывал. Бум холодным шершавым языком осушил мои слёзы, от него пахло дождём и мокрой шерстью. Мы с мамой </w:t>
      </w:r>
      <w:r w:rsidRPr="00A456BC">
        <w:rPr>
          <w:rFonts w:cs="Times New Roman"/>
          <w:szCs w:val="28"/>
        </w:rPr>
        <w:lastRenderedPageBreak/>
        <w:t xml:space="preserve">вытирали его сухим полотенцем, а он поднимал вверх все четыре лапы и в буйном восторге катался по полу. Потом он затих, улёгся на своё место и, не мигая, смотрел на нас. Он думал: </w:t>
      </w:r>
      <w:r w:rsidR="00036BAF">
        <w:rPr>
          <w:rFonts w:cs="Times New Roman"/>
          <w:szCs w:val="28"/>
        </w:rPr>
        <w:t>«</w:t>
      </w:r>
      <w:r w:rsidRPr="00A456BC">
        <w:rPr>
          <w:rFonts w:cs="Times New Roman"/>
          <w:szCs w:val="28"/>
        </w:rPr>
        <w:t>Почему меня выгнали во двор, почему впустили и обласкали сейчас?</w:t>
      </w:r>
      <w:r>
        <w:rPr>
          <w:rFonts w:cs="Times New Roman"/>
          <w:szCs w:val="28"/>
        </w:rPr>
        <w:t>»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>Мама долго не спала. Она тоже думала:</w:t>
      </w:r>
    </w:p>
    <w:p w:rsidR="00B45B35" w:rsidRDefault="00036BAF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45B35" w:rsidRPr="00A456BC">
        <w:rPr>
          <w:rFonts w:cs="Times New Roman"/>
          <w:szCs w:val="28"/>
        </w:rPr>
        <w:t>Почему мой сын не сказал мне правд</w:t>
      </w:r>
      <w:r>
        <w:rPr>
          <w:rFonts w:cs="Times New Roman"/>
          <w:szCs w:val="28"/>
        </w:rPr>
        <w:t>у сразу, а разбудил меня ночью?»</w:t>
      </w:r>
    </w:p>
    <w:p w:rsidR="00B45B35" w:rsidRDefault="00B45B35" w:rsidP="00B45B3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456BC">
        <w:rPr>
          <w:rFonts w:cs="Times New Roman"/>
          <w:szCs w:val="28"/>
        </w:rPr>
        <w:t xml:space="preserve">И я тоже думал, лёжа в своей кровати: </w:t>
      </w:r>
      <w:r w:rsidR="00036BAF">
        <w:rPr>
          <w:rFonts w:cs="Times New Roman"/>
          <w:szCs w:val="28"/>
        </w:rPr>
        <w:t>«</w:t>
      </w:r>
      <w:r w:rsidRPr="00A456BC">
        <w:rPr>
          <w:rFonts w:cs="Times New Roman"/>
          <w:szCs w:val="28"/>
        </w:rPr>
        <w:t>Почему мама нисколько не бранила меня, почему она даже обрадовалась, что чашку разбил я, а не Бум?</w:t>
      </w:r>
      <w:r>
        <w:rPr>
          <w:rFonts w:cs="Times New Roman"/>
          <w:szCs w:val="28"/>
        </w:rPr>
        <w:t>»</w:t>
      </w:r>
    </w:p>
    <w:p w:rsidR="00310E12" w:rsidRDefault="00B45B35" w:rsidP="00B45B35">
      <w:pPr>
        <w:spacing w:after="0" w:line="240" w:lineRule="auto"/>
        <w:ind w:firstLine="709"/>
        <w:jc w:val="both"/>
      </w:pPr>
      <w:r w:rsidRPr="00A456BC">
        <w:rPr>
          <w:rFonts w:cs="Times New Roman"/>
          <w:szCs w:val="28"/>
        </w:rPr>
        <w:t>В эту ночь мы долго не спали, и у каж</w:t>
      </w:r>
      <w:r w:rsidR="00036BAF">
        <w:rPr>
          <w:rFonts w:cs="Times New Roman"/>
          <w:szCs w:val="28"/>
        </w:rPr>
        <w:t>дого из нас троих было своё «</w:t>
      </w:r>
      <w:r w:rsidRPr="00A456BC">
        <w:rPr>
          <w:rFonts w:cs="Times New Roman"/>
          <w:szCs w:val="28"/>
        </w:rPr>
        <w:t>почему</w:t>
      </w:r>
      <w:r w:rsidR="00036BAF">
        <w:rPr>
          <w:rFonts w:cs="Times New Roman"/>
          <w:szCs w:val="28"/>
        </w:rPr>
        <w:t>»</w:t>
      </w:r>
      <w:bookmarkStart w:id="0" w:name="_GoBack"/>
      <w:bookmarkEnd w:id="0"/>
      <w:r w:rsidRPr="00A456BC">
        <w:rPr>
          <w:rFonts w:cs="Times New Roman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853" w:rsidRDefault="000C6853" w:rsidP="00BB305B">
      <w:pPr>
        <w:spacing w:after="0" w:line="240" w:lineRule="auto"/>
      </w:pPr>
      <w:r>
        <w:separator/>
      </w:r>
    </w:p>
  </w:endnote>
  <w:endnote w:type="continuationSeparator" w:id="0">
    <w:p w:rsidR="000C6853" w:rsidRDefault="000C685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6B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6B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6BA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6BA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6BA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6BA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853" w:rsidRDefault="000C6853" w:rsidP="00BB305B">
      <w:pPr>
        <w:spacing w:after="0" w:line="240" w:lineRule="auto"/>
      </w:pPr>
      <w:r>
        <w:separator/>
      </w:r>
    </w:p>
  </w:footnote>
  <w:footnote w:type="continuationSeparator" w:id="0">
    <w:p w:rsidR="000C6853" w:rsidRDefault="000C685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35"/>
    <w:rsid w:val="00022E77"/>
    <w:rsid w:val="00036BAF"/>
    <w:rsid w:val="00044F41"/>
    <w:rsid w:val="0006154A"/>
    <w:rsid w:val="000C6853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17FA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45B35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45B3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45B3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45B3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45B3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FEE94-FAF1-4C41-9F64-18D5719D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Почему</dc:title>
  <dc:creator>Осеева В.</dc:creator>
  <cp:lastModifiedBy>Олеся</cp:lastModifiedBy>
  <cp:revision>2</cp:revision>
  <dcterms:created xsi:type="dcterms:W3CDTF">2016-09-07T13:27:00Z</dcterms:created>
  <dcterms:modified xsi:type="dcterms:W3CDTF">2016-09-07T13:50:00Z</dcterms:modified>
  <cp:category>Произведения писателей русских</cp:category>
  <dc:language>рус.</dc:language>
</cp:coreProperties>
</file>