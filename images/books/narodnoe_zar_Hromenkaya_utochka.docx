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68" w:rsidRPr="00C64C0A" w:rsidRDefault="004D4B68" w:rsidP="004D4B68">
      <w:pPr>
        <w:pStyle w:val="11"/>
        <w:outlineLvl w:val="1"/>
        <w:rPr>
          <w:rFonts w:eastAsia="Times New Roman" w:cs="Arial CYR"/>
          <w:sz w:val="22"/>
          <w:szCs w:val="20"/>
          <w:lang w:eastAsia="ru-RU"/>
        </w:rPr>
      </w:pPr>
      <w:proofErr w:type="gramStart"/>
      <w:r>
        <w:t>Хроменькая</w:t>
      </w:r>
      <w:proofErr w:type="gramEnd"/>
      <w:r>
        <w:t xml:space="preserve"> уточка</w:t>
      </w:r>
      <w:r w:rsidRPr="00B335FD">
        <w:br/>
      </w:r>
      <w:r>
        <w:rPr>
          <w:b w:val="0"/>
          <w:i/>
          <w:sz w:val="20"/>
          <w:szCs w:val="18"/>
        </w:rPr>
        <w:t>Украинская</w:t>
      </w:r>
      <w:r w:rsidRPr="00C64C0A">
        <w:rPr>
          <w:b w:val="0"/>
          <w:i/>
          <w:sz w:val="20"/>
          <w:szCs w:val="18"/>
        </w:rPr>
        <w:t xml:space="preserve"> народная сказка в переводе </w:t>
      </w:r>
      <w:r>
        <w:rPr>
          <w:b w:val="0"/>
          <w:i/>
          <w:sz w:val="20"/>
          <w:szCs w:val="18"/>
        </w:rPr>
        <w:t>А. Нечаева</w:t>
      </w:r>
      <w:bookmarkStart w:id="0" w:name="_GoBack"/>
      <w:bookmarkEnd w:id="0"/>
    </w:p>
    <w:p w:rsidR="00310E12" w:rsidRDefault="00310E12" w:rsidP="004D4B68">
      <w:pPr>
        <w:spacing w:after="0" w:line="240" w:lineRule="auto"/>
        <w:ind w:firstLine="709"/>
      </w:pPr>
    </w:p>
    <w:p w:rsidR="004D4B68" w:rsidRDefault="004D4B68" w:rsidP="004D4B68">
      <w:pPr>
        <w:spacing w:after="0" w:line="240" w:lineRule="auto"/>
        <w:ind w:firstLine="709"/>
      </w:pPr>
      <w:r>
        <w:t>Ж</w:t>
      </w:r>
      <w:r>
        <w:t>или-были дед да баба. Детей у них не было.</w:t>
      </w:r>
    </w:p>
    <w:p w:rsidR="004D4B68" w:rsidRDefault="004D4B68" w:rsidP="004D4B68">
      <w:pPr>
        <w:spacing w:after="0" w:line="240" w:lineRule="auto"/>
        <w:ind w:firstLine="709"/>
      </w:pPr>
      <w:r>
        <w:t>Говорит дед:</w:t>
      </w:r>
    </w:p>
    <w:p w:rsidR="004D4B68" w:rsidRDefault="004D4B68" w:rsidP="004D4B68">
      <w:pPr>
        <w:spacing w:after="0" w:line="240" w:lineRule="auto"/>
        <w:ind w:firstLine="709"/>
      </w:pPr>
      <w:r>
        <w:t>— Пойдём, старуха, в лес по грибы!</w:t>
      </w:r>
    </w:p>
    <w:p w:rsidR="004D4B68" w:rsidRDefault="004D4B68" w:rsidP="004D4B68">
      <w:pPr>
        <w:spacing w:after="0" w:line="240" w:lineRule="auto"/>
        <w:ind w:firstLine="709"/>
      </w:pPr>
      <w:r>
        <w:t>Пошли. Видит баба—под кустиком гнёздышко, а в гнёздышке уточка.</w:t>
      </w:r>
    </w:p>
    <w:p w:rsidR="004D4B68" w:rsidRDefault="004D4B68" w:rsidP="004D4B68">
      <w:pPr>
        <w:spacing w:after="0" w:line="240" w:lineRule="auto"/>
        <w:ind w:firstLine="709"/>
      </w:pPr>
      <w:r>
        <w:t>— Гляди-ка, дед, уточка!</w:t>
      </w:r>
    </w:p>
    <w:p w:rsidR="004D4B68" w:rsidRDefault="004D4B68" w:rsidP="004D4B68">
      <w:pPr>
        <w:spacing w:after="0" w:line="240" w:lineRule="auto"/>
        <w:ind w:firstLine="709"/>
      </w:pPr>
      <w:r>
        <w:t>Поглядел дед:</w:t>
      </w:r>
    </w:p>
    <w:p w:rsidR="004D4B68" w:rsidRDefault="004D4B68" w:rsidP="004D4B68">
      <w:pPr>
        <w:spacing w:after="0" w:line="240" w:lineRule="auto"/>
        <w:ind w:firstLine="709"/>
      </w:pPr>
      <w:r>
        <w:t>—</w:t>
      </w:r>
      <w:r>
        <w:t xml:space="preserve"> </w:t>
      </w:r>
      <w:r>
        <w:t>Возьмём её домой! Пусть у нас живёт.</w:t>
      </w:r>
    </w:p>
    <w:p w:rsidR="004D4B68" w:rsidRDefault="004D4B68" w:rsidP="004D4B68">
      <w:pPr>
        <w:spacing w:after="0" w:line="240" w:lineRule="auto"/>
        <w:ind w:firstLine="709"/>
      </w:pPr>
      <w:r>
        <w:t>Стали поднимать, видят —</w:t>
      </w:r>
      <w:r>
        <w:t xml:space="preserve"> </w:t>
      </w:r>
      <w:r>
        <w:t>лапка у неё переломлена. Взяли её тихонько, со всем гнёздышком, принесли домой. Оставили уточку в хате, а сами опять по грибы пошли.</w:t>
      </w:r>
    </w:p>
    <w:p w:rsidR="004D4B68" w:rsidRDefault="004D4B68" w:rsidP="004D4B68">
      <w:pPr>
        <w:spacing w:after="0" w:line="240" w:lineRule="auto"/>
        <w:ind w:firstLine="709"/>
      </w:pPr>
      <w:r>
        <w:t>Вернулись домой вечером, смотрят — что такое?</w:t>
      </w:r>
    </w:p>
    <w:p w:rsidR="004D4B68" w:rsidRDefault="004D4B68" w:rsidP="004D4B68">
      <w:pPr>
        <w:spacing w:after="0" w:line="240" w:lineRule="auto"/>
        <w:ind w:firstLine="709"/>
      </w:pPr>
      <w:r>
        <w:t>Хата прибрана, хлеб испечён и борщ сварен.</w:t>
      </w:r>
    </w:p>
    <w:p w:rsidR="004D4B68" w:rsidRDefault="004D4B68" w:rsidP="004D4B68">
      <w:pPr>
        <w:spacing w:after="0" w:line="240" w:lineRule="auto"/>
        <w:ind w:firstLine="709"/>
      </w:pPr>
      <w:r>
        <w:t>Они к соседям:</w:t>
      </w:r>
    </w:p>
    <w:p w:rsidR="004D4B68" w:rsidRDefault="004D4B68" w:rsidP="004D4B68">
      <w:pPr>
        <w:spacing w:after="0" w:line="240" w:lineRule="auto"/>
        <w:ind w:firstLine="709"/>
      </w:pPr>
      <w:r>
        <w:t>— Кто хату прибрал, хлеба напёк, борща наварил?</w:t>
      </w:r>
    </w:p>
    <w:p w:rsidR="004D4B68" w:rsidRDefault="004D4B68" w:rsidP="004D4B68">
      <w:pPr>
        <w:spacing w:after="0" w:line="240" w:lineRule="auto"/>
        <w:ind w:firstLine="709"/>
      </w:pPr>
      <w:r>
        <w:t>Никто не знает.</w:t>
      </w:r>
    </w:p>
    <w:p w:rsidR="004D4B68" w:rsidRDefault="004D4B68" w:rsidP="004D4B68">
      <w:pPr>
        <w:spacing w:after="0" w:line="240" w:lineRule="auto"/>
        <w:ind w:firstLine="709"/>
      </w:pPr>
      <w:r>
        <w:t>На другой день опять пошли дед с бабой по грибы. Вернулись вечером домой</w:t>
      </w:r>
      <w:r>
        <w:t xml:space="preserve"> </w:t>
      </w:r>
      <w:r>
        <w:t>—</w:t>
      </w:r>
      <w:r>
        <w:t xml:space="preserve"> </w:t>
      </w:r>
      <w:r>
        <w:t>опять всё прибрано, и вареники сварены.</w:t>
      </w:r>
    </w:p>
    <w:p w:rsidR="004D4B68" w:rsidRDefault="004D4B68" w:rsidP="004D4B68">
      <w:pPr>
        <w:spacing w:after="0" w:line="240" w:lineRule="auto"/>
        <w:ind w:firstLine="709"/>
      </w:pPr>
      <w:r>
        <w:t>Спрашивают соседей:</w:t>
      </w:r>
    </w:p>
    <w:p w:rsidR="004D4B68" w:rsidRDefault="004D4B68" w:rsidP="004D4B68">
      <w:pPr>
        <w:spacing w:after="0" w:line="240" w:lineRule="auto"/>
        <w:ind w:firstLine="709"/>
      </w:pPr>
      <w:r>
        <w:t>— Не видали ли кого в нашей хате? Одна соседка говорит:</w:t>
      </w:r>
    </w:p>
    <w:p w:rsidR="004D4B68" w:rsidRDefault="004D4B68" w:rsidP="004D4B68">
      <w:pPr>
        <w:spacing w:after="0" w:line="240" w:lineRule="auto"/>
        <w:ind w:firstLine="709"/>
      </w:pPr>
      <w:r>
        <w:t>— Видала девушку — воду несла. Такая пригожая</w:t>
      </w:r>
      <w:r>
        <w:t xml:space="preserve"> </w:t>
      </w:r>
      <w:r>
        <w:t>—</w:t>
      </w:r>
      <w:r>
        <w:t xml:space="preserve"> </w:t>
      </w:r>
      <w:r>
        <w:t>только хроменькая.</w:t>
      </w:r>
    </w:p>
    <w:p w:rsidR="004D4B68" w:rsidRDefault="004D4B68" w:rsidP="004D4B68">
      <w:pPr>
        <w:spacing w:after="0" w:line="240" w:lineRule="auto"/>
        <w:ind w:firstLine="709"/>
      </w:pPr>
      <w:r>
        <w:t>Дед с бабой думали, думали: кто бы это был? Баба говорит:</w:t>
      </w:r>
    </w:p>
    <w:p w:rsidR="004D4B68" w:rsidRDefault="004D4B68" w:rsidP="004D4B68">
      <w:pPr>
        <w:spacing w:after="0" w:line="240" w:lineRule="auto"/>
        <w:ind w:firstLine="709"/>
      </w:pPr>
      <w:r>
        <w:t xml:space="preserve">— Давай-ка скажем, что пойдём по грибы, а сами </w:t>
      </w:r>
      <w:r>
        <w:t xml:space="preserve"> с</w:t>
      </w:r>
      <w:r>
        <w:t>прячемся, да и посмотрим, кто у нас хозяйничает?</w:t>
      </w:r>
    </w:p>
    <w:p w:rsidR="004D4B68" w:rsidRDefault="004D4B68" w:rsidP="004D4B68">
      <w:pPr>
        <w:spacing w:after="0" w:line="240" w:lineRule="auto"/>
        <w:ind w:firstLine="709"/>
      </w:pPr>
      <w:r>
        <w:t>Так и сделали. Спрятались и видят</w:t>
      </w:r>
      <w:r>
        <w:t xml:space="preserve"> </w:t>
      </w:r>
      <w:r>
        <w:t>—</w:t>
      </w:r>
      <w:r>
        <w:t xml:space="preserve"> </w:t>
      </w:r>
      <w:r>
        <w:t>из хаты выходит девушка с коромыслом. Такая пригожая девушка, только чуть хроменькая. Пошла она к колодцу, а дед с бабой —</w:t>
      </w:r>
      <w:r>
        <w:t xml:space="preserve"> </w:t>
      </w:r>
      <w:r>
        <w:t>в хату. Смотрят —</w:t>
      </w:r>
      <w:r>
        <w:t xml:space="preserve"> </w:t>
      </w:r>
      <w:r>
        <w:t xml:space="preserve">нету в гнезде уточки, лежат только одни </w:t>
      </w:r>
      <w:r>
        <w:t>пёрышки</w:t>
      </w:r>
      <w:r>
        <w:t>. Взяли они гнёздышко и кинули в печь. Оно там и сгорело</w:t>
      </w:r>
      <w:r>
        <w:t>.</w:t>
      </w:r>
    </w:p>
    <w:p w:rsidR="004D4B68" w:rsidRDefault="004D4B68" w:rsidP="004D4B68">
      <w:pPr>
        <w:spacing w:after="0" w:line="240" w:lineRule="auto"/>
        <w:ind w:firstLine="709"/>
      </w:pPr>
      <w:r>
        <w:t>Принесла девушка воду, увидела деда с бабой — и к гнёздышку. А гнёздышка нет. Она и заплакала. Дед и баба уговаривают:</w:t>
      </w:r>
    </w:p>
    <w:p w:rsidR="004D4B68" w:rsidRDefault="004D4B68" w:rsidP="004D4B68">
      <w:pPr>
        <w:spacing w:after="0" w:line="240" w:lineRule="auto"/>
        <w:ind w:firstLine="709"/>
      </w:pPr>
      <w:r>
        <w:t>— Не плачь, голубонька, будешь ты у нас дочерью, родным нашим дитятком!</w:t>
      </w:r>
    </w:p>
    <w:p w:rsidR="004D4B68" w:rsidRDefault="004D4B68" w:rsidP="004D4B68">
      <w:pPr>
        <w:spacing w:after="0" w:line="240" w:lineRule="auto"/>
        <w:ind w:firstLine="709"/>
      </w:pPr>
      <w:r>
        <w:t>А она отвечает:</w:t>
      </w:r>
    </w:p>
    <w:p w:rsidR="004D4B68" w:rsidRDefault="004D4B68" w:rsidP="004D4B68">
      <w:pPr>
        <w:spacing w:after="0" w:line="240" w:lineRule="auto"/>
        <w:ind w:firstLine="709"/>
      </w:pPr>
      <w:r>
        <w:lastRenderedPageBreak/>
        <w:t>— Век бы жила у вас, коли бы вы не сожгли гнёздышка да не подглядывали за мною. А теперь не хочу! Сделай мне, дед, прялочку да веретёнце!</w:t>
      </w:r>
    </w:p>
    <w:p w:rsidR="004D4B68" w:rsidRDefault="004D4B68" w:rsidP="004D4B68">
      <w:pPr>
        <w:spacing w:after="0" w:line="240" w:lineRule="auto"/>
        <w:ind w:firstLine="709"/>
      </w:pPr>
      <w:r>
        <w:t>Дед с бабой плачут, уговаривают.</w:t>
      </w:r>
    </w:p>
    <w:p w:rsidR="004D4B68" w:rsidRDefault="004D4B68" w:rsidP="004D4B68">
      <w:pPr>
        <w:spacing w:after="0" w:line="240" w:lineRule="auto"/>
        <w:ind w:firstLine="709"/>
      </w:pPr>
      <w:r>
        <w:t>— Нет, — говорит, — не поверили, подглядывали за мной, уйду от вас!</w:t>
      </w:r>
    </w:p>
    <w:p w:rsidR="004D4B68" w:rsidRDefault="004D4B68" w:rsidP="004D4B68">
      <w:pPr>
        <w:spacing w:after="0" w:line="240" w:lineRule="auto"/>
        <w:ind w:firstLine="709"/>
      </w:pPr>
      <w:r>
        <w:t>Сделал дед прялочку и веретёнце. Села она на дворе и прядёт. Летит стая уток. Увидали её, закрякали: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девушка,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пригожая!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Возле хаты сидит,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 нашу сторону глядит.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Прялочка шумит,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Веретёнце звенит.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Кинем ей по пёрышку,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Пускай с нами летит!</w:t>
      </w:r>
    </w:p>
    <w:p w:rsidR="004D4B68" w:rsidRPr="004D4B68" w:rsidRDefault="004D4B68" w:rsidP="004D4B68">
      <w:pPr>
        <w:spacing w:after="0" w:line="240" w:lineRule="auto"/>
        <w:ind w:firstLine="709"/>
        <w:rPr>
          <w:sz w:val="24"/>
        </w:rPr>
      </w:pPr>
    </w:p>
    <w:p w:rsidR="004D4B68" w:rsidRDefault="004D4B68" w:rsidP="004D4B68">
      <w:pPr>
        <w:spacing w:after="0" w:line="240" w:lineRule="auto"/>
        <w:ind w:firstLine="709"/>
      </w:pPr>
      <w:r>
        <w:t>Она им отвечает: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Не полечу с вами.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Как была я на лужку,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Повредила ножку,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Вы меня покинули,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Вы меня оставили!</w:t>
      </w:r>
    </w:p>
    <w:p w:rsidR="004D4B68" w:rsidRPr="004D4B68" w:rsidRDefault="004D4B68" w:rsidP="004D4B68">
      <w:pPr>
        <w:spacing w:after="0" w:line="240" w:lineRule="auto"/>
        <w:ind w:firstLine="709"/>
        <w:rPr>
          <w:sz w:val="24"/>
        </w:rPr>
      </w:pPr>
    </w:p>
    <w:p w:rsidR="004D4B68" w:rsidRDefault="004D4B68" w:rsidP="004D4B68">
      <w:pPr>
        <w:spacing w:after="0" w:line="240" w:lineRule="auto"/>
        <w:ind w:firstLine="709"/>
      </w:pPr>
      <w:r>
        <w:t xml:space="preserve">Они бросили ей по </w:t>
      </w:r>
      <w:r>
        <w:t>пёрышку</w:t>
      </w:r>
      <w:r>
        <w:t xml:space="preserve"> и дальше полетели. Летит другая стая уток. Увидали они девушку, закрякали: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девушка,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пригожая!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Возле хаты сидит,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 нашу сторону глядит</w:t>
      </w:r>
      <w:r w:rsidRPr="004D4B68">
        <w:rPr>
          <w:sz w:val="24"/>
        </w:rPr>
        <w:t>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>
        <w:rPr>
          <w:sz w:val="24"/>
        </w:rPr>
        <w:t>Прялочка шумит,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Веретёнце звенит.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 xml:space="preserve">Кинем ей по </w:t>
      </w:r>
      <w:r w:rsidRPr="004D4B68">
        <w:rPr>
          <w:sz w:val="24"/>
        </w:rPr>
        <w:t>пёрышку</w:t>
      </w:r>
      <w:r w:rsidRPr="004D4B68">
        <w:rPr>
          <w:sz w:val="24"/>
        </w:rPr>
        <w:t>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Пускай с нами летит!</w:t>
      </w:r>
    </w:p>
    <w:p w:rsidR="004D4B68" w:rsidRPr="004D4B68" w:rsidRDefault="004D4B68" w:rsidP="004D4B68">
      <w:pPr>
        <w:spacing w:after="0" w:line="240" w:lineRule="auto"/>
        <w:ind w:firstLine="709"/>
        <w:rPr>
          <w:sz w:val="24"/>
        </w:rPr>
      </w:pPr>
    </w:p>
    <w:p w:rsidR="004D4B68" w:rsidRDefault="004D4B68" w:rsidP="004D4B68">
      <w:pPr>
        <w:spacing w:after="0" w:line="240" w:lineRule="auto"/>
        <w:ind w:firstLine="709"/>
      </w:pPr>
      <w:r>
        <w:t>А она в ответ: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Не полечу с вами.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Как была я на лужку,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Повредила ножку,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Вы меня покинули,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Вы меня оставили!</w:t>
      </w:r>
    </w:p>
    <w:p w:rsidR="004D4B68" w:rsidRPr="004D4B68" w:rsidRDefault="004D4B68" w:rsidP="004D4B68">
      <w:pPr>
        <w:spacing w:after="0" w:line="240" w:lineRule="auto"/>
        <w:ind w:firstLine="709"/>
        <w:rPr>
          <w:sz w:val="24"/>
        </w:rPr>
      </w:pPr>
    </w:p>
    <w:p w:rsidR="004D4B68" w:rsidRDefault="004D4B68" w:rsidP="004D4B68">
      <w:pPr>
        <w:spacing w:after="0" w:line="240" w:lineRule="auto"/>
        <w:ind w:firstLine="709"/>
      </w:pPr>
      <w:r>
        <w:t xml:space="preserve">Кинули ей по </w:t>
      </w:r>
      <w:r>
        <w:t>пёрышку</w:t>
      </w:r>
      <w:r>
        <w:t>.</w:t>
      </w:r>
    </w:p>
    <w:p w:rsidR="004D4B68" w:rsidRDefault="004D4B68" w:rsidP="004D4B68">
      <w:pPr>
        <w:spacing w:after="0" w:line="240" w:lineRule="auto"/>
        <w:ind w:firstLine="709"/>
      </w:pPr>
      <w:r>
        <w:lastRenderedPageBreak/>
        <w:t xml:space="preserve">Летит третья стая. </w:t>
      </w:r>
      <w:r>
        <w:t>Увидали девушку, закрякали, запели: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девушка,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Вот наша пригожая!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Возле хаты сидит,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 нашу сторону глядит.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>
        <w:rPr>
          <w:sz w:val="24"/>
        </w:rPr>
        <w:t>Прялочка шумит,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Веретёнце звенит.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Кинем ей по пёрышку,</w:t>
      </w:r>
    </w:p>
    <w:p w:rsidR="004D4B68" w:rsidRPr="004D4B68" w:rsidRDefault="004D4B68" w:rsidP="004D4B68">
      <w:pPr>
        <w:spacing w:after="0" w:line="240" w:lineRule="auto"/>
        <w:ind w:left="2124" w:firstLine="709"/>
        <w:rPr>
          <w:sz w:val="24"/>
        </w:rPr>
      </w:pPr>
      <w:r w:rsidRPr="004D4B68">
        <w:rPr>
          <w:sz w:val="24"/>
        </w:rPr>
        <w:t>Пускай с нами летит!</w:t>
      </w:r>
    </w:p>
    <w:p w:rsidR="004D4B68" w:rsidRPr="004D4B68" w:rsidRDefault="004D4B68" w:rsidP="004D4B68">
      <w:pPr>
        <w:spacing w:after="0" w:line="240" w:lineRule="auto"/>
        <w:ind w:firstLine="709"/>
        <w:rPr>
          <w:sz w:val="24"/>
        </w:rPr>
      </w:pPr>
    </w:p>
    <w:p w:rsidR="004D4B68" w:rsidRDefault="004D4B68" w:rsidP="004D4B68">
      <w:pPr>
        <w:spacing w:after="0" w:line="240" w:lineRule="auto"/>
        <w:ind w:firstLine="709"/>
      </w:pPr>
      <w:r>
        <w:t xml:space="preserve">Кинули ей по </w:t>
      </w:r>
      <w:r>
        <w:t>пёрышку</w:t>
      </w:r>
      <w:r>
        <w:t>, обернулась она уточкой и улетела.</w:t>
      </w:r>
    </w:p>
    <w:sectPr w:rsidR="004D4B6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89" w:rsidRDefault="00776689" w:rsidP="00BB305B">
      <w:pPr>
        <w:spacing w:after="0" w:line="240" w:lineRule="auto"/>
      </w:pPr>
      <w:r>
        <w:separator/>
      </w:r>
    </w:p>
  </w:endnote>
  <w:endnote w:type="continuationSeparator" w:id="0">
    <w:p w:rsidR="00776689" w:rsidRDefault="0077668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C5BC17" wp14:editId="0BCD865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642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642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A8669D" wp14:editId="6575842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642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642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5BB451" wp14:editId="212173B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642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642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89" w:rsidRDefault="00776689" w:rsidP="00BB305B">
      <w:pPr>
        <w:spacing w:after="0" w:line="240" w:lineRule="auto"/>
      </w:pPr>
      <w:r>
        <w:separator/>
      </w:r>
    </w:p>
  </w:footnote>
  <w:footnote w:type="continuationSeparator" w:id="0">
    <w:p w:rsidR="00776689" w:rsidRDefault="0077668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68"/>
    <w:rsid w:val="00044F41"/>
    <w:rsid w:val="0015338B"/>
    <w:rsid w:val="001B3739"/>
    <w:rsid w:val="001B7733"/>
    <w:rsid w:val="00226794"/>
    <w:rsid w:val="00310E12"/>
    <w:rsid w:val="0039181F"/>
    <w:rsid w:val="0040592E"/>
    <w:rsid w:val="004D4B68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76689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A6428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4B6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4B6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4B6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4B6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A33D-56B0-492C-B6A3-C77807BD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Хроменькая уточка</dc:title>
  <dc:creator>народное</dc:creator>
  <cp:lastModifiedBy>Олеся</cp:lastModifiedBy>
  <cp:revision>2</cp:revision>
  <dcterms:created xsi:type="dcterms:W3CDTF">2016-04-19T07:11:00Z</dcterms:created>
  <dcterms:modified xsi:type="dcterms:W3CDTF">2016-04-19T07:23:00Z</dcterms:modified>
  <cp:category>Сказки народов мира</cp:category>
  <dc:language>рус.</dc:language>
</cp:coreProperties>
</file>