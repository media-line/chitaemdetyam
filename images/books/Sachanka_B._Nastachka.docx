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D0" w:rsidRPr="003C64AA" w:rsidRDefault="00BC02D0" w:rsidP="00BC02D0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Toc403823889"/>
      <w:r w:rsidRPr="003C64AA">
        <w:rPr>
          <w:lang w:val="be-BY"/>
        </w:rPr>
        <w:t>Настачка</w:t>
      </w:r>
      <w:r w:rsidRPr="003C64AA">
        <w:rPr>
          <w:lang w:val="be-BY"/>
        </w:rPr>
        <w:br/>
      </w:r>
      <w:r w:rsidRPr="003C64AA">
        <w:rPr>
          <w:b w:val="0"/>
          <w:i/>
          <w:sz w:val="20"/>
          <w:szCs w:val="20"/>
          <w:lang w:val="be-BY"/>
        </w:rPr>
        <w:t xml:space="preserve">Барыс </w:t>
      </w:r>
      <w:proofErr w:type="spellStart"/>
      <w:r w:rsidRPr="003C64AA">
        <w:rPr>
          <w:b w:val="0"/>
          <w:i/>
          <w:sz w:val="20"/>
          <w:szCs w:val="20"/>
          <w:lang w:val="be-BY"/>
        </w:rPr>
        <w:t>Сачанка</w:t>
      </w:r>
      <w:bookmarkEnd w:id="0"/>
      <w:proofErr w:type="spellEnd"/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З горада ў вёску да бабы і дзеда прыехала ўнучка Настачка. Надта ж спадабалася Настачцы ў дзеда і бабы. Так што калі тата і мама пачалі збірацца ехаць назад у горад, Настачка нават заплакала: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Не хачу нікуды ехаць. Хачу ў дзеда і бабы жыць.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Дзед і баба толькі таго і чакалі.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Няхай пераначуе ў нас, — узяліся яны ўгаворваць тату і маму. — Калі што якое — заўтра прыедзеце і забераце.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Тата і мама паслухаліся.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Ні на крок не адыходзілі ад унучкі дзед і баба. I накармілі яе, і напаілі, і спаць палажылі.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Прачнулася раніцай Настачка і доўга не магла зразумець, дзе гэта яна. Калі ж нарэшце зразумела, здагадалася, саскочыла з ложка, патэпала босымі ножкамі туды, дзе была кухня. Адчыніла дзверы — і ўбачыла бабу і дзеда. Баба, нагнуўшыся над дзіўнай драўлянай пасудзінай, нешта таўкла, а дзед… Што ж гэта такое рабіў дзед? Сядзеў на зэдліку і біў малаточкам па нечым бляшаным — дзінь-дзінь-дзінь!..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Дзед, што ты робіш? — спытала Настачка.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Касу кляпаю, — заўсміхаўся ў свае пышныя вусы дзед.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А навошта табе каса?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 xml:space="preserve">— Касою я накашу кароўцы сена. Кароўка з’есць яго і дасць нам малачка. А з малачка, як ты ведаеш, і смятана, і </w:t>
      </w:r>
      <w:proofErr w:type="spellStart"/>
      <w:r w:rsidRPr="003C64AA">
        <w:rPr>
          <w:szCs w:val="28"/>
          <w:lang w:val="be-BY"/>
        </w:rPr>
        <w:t>тваражок</w:t>
      </w:r>
      <w:proofErr w:type="spellEnd"/>
      <w:r w:rsidRPr="003C64AA">
        <w:rPr>
          <w:szCs w:val="28"/>
          <w:lang w:val="be-BY"/>
        </w:rPr>
        <w:t xml:space="preserve">, і </w:t>
      </w:r>
      <w:proofErr w:type="spellStart"/>
      <w:r w:rsidRPr="003C64AA">
        <w:rPr>
          <w:szCs w:val="28"/>
          <w:lang w:val="be-BY"/>
        </w:rPr>
        <w:t>маселка</w:t>
      </w:r>
      <w:proofErr w:type="spellEnd"/>
      <w:r w:rsidRPr="003C64AA">
        <w:rPr>
          <w:szCs w:val="28"/>
          <w:lang w:val="be-BY"/>
        </w:rPr>
        <w:t>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А ты, бабуля, што робіш? — падышла бліжэй да бабы Настачка.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Я таўку бульбу, — лагодна адказала баба. — Усыплю сюды мукі, развяду цёпленькай вадою ды свіней накармлю.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Пастаяла Настачка, паглядзела на дзеда і бабу і кажа: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Дзед сена будзе касіць, бабуля свіней карміць. А мне што рабіць?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— О! Абы ахвота была, а работы ў нас на ўсіх хопіць.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Кінула баба таўчы бульбу, узяла місачку, насыпала ў яе залацістых зярнят.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 xml:space="preserve">— Я вось пайду свіней карміць, а ты — падала яна місачку з зярнятамі Настачцы, — курэй накорміш. Куры наядуцца зярнят і яечка табе </w:t>
      </w:r>
      <w:proofErr w:type="spellStart"/>
      <w:r w:rsidRPr="003C64AA">
        <w:rPr>
          <w:szCs w:val="28"/>
          <w:lang w:val="be-BY"/>
        </w:rPr>
        <w:t>свежанькае</w:t>
      </w:r>
      <w:proofErr w:type="spellEnd"/>
      <w:r w:rsidRPr="003C64AA">
        <w:rPr>
          <w:szCs w:val="28"/>
          <w:lang w:val="be-BY"/>
        </w:rPr>
        <w:t xml:space="preserve"> знясуць…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 xml:space="preserve">Прыехалі з горада мама і тата, бачаць: стаіць Настачка сярод двара і сыпле курам ячмень, а тыя дзяўбуць яго ды </w:t>
      </w:r>
      <w:r w:rsidRPr="003C64AA">
        <w:rPr>
          <w:szCs w:val="28"/>
          <w:lang w:val="be-BY"/>
        </w:rPr>
        <w:lastRenderedPageBreak/>
        <w:t xml:space="preserve">ціхенька — </w:t>
      </w:r>
      <w:proofErr w:type="spellStart"/>
      <w:r w:rsidRPr="003C64AA">
        <w:rPr>
          <w:szCs w:val="28"/>
          <w:lang w:val="be-BY"/>
        </w:rPr>
        <w:t>ко-ко-ко</w:t>
      </w:r>
      <w:proofErr w:type="spellEnd"/>
      <w:r w:rsidRPr="003C64AA">
        <w:rPr>
          <w:szCs w:val="28"/>
          <w:lang w:val="be-BY"/>
        </w:rPr>
        <w:t>! — перамаўляюцца, няйначай, радуюцца, што памочніца ў дзеда і бабы з’явілася, хваляць яе.</w:t>
      </w:r>
    </w:p>
    <w:p w:rsidR="00BC02D0" w:rsidRPr="003C64AA" w:rsidRDefault="00BC02D0" w:rsidP="00BC02D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C64AA">
        <w:rPr>
          <w:szCs w:val="28"/>
          <w:lang w:val="be-BY"/>
        </w:rPr>
        <w:t>Глядзелі на Настачку</w:t>
      </w:r>
      <w:bookmarkStart w:id="1" w:name="_GoBack"/>
      <w:bookmarkEnd w:id="1"/>
      <w:r w:rsidRPr="003C64AA">
        <w:rPr>
          <w:szCs w:val="28"/>
          <w:lang w:val="be-BY"/>
        </w:rPr>
        <w:t xml:space="preserve"> тата і мама: малая, а якая малайчына! Цяпер яны пэўна ведалі: будзе Настачка клапатлівая гаспадыня-працаўніца.</w:t>
      </w:r>
    </w:p>
    <w:sectPr w:rsidR="00BC02D0" w:rsidRPr="003C64A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76A" w:rsidRDefault="00A2476A" w:rsidP="00BB305B">
      <w:pPr>
        <w:spacing w:after="0" w:line="240" w:lineRule="auto"/>
      </w:pPr>
      <w:r>
        <w:separator/>
      </w:r>
    </w:p>
  </w:endnote>
  <w:endnote w:type="continuationSeparator" w:id="0">
    <w:p w:rsidR="00A2476A" w:rsidRDefault="00A247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C08C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C08C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C02D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C02D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C08C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C08C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76A" w:rsidRDefault="00A2476A" w:rsidP="00BB305B">
      <w:pPr>
        <w:spacing w:after="0" w:line="240" w:lineRule="auto"/>
      </w:pPr>
      <w:r>
        <w:separator/>
      </w:r>
    </w:p>
  </w:footnote>
  <w:footnote w:type="continuationSeparator" w:id="0">
    <w:p w:rsidR="00A2476A" w:rsidRDefault="00A247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D0"/>
    <w:rsid w:val="0015338B"/>
    <w:rsid w:val="001B3739"/>
    <w:rsid w:val="001B7733"/>
    <w:rsid w:val="001D4DAE"/>
    <w:rsid w:val="00226794"/>
    <w:rsid w:val="00310E12"/>
    <w:rsid w:val="0039181F"/>
    <w:rsid w:val="003C64AA"/>
    <w:rsid w:val="0040592E"/>
    <w:rsid w:val="00456112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A2476A"/>
    <w:rsid w:val="00B07F42"/>
    <w:rsid w:val="00BB305B"/>
    <w:rsid w:val="00BC02D0"/>
    <w:rsid w:val="00BC08C8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4E8BB-C2F0-43EC-98E1-D6B9249C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Настачка</dc:title>
  <dc:creator>Сачанка Б.</dc:creator>
  <cp:lastModifiedBy>Олеся</cp:lastModifiedBy>
  <cp:revision>3</cp:revision>
  <dcterms:created xsi:type="dcterms:W3CDTF">2016-03-09T08:06:00Z</dcterms:created>
  <dcterms:modified xsi:type="dcterms:W3CDTF">2016-03-09T09:06:00Z</dcterms:modified>
  <cp:category>Произведения писателей белорусских</cp:category>
</cp:coreProperties>
</file>