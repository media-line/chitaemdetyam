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6F" w:rsidRPr="00237E31" w:rsidRDefault="001A166F" w:rsidP="001A166F">
      <w:pPr>
        <w:pStyle w:val="11"/>
        <w:outlineLvl w:val="1"/>
        <w:rPr>
          <w:b w:val="0"/>
          <w:i/>
          <w:sz w:val="20"/>
          <w:szCs w:val="20"/>
        </w:rPr>
      </w:pPr>
      <w:r w:rsidRPr="00237E31">
        <w:t>Златовласка</w:t>
      </w:r>
      <w:r w:rsidRPr="00237E31">
        <w:br/>
      </w:r>
      <w:r>
        <w:rPr>
          <w:b w:val="0"/>
          <w:i/>
          <w:sz w:val="20"/>
          <w:szCs w:val="20"/>
        </w:rPr>
        <w:t>Чешская народная сказка</w:t>
      </w:r>
      <w:r w:rsidR="007954F6">
        <w:rPr>
          <w:b w:val="0"/>
          <w:i/>
          <w:sz w:val="20"/>
          <w:szCs w:val="20"/>
        </w:rPr>
        <w:t xml:space="preserve"> в пересказе</w:t>
      </w:r>
      <w:r w:rsidRPr="00237E31">
        <w:rPr>
          <w:b w:val="0"/>
          <w:i/>
          <w:sz w:val="20"/>
          <w:szCs w:val="20"/>
        </w:rPr>
        <w:t xml:space="preserve"> К.</w:t>
      </w:r>
      <w:r w:rsidR="007954F6">
        <w:rPr>
          <w:b w:val="0"/>
          <w:i/>
          <w:sz w:val="20"/>
          <w:szCs w:val="20"/>
        </w:rPr>
        <w:t xml:space="preserve"> </w:t>
      </w:r>
      <w:r w:rsidRPr="00237E31">
        <w:rPr>
          <w:b w:val="0"/>
          <w:i/>
          <w:sz w:val="20"/>
          <w:szCs w:val="20"/>
        </w:rPr>
        <w:t>Паустовского</w:t>
      </w:r>
    </w:p>
    <w:p w:rsid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 </w:t>
      </w:r>
      <w:r w:rsidRPr="007954F6">
        <w:rPr>
          <w:szCs w:val="28"/>
        </w:rPr>
        <w:t>одной стране — забыл я её название</w:t>
      </w:r>
      <w:r>
        <w:rPr>
          <w:szCs w:val="28"/>
        </w:rPr>
        <w:t xml:space="preserve"> </w:t>
      </w:r>
      <w:r w:rsidRPr="007954F6">
        <w:rPr>
          <w:szCs w:val="28"/>
        </w:rPr>
        <w:t>— был королём злой и сварливый старик. Пришла однажды к нему во дворец торговка, принесла в корзине свежую рыбу и говорит: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Купи у меня эту рыбу, король. Жалеть не будешь. Король покосился на рыбу: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— Не видел я ещё такой рыбы в своём королевстве. </w:t>
      </w:r>
      <w:proofErr w:type="gramStart"/>
      <w:r w:rsidRPr="007954F6">
        <w:rPr>
          <w:szCs w:val="28"/>
        </w:rPr>
        <w:t>Ядовитая, что ли?</w:t>
      </w:r>
      <w:proofErr w:type="gramEnd"/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Что ты! — испугалась торговка. — Прикажи эту рыбу зажарить, съешь её — и ты сразу начнёшь понимать разговор всех зверей, рыб и птиц. Даже самый малый жучок что-нибудь пропищит, а ты уже будешь знать, чего он хочет. Станешь самым умным королём на земле.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Королю это понравилось. Он купил у торговки рыбу и, хотя был скупой и жадный, даже не торговался и заплатил, сколько она запросила. </w:t>
      </w:r>
      <w:r>
        <w:rPr>
          <w:szCs w:val="28"/>
        </w:rPr>
        <w:t>«</w:t>
      </w:r>
      <w:r w:rsidRPr="007954F6">
        <w:rPr>
          <w:szCs w:val="28"/>
        </w:rPr>
        <w:t>Вот теперь,— подумал король и потёр костлявые руки,</w:t>
      </w:r>
      <w:r>
        <w:rPr>
          <w:szCs w:val="28"/>
        </w:rPr>
        <w:t xml:space="preserve"> </w:t>
      </w:r>
      <w:r w:rsidRPr="007954F6">
        <w:rPr>
          <w:szCs w:val="28"/>
        </w:rPr>
        <w:t xml:space="preserve">— буду я самым умным на свете и завоюю весь мир. Это уж </w:t>
      </w:r>
      <w:proofErr w:type="gramStart"/>
      <w:r w:rsidRPr="007954F6">
        <w:rPr>
          <w:szCs w:val="28"/>
        </w:rPr>
        <w:t>как пить дать</w:t>
      </w:r>
      <w:proofErr w:type="gramEnd"/>
      <w:r w:rsidRPr="007954F6">
        <w:rPr>
          <w:szCs w:val="28"/>
        </w:rPr>
        <w:t>! Поплачут теперь мои недруги</w:t>
      </w:r>
      <w:r>
        <w:rPr>
          <w:szCs w:val="28"/>
        </w:rPr>
        <w:t>»</w:t>
      </w:r>
      <w:r w:rsidRPr="007954F6">
        <w:rPr>
          <w:szCs w:val="28"/>
        </w:rPr>
        <w:t>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Король позвал своего слугу, молодого Иржика, и приказал ему зажарить рыбу к обеду.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Но только без плутовства! — сказал король Иржику. — Если ты съешь хоть один кусочек этой рыбы, отрублю голову!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Иржик удивился такому королевскому приказу. Как же может слуга не попробовать пищи, которую готовит для короля! А вдруг она недожарена? </w:t>
      </w:r>
      <w:proofErr w:type="gramStart"/>
      <w:r w:rsidRPr="007954F6">
        <w:rPr>
          <w:szCs w:val="28"/>
        </w:rPr>
        <w:t>Или недосолена?</w:t>
      </w:r>
      <w:proofErr w:type="gramEnd"/>
      <w:r w:rsidRPr="007954F6">
        <w:rPr>
          <w:szCs w:val="28"/>
        </w:rPr>
        <w:t xml:space="preserve"> Или подгорела? Мало ли что! Тогда уж </w:t>
      </w:r>
      <w:proofErr w:type="gramStart"/>
      <w:r w:rsidRPr="007954F6">
        <w:rPr>
          <w:szCs w:val="28"/>
        </w:rPr>
        <w:t>наверняка</w:t>
      </w:r>
      <w:proofErr w:type="gramEnd"/>
      <w:r w:rsidRPr="007954F6">
        <w:rPr>
          <w:szCs w:val="28"/>
        </w:rPr>
        <w:t xml:space="preserve"> не сносить головы.</w:t>
      </w:r>
    </w:p>
    <w:p w:rsidR="001A166F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Принёс Иржик рыбу на кухню, поглядел на неё и ещё больше удивился — никогда он не видел такой рыбы. Каждая рыбья чешуйка светилась разноцветным огнём, как радуга. Жалко было чистить и жарить такую рыбу. Но против королевского приказа не пойдёшь.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Жарит Иржик рыбу и никак не может понять, готова она или нет. Рыба не румянится, не покрывается корочкой, а становится прозрачной.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7954F6">
        <w:rPr>
          <w:szCs w:val="28"/>
        </w:rPr>
        <w:t>Кто её знает, зажарилась она или нет,— подумал Иржик.— Надо попробовать</w:t>
      </w:r>
      <w:r>
        <w:rPr>
          <w:szCs w:val="28"/>
        </w:rPr>
        <w:t>».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Взял кусочек, пожевал и проглотил — как будто </w:t>
      </w:r>
      <w:proofErr w:type="gramStart"/>
      <w:r w:rsidRPr="007954F6">
        <w:rPr>
          <w:szCs w:val="28"/>
        </w:rPr>
        <w:t>готова</w:t>
      </w:r>
      <w:proofErr w:type="gramEnd"/>
      <w:r w:rsidRPr="007954F6">
        <w:rPr>
          <w:szCs w:val="28"/>
        </w:rPr>
        <w:t xml:space="preserve">. Жуёт и слышит </w:t>
      </w:r>
      <w:proofErr w:type="gramStart"/>
      <w:r w:rsidRPr="007954F6">
        <w:rPr>
          <w:szCs w:val="28"/>
        </w:rPr>
        <w:t>тоненькие</w:t>
      </w:r>
      <w:proofErr w:type="gramEnd"/>
      <w:r w:rsidRPr="007954F6">
        <w:rPr>
          <w:szCs w:val="28"/>
        </w:rPr>
        <w:t xml:space="preserve"> пискливые голоса: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lastRenderedPageBreak/>
        <w:t>— И нам кусочек! И нам кусочек! Ж-ж-жареной рыбы! Оглянулся Иржик. Никого около нет. Только мухи летают над блюдом с рыбой.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Ага! — сказал Иржик. — Теперь я кое-что начинаю понимать насчёт этой рыбы.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Взял он блюдо с рыбой и поставил на окно, на сквозной ветер, чтобы рыба остыла. А за окном идут через двор гуси и </w:t>
      </w:r>
      <w:proofErr w:type="gramStart"/>
      <w:r w:rsidRPr="007954F6">
        <w:rPr>
          <w:szCs w:val="28"/>
        </w:rPr>
        <w:t>тихонько</w:t>
      </w:r>
      <w:proofErr w:type="gramEnd"/>
      <w:r w:rsidRPr="007954F6">
        <w:rPr>
          <w:szCs w:val="28"/>
        </w:rPr>
        <w:t xml:space="preserve"> гогочут. Прислушался Иржик и слышит, как один гусь спрашивает: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— Куда пойдём? Куда пойдём? </w:t>
      </w:r>
      <w:proofErr w:type="gramStart"/>
      <w:r w:rsidRPr="007954F6">
        <w:rPr>
          <w:szCs w:val="28"/>
        </w:rPr>
        <w:t>А другой отвечает:</w:t>
      </w:r>
      <w:proofErr w:type="gramEnd"/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К мельнику на ячменное поле! К мельнику на ячменное поле!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Ага! —</w:t>
      </w:r>
      <w:r>
        <w:rPr>
          <w:szCs w:val="28"/>
        </w:rPr>
        <w:t xml:space="preserve"> </w:t>
      </w:r>
      <w:r w:rsidRPr="007954F6">
        <w:rPr>
          <w:szCs w:val="28"/>
        </w:rPr>
        <w:t>снова сказал Иржик и усмехнулся. — Теперь-то я понимаю, какая это рыба. Пожалуй, одного кусочка мне маловато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Иржик съел второй кусок рыбы, потом красиво разложил рыбу на серебряном блюде, посыпал резаной петрушкой и укропом и понёс блюдо королю.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С тех пор Иржик начал понимать всё, о чём говорили друг с другом звери. Он узнал, что жизнь зверей не такая</w:t>
      </w:r>
      <w:r>
        <w:rPr>
          <w:szCs w:val="28"/>
        </w:rPr>
        <w:t xml:space="preserve"> </w:t>
      </w:r>
      <w:r w:rsidRPr="007954F6">
        <w:rPr>
          <w:szCs w:val="28"/>
        </w:rPr>
        <w:t>уж лёгкая, как думают люди,</w:t>
      </w:r>
      <w:r>
        <w:rPr>
          <w:szCs w:val="28"/>
        </w:rPr>
        <w:t xml:space="preserve"> </w:t>
      </w:r>
      <w:r w:rsidRPr="007954F6">
        <w:rPr>
          <w:szCs w:val="28"/>
        </w:rPr>
        <w:t xml:space="preserve">— есть у зверей и горе и заботы. С этого времени Иржик стал жалеть зверей и старался помочь каждой самой маленькой </w:t>
      </w:r>
      <w:proofErr w:type="gramStart"/>
      <w:r w:rsidRPr="007954F6">
        <w:rPr>
          <w:szCs w:val="28"/>
        </w:rPr>
        <w:t>зверюшке</w:t>
      </w:r>
      <w:proofErr w:type="gramEnd"/>
      <w:r w:rsidRPr="007954F6">
        <w:rPr>
          <w:szCs w:val="28"/>
        </w:rPr>
        <w:t>, если она попадала в беду.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После обеда король приказал подать двух верховых лошадей и поехал с Иржиком на прогулку.</w:t>
      </w:r>
    </w:p>
    <w:p w:rsid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Король, как всегда, ехал впереди, а Иржик — за ним следом. Горячий конь Иржика всё рвался вперёд. Иржик с трудом его сдерживал. Конь заржал, и Иржик тотчас понял его слова</w:t>
      </w:r>
      <w:r>
        <w:rPr>
          <w:szCs w:val="28"/>
        </w:rPr>
        <w:t>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— Иго-го! — ржал конь. — Давай, брат, поскачем и перенесёмся </w:t>
      </w:r>
      <w:proofErr w:type="gramStart"/>
      <w:r w:rsidRPr="007954F6">
        <w:rPr>
          <w:szCs w:val="28"/>
        </w:rPr>
        <w:t>одним махом</w:t>
      </w:r>
      <w:proofErr w:type="gramEnd"/>
      <w:r w:rsidRPr="007954F6">
        <w:rPr>
          <w:szCs w:val="28"/>
        </w:rPr>
        <w:t xml:space="preserve"> через эту гору.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Хорошо бы, — отвечал ему конь короля, —</w:t>
      </w:r>
      <w:r>
        <w:rPr>
          <w:szCs w:val="28"/>
        </w:rPr>
        <w:t xml:space="preserve"> </w:t>
      </w:r>
      <w:r w:rsidRPr="007954F6">
        <w:rPr>
          <w:szCs w:val="28"/>
        </w:rPr>
        <w:t xml:space="preserve">да на мне сидит этот старый </w:t>
      </w:r>
      <w:proofErr w:type="gramStart"/>
      <w:r w:rsidRPr="007954F6">
        <w:rPr>
          <w:szCs w:val="28"/>
        </w:rPr>
        <w:t>дуралей</w:t>
      </w:r>
      <w:proofErr w:type="gramEnd"/>
      <w:r w:rsidRPr="007954F6">
        <w:rPr>
          <w:szCs w:val="28"/>
        </w:rPr>
        <w:t>. Ещё свалится и сломает шею. Нехорошо получится — как-никак, а всё-таки король.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Ну и пусть ломает шею, — сказал конь Иржика.— Будешь тогда возить молодого короля, а не эту развалину.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Иржик </w:t>
      </w:r>
      <w:proofErr w:type="gramStart"/>
      <w:r w:rsidRPr="007954F6">
        <w:rPr>
          <w:szCs w:val="28"/>
        </w:rPr>
        <w:t>тихонько</w:t>
      </w:r>
      <w:proofErr w:type="gramEnd"/>
      <w:r w:rsidRPr="007954F6">
        <w:rPr>
          <w:szCs w:val="28"/>
        </w:rPr>
        <w:t xml:space="preserve"> засмеялся. Но король тоже понял разговор коней, оглянулся на Иржика, </w:t>
      </w:r>
      <w:proofErr w:type="gramStart"/>
      <w:r w:rsidRPr="007954F6">
        <w:rPr>
          <w:szCs w:val="28"/>
        </w:rPr>
        <w:t>ткнул</w:t>
      </w:r>
      <w:proofErr w:type="gramEnd"/>
      <w:r w:rsidRPr="007954F6">
        <w:rPr>
          <w:szCs w:val="28"/>
        </w:rPr>
        <w:t xml:space="preserve"> его коня сапогом в бок и спросил Иржика: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— Ты чего смеёшься, </w:t>
      </w:r>
      <w:proofErr w:type="gramStart"/>
      <w:r w:rsidRPr="007954F6">
        <w:rPr>
          <w:szCs w:val="28"/>
        </w:rPr>
        <w:t>нахал</w:t>
      </w:r>
      <w:proofErr w:type="gramEnd"/>
      <w:r w:rsidRPr="007954F6">
        <w:rPr>
          <w:szCs w:val="28"/>
        </w:rPr>
        <w:t>?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— Вспомнил, твоя королевская милость, как сегодня на кухне два </w:t>
      </w:r>
      <w:proofErr w:type="gramStart"/>
      <w:r w:rsidRPr="007954F6">
        <w:rPr>
          <w:szCs w:val="28"/>
        </w:rPr>
        <w:t>поварёнка</w:t>
      </w:r>
      <w:proofErr w:type="gramEnd"/>
      <w:r w:rsidRPr="007954F6">
        <w:rPr>
          <w:szCs w:val="28"/>
        </w:rPr>
        <w:t xml:space="preserve"> таскали друг друга за вихры.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lastRenderedPageBreak/>
        <w:t>— Ты у меня смотри! — с угрозой промолвил король. Он, конечно, не поверил Иржику, сердито повернул</w:t>
      </w:r>
      <w:r>
        <w:rPr>
          <w:szCs w:val="28"/>
        </w:rPr>
        <w:t xml:space="preserve"> </w:t>
      </w:r>
      <w:r w:rsidRPr="007954F6">
        <w:rPr>
          <w:szCs w:val="28"/>
        </w:rPr>
        <w:t>коня и поскакал к себе во дворец. Во дворце он приказал Иржику налить себе стакан вина.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Но смотри, если недольёшь или перельёшь — прикажу отрубить голову!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Иржик взял кувшин с вином и начал осторожно лить вино в тяжёлый стакан. А в это время влетели в открытое окно два воробья. Летают по комнате и на лету дерутся. Один воробей держит в клюве три золотых волоса, а другой старается их отнять.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Отдай! Отдай! Они мои! Вор!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Не дам! Я их подхватил, когда красавица расчёсывала золотые косы. Таких волос нет ни у кого на свете. Не дам! За кого она выйдет замуж, тот будет самым счастливым.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Отдай! Бей вора!</w:t>
      </w:r>
    </w:p>
    <w:p w:rsid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Воробьи взъерошились и, схватившись, вылетели за окно. Но один золотой волос выпал из клюва, упал на каменный пол и зазвенел, как колокольчик. Иржик оглянулся и... пролил вино.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Ага! — крикнул король.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>Теперь прощайся с жизнью, Иржик!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Король обрадовался, что Иржик пролил вино и можно будет от него </w:t>
      </w:r>
      <w:proofErr w:type="gramStart"/>
      <w:r w:rsidRPr="007954F6">
        <w:rPr>
          <w:szCs w:val="28"/>
        </w:rPr>
        <w:t>отделаться</w:t>
      </w:r>
      <w:proofErr w:type="gramEnd"/>
      <w:r w:rsidRPr="007954F6">
        <w:rPr>
          <w:szCs w:val="28"/>
        </w:rPr>
        <w:t>. Король один хотел быть самым умным на свете. Кто знает, может быть, этот молодой и весёлый слуга ухитрился попробовать жареной рыбы. Тогда он будет опасным соперником для короля. Но тут королю пришла в голову удачная мысль. Он поднял с полу золотой волос, протянул его Иржику и сказал: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Так и быть. Я тебя, пожалуй, помилую, если ты найдёшь девушку, что потеряла этот золотой волос, и приведёшь её мне в жёны. Бери этот волос и отправляйся. Ищи!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Что было делать Иржику? Взял он волос, снарядился в дорогу и выехал верхом из города. А куда ехать, не</w:t>
      </w:r>
      <w:r>
        <w:rPr>
          <w:szCs w:val="28"/>
        </w:rPr>
        <w:t xml:space="preserve"> </w:t>
      </w:r>
      <w:r w:rsidRPr="007954F6">
        <w:rPr>
          <w:szCs w:val="28"/>
        </w:rPr>
        <w:t>знает. Отпустил он поводья, и конь поплёлся по самой пустынной дороге. Она вся заросла травой. По ней, видно, давно не ездили. Дошла дорога до высокой тёмной пущи. Видит Иржик — на опушке пылает огонь, горит сухой куст. Пастухи бросили костёр, не залили, не затоптали, и от костра загорелся куст. А под кустом — муравейник.</w:t>
      </w:r>
      <w:proofErr w:type="gramStart"/>
      <w:r w:rsidRPr="007954F6">
        <w:rPr>
          <w:szCs w:val="28"/>
        </w:rPr>
        <w:t xml:space="preserve"> </w:t>
      </w:r>
      <w:proofErr w:type="gramEnd"/>
      <w:r w:rsidRPr="007954F6">
        <w:rPr>
          <w:szCs w:val="28"/>
        </w:rPr>
        <w:t>Муравьи бегают, суетятся, тащат из муравейника своё добро — муравьиные яйца, сухих жучков, гусениц и разные вкусные зёрна. Слышит Иржик, как кричат ему муравьи: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lastRenderedPageBreak/>
        <w:t>— Помоги, Иржик! Спаси! Горим!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Иржик соскочил с коня, срубил куст и погасил пламя. Муравьи окружили его кольцом, шевелят усиками, кланяются и благодарят:</w:t>
      </w:r>
    </w:p>
    <w:p w:rsid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Спасибо тебе, Иржик. Век не забудем твоей доброты! А если понадобится тебе помощь, надейся на нас. Мы за добро отплатим.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Въехал Иржик в тёмную пущу. Слышит — жалобно кто-то пищит. Осмотрелся и видит — под высокой елью лежат два воронёнка, выпали из гнезда и пищат: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Помоги, Иржик! Покорми нас! Умираем с голоду! Мать с отцом улетели, а мы ещё летать не умеем.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Король нарочно дал Иржику старого больного коня — настоящую </w:t>
      </w:r>
      <w:proofErr w:type="gramStart"/>
      <w:r w:rsidRPr="007954F6">
        <w:rPr>
          <w:szCs w:val="28"/>
        </w:rPr>
        <w:t>клячу</w:t>
      </w:r>
      <w:proofErr w:type="gramEnd"/>
      <w:r w:rsidRPr="007954F6">
        <w:rPr>
          <w:szCs w:val="28"/>
        </w:rPr>
        <w:t>. Стоит конь, ноги у коня трясутся, и видно, что поездка эта для него —</w:t>
      </w:r>
      <w:r>
        <w:rPr>
          <w:szCs w:val="28"/>
        </w:rPr>
        <w:t xml:space="preserve"> </w:t>
      </w:r>
      <w:r w:rsidRPr="007954F6">
        <w:rPr>
          <w:szCs w:val="28"/>
        </w:rPr>
        <w:t>одно мучение.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Иржик соскочил с коня, подумал, заколол его и оставил воронятам конскую тушу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>пусть кормятся.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Кар-р, Иржик! Кар-р-р! — весело закричали воронята. — Мы тебе за это поможем!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Дальше пошёл Иржик пешком. Долго шёл глухим лесом, потом лес начал шуметь   всё   сильнее, всё громче, ветер гнул уже вершины деревьев. А потом к шуму вершин прибавился плеск волн, и Иржик вышел к морю. На песчаном его берегу спорили два рыбака. Одному попалась в сеть золотая рыба, а другой требовал эту рыбу себе.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Моя сеть, — кричал один рыбак, — моя и рыба!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А лодка чья? — отвечал другой рыбак.— Без моей лодки ты бы сеть не закинул!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Рыбаки кричали всё сильнее, потом засучили рукава, и дело кончилось бы дракой, если бы не вмешался Иржик.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Бросьте шуметь! — сказал он рыбакам.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П</w:t>
      </w:r>
      <w:r w:rsidRPr="007954F6">
        <w:rPr>
          <w:szCs w:val="28"/>
        </w:rPr>
        <w:t>родайте мне эту рыбу, а деньги поделите между собой. И дело с концом.</w:t>
      </w:r>
    </w:p>
    <w:p w:rsid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Иржик отдал рыбакам все деньги, что получил от короля на дорогу, взял золотую рыбу и бросил в море.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Рыба вильнула хвостом, высунула голову из воды и говорит: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Услуга за услугу. Когда понадобится тебе моя помощь, ты меня позови. Я приплыву.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Иржик сел на берегу отдохнуть. Рыбаки его спрашивают: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Куда шагаешь, добрый человек?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lastRenderedPageBreak/>
        <w:t>— Да вот ищу невесту для своего старого короля. Приказал достать ему в жёны красавицу с золотыми волосами. А где её найдёшь?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Переглянулись рыбаки, сели на песок рядом с Иржиком.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Ну что ж, — говорят,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т</w:t>
      </w:r>
      <w:r w:rsidRPr="007954F6">
        <w:rPr>
          <w:szCs w:val="28"/>
        </w:rPr>
        <w:t>ы нас помирил, а мы добро помним. Поможем тебе. Красавица с золотыми волосами на всём свете только одна. Это дочь нашего короля. Вон видишь на море остров, а на острове — хрустальный дворец? Вот там она и живёт, в этом дворце. Каждый день на рассвете она расчёсывает волосы. Тогда занимается над морем такая золотая заря, что мы просыпаемся от неё в своей хижине и знаем, что пора нам, значит, на ловлю. Мы перевезём тебя на остров. Только узнать красавицу почти невозможно.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Это почему же? — спрашивает Иржик.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А потому что у короля двенадцать дочерей, а золотоволосая одна. И все двенадцать королевен одеты одинаково. И у всех на головах одинаковые покрывала. Волос под ними не видно. Так что дело твоё, Иржик, трудное.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Перевезли рыбаки Иржика на остров. Иржик пошёл прямо в хрустальный дворец к королю, поклонился ему и рассказал, зачем попал на остров.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— </w:t>
      </w:r>
      <w:proofErr w:type="gramStart"/>
      <w:r w:rsidRPr="007954F6">
        <w:rPr>
          <w:szCs w:val="28"/>
        </w:rPr>
        <w:t>Ладно</w:t>
      </w:r>
      <w:proofErr w:type="gramEnd"/>
      <w:r w:rsidRPr="007954F6">
        <w:rPr>
          <w:szCs w:val="28"/>
        </w:rPr>
        <w:t>!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>сказал король.— Я человек не упрямый. Отдам дочь замуж за твоего короля. Но за это ты должен три дня выполнять мои задачи. Идёт?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Идёт! — согласился Иржик.</w:t>
      </w:r>
    </w:p>
    <w:p w:rsid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— </w:t>
      </w:r>
      <w:proofErr w:type="gramStart"/>
      <w:r w:rsidRPr="007954F6">
        <w:rPr>
          <w:szCs w:val="28"/>
        </w:rPr>
        <w:t>Пойди</w:t>
      </w:r>
      <w:proofErr w:type="gramEnd"/>
      <w:r w:rsidRPr="007954F6">
        <w:rPr>
          <w:szCs w:val="28"/>
        </w:rPr>
        <w:t xml:space="preserve"> поспи с дороги. Отдохни. Мои задачи замысловатые. Их с ходу не решишь.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Хорошо спалось Иржику. В окна дул всю ночь морской ветер, шумел прибой, а изредка даже залетали на постель мелкие брызги.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Встал утром Иржик, пришёл к королю. Король подумал и говорит: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— Вот тебе первая задача. Носила моя золотоволосая дочь на шее ожерелье из жемчуга. Оборвалась нитка, и все жемчужины рассыпались в густой траве. Собери их все до </w:t>
      </w:r>
      <w:proofErr w:type="gramStart"/>
      <w:r w:rsidRPr="007954F6">
        <w:rPr>
          <w:szCs w:val="28"/>
        </w:rPr>
        <w:t>единой</w:t>
      </w:r>
      <w:proofErr w:type="gramEnd"/>
      <w:r w:rsidRPr="007954F6">
        <w:rPr>
          <w:szCs w:val="28"/>
        </w:rPr>
        <w:t>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Пошёл Иржик на лужайку, где королевна рассыпала жемчуг. Трава стоит по пояс, и такая густая, что земли под ней не видно.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Эх, — вздохнул Иржик,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>были бы здесь друзья-муравьи, они бы мне помогли!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lastRenderedPageBreak/>
        <w:t>Вдруг слышит пи</w:t>
      </w:r>
      <w:proofErr w:type="gramStart"/>
      <w:r w:rsidRPr="007954F6">
        <w:rPr>
          <w:szCs w:val="28"/>
        </w:rPr>
        <w:t>ск в тр</w:t>
      </w:r>
      <w:proofErr w:type="gramEnd"/>
      <w:r w:rsidRPr="007954F6">
        <w:rPr>
          <w:szCs w:val="28"/>
        </w:rPr>
        <w:t>аве, будто сотни каких-то крошечных людишек возятся около его ног: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Мы тут! Мы тут! Чем тебе помочь, Иржик? Собрать жемчужины? Погоди, мы это мигом!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Забегали муравьи, замахали усиками и начали стаскивать к ногам Иржика жемчужину за жемчужиной. Иржик едва успевал нанизывать их на суровую нитку.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Собрал всё ожерелье и понёс королю.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Король долго пересчитывал жемчужины, сбивался, считал снова.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— Всё верно! </w:t>
      </w:r>
      <w:proofErr w:type="gramStart"/>
      <w:r w:rsidRPr="007954F6">
        <w:rPr>
          <w:szCs w:val="28"/>
        </w:rPr>
        <w:t>Ну</w:t>
      </w:r>
      <w:proofErr w:type="gramEnd"/>
      <w:r w:rsidRPr="007954F6">
        <w:rPr>
          <w:szCs w:val="28"/>
        </w:rPr>
        <w:t xml:space="preserve"> хорошо, завтра дам тебе потруднее задачу.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Приходит Иржик к королю на следующий день. Король хитро посмотрел на него и сказал: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Вот беда! Купалась моя золотоволосая дочь и уронила в море золотой перстень. Даю тебе день сроку на то, чтобы ты его достал.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Пошёл Иржик к морю, сел на берегу и чуть не заплакал. Море перед ним лежит тёплое, чистое и такое глубокое, что даже страшно подумать.</w:t>
      </w:r>
    </w:p>
    <w:p w:rsid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Эх,— говорит Иржик, — была бы тут золотая рыба, она бы меня выручила!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Вдруг в море что-то блеснуло на тёмной воде, и из глубины всплыла золотая рыба.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Не грусти!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>сказала она Иржику.— Видела я только что щуку с золотым перстнем на плавнике. Будь спокоен, я его добуду.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Долго ждал Иржик, </w:t>
      </w:r>
      <w:proofErr w:type="gramStart"/>
      <w:r w:rsidRPr="007954F6">
        <w:rPr>
          <w:szCs w:val="28"/>
        </w:rPr>
        <w:t>пока</w:t>
      </w:r>
      <w:proofErr w:type="gramEnd"/>
      <w:r w:rsidRPr="007954F6">
        <w:rPr>
          <w:szCs w:val="28"/>
        </w:rPr>
        <w:t xml:space="preserve"> наконец не выплыла золотая рыба с золотым перстнем на плавнике.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Иржик осторожно снял перстень с плавника, чтобы рыбе не было больно, поблагодарил её и пошёл во дворец.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Ну что ж, — сказал король, — ловкий ты, видно, человек. Завтра приходи за последней задачей.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А последняя задача была самая трудная: принести королю живой и мёртвой воды. Где её взять? Пошёл </w:t>
      </w:r>
      <w:proofErr w:type="gramStart"/>
      <w:r w:rsidRPr="007954F6">
        <w:rPr>
          <w:szCs w:val="28"/>
        </w:rPr>
        <w:t>Иржик</w:t>
      </w:r>
      <w:proofErr w:type="gramEnd"/>
      <w:r w:rsidRPr="007954F6">
        <w:rPr>
          <w:szCs w:val="28"/>
        </w:rPr>
        <w:t xml:space="preserve"> куда глаза глядят, дошёл до великой пущи, остановился и думает: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7954F6">
        <w:rPr>
          <w:szCs w:val="28"/>
        </w:rPr>
        <w:t>Были бы здесь мои воронята, они бы...</w:t>
      </w:r>
      <w:r>
        <w:rPr>
          <w:szCs w:val="28"/>
        </w:rPr>
        <w:t>»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Не успел он додумать, слышит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>над головой свист крыльев, карканье и видит — летят к нему знакомые воронята.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Рассказал им Иржик своё горе. Воронята улетели, долго их не было, а потом снова зашумели крыльями и притащили Иржику в клювах две баклаги с живой и мёртвой водой.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lastRenderedPageBreak/>
        <w:t xml:space="preserve">— </w:t>
      </w:r>
      <w:proofErr w:type="spellStart"/>
      <w:r w:rsidRPr="007954F6">
        <w:rPr>
          <w:szCs w:val="28"/>
        </w:rPr>
        <w:t>Карр</w:t>
      </w:r>
      <w:proofErr w:type="spellEnd"/>
      <w:r w:rsidRPr="007954F6">
        <w:rPr>
          <w:szCs w:val="28"/>
        </w:rPr>
        <w:t xml:space="preserve">, </w:t>
      </w:r>
      <w:proofErr w:type="spellStart"/>
      <w:r w:rsidRPr="007954F6">
        <w:rPr>
          <w:szCs w:val="28"/>
        </w:rPr>
        <w:t>карр</w:t>
      </w:r>
      <w:proofErr w:type="spellEnd"/>
      <w:r w:rsidRPr="007954F6">
        <w:rPr>
          <w:szCs w:val="28"/>
        </w:rPr>
        <w:t xml:space="preserve">, </w:t>
      </w:r>
      <w:proofErr w:type="spellStart"/>
      <w:r w:rsidRPr="007954F6">
        <w:rPr>
          <w:szCs w:val="28"/>
        </w:rPr>
        <w:t>берри</w:t>
      </w:r>
      <w:proofErr w:type="spellEnd"/>
      <w:r w:rsidRPr="007954F6">
        <w:rPr>
          <w:szCs w:val="28"/>
        </w:rPr>
        <w:t xml:space="preserve"> и будь </w:t>
      </w:r>
      <w:proofErr w:type="spellStart"/>
      <w:r w:rsidRPr="007954F6">
        <w:rPr>
          <w:szCs w:val="28"/>
        </w:rPr>
        <w:t>ррад</w:t>
      </w:r>
      <w:proofErr w:type="spellEnd"/>
      <w:r w:rsidRPr="007954F6">
        <w:rPr>
          <w:szCs w:val="28"/>
        </w:rPr>
        <w:t xml:space="preserve">! </w:t>
      </w:r>
      <w:proofErr w:type="spellStart"/>
      <w:r w:rsidRPr="007954F6">
        <w:rPr>
          <w:szCs w:val="28"/>
        </w:rPr>
        <w:t>Карр</w:t>
      </w:r>
      <w:proofErr w:type="spellEnd"/>
      <w:r w:rsidRPr="007954F6">
        <w:rPr>
          <w:szCs w:val="28"/>
        </w:rPr>
        <w:t>!</w:t>
      </w:r>
    </w:p>
    <w:p w:rsid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Взял Иржик баклаги и пошёл к хрустальному дворцу. Вышел на опушку и остановился — между двух деревьев чёрный паук сплёл паутину, поймал в неё муху, убил и </w:t>
      </w:r>
      <w:proofErr w:type="gramStart"/>
      <w:r w:rsidRPr="007954F6">
        <w:rPr>
          <w:szCs w:val="28"/>
        </w:rPr>
        <w:t>сидит</w:t>
      </w:r>
      <w:proofErr w:type="gramEnd"/>
      <w:r w:rsidRPr="007954F6">
        <w:rPr>
          <w:szCs w:val="28"/>
        </w:rPr>
        <w:t xml:space="preserve"> сосёт мушиную кровь. Брызнул Иржик на паука мёртвой водой. Паук тут же умер — сложил лапки и упал на землю. Тогда Иржик побрызгал муху живой  водой.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Она ожила, забила крылышками, зажужжала, разорвала паутину и улетела. А улетая, сказала Иржику: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На своё счастье ты меня оживил. Я тебе помогу узнать Златовласку.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Пришёл Иржик к королю с живой и мёртвой водой. Король даже ахнул, долго не верил, но попробовал м</w:t>
      </w:r>
      <w:r>
        <w:rPr>
          <w:szCs w:val="28"/>
        </w:rPr>
        <w:t>ё</w:t>
      </w:r>
      <w:r w:rsidRPr="007954F6">
        <w:rPr>
          <w:szCs w:val="28"/>
        </w:rPr>
        <w:t xml:space="preserve">ртвую воду на старой мыши, что бежала через дворцовую комнату, а живую воду — на засохшем цветке в саду и обрадовался. Поверил. Взял Иржика за руку, повёл в белый зал с золотым потолком. Посреди зала стоял круглый хрустальный стол, а за ним на хрустальных креслах сидели двенадцать красавиц, до того похожих одна на другую, что Иржик только махнул рукой и опустил глаза— </w:t>
      </w:r>
      <w:proofErr w:type="gramStart"/>
      <w:r w:rsidRPr="007954F6">
        <w:rPr>
          <w:szCs w:val="28"/>
        </w:rPr>
        <w:t>ка</w:t>
      </w:r>
      <w:proofErr w:type="gramEnd"/>
      <w:r w:rsidRPr="007954F6">
        <w:rPr>
          <w:szCs w:val="28"/>
        </w:rPr>
        <w:t>к тут узнать, которая из них Златовласка! На всех одинаковые длинные платья, а на головах — одинаковые белые покрывала. Из-под них не видно ни волоска.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Ну, выбирай, — говорит король.— Угадаешь — твоё счастье! А нет — уйдёшь отсюда один, как пришёл.</w:t>
      </w:r>
    </w:p>
    <w:p w:rsid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Иржик поднял глаза и вдруг слышит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>жужжит что-то у самого уха.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— </w:t>
      </w:r>
      <w:proofErr w:type="spellStart"/>
      <w:r w:rsidRPr="007954F6">
        <w:rPr>
          <w:szCs w:val="28"/>
        </w:rPr>
        <w:t>Жи</w:t>
      </w:r>
      <w:proofErr w:type="spellEnd"/>
      <w:r w:rsidRPr="007954F6">
        <w:rPr>
          <w:szCs w:val="28"/>
        </w:rPr>
        <w:t xml:space="preserve">-и-и, иди вокруг стола. Я тебе </w:t>
      </w:r>
      <w:proofErr w:type="spellStart"/>
      <w:r w:rsidRPr="007954F6">
        <w:rPr>
          <w:szCs w:val="28"/>
        </w:rPr>
        <w:t>подскаж-жу</w:t>
      </w:r>
      <w:proofErr w:type="spellEnd"/>
      <w:r w:rsidRPr="007954F6">
        <w:rPr>
          <w:szCs w:val="28"/>
        </w:rPr>
        <w:t>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Взглянул Иржик — летает над ним маленькая муха. Иржик медленно пошёл вокруг стола, а королевны сидят, потупились. И у всех одинаково щёки зарделись. А муха жужжит и жужжит: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Не та! Не та! Не та! А вот эта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>она, золотоволосая!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Иржик остановился, прикинулся, будто ещё сомневается, потом сказал: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Вот золотоволосая королевна!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Твоё счастье!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>крикнул король.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Королевна быстро вышла из-за стола, сбросила белое покрывало, и золотые волосы рассыпались у неё по плечам. И сразу же весь зал заиграл таким блеском от этих волос, что казалось, солнце отдало весь свой свет волосам королевны.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Королевна взглянула в упор на Иржика и отвела глаза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 xml:space="preserve">такого красивого и статного юноши она не видела ни разу. </w:t>
      </w:r>
      <w:r w:rsidRPr="007954F6">
        <w:rPr>
          <w:szCs w:val="28"/>
        </w:rPr>
        <w:lastRenderedPageBreak/>
        <w:t>Сердце у королевны тяжело билось, но отцовское слово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>закон. Придётся ей идти замуж за старого, злого короля!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Повёз Иржик невесту своему господину. Всю дорогу берёг её, следил, чтобы не спотыкался её конь, чтобы холодная капля дождя не упала на её плечи. Грустное это было возвращение. Потому что и Иржик полюбил золотоволосую королевну, но не мог ей об этом сказать.</w:t>
      </w:r>
    </w:p>
    <w:p w:rsid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Старый, сварливый король захихикал от радости, когда увидел красавицу, и приказал быстро готовить свадьбу. А Иржику сказал: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Хотел я тебя повесить на сухом суку за ослушание, чтобы труп твой склевали вороны. Но за то, что ты нашёл мне невесту, объявляю тебе свою королевскую милость. Вешать я тебя не буду, а прикажу отрубить голову и похоронить с честью.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 xml:space="preserve">Наутро отрубили Иржику голову на плахе. Зарыдала золотоволосая красавица и попросила короля отдать ей безглавое тело и голову Иржика. Король </w:t>
      </w:r>
      <w:proofErr w:type="gramStart"/>
      <w:r w:rsidRPr="007954F6">
        <w:rPr>
          <w:szCs w:val="28"/>
        </w:rPr>
        <w:t>насупился</w:t>
      </w:r>
      <w:proofErr w:type="gramEnd"/>
      <w:r w:rsidRPr="007954F6">
        <w:rPr>
          <w:szCs w:val="28"/>
        </w:rPr>
        <w:t>, но не решился отказать невесте.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Златовласка приложила голову к телу, побрызгала живой водой —</w:t>
      </w:r>
      <w:r>
        <w:rPr>
          <w:szCs w:val="28"/>
        </w:rPr>
        <w:t xml:space="preserve"> </w:t>
      </w:r>
      <w:r w:rsidRPr="007954F6">
        <w:rPr>
          <w:szCs w:val="28"/>
        </w:rPr>
        <w:t>голова приросла, даже следа не осталось. Побрызгала она Иржика второй раз — и он вскочил живой, молодой и ещё более красивый, чем был до казни. И спросил Златовласку: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Почему я так крепко уснул?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Ты бы уснул навсегда,</w:t>
      </w:r>
      <w:r>
        <w:rPr>
          <w:szCs w:val="28"/>
        </w:rPr>
        <w:t xml:space="preserve"> </w:t>
      </w:r>
      <w:r w:rsidRPr="007954F6">
        <w:rPr>
          <w:szCs w:val="28"/>
        </w:rPr>
        <w:t>—</w:t>
      </w:r>
      <w:r>
        <w:rPr>
          <w:szCs w:val="28"/>
        </w:rPr>
        <w:t xml:space="preserve"> </w:t>
      </w:r>
      <w:r w:rsidRPr="007954F6">
        <w:rPr>
          <w:szCs w:val="28"/>
        </w:rPr>
        <w:t>ответила ему Златовласка,</w:t>
      </w:r>
      <w:r>
        <w:rPr>
          <w:szCs w:val="28"/>
        </w:rPr>
        <w:t xml:space="preserve"> </w:t>
      </w:r>
      <w:r w:rsidRPr="007954F6">
        <w:rPr>
          <w:szCs w:val="28"/>
        </w:rPr>
        <w:t>— если бы я не спасла тебя, милый.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Король увидел Иржика и остолбенел: как это он ожил, да ещё стал таким красивым! Король был хитрый старик и тут же решил извлечь из этого случая выгоду. Позвал палача и приказал: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— Отруби мне голову! А потом пусть Златовласка побрызжет на меня чудесной водой. И я оживу молодым и красивым.</w:t>
      </w:r>
    </w:p>
    <w:p w:rsidR="007954F6" w:rsidRPr="007954F6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t>Палач с охотой отрубил голову старому королю. А воскресить его не удалось. Зря только вылили на него всю живую воду. Должно быть, было в короле столько злости, что никакой живой водой не поможешь. Похоронили короля без слёз, под барабанный бой. А так как стране нужен был умный и добрый правитель, то и выбрал народ правителем Иржика, — недаром он был с</w:t>
      </w:r>
      <w:bookmarkStart w:id="0" w:name="_GoBack"/>
      <w:bookmarkEnd w:id="0"/>
      <w:r w:rsidRPr="007954F6">
        <w:rPr>
          <w:szCs w:val="28"/>
        </w:rPr>
        <w:t>амым мудрым человеком на свете. А Златовласка стала женой Иржика, и они прожили долгую и счастливую жизнь.</w:t>
      </w:r>
    </w:p>
    <w:p w:rsidR="007954F6" w:rsidRPr="00237E31" w:rsidRDefault="007954F6" w:rsidP="007954F6">
      <w:pPr>
        <w:spacing w:after="0" w:line="240" w:lineRule="auto"/>
        <w:ind w:firstLine="709"/>
        <w:jc w:val="both"/>
        <w:rPr>
          <w:szCs w:val="28"/>
        </w:rPr>
      </w:pPr>
      <w:r w:rsidRPr="007954F6">
        <w:rPr>
          <w:szCs w:val="28"/>
        </w:rPr>
        <w:lastRenderedPageBreak/>
        <w:t>Так и окончилась эта сказка о том, как звери отплатили добром за добро и как король потерял голову.</w:t>
      </w:r>
    </w:p>
    <w:sectPr w:rsidR="007954F6" w:rsidRPr="00237E3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FB5" w:rsidRDefault="00567FB5" w:rsidP="00BB305B">
      <w:pPr>
        <w:spacing w:after="0" w:line="240" w:lineRule="auto"/>
      </w:pPr>
      <w:r>
        <w:separator/>
      </w:r>
    </w:p>
  </w:endnote>
  <w:endnote w:type="continuationSeparator" w:id="0">
    <w:p w:rsidR="00567FB5" w:rsidRDefault="00567FB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855F50" wp14:editId="39A62A1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54F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54F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A9D71A" wp14:editId="2CADC80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54F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54F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DE93C0" wp14:editId="72D6E7D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54F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54F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FB5" w:rsidRDefault="00567FB5" w:rsidP="00BB305B">
      <w:pPr>
        <w:spacing w:after="0" w:line="240" w:lineRule="auto"/>
      </w:pPr>
      <w:r>
        <w:separator/>
      </w:r>
    </w:p>
  </w:footnote>
  <w:footnote w:type="continuationSeparator" w:id="0">
    <w:p w:rsidR="00567FB5" w:rsidRDefault="00567FB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66F"/>
    <w:rsid w:val="00044F41"/>
    <w:rsid w:val="0015338B"/>
    <w:rsid w:val="001A166F"/>
    <w:rsid w:val="001B3739"/>
    <w:rsid w:val="001B7733"/>
    <w:rsid w:val="00226794"/>
    <w:rsid w:val="00310E12"/>
    <w:rsid w:val="0039181F"/>
    <w:rsid w:val="0040592E"/>
    <w:rsid w:val="005028F6"/>
    <w:rsid w:val="00536688"/>
    <w:rsid w:val="00567FB5"/>
    <w:rsid w:val="005A657C"/>
    <w:rsid w:val="005B3CE5"/>
    <w:rsid w:val="005E3F33"/>
    <w:rsid w:val="005F3A80"/>
    <w:rsid w:val="00621163"/>
    <w:rsid w:val="006C1F9A"/>
    <w:rsid w:val="006E3599"/>
    <w:rsid w:val="007071B3"/>
    <w:rsid w:val="007954F6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A166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A166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A166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A166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CD26D-88A9-4AAA-86AE-D8DA3C7F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32</TotalTime>
  <Pages>9</Pages>
  <Words>2318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Златовласка</dc:title>
  <dc:creator>народное</dc:creator>
  <cp:lastModifiedBy>Олеся</cp:lastModifiedBy>
  <cp:revision>2</cp:revision>
  <dcterms:created xsi:type="dcterms:W3CDTF">2016-04-17T02:16:00Z</dcterms:created>
  <dcterms:modified xsi:type="dcterms:W3CDTF">2016-04-17T02:48:00Z</dcterms:modified>
  <cp:category>Сказки народов мира</cp:category>
  <dc:language>рус.</dc:language>
</cp:coreProperties>
</file>