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3C4" w:rsidRPr="00BF5EB7" w:rsidRDefault="004433C4" w:rsidP="004433C4">
      <w:pPr>
        <w:pStyle w:val="a7"/>
        <w:outlineLvl w:val="1"/>
        <w:rPr>
          <w:b w:val="0"/>
          <w:i/>
          <w:sz w:val="20"/>
          <w:szCs w:val="20"/>
          <w:lang w:eastAsia="ru-RU"/>
        </w:rPr>
      </w:pPr>
      <w:r w:rsidRPr="00BF5EB7">
        <w:rPr>
          <w:lang w:eastAsia="ru-RU"/>
        </w:rPr>
        <w:t>Перед сном</w:t>
      </w:r>
      <w:r w:rsidRPr="00BF5EB7">
        <w:rPr>
          <w:lang w:eastAsia="ru-RU"/>
        </w:rPr>
        <w:br/>
      </w:r>
      <w:r w:rsidRPr="00BF5EB7">
        <w:rPr>
          <w:b w:val="0"/>
          <w:i/>
          <w:sz w:val="20"/>
          <w:szCs w:val="20"/>
          <w:lang w:eastAsia="ru-RU"/>
        </w:rPr>
        <w:t>Саша Чёрный</w:t>
      </w:r>
    </w:p>
    <w:p w:rsidR="004433C4" w:rsidRPr="00BF5EB7" w:rsidRDefault="004433C4" w:rsidP="004433C4">
      <w:pPr>
        <w:spacing w:after="0" w:line="240" w:lineRule="auto"/>
        <w:rPr>
          <w:szCs w:val="28"/>
        </w:rPr>
      </w:pPr>
    </w:p>
    <w:p w:rsidR="004433C4" w:rsidRPr="00BF5EB7" w:rsidRDefault="004433C4" w:rsidP="004433C4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Каждый вечер перед сном</w:t>
      </w:r>
    </w:p>
    <w:p w:rsidR="004433C4" w:rsidRPr="00BF5EB7" w:rsidRDefault="004433C4" w:rsidP="004433C4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Прячу голову в подушку:</w:t>
      </w:r>
    </w:p>
    <w:p w:rsidR="004433C4" w:rsidRPr="00BF5EB7" w:rsidRDefault="004433C4" w:rsidP="004433C4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Из подушки лезет гном</w:t>
      </w:r>
    </w:p>
    <w:p w:rsidR="004433C4" w:rsidRPr="00BF5EB7" w:rsidRDefault="004433C4" w:rsidP="004433C4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 xml:space="preserve">И </w:t>
      </w:r>
      <w:r w:rsidRPr="00BF5EB7">
        <w:rPr>
          <w:szCs w:val="28"/>
        </w:rPr>
        <w:t>везёт</w:t>
      </w:r>
      <w:r w:rsidRPr="00BF5EB7">
        <w:rPr>
          <w:szCs w:val="28"/>
        </w:rPr>
        <w:t xml:space="preserve"> на тачке </w:t>
      </w:r>
      <w:proofErr w:type="gramStart"/>
      <w:r w:rsidRPr="00BF5EB7">
        <w:rPr>
          <w:szCs w:val="28"/>
        </w:rPr>
        <w:t>хрюшку</w:t>
      </w:r>
      <w:proofErr w:type="gramEnd"/>
      <w:r w:rsidRPr="00BF5EB7">
        <w:rPr>
          <w:szCs w:val="28"/>
        </w:rPr>
        <w:t>,</w:t>
      </w:r>
    </w:p>
    <w:p w:rsidR="004433C4" w:rsidRPr="00BF5EB7" w:rsidRDefault="004433C4" w:rsidP="004433C4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 xml:space="preserve">А за </w:t>
      </w:r>
      <w:proofErr w:type="gramStart"/>
      <w:r w:rsidRPr="00BF5EB7">
        <w:rPr>
          <w:szCs w:val="28"/>
        </w:rPr>
        <w:t>хрюшкою</w:t>
      </w:r>
      <w:proofErr w:type="gramEnd"/>
      <w:r w:rsidRPr="00BF5EB7">
        <w:rPr>
          <w:szCs w:val="28"/>
        </w:rPr>
        <w:t xml:space="preserve"> дракон,</w:t>
      </w:r>
    </w:p>
    <w:p w:rsidR="004433C4" w:rsidRPr="00BF5EB7" w:rsidRDefault="004433C4" w:rsidP="004433C4">
      <w:pPr>
        <w:spacing w:after="0" w:line="240" w:lineRule="auto"/>
        <w:ind w:left="2124"/>
        <w:rPr>
          <w:szCs w:val="28"/>
        </w:rPr>
      </w:pPr>
      <w:proofErr w:type="gramStart"/>
      <w:r w:rsidRPr="00BF5EB7">
        <w:rPr>
          <w:szCs w:val="28"/>
        </w:rPr>
        <w:t xml:space="preserve">Длинный, словно </w:t>
      </w:r>
      <w:proofErr w:type="spellStart"/>
      <w:r w:rsidRPr="00BF5EB7">
        <w:rPr>
          <w:szCs w:val="28"/>
        </w:rPr>
        <w:t>макарона</w:t>
      </w:r>
      <w:proofErr w:type="spellEnd"/>
      <w:r w:rsidRPr="00BF5EB7">
        <w:rPr>
          <w:szCs w:val="28"/>
        </w:rPr>
        <w:t>...</w:t>
      </w:r>
      <w:proofErr w:type="gramEnd"/>
    </w:p>
    <w:p w:rsidR="004433C4" w:rsidRPr="00BF5EB7" w:rsidRDefault="004433C4" w:rsidP="004433C4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За драконом красный слон,</w:t>
      </w:r>
    </w:p>
    <w:p w:rsidR="004433C4" w:rsidRPr="00BF5EB7" w:rsidRDefault="004433C4" w:rsidP="004433C4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На слоне сидит ворона,</w:t>
      </w:r>
    </w:p>
    <w:p w:rsidR="004433C4" w:rsidRPr="00BF5EB7" w:rsidRDefault="004433C4" w:rsidP="004433C4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На вороне стрекоза,</w:t>
      </w:r>
    </w:p>
    <w:p w:rsidR="004433C4" w:rsidRPr="00BF5EB7" w:rsidRDefault="004433C4" w:rsidP="004433C4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 xml:space="preserve">На </w:t>
      </w:r>
      <w:proofErr w:type="spellStart"/>
      <w:r w:rsidRPr="00BF5EB7">
        <w:rPr>
          <w:szCs w:val="28"/>
        </w:rPr>
        <w:t>стрекозке</w:t>
      </w:r>
      <w:proofErr w:type="spellEnd"/>
      <w:r w:rsidRPr="00BF5EB7">
        <w:rPr>
          <w:szCs w:val="28"/>
        </w:rPr>
        <w:t xml:space="preserve"> — </w:t>
      </w:r>
      <w:r w:rsidRPr="00BF5EB7">
        <w:rPr>
          <w:szCs w:val="28"/>
        </w:rPr>
        <w:t>тётя</w:t>
      </w:r>
      <w:bookmarkStart w:id="0" w:name="_GoBack"/>
      <w:bookmarkEnd w:id="0"/>
      <w:r w:rsidRPr="00BF5EB7">
        <w:rPr>
          <w:szCs w:val="28"/>
        </w:rPr>
        <w:t xml:space="preserve"> Даша...</w:t>
      </w:r>
    </w:p>
    <w:p w:rsidR="004433C4" w:rsidRPr="00BF5EB7" w:rsidRDefault="004433C4" w:rsidP="004433C4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Чуть прижму рукой глаза —</w:t>
      </w:r>
    </w:p>
    <w:p w:rsidR="004433C4" w:rsidRPr="00BF5EB7" w:rsidRDefault="004433C4" w:rsidP="004433C4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И сейчас же все запляшут!</w:t>
      </w:r>
    </w:p>
    <w:p w:rsidR="004433C4" w:rsidRPr="00BF5EB7" w:rsidRDefault="004433C4" w:rsidP="004433C4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Искры прыгают снопом,</w:t>
      </w:r>
    </w:p>
    <w:p w:rsidR="004433C4" w:rsidRPr="00BF5EB7" w:rsidRDefault="004433C4" w:rsidP="004433C4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Колесом летят ракеты,</w:t>
      </w:r>
    </w:p>
    <w:p w:rsidR="004433C4" w:rsidRPr="00BF5EB7" w:rsidRDefault="004433C4" w:rsidP="004433C4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Я смотрю, лежу ничком</w:t>
      </w:r>
    </w:p>
    <w:p w:rsidR="004433C4" w:rsidRPr="00BF5EB7" w:rsidRDefault="004433C4" w:rsidP="004433C4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 xml:space="preserve">И </w:t>
      </w:r>
      <w:proofErr w:type="gramStart"/>
      <w:r w:rsidRPr="00BF5EB7">
        <w:rPr>
          <w:szCs w:val="28"/>
        </w:rPr>
        <w:t>тихонько</w:t>
      </w:r>
      <w:proofErr w:type="gramEnd"/>
      <w:r w:rsidRPr="00BF5EB7">
        <w:rPr>
          <w:szCs w:val="28"/>
        </w:rPr>
        <w:t xml:space="preserve"> ем конфеты.</w:t>
      </w:r>
    </w:p>
    <w:p w:rsidR="004433C4" w:rsidRPr="00BF5EB7" w:rsidRDefault="004433C4" w:rsidP="004433C4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Сердцу жарко, нос горит.</w:t>
      </w:r>
    </w:p>
    <w:p w:rsidR="004433C4" w:rsidRPr="00BF5EB7" w:rsidRDefault="004433C4" w:rsidP="004433C4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По ногам бегут мурашки,</w:t>
      </w:r>
    </w:p>
    <w:p w:rsidR="004433C4" w:rsidRPr="00BF5EB7" w:rsidRDefault="004433C4" w:rsidP="004433C4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Тьма кругом, как страшный кит,</w:t>
      </w:r>
    </w:p>
    <w:p w:rsidR="004433C4" w:rsidRPr="00BF5EB7" w:rsidRDefault="004433C4" w:rsidP="004433C4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Подбирается к рубашке...</w:t>
      </w:r>
    </w:p>
    <w:p w:rsidR="004433C4" w:rsidRPr="00BF5EB7" w:rsidRDefault="004433C4" w:rsidP="004433C4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Тише мышки я тогда.</w:t>
      </w:r>
    </w:p>
    <w:p w:rsidR="004433C4" w:rsidRPr="00BF5EB7" w:rsidRDefault="004433C4" w:rsidP="004433C4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Зашуршишь — и будет баня:</w:t>
      </w:r>
    </w:p>
    <w:p w:rsidR="004433C4" w:rsidRPr="00BF5EB7" w:rsidRDefault="004433C4" w:rsidP="004433C4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Няня хитрая, беда,</w:t>
      </w:r>
    </w:p>
    <w:p w:rsidR="004433C4" w:rsidRPr="00BF5EB7" w:rsidRDefault="004433C4" w:rsidP="004433C4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Все подсмотрит эта няня!</w:t>
      </w:r>
    </w:p>
    <w:p w:rsidR="004433C4" w:rsidRPr="00BF5EB7" w:rsidRDefault="004433C4" w:rsidP="004433C4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«Спи, вот встану, погоди!»</w:t>
      </w:r>
    </w:p>
    <w:p w:rsidR="004433C4" w:rsidRPr="00BF5EB7" w:rsidRDefault="004433C4" w:rsidP="004433C4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Даст щелчка по одеялу, —</w:t>
      </w:r>
    </w:p>
    <w:p w:rsidR="004433C4" w:rsidRPr="00BF5EB7" w:rsidRDefault="004433C4" w:rsidP="004433C4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А ослушаешься — жди</w:t>
      </w:r>
    </w:p>
    <w:p w:rsidR="004433C4" w:rsidRPr="00BF5EB7" w:rsidRDefault="004433C4" w:rsidP="004433C4">
      <w:pPr>
        <w:spacing w:after="0" w:line="240" w:lineRule="auto"/>
        <w:ind w:left="2124"/>
        <w:rPr>
          <w:szCs w:val="28"/>
        </w:rPr>
      </w:pPr>
      <w:r w:rsidRPr="00BF5EB7">
        <w:rPr>
          <w:szCs w:val="28"/>
        </w:rPr>
        <w:t>И нашл</w:t>
      </w:r>
      <w:r>
        <w:rPr>
          <w:szCs w:val="28"/>
        </w:rPr>
        <w:t>ё</w:t>
      </w:r>
      <w:r w:rsidRPr="00BF5EB7">
        <w:rPr>
          <w:szCs w:val="28"/>
        </w:rPr>
        <w:t>пает, пожалуй!</w:t>
      </w:r>
    </w:p>
    <w:sectPr w:rsidR="004433C4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B0F" w:rsidRDefault="00325B0F" w:rsidP="00BB305B">
      <w:pPr>
        <w:spacing w:after="0" w:line="240" w:lineRule="auto"/>
      </w:pPr>
      <w:r>
        <w:separator/>
      </w:r>
    </w:p>
  </w:endnote>
  <w:endnote w:type="continuationSeparator" w:id="0">
    <w:p w:rsidR="00325B0F" w:rsidRDefault="00325B0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433C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433C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433C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433C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433C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433C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B0F" w:rsidRDefault="00325B0F" w:rsidP="00BB305B">
      <w:pPr>
        <w:spacing w:after="0" w:line="240" w:lineRule="auto"/>
      </w:pPr>
      <w:r>
        <w:separator/>
      </w:r>
    </w:p>
  </w:footnote>
  <w:footnote w:type="continuationSeparator" w:id="0">
    <w:p w:rsidR="00325B0F" w:rsidRDefault="00325B0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3C4"/>
    <w:rsid w:val="0015338B"/>
    <w:rsid w:val="001B3739"/>
    <w:rsid w:val="001B7733"/>
    <w:rsid w:val="00226794"/>
    <w:rsid w:val="00310E12"/>
    <w:rsid w:val="00325B0F"/>
    <w:rsid w:val="0039181F"/>
    <w:rsid w:val="0040592E"/>
    <w:rsid w:val="004433C4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433C4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433C4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433C4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433C4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2B00C-64B6-44E4-9F72-7102C8753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Перед сном</dc:title>
  <dc:creator>Чёрный С.</dc:creator>
  <cp:lastModifiedBy>Олеся</cp:lastModifiedBy>
  <cp:revision>1</cp:revision>
  <dcterms:created xsi:type="dcterms:W3CDTF">2016-03-22T19:14:00Z</dcterms:created>
  <dcterms:modified xsi:type="dcterms:W3CDTF">2016-03-22T19:15:00Z</dcterms:modified>
  <cp:category>Произведения поэтов русских</cp:category>
  <dc:language>рус.</dc:language>
</cp:coreProperties>
</file>