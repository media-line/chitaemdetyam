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F5C" w:rsidRPr="002F05A1" w:rsidRDefault="00866F5C" w:rsidP="00866F5C">
      <w:pPr>
        <w:pStyle w:val="a7"/>
        <w:outlineLvl w:val="1"/>
        <w:rPr>
          <w:sz w:val="20"/>
          <w:szCs w:val="20"/>
        </w:rPr>
      </w:pPr>
      <w:r w:rsidRPr="005D57D4">
        <w:t>Б</w:t>
      </w:r>
      <w:r w:rsidRPr="00282FB4">
        <w:t>ременские музыканты</w:t>
      </w:r>
      <w:r>
        <w:br/>
      </w:r>
      <w:r w:rsidRPr="002F05A1">
        <w:rPr>
          <w:b w:val="0"/>
          <w:i/>
          <w:sz w:val="20"/>
          <w:szCs w:val="20"/>
        </w:rPr>
        <w:t>Братья Гримм</w:t>
      </w:r>
      <w:r w:rsidR="002F05A1" w:rsidRPr="002F05A1">
        <w:rPr>
          <w:b w:val="0"/>
          <w:i/>
          <w:sz w:val="20"/>
          <w:szCs w:val="20"/>
        </w:rPr>
        <w:br/>
      </w:r>
      <w:r w:rsidRPr="002F05A1">
        <w:rPr>
          <w:b w:val="0"/>
          <w:i/>
          <w:sz w:val="20"/>
          <w:szCs w:val="20"/>
        </w:rPr>
        <w:t>Пересказ с немецкого А</w:t>
      </w:r>
      <w:r w:rsidR="0099410C">
        <w:rPr>
          <w:b w:val="0"/>
          <w:i/>
          <w:sz w:val="20"/>
          <w:szCs w:val="20"/>
        </w:rPr>
        <w:t>лександра</w:t>
      </w:r>
      <w:r w:rsidRPr="002F05A1">
        <w:rPr>
          <w:b w:val="0"/>
          <w:i/>
          <w:sz w:val="20"/>
          <w:szCs w:val="20"/>
        </w:rPr>
        <w:t xml:space="preserve"> Введенского</w:t>
      </w:r>
      <w:r w:rsidR="002F05A1" w:rsidRPr="002F05A1">
        <w:rPr>
          <w:b w:val="0"/>
          <w:i/>
          <w:sz w:val="20"/>
          <w:szCs w:val="20"/>
        </w:rPr>
        <w:br/>
      </w:r>
      <w:r w:rsidRPr="002F05A1">
        <w:rPr>
          <w:b w:val="0"/>
          <w:i/>
          <w:sz w:val="20"/>
          <w:szCs w:val="20"/>
        </w:rPr>
        <w:t>под редакцией С</w:t>
      </w:r>
      <w:r w:rsidR="0099410C">
        <w:rPr>
          <w:b w:val="0"/>
          <w:i/>
          <w:sz w:val="20"/>
          <w:szCs w:val="20"/>
        </w:rPr>
        <w:t>амуила</w:t>
      </w:r>
      <w:bookmarkStart w:id="0" w:name="_GoBack"/>
      <w:bookmarkEnd w:id="0"/>
      <w:r w:rsidRPr="002F05A1">
        <w:rPr>
          <w:b w:val="0"/>
          <w:i/>
          <w:sz w:val="20"/>
          <w:szCs w:val="20"/>
        </w:rPr>
        <w:t xml:space="preserve"> Маршака</w:t>
      </w:r>
    </w:p>
    <w:p w:rsidR="00866F5C" w:rsidRPr="005D57D4" w:rsidRDefault="00866F5C" w:rsidP="00866F5C">
      <w:pPr>
        <w:spacing w:after="0" w:line="240" w:lineRule="auto"/>
        <w:ind w:firstLine="709"/>
        <w:jc w:val="both"/>
        <w:rPr>
          <w:szCs w:val="28"/>
        </w:rPr>
      </w:pPr>
    </w:p>
    <w:p w:rsidR="00866F5C" w:rsidRPr="005D57D4" w:rsidRDefault="001A11A4" w:rsidP="00866F5C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Мн</w:t>
      </w:r>
      <w:r w:rsidRPr="005D57D4">
        <w:rPr>
          <w:szCs w:val="28"/>
        </w:rPr>
        <w:t>о</w:t>
      </w:r>
      <w:r>
        <w:rPr>
          <w:szCs w:val="28"/>
        </w:rPr>
        <w:t>г</w:t>
      </w:r>
      <w:r w:rsidRPr="005D57D4">
        <w:rPr>
          <w:szCs w:val="28"/>
        </w:rPr>
        <w:t>о</w:t>
      </w:r>
      <w:r w:rsidR="00866F5C" w:rsidRPr="005D57D4">
        <w:rPr>
          <w:szCs w:val="28"/>
        </w:rPr>
        <w:t xml:space="preserve"> лет тому назад жил на свете мельник.</w:t>
      </w:r>
    </w:p>
    <w:p w:rsidR="00866F5C" w:rsidRPr="005D57D4" w:rsidRDefault="00866F5C" w:rsidP="00866F5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И был у мельника ос</w:t>
      </w:r>
      <w:r w:rsidR="001A11A4">
        <w:rPr>
          <w:szCs w:val="28"/>
        </w:rPr>
        <w:t>ё</w:t>
      </w:r>
      <w:r w:rsidRPr="005D57D4">
        <w:rPr>
          <w:szCs w:val="28"/>
        </w:rPr>
        <w:t>л</w:t>
      </w:r>
      <w:r w:rsidR="001A11A4">
        <w:rPr>
          <w:szCs w:val="28"/>
        </w:rPr>
        <w:t xml:space="preserve"> — </w:t>
      </w:r>
      <w:r w:rsidRPr="005D57D4">
        <w:rPr>
          <w:szCs w:val="28"/>
        </w:rPr>
        <w:t>хороший ос</w:t>
      </w:r>
      <w:r w:rsidR="001A11A4">
        <w:rPr>
          <w:szCs w:val="28"/>
        </w:rPr>
        <w:t>ё</w:t>
      </w:r>
      <w:r w:rsidRPr="005D57D4">
        <w:rPr>
          <w:szCs w:val="28"/>
        </w:rPr>
        <w:t>л, умный и сильный. Долго работал ос</w:t>
      </w:r>
      <w:r w:rsidR="001A11A4">
        <w:rPr>
          <w:szCs w:val="28"/>
        </w:rPr>
        <w:t>ё</w:t>
      </w:r>
      <w:r w:rsidRPr="005D57D4">
        <w:rPr>
          <w:szCs w:val="28"/>
        </w:rPr>
        <w:t>л на мельнице, таскал на спине кули с мукой</w:t>
      </w:r>
      <w:r>
        <w:rPr>
          <w:szCs w:val="28"/>
        </w:rPr>
        <w:t xml:space="preserve"> </w:t>
      </w:r>
      <w:r w:rsidRPr="005D57D4">
        <w:rPr>
          <w:szCs w:val="28"/>
        </w:rPr>
        <w:t>и вот наконец состарился.</w:t>
      </w:r>
    </w:p>
    <w:p w:rsidR="00866F5C" w:rsidRPr="005D57D4" w:rsidRDefault="00866F5C" w:rsidP="00866F5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Видит хозяин: ослабел </w:t>
      </w:r>
      <w:r w:rsidR="001A11A4">
        <w:rPr>
          <w:szCs w:val="28"/>
        </w:rPr>
        <w:t>осёл</w:t>
      </w:r>
      <w:r w:rsidRPr="005D57D4">
        <w:rPr>
          <w:szCs w:val="28"/>
        </w:rPr>
        <w:t>, не годится больше для работы,</w:t>
      </w:r>
      <w:r w:rsidR="001A11A4">
        <w:rPr>
          <w:szCs w:val="28"/>
        </w:rPr>
        <w:t xml:space="preserve"> — </w:t>
      </w:r>
      <w:r w:rsidRPr="005D57D4">
        <w:rPr>
          <w:szCs w:val="28"/>
        </w:rPr>
        <w:t>и выгнал его из дому.</w:t>
      </w:r>
    </w:p>
    <w:p w:rsidR="00866F5C" w:rsidRPr="005D57D4" w:rsidRDefault="00866F5C" w:rsidP="00866F5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Испугался </w:t>
      </w:r>
      <w:r w:rsidR="001A11A4">
        <w:rPr>
          <w:szCs w:val="28"/>
        </w:rPr>
        <w:t>осёл</w:t>
      </w:r>
      <w:r w:rsidRPr="005D57D4">
        <w:rPr>
          <w:szCs w:val="28"/>
        </w:rPr>
        <w:t>: «Куда я пойду, куда денусь! Стар я стал и слаб».</w:t>
      </w:r>
    </w:p>
    <w:p w:rsidR="00866F5C" w:rsidRPr="005D57D4" w:rsidRDefault="00866F5C" w:rsidP="00866F5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А потом подумал: «Пойду-ка я в немецкий город Бремен и стану там уличным музыкантом».</w:t>
      </w:r>
    </w:p>
    <w:p w:rsidR="00866F5C" w:rsidRPr="005D57D4" w:rsidRDefault="00866F5C" w:rsidP="00866F5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Так и сделал. </w:t>
      </w:r>
      <w:r w:rsidR="001A11A4" w:rsidRPr="005D57D4">
        <w:rPr>
          <w:szCs w:val="28"/>
        </w:rPr>
        <w:t>Пошёл</w:t>
      </w:r>
      <w:r w:rsidRPr="005D57D4">
        <w:rPr>
          <w:szCs w:val="28"/>
        </w:rPr>
        <w:t xml:space="preserve"> в немецкий город Бремен.</w:t>
      </w:r>
    </w:p>
    <w:p w:rsidR="00866F5C" w:rsidRPr="005D57D4" w:rsidRDefault="001A11A4" w:rsidP="00866F5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Идёт</w:t>
      </w:r>
      <w:r w:rsidR="00866F5C" w:rsidRPr="005D57D4">
        <w:rPr>
          <w:szCs w:val="28"/>
        </w:rPr>
        <w:t xml:space="preserve"> </w:t>
      </w:r>
      <w:r>
        <w:rPr>
          <w:szCs w:val="28"/>
        </w:rPr>
        <w:t>осёл</w:t>
      </w:r>
      <w:r w:rsidR="00866F5C" w:rsidRPr="005D57D4">
        <w:rPr>
          <w:szCs w:val="28"/>
        </w:rPr>
        <w:t xml:space="preserve"> по дороге и кричит по-ослиному. И вдруг видит: лежит на дороге охотничья собака, язык высунула и тяжело дышит.</w:t>
      </w:r>
    </w:p>
    <w:p w:rsidR="001A11A4" w:rsidRDefault="00866F5C" w:rsidP="00866F5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—</w:t>
      </w:r>
      <w:r w:rsidR="005362FE">
        <w:rPr>
          <w:szCs w:val="28"/>
        </w:rPr>
        <w:t xml:space="preserve"> </w:t>
      </w:r>
      <w:r w:rsidRPr="005D57D4">
        <w:rPr>
          <w:szCs w:val="28"/>
        </w:rPr>
        <w:t>Отчего ты так запыхалась, собака?</w:t>
      </w:r>
      <w:r w:rsidR="001A11A4">
        <w:rPr>
          <w:szCs w:val="28"/>
        </w:rPr>
        <w:t xml:space="preserve"> — </w:t>
      </w:r>
      <w:r w:rsidRPr="005D57D4">
        <w:rPr>
          <w:szCs w:val="28"/>
        </w:rPr>
        <w:t xml:space="preserve">спрашивает </w:t>
      </w:r>
      <w:r w:rsidR="001A11A4">
        <w:rPr>
          <w:szCs w:val="28"/>
        </w:rPr>
        <w:t>осёл</w:t>
      </w:r>
      <w:r w:rsidRPr="005D57D4">
        <w:rPr>
          <w:szCs w:val="28"/>
        </w:rPr>
        <w:t>,</w:t>
      </w:r>
      <w:r w:rsidR="001A11A4">
        <w:rPr>
          <w:szCs w:val="28"/>
        </w:rPr>
        <w:t xml:space="preserve"> — </w:t>
      </w:r>
      <w:r w:rsidRPr="005D57D4">
        <w:rPr>
          <w:szCs w:val="28"/>
        </w:rPr>
        <w:t>Что с тобой?</w:t>
      </w:r>
    </w:p>
    <w:p w:rsidR="00866F5C" w:rsidRPr="005D57D4" w:rsidRDefault="001A11A4" w:rsidP="00866F5C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866F5C" w:rsidRPr="005D57D4">
        <w:rPr>
          <w:szCs w:val="28"/>
        </w:rPr>
        <w:t>Устала,</w:t>
      </w:r>
      <w:r>
        <w:rPr>
          <w:szCs w:val="28"/>
        </w:rPr>
        <w:t xml:space="preserve"> — </w:t>
      </w:r>
      <w:r w:rsidR="00866F5C" w:rsidRPr="005D57D4">
        <w:rPr>
          <w:szCs w:val="28"/>
        </w:rPr>
        <w:t>говорит собака.</w:t>
      </w:r>
      <w:r>
        <w:rPr>
          <w:szCs w:val="28"/>
        </w:rPr>
        <w:t xml:space="preserve"> — </w:t>
      </w:r>
      <w:r w:rsidR="00866F5C" w:rsidRPr="005D57D4">
        <w:rPr>
          <w:szCs w:val="28"/>
        </w:rPr>
        <w:t>Бежала долго, вот и запыхалась.</w:t>
      </w:r>
    </w:p>
    <w:p w:rsidR="00866F5C" w:rsidRPr="005D57D4" w:rsidRDefault="00866F5C" w:rsidP="00866F5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—</w:t>
      </w:r>
      <w:r w:rsidR="005362FE">
        <w:rPr>
          <w:szCs w:val="28"/>
        </w:rPr>
        <w:t xml:space="preserve"> </w:t>
      </w:r>
      <w:r w:rsidRPr="005D57D4">
        <w:rPr>
          <w:szCs w:val="28"/>
        </w:rPr>
        <w:t>Что ж ты так бежала, собака?</w:t>
      </w:r>
      <w:r w:rsidR="001A11A4">
        <w:rPr>
          <w:szCs w:val="28"/>
        </w:rPr>
        <w:t xml:space="preserve"> — </w:t>
      </w:r>
      <w:r w:rsidRPr="005D57D4">
        <w:rPr>
          <w:szCs w:val="28"/>
        </w:rPr>
        <w:t xml:space="preserve">спрашивает </w:t>
      </w:r>
      <w:r w:rsidR="001A11A4">
        <w:rPr>
          <w:szCs w:val="28"/>
        </w:rPr>
        <w:t>осёл</w:t>
      </w:r>
      <w:r w:rsidRPr="005D57D4">
        <w:rPr>
          <w:szCs w:val="28"/>
        </w:rPr>
        <w:t>,</w:t>
      </w:r>
    </w:p>
    <w:p w:rsidR="00866F5C" w:rsidRPr="005D57D4" w:rsidRDefault="00866F5C" w:rsidP="00866F5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—</w:t>
      </w:r>
      <w:r w:rsidR="005362FE">
        <w:rPr>
          <w:szCs w:val="28"/>
        </w:rPr>
        <w:t xml:space="preserve"> </w:t>
      </w:r>
      <w:r w:rsidRPr="005D57D4">
        <w:rPr>
          <w:szCs w:val="28"/>
        </w:rPr>
        <w:t xml:space="preserve">Ах, </w:t>
      </w:r>
      <w:r w:rsidR="001A11A4">
        <w:rPr>
          <w:szCs w:val="28"/>
        </w:rPr>
        <w:t>осёл</w:t>
      </w:r>
      <w:r w:rsidRPr="005D57D4">
        <w:rPr>
          <w:szCs w:val="28"/>
        </w:rPr>
        <w:t>,</w:t>
      </w:r>
      <w:r w:rsidR="001A11A4">
        <w:rPr>
          <w:szCs w:val="28"/>
        </w:rPr>
        <w:t xml:space="preserve"> — </w:t>
      </w:r>
      <w:r w:rsidRPr="005D57D4">
        <w:rPr>
          <w:szCs w:val="28"/>
        </w:rPr>
        <w:t>говорит собака,</w:t>
      </w:r>
      <w:r w:rsidR="001A11A4">
        <w:rPr>
          <w:szCs w:val="28"/>
        </w:rPr>
        <w:t xml:space="preserve"> — </w:t>
      </w:r>
      <w:r w:rsidRPr="005D57D4">
        <w:rPr>
          <w:szCs w:val="28"/>
        </w:rPr>
        <w:t>пожалей меня! Жила я у охотника, долго жила, по полям и болотам за дичью бегала. А теперь стара стала, и задумал мой хозяин убить меня. Вот я и убежала от него, а что дальше делать</w:t>
      </w:r>
      <w:r w:rsidR="001A11A4">
        <w:rPr>
          <w:szCs w:val="28"/>
        </w:rPr>
        <w:t xml:space="preserve"> — </w:t>
      </w:r>
      <w:r w:rsidRPr="005D57D4">
        <w:rPr>
          <w:szCs w:val="28"/>
        </w:rPr>
        <w:t>не знаю.</w:t>
      </w:r>
    </w:p>
    <w:p w:rsidR="00866F5C" w:rsidRPr="005D57D4" w:rsidRDefault="00866F5C" w:rsidP="00866F5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—</w:t>
      </w:r>
      <w:r w:rsidR="005362FE">
        <w:rPr>
          <w:szCs w:val="28"/>
        </w:rPr>
        <w:t xml:space="preserve"> </w:t>
      </w:r>
      <w:r w:rsidR="001A11A4" w:rsidRPr="005D57D4">
        <w:rPr>
          <w:szCs w:val="28"/>
        </w:rPr>
        <w:t>Пойдём</w:t>
      </w:r>
      <w:r w:rsidRPr="005D57D4">
        <w:rPr>
          <w:szCs w:val="28"/>
        </w:rPr>
        <w:t xml:space="preserve"> со мной в город Бремен,</w:t>
      </w:r>
      <w:r w:rsidR="001A11A4">
        <w:rPr>
          <w:szCs w:val="28"/>
        </w:rPr>
        <w:t xml:space="preserve"> — </w:t>
      </w:r>
      <w:r w:rsidRPr="005D57D4">
        <w:rPr>
          <w:szCs w:val="28"/>
        </w:rPr>
        <w:t xml:space="preserve">отвечает ей </w:t>
      </w:r>
      <w:r w:rsidR="001A11A4">
        <w:rPr>
          <w:szCs w:val="28"/>
        </w:rPr>
        <w:t>осёл</w:t>
      </w:r>
      <w:r w:rsidRPr="005D57D4">
        <w:rPr>
          <w:szCs w:val="28"/>
        </w:rPr>
        <w:t>,</w:t>
      </w:r>
      <w:r w:rsidR="001A11A4">
        <w:rPr>
          <w:szCs w:val="28"/>
        </w:rPr>
        <w:t xml:space="preserve"> — </w:t>
      </w:r>
      <w:r w:rsidRPr="005D57D4">
        <w:rPr>
          <w:szCs w:val="28"/>
        </w:rPr>
        <w:t>сделаемся там уличными музыкантами. Лаешь ты громко, голос у</w:t>
      </w:r>
      <w:r>
        <w:rPr>
          <w:szCs w:val="28"/>
        </w:rPr>
        <w:t xml:space="preserve"> </w:t>
      </w:r>
      <w:r w:rsidRPr="005D57D4">
        <w:rPr>
          <w:szCs w:val="28"/>
        </w:rPr>
        <w:t>тебя хороший. Ты будешь петь и в барабан бить, а я буду петь и на гитаре играть.</w:t>
      </w:r>
    </w:p>
    <w:p w:rsidR="00866F5C" w:rsidRPr="005D57D4" w:rsidRDefault="00866F5C" w:rsidP="00866F5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—</w:t>
      </w:r>
      <w:r w:rsidR="005362FE">
        <w:rPr>
          <w:szCs w:val="28"/>
        </w:rPr>
        <w:t xml:space="preserve"> </w:t>
      </w:r>
      <w:r w:rsidRPr="005D57D4">
        <w:rPr>
          <w:szCs w:val="28"/>
        </w:rPr>
        <w:t>Что ж,</w:t>
      </w:r>
      <w:r w:rsidR="001A11A4">
        <w:rPr>
          <w:szCs w:val="28"/>
        </w:rPr>
        <w:t xml:space="preserve"> — </w:t>
      </w:r>
      <w:r w:rsidRPr="005D57D4">
        <w:rPr>
          <w:szCs w:val="28"/>
        </w:rPr>
        <w:t>говорит собака,</w:t>
      </w:r>
      <w:r w:rsidR="001A11A4">
        <w:rPr>
          <w:szCs w:val="28"/>
        </w:rPr>
        <w:t xml:space="preserve"> — </w:t>
      </w:r>
      <w:r w:rsidR="001A11A4" w:rsidRPr="005D57D4">
        <w:rPr>
          <w:szCs w:val="28"/>
        </w:rPr>
        <w:t>пойдём</w:t>
      </w:r>
      <w:r w:rsidRPr="005D57D4">
        <w:rPr>
          <w:szCs w:val="28"/>
        </w:rPr>
        <w:t>. Пошли они вместе.</w:t>
      </w:r>
    </w:p>
    <w:p w:rsidR="00866F5C" w:rsidRPr="005D57D4" w:rsidRDefault="001A11A4" w:rsidP="00866F5C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Осёл</w:t>
      </w:r>
      <w:r w:rsidR="00866F5C" w:rsidRPr="005D57D4">
        <w:rPr>
          <w:szCs w:val="28"/>
        </w:rPr>
        <w:t xml:space="preserve"> </w:t>
      </w:r>
      <w:r w:rsidRPr="005D57D4">
        <w:rPr>
          <w:szCs w:val="28"/>
        </w:rPr>
        <w:t>идёт</w:t>
      </w:r>
      <w:r>
        <w:rPr>
          <w:szCs w:val="28"/>
        </w:rPr>
        <w:t xml:space="preserve"> — </w:t>
      </w:r>
      <w:r w:rsidR="00866F5C" w:rsidRPr="005D57D4">
        <w:rPr>
          <w:szCs w:val="28"/>
        </w:rPr>
        <w:t xml:space="preserve">кричит по-ослиному, собака </w:t>
      </w:r>
      <w:r w:rsidRPr="005D57D4">
        <w:rPr>
          <w:szCs w:val="28"/>
        </w:rPr>
        <w:t>идёт</w:t>
      </w:r>
      <w:r>
        <w:rPr>
          <w:szCs w:val="28"/>
        </w:rPr>
        <w:t xml:space="preserve"> — </w:t>
      </w:r>
      <w:r w:rsidR="00866F5C" w:rsidRPr="005D57D4">
        <w:rPr>
          <w:szCs w:val="28"/>
        </w:rPr>
        <w:t>лает по-собачьи.</w:t>
      </w:r>
    </w:p>
    <w:p w:rsidR="00866F5C" w:rsidRPr="005D57D4" w:rsidRDefault="00866F5C" w:rsidP="00866F5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Шли они, шли, и вдруг видят: сидит на дороге кот, печальный сидит, </w:t>
      </w:r>
      <w:r w:rsidR="001A11A4" w:rsidRPr="005D57D4">
        <w:rPr>
          <w:szCs w:val="28"/>
        </w:rPr>
        <w:t>невесёлый</w:t>
      </w:r>
      <w:r w:rsidRPr="005D57D4">
        <w:rPr>
          <w:szCs w:val="28"/>
        </w:rPr>
        <w:t>.</w:t>
      </w:r>
    </w:p>
    <w:p w:rsidR="00866F5C" w:rsidRPr="005D57D4" w:rsidRDefault="00866F5C" w:rsidP="00866F5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—</w:t>
      </w:r>
      <w:r w:rsidR="005362FE">
        <w:rPr>
          <w:szCs w:val="28"/>
        </w:rPr>
        <w:t xml:space="preserve"> </w:t>
      </w:r>
      <w:r w:rsidRPr="005D57D4">
        <w:rPr>
          <w:szCs w:val="28"/>
        </w:rPr>
        <w:t>Что ты такой печальный?</w:t>
      </w:r>
      <w:r w:rsidR="001A11A4">
        <w:rPr>
          <w:szCs w:val="28"/>
        </w:rPr>
        <w:t xml:space="preserve"> — </w:t>
      </w:r>
      <w:r w:rsidRPr="005D57D4">
        <w:rPr>
          <w:szCs w:val="28"/>
        </w:rPr>
        <w:t xml:space="preserve">спрашивает его </w:t>
      </w:r>
      <w:r w:rsidR="001A11A4">
        <w:rPr>
          <w:szCs w:val="28"/>
        </w:rPr>
        <w:t>осёл.</w:t>
      </w:r>
    </w:p>
    <w:p w:rsidR="00866F5C" w:rsidRPr="005D57D4" w:rsidRDefault="00866F5C" w:rsidP="00866F5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—</w:t>
      </w:r>
      <w:r w:rsidR="005362FE">
        <w:rPr>
          <w:szCs w:val="28"/>
        </w:rPr>
        <w:t xml:space="preserve"> </w:t>
      </w:r>
      <w:r w:rsidRPr="005D57D4">
        <w:rPr>
          <w:szCs w:val="28"/>
        </w:rPr>
        <w:t xml:space="preserve">Что ты такой </w:t>
      </w:r>
      <w:r w:rsidR="001A11A4" w:rsidRPr="005D57D4">
        <w:rPr>
          <w:szCs w:val="28"/>
        </w:rPr>
        <w:t>невесёлый</w:t>
      </w:r>
      <w:r w:rsidRPr="005D57D4">
        <w:rPr>
          <w:szCs w:val="28"/>
        </w:rPr>
        <w:t xml:space="preserve">? </w:t>
      </w:r>
      <w:r w:rsidR="001A11A4">
        <w:rPr>
          <w:szCs w:val="28"/>
        </w:rPr>
        <w:t>—</w:t>
      </w:r>
      <w:r w:rsidRPr="005D57D4">
        <w:rPr>
          <w:szCs w:val="28"/>
        </w:rPr>
        <w:t xml:space="preserve"> спрашивает собака.</w:t>
      </w:r>
    </w:p>
    <w:p w:rsidR="00866F5C" w:rsidRPr="005D57D4" w:rsidRDefault="00866F5C" w:rsidP="00866F5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—</w:t>
      </w:r>
      <w:r w:rsidR="001A11A4">
        <w:rPr>
          <w:szCs w:val="28"/>
        </w:rPr>
        <w:t xml:space="preserve"> </w:t>
      </w:r>
      <w:r w:rsidRPr="005D57D4">
        <w:rPr>
          <w:szCs w:val="28"/>
        </w:rPr>
        <w:t>Ах,</w:t>
      </w:r>
      <w:r w:rsidR="001A11A4">
        <w:rPr>
          <w:szCs w:val="28"/>
        </w:rPr>
        <w:t xml:space="preserve"> — </w:t>
      </w:r>
      <w:r w:rsidRPr="005D57D4">
        <w:rPr>
          <w:szCs w:val="28"/>
        </w:rPr>
        <w:t>говорит кот,</w:t>
      </w:r>
      <w:r w:rsidR="001A11A4">
        <w:rPr>
          <w:szCs w:val="28"/>
        </w:rPr>
        <w:t xml:space="preserve"> — </w:t>
      </w:r>
      <w:r w:rsidRPr="005D57D4">
        <w:rPr>
          <w:szCs w:val="28"/>
        </w:rPr>
        <w:t xml:space="preserve">пожалейте вы меня, </w:t>
      </w:r>
      <w:r w:rsidR="001A11A4">
        <w:rPr>
          <w:szCs w:val="28"/>
        </w:rPr>
        <w:t>осёл</w:t>
      </w:r>
      <w:r w:rsidRPr="005D57D4">
        <w:rPr>
          <w:szCs w:val="28"/>
        </w:rPr>
        <w:t xml:space="preserve"> и собака! Жил я у своей хозяйки, долго жил</w:t>
      </w:r>
      <w:r w:rsidR="001A11A4">
        <w:rPr>
          <w:szCs w:val="28"/>
        </w:rPr>
        <w:t xml:space="preserve"> — </w:t>
      </w:r>
      <w:r w:rsidRPr="005D57D4">
        <w:rPr>
          <w:szCs w:val="28"/>
        </w:rPr>
        <w:t xml:space="preserve">ловил крыс и мышей. А теперь стар стал и зубы у меня притупились. Видит хозяйка, не </w:t>
      </w:r>
      <w:r w:rsidRPr="005D57D4">
        <w:rPr>
          <w:szCs w:val="28"/>
        </w:rPr>
        <w:lastRenderedPageBreak/>
        <w:t>могу я больше мышей ловить, и задумала меня утопить в речке. Я и убежал из дому. А что дальше делать, как прокормиться,</w:t>
      </w:r>
      <w:r w:rsidR="001A11A4">
        <w:rPr>
          <w:szCs w:val="28"/>
        </w:rPr>
        <w:t xml:space="preserve"> — </w:t>
      </w:r>
      <w:r w:rsidRPr="005D57D4">
        <w:rPr>
          <w:szCs w:val="28"/>
        </w:rPr>
        <w:t>не знаю.</w:t>
      </w:r>
    </w:p>
    <w:p w:rsidR="00866F5C" w:rsidRPr="005D57D4" w:rsidRDefault="001A11A4" w:rsidP="00866F5C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Осёл</w:t>
      </w:r>
      <w:r w:rsidR="00866F5C" w:rsidRPr="005D57D4">
        <w:rPr>
          <w:szCs w:val="28"/>
        </w:rPr>
        <w:t xml:space="preserve"> ему отвечает:</w:t>
      </w:r>
    </w:p>
    <w:p w:rsidR="00866F5C" w:rsidRPr="005D57D4" w:rsidRDefault="00866F5C" w:rsidP="00866F5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—</w:t>
      </w:r>
      <w:r w:rsidR="005362FE">
        <w:rPr>
          <w:szCs w:val="28"/>
        </w:rPr>
        <w:t xml:space="preserve"> </w:t>
      </w:r>
      <w:r w:rsidR="001A11A4" w:rsidRPr="005D57D4">
        <w:rPr>
          <w:szCs w:val="28"/>
        </w:rPr>
        <w:t>Пойдём</w:t>
      </w:r>
      <w:r w:rsidRPr="005D57D4">
        <w:rPr>
          <w:szCs w:val="28"/>
        </w:rPr>
        <w:t xml:space="preserve"> с нами, кот, в город Бремен, станем там уличными музыкантами. Голос у тебя хороший, ты будешь петь и на скрипке играть, собака</w:t>
      </w:r>
      <w:r w:rsidR="001A11A4">
        <w:rPr>
          <w:szCs w:val="28"/>
        </w:rPr>
        <w:t xml:space="preserve"> — </w:t>
      </w:r>
      <w:r w:rsidRPr="005D57D4">
        <w:rPr>
          <w:szCs w:val="28"/>
        </w:rPr>
        <w:t>петь и в барабан бить, а я</w:t>
      </w:r>
      <w:r w:rsidR="001A11A4">
        <w:rPr>
          <w:szCs w:val="28"/>
        </w:rPr>
        <w:t xml:space="preserve"> — </w:t>
      </w:r>
      <w:r w:rsidRPr="005D57D4">
        <w:rPr>
          <w:szCs w:val="28"/>
        </w:rPr>
        <w:t>петь и на гитаре играть.</w:t>
      </w:r>
    </w:p>
    <w:p w:rsidR="00866F5C" w:rsidRPr="005D57D4" w:rsidRDefault="00866F5C" w:rsidP="00866F5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—</w:t>
      </w:r>
      <w:r w:rsidR="005362FE">
        <w:rPr>
          <w:szCs w:val="28"/>
        </w:rPr>
        <w:t xml:space="preserve"> </w:t>
      </w:r>
      <w:r w:rsidRPr="005D57D4">
        <w:rPr>
          <w:szCs w:val="28"/>
        </w:rPr>
        <w:t xml:space="preserve">Что ж, </w:t>
      </w:r>
      <w:r w:rsidR="001A11A4">
        <w:rPr>
          <w:szCs w:val="28"/>
        </w:rPr>
        <w:t>— говорит кот, —</w:t>
      </w:r>
      <w:r w:rsidRPr="005D57D4">
        <w:rPr>
          <w:szCs w:val="28"/>
        </w:rPr>
        <w:t xml:space="preserve"> </w:t>
      </w:r>
      <w:r w:rsidR="001A11A4" w:rsidRPr="005D57D4">
        <w:rPr>
          <w:szCs w:val="28"/>
        </w:rPr>
        <w:t>пойдём</w:t>
      </w:r>
      <w:r w:rsidRPr="005D57D4">
        <w:rPr>
          <w:szCs w:val="28"/>
        </w:rPr>
        <w:t>. Пошли они вместе.</w:t>
      </w:r>
    </w:p>
    <w:p w:rsidR="00866F5C" w:rsidRPr="005D57D4" w:rsidRDefault="001A11A4" w:rsidP="00866F5C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Осёл</w:t>
      </w:r>
      <w:r w:rsidR="00866F5C" w:rsidRPr="005D57D4">
        <w:rPr>
          <w:szCs w:val="28"/>
        </w:rPr>
        <w:t xml:space="preserve"> </w:t>
      </w:r>
      <w:r w:rsidRPr="005D57D4">
        <w:rPr>
          <w:szCs w:val="28"/>
        </w:rPr>
        <w:t>идёт</w:t>
      </w:r>
      <w:r>
        <w:rPr>
          <w:szCs w:val="28"/>
        </w:rPr>
        <w:t xml:space="preserve"> — </w:t>
      </w:r>
      <w:r w:rsidR="00866F5C" w:rsidRPr="005D57D4">
        <w:rPr>
          <w:szCs w:val="28"/>
        </w:rPr>
        <w:t>кричит по-ослиному, собака</w:t>
      </w:r>
      <w:r>
        <w:rPr>
          <w:szCs w:val="28"/>
        </w:rPr>
        <w:t xml:space="preserve"> </w:t>
      </w:r>
      <w:r w:rsidRPr="005D57D4">
        <w:rPr>
          <w:szCs w:val="28"/>
        </w:rPr>
        <w:t>идёт</w:t>
      </w:r>
      <w:r>
        <w:rPr>
          <w:szCs w:val="28"/>
        </w:rPr>
        <w:t xml:space="preserve"> — </w:t>
      </w:r>
      <w:r w:rsidR="00866F5C" w:rsidRPr="005D57D4">
        <w:rPr>
          <w:szCs w:val="28"/>
        </w:rPr>
        <w:t xml:space="preserve">лает по-собачьи, кот </w:t>
      </w:r>
      <w:r w:rsidRPr="005D57D4">
        <w:rPr>
          <w:szCs w:val="28"/>
        </w:rPr>
        <w:t>идёт</w:t>
      </w:r>
      <w:r>
        <w:rPr>
          <w:szCs w:val="28"/>
        </w:rPr>
        <w:t xml:space="preserve"> — </w:t>
      </w:r>
      <w:r w:rsidR="00866F5C" w:rsidRPr="005D57D4">
        <w:rPr>
          <w:szCs w:val="28"/>
        </w:rPr>
        <w:t>мяукает по-кошачьи.</w:t>
      </w:r>
    </w:p>
    <w:p w:rsidR="00866F5C" w:rsidRPr="005D57D4" w:rsidRDefault="00866F5C" w:rsidP="00866F5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Шли они, шли, проходят мимо одного двора и видят</w:t>
      </w:r>
      <w:r w:rsidR="001A11A4">
        <w:rPr>
          <w:szCs w:val="28"/>
        </w:rPr>
        <w:t xml:space="preserve"> — </w:t>
      </w:r>
      <w:r w:rsidRPr="005D57D4">
        <w:rPr>
          <w:szCs w:val="28"/>
        </w:rPr>
        <w:t>сидит на воротах петух. Сидит и кричит во все горло: «Ку-ка-ре-ку!»</w:t>
      </w:r>
    </w:p>
    <w:p w:rsidR="00866F5C" w:rsidRPr="005D57D4" w:rsidRDefault="00866F5C" w:rsidP="00866F5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—</w:t>
      </w:r>
      <w:r w:rsidR="005362FE">
        <w:rPr>
          <w:szCs w:val="28"/>
        </w:rPr>
        <w:t xml:space="preserve"> </w:t>
      </w:r>
      <w:r w:rsidRPr="005D57D4">
        <w:rPr>
          <w:szCs w:val="28"/>
        </w:rPr>
        <w:t>Ты что, петушок, кричишь?</w:t>
      </w:r>
      <w:r w:rsidR="001A11A4">
        <w:rPr>
          <w:szCs w:val="28"/>
        </w:rPr>
        <w:t xml:space="preserve"> — спраши</w:t>
      </w:r>
      <w:r w:rsidRPr="005D57D4">
        <w:rPr>
          <w:szCs w:val="28"/>
        </w:rPr>
        <w:t xml:space="preserve">вает его </w:t>
      </w:r>
      <w:r w:rsidR="001A11A4">
        <w:rPr>
          <w:szCs w:val="28"/>
        </w:rPr>
        <w:t>осёл</w:t>
      </w:r>
      <w:r w:rsidRPr="005D57D4">
        <w:rPr>
          <w:szCs w:val="28"/>
        </w:rPr>
        <w:t>.</w:t>
      </w:r>
    </w:p>
    <w:p w:rsidR="00866F5C" w:rsidRPr="005D57D4" w:rsidRDefault="00866F5C" w:rsidP="00866F5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—</w:t>
      </w:r>
      <w:r w:rsidR="005362FE">
        <w:rPr>
          <w:szCs w:val="28"/>
        </w:rPr>
        <w:t xml:space="preserve"> </w:t>
      </w:r>
      <w:r w:rsidRPr="005D57D4">
        <w:rPr>
          <w:szCs w:val="28"/>
        </w:rPr>
        <w:t>Что с тобой случилось?</w:t>
      </w:r>
      <w:r w:rsidR="001A11A4">
        <w:rPr>
          <w:szCs w:val="28"/>
        </w:rPr>
        <w:t xml:space="preserve"> — </w:t>
      </w:r>
      <w:r w:rsidRPr="005D57D4">
        <w:rPr>
          <w:szCs w:val="28"/>
        </w:rPr>
        <w:t>спрашивает его собака.</w:t>
      </w:r>
    </w:p>
    <w:p w:rsidR="00866F5C" w:rsidRPr="005D57D4" w:rsidRDefault="00866F5C" w:rsidP="00866F5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—</w:t>
      </w:r>
      <w:r w:rsidR="005362FE">
        <w:rPr>
          <w:szCs w:val="28"/>
        </w:rPr>
        <w:t xml:space="preserve"> </w:t>
      </w:r>
      <w:r w:rsidRPr="005D57D4">
        <w:rPr>
          <w:szCs w:val="28"/>
        </w:rPr>
        <w:t>Может, тебя кто обидел?</w:t>
      </w:r>
      <w:r w:rsidR="001A11A4">
        <w:rPr>
          <w:szCs w:val="28"/>
        </w:rPr>
        <w:t xml:space="preserve"> — </w:t>
      </w:r>
      <w:r w:rsidRPr="005D57D4">
        <w:rPr>
          <w:szCs w:val="28"/>
        </w:rPr>
        <w:t>спрашивает кот.</w:t>
      </w:r>
    </w:p>
    <w:p w:rsidR="00866F5C" w:rsidRPr="005D57D4" w:rsidRDefault="00866F5C" w:rsidP="00866F5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—</w:t>
      </w:r>
      <w:r w:rsidR="005362FE">
        <w:rPr>
          <w:szCs w:val="28"/>
        </w:rPr>
        <w:t xml:space="preserve"> </w:t>
      </w:r>
      <w:r w:rsidRPr="005D57D4">
        <w:rPr>
          <w:szCs w:val="28"/>
        </w:rPr>
        <w:t>Ах,</w:t>
      </w:r>
      <w:r w:rsidR="001A11A4">
        <w:rPr>
          <w:szCs w:val="28"/>
        </w:rPr>
        <w:t xml:space="preserve"> — </w:t>
      </w:r>
      <w:r w:rsidRPr="005D57D4">
        <w:rPr>
          <w:szCs w:val="28"/>
        </w:rPr>
        <w:t>говорит петух,</w:t>
      </w:r>
      <w:r w:rsidR="001A11A4">
        <w:rPr>
          <w:szCs w:val="28"/>
        </w:rPr>
        <w:t xml:space="preserve"> — </w:t>
      </w:r>
      <w:r w:rsidRPr="005D57D4">
        <w:rPr>
          <w:szCs w:val="28"/>
        </w:rPr>
        <w:t xml:space="preserve">пожалейте вы меня, </w:t>
      </w:r>
      <w:r w:rsidR="001A11A4">
        <w:rPr>
          <w:szCs w:val="28"/>
        </w:rPr>
        <w:t>осёл</w:t>
      </w:r>
      <w:r w:rsidRPr="005D57D4">
        <w:rPr>
          <w:szCs w:val="28"/>
        </w:rPr>
        <w:t>, собака и кот! Завтра к моим хозяевам гости приедут</w:t>
      </w:r>
      <w:r w:rsidR="001A11A4">
        <w:rPr>
          <w:szCs w:val="28"/>
        </w:rPr>
        <w:t xml:space="preserve"> — </w:t>
      </w:r>
      <w:r w:rsidRPr="005D57D4">
        <w:rPr>
          <w:szCs w:val="28"/>
        </w:rPr>
        <w:t>вот и собираются хозяева зарезать меня и сварить из меня суп. Что мне делать?</w:t>
      </w:r>
    </w:p>
    <w:p w:rsidR="00866F5C" w:rsidRPr="005D57D4" w:rsidRDefault="00866F5C" w:rsidP="00866F5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Отвечает ему </w:t>
      </w:r>
      <w:r w:rsidR="001A11A4">
        <w:rPr>
          <w:szCs w:val="28"/>
        </w:rPr>
        <w:t>осёл</w:t>
      </w:r>
      <w:r w:rsidRPr="005D57D4">
        <w:rPr>
          <w:szCs w:val="28"/>
        </w:rPr>
        <w:t>:</w:t>
      </w:r>
    </w:p>
    <w:p w:rsidR="00866F5C" w:rsidRPr="005D57D4" w:rsidRDefault="00866F5C" w:rsidP="00866F5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—</w:t>
      </w:r>
      <w:r w:rsidR="005362FE">
        <w:rPr>
          <w:szCs w:val="28"/>
        </w:rPr>
        <w:t xml:space="preserve"> </w:t>
      </w:r>
      <w:r w:rsidR="005362FE" w:rsidRPr="005D57D4">
        <w:rPr>
          <w:szCs w:val="28"/>
        </w:rPr>
        <w:t>Пойдём</w:t>
      </w:r>
      <w:r w:rsidRPr="005D57D4">
        <w:rPr>
          <w:szCs w:val="28"/>
        </w:rPr>
        <w:t>, петушок, с нами в город Бремен и станем там уличными музыкантами. Голос у тебя хороший, ты будешь петь и на балалайке играть, кот будет петь и на скрипке играть, собака</w:t>
      </w:r>
      <w:r w:rsidR="001A11A4">
        <w:rPr>
          <w:szCs w:val="28"/>
        </w:rPr>
        <w:t xml:space="preserve"> — </w:t>
      </w:r>
      <w:r w:rsidRPr="005D57D4">
        <w:rPr>
          <w:szCs w:val="28"/>
        </w:rPr>
        <w:t>петь и в барабан бить, а я буду петь и на гитаре играть.</w:t>
      </w:r>
    </w:p>
    <w:p w:rsidR="00866F5C" w:rsidRPr="005D57D4" w:rsidRDefault="00866F5C" w:rsidP="00866F5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—</w:t>
      </w:r>
      <w:r w:rsidR="005362FE">
        <w:rPr>
          <w:szCs w:val="28"/>
        </w:rPr>
        <w:t xml:space="preserve"> </w:t>
      </w:r>
      <w:r w:rsidRPr="005D57D4">
        <w:rPr>
          <w:szCs w:val="28"/>
        </w:rPr>
        <w:t>Что ж,</w:t>
      </w:r>
      <w:r w:rsidR="001A11A4">
        <w:rPr>
          <w:szCs w:val="28"/>
        </w:rPr>
        <w:t xml:space="preserve"> — </w:t>
      </w:r>
      <w:r w:rsidRPr="005D57D4">
        <w:rPr>
          <w:szCs w:val="28"/>
        </w:rPr>
        <w:t>говорит петух,</w:t>
      </w:r>
      <w:r w:rsidR="001A11A4">
        <w:rPr>
          <w:szCs w:val="28"/>
        </w:rPr>
        <w:t xml:space="preserve"> — </w:t>
      </w:r>
      <w:r w:rsidR="005362FE" w:rsidRPr="005D57D4">
        <w:rPr>
          <w:szCs w:val="28"/>
        </w:rPr>
        <w:t>пойдём</w:t>
      </w:r>
      <w:r w:rsidRPr="005D57D4">
        <w:rPr>
          <w:szCs w:val="28"/>
        </w:rPr>
        <w:t>. Пошли они вместе.</w:t>
      </w:r>
    </w:p>
    <w:p w:rsidR="00866F5C" w:rsidRPr="005D57D4" w:rsidRDefault="001A11A4" w:rsidP="00866F5C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Осёл</w:t>
      </w:r>
      <w:r w:rsidR="00866F5C" w:rsidRPr="005D57D4">
        <w:rPr>
          <w:szCs w:val="28"/>
        </w:rPr>
        <w:t xml:space="preserve"> </w:t>
      </w:r>
      <w:r w:rsidR="005362FE" w:rsidRPr="005D57D4">
        <w:rPr>
          <w:szCs w:val="28"/>
        </w:rPr>
        <w:t>идёт</w:t>
      </w:r>
      <w:r>
        <w:rPr>
          <w:szCs w:val="28"/>
        </w:rPr>
        <w:t xml:space="preserve"> — </w:t>
      </w:r>
      <w:r w:rsidR="00866F5C" w:rsidRPr="005D57D4">
        <w:rPr>
          <w:szCs w:val="28"/>
        </w:rPr>
        <w:t xml:space="preserve">кричит по-ослиному, собака </w:t>
      </w:r>
      <w:r w:rsidR="005362FE" w:rsidRPr="005D57D4">
        <w:rPr>
          <w:szCs w:val="28"/>
        </w:rPr>
        <w:t>идёт</w:t>
      </w:r>
      <w:r>
        <w:rPr>
          <w:szCs w:val="28"/>
        </w:rPr>
        <w:t xml:space="preserve"> — </w:t>
      </w:r>
      <w:r w:rsidR="00866F5C" w:rsidRPr="005D57D4">
        <w:rPr>
          <w:szCs w:val="28"/>
        </w:rPr>
        <w:t xml:space="preserve">лает по-собачьи, кот </w:t>
      </w:r>
      <w:r w:rsidR="005362FE" w:rsidRPr="005D57D4">
        <w:rPr>
          <w:szCs w:val="28"/>
        </w:rPr>
        <w:t>идёт</w:t>
      </w:r>
      <w:r>
        <w:rPr>
          <w:szCs w:val="28"/>
        </w:rPr>
        <w:t xml:space="preserve"> — </w:t>
      </w:r>
      <w:r w:rsidR="00866F5C" w:rsidRPr="005D57D4">
        <w:rPr>
          <w:szCs w:val="28"/>
        </w:rPr>
        <w:t xml:space="preserve">мяукает по-кошачьи, петух </w:t>
      </w:r>
      <w:r w:rsidR="005362FE" w:rsidRPr="005D57D4">
        <w:rPr>
          <w:szCs w:val="28"/>
        </w:rPr>
        <w:t>идёт</w:t>
      </w:r>
      <w:r>
        <w:rPr>
          <w:szCs w:val="28"/>
        </w:rPr>
        <w:t xml:space="preserve"> — </w:t>
      </w:r>
      <w:r w:rsidR="00866F5C" w:rsidRPr="005D57D4">
        <w:rPr>
          <w:szCs w:val="28"/>
        </w:rPr>
        <w:t xml:space="preserve">кукарекает. </w:t>
      </w:r>
    </w:p>
    <w:p w:rsidR="00866F5C" w:rsidRPr="005D57D4" w:rsidRDefault="00866F5C" w:rsidP="00866F5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Шли они, шли, и вот настала ночь. </w:t>
      </w:r>
      <w:r w:rsidR="001A11A4">
        <w:rPr>
          <w:szCs w:val="28"/>
        </w:rPr>
        <w:t>Осёл</w:t>
      </w:r>
      <w:r w:rsidRPr="005D57D4">
        <w:rPr>
          <w:szCs w:val="28"/>
        </w:rPr>
        <w:t xml:space="preserve"> и собака легли под большим дубом, кот сел на ветку, а петух взлетел на самую верхушку дерева и стал оттуда смотреть по сторонам.</w:t>
      </w:r>
    </w:p>
    <w:p w:rsidR="00866F5C" w:rsidRPr="005D57D4" w:rsidRDefault="00866F5C" w:rsidP="00866F5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Смотрел, смотрел и увидел</w:t>
      </w:r>
      <w:r w:rsidR="001A11A4">
        <w:rPr>
          <w:szCs w:val="28"/>
        </w:rPr>
        <w:t xml:space="preserve"> — </w:t>
      </w:r>
      <w:r w:rsidRPr="005D57D4">
        <w:rPr>
          <w:szCs w:val="28"/>
        </w:rPr>
        <w:t xml:space="preserve">светится невдалеке </w:t>
      </w:r>
      <w:r w:rsidR="005362FE" w:rsidRPr="005D57D4">
        <w:rPr>
          <w:szCs w:val="28"/>
        </w:rPr>
        <w:t>огонёк</w:t>
      </w:r>
      <w:r w:rsidRPr="005D57D4">
        <w:rPr>
          <w:szCs w:val="28"/>
        </w:rPr>
        <w:t>.</w:t>
      </w:r>
    </w:p>
    <w:p w:rsidR="00866F5C" w:rsidRPr="005D57D4" w:rsidRDefault="00866F5C" w:rsidP="00866F5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—</w:t>
      </w:r>
      <w:r w:rsidR="005362FE">
        <w:rPr>
          <w:szCs w:val="28"/>
        </w:rPr>
        <w:t xml:space="preserve"> </w:t>
      </w:r>
      <w:r w:rsidR="005362FE" w:rsidRPr="005D57D4">
        <w:rPr>
          <w:szCs w:val="28"/>
        </w:rPr>
        <w:t>Огонёк</w:t>
      </w:r>
      <w:r w:rsidRPr="005D57D4">
        <w:rPr>
          <w:szCs w:val="28"/>
        </w:rPr>
        <w:t xml:space="preserve"> светится!</w:t>
      </w:r>
      <w:r w:rsidR="001A11A4">
        <w:rPr>
          <w:szCs w:val="28"/>
        </w:rPr>
        <w:t xml:space="preserve"> — </w:t>
      </w:r>
      <w:r w:rsidRPr="005D57D4">
        <w:rPr>
          <w:szCs w:val="28"/>
        </w:rPr>
        <w:t xml:space="preserve">кричит петух. </w:t>
      </w:r>
      <w:r w:rsidR="001A11A4">
        <w:rPr>
          <w:szCs w:val="28"/>
        </w:rPr>
        <w:t>Осёл</w:t>
      </w:r>
      <w:r w:rsidRPr="005D57D4">
        <w:rPr>
          <w:szCs w:val="28"/>
        </w:rPr>
        <w:t xml:space="preserve"> говорит:</w:t>
      </w:r>
    </w:p>
    <w:p w:rsidR="00866F5C" w:rsidRPr="005D57D4" w:rsidRDefault="00866F5C" w:rsidP="00866F5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—</w:t>
      </w:r>
      <w:r w:rsidR="005362FE">
        <w:rPr>
          <w:szCs w:val="28"/>
        </w:rPr>
        <w:t xml:space="preserve"> </w:t>
      </w:r>
      <w:r w:rsidRPr="005D57D4">
        <w:rPr>
          <w:szCs w:val="28"/>
        </w:rPr>
        <w:t xml:space="preserve">Надо узнать, что это за </w:t>
      </w:r>
      <w:r w:rsidR="005362FE" w:rsidRPr="005D57D4">
        <w:rPr>
          <w:szCs w:val="28"/>
        </w:rPr>
        <w:t>огонёк</w:t>
      </w:r>
      <w:r w:rsidRPr="005D57D4">
        <w:rPr>
          <w:szCs w:val="28"/>
        </w:rPr>
        <w:t>. Может быть, поблизости дом стоит.</w:t>
      </w:r>
    </w:p>
    <w:p w:rsidR="00866F5C" w:rsidRPr="005D57D4" w:rsidRDefault="00866F5C" w:rsidP="00866F5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Собака говорит:</w:t>
      </w:r>
    </w:p>
    <w:p w:rsidR="00866F5C" w:rsidRPr="005D57D4" w:rsidRDefault="00866F5C" w:rsidP="00866F5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—</w:t>
      </w:r>
      <w:r w:rsidR="005362FE">
        <w:rPr>
          <w:szCs w:val="28"/>
        </w:rPr>
        <w:t xml:space="preserve"> </w:t>
      </w:r>
      <w:r w:rsidRPr="005D57D4">
        <w:rPr>
          <w:szCs w:val="28"/>
        </w:rPr>
        <w:t>Может, в этом доме мясо есть. Я бы поела.</w:t>
      </w:r>
    </w:p>
    <w:p w:rsidR="00866F5C" w:rsidRPr="005D57D4" w:rsidRDefault="00866F5C" w:rsidP="00866F5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Кот говорит:</w:t>
      </w:r>
    </w:p>
    <w:p w:rsidR="00866F5C" w:rsidRPr="005D57D4" w:rsidRDefault="00866F5C" w:rsidP="00866F5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—</w:t>
      </w:r>
      <w:r w:rsidR="005362FE">
        <w:rPr>
          <w:szCs w:val="28"/>
        </w:rPr>
        <w:t xml:space="preserve"> </w:t>
      </w:r>
      <w:r w:rsidRPr="005D57D4">
        <w:rPr>
          <w:szCs w:val="28"/>
        </w:rPr>
        <w:t>Может, в этом доме молоко есть. Я бы попил.</w:t>
      </w:r>
    </w:p>
    <w:p w:rsidR="00866F5C" w:rsidRPr="005D57D4" w:rsidRDefault="00866F5C" w:rsidP="00866F5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lastRenderedPageBreak/>
        <w:t>А петух говорит:</w:t>
      </w:r>
    </w:p>
    <w:p w:rsidR="00866F5C" w:rsidRPr="005D57D4" w:rsidRDefault="00866F5C" w:rsidP="00866F5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—</w:t>
      </w:r>
      <w:r w:rsidR="005362FE">
        <w:rPr>
          <w:szCs w:val="28"/>
        </w:rPr>
        <w:t xml:space="preserve"> </w:t>
      </w:r>
      <w:r w:rsidRPr="005D57D4">
        <w:rPr>
          <w:szCs w:val="28"/>
        </w:rPr>
        <w:t>Может, в этом доме пшено есть. Я бы поклевал.</w:t>
      </w:r>
    </w:p>
    <w:p w:rsidR="00866F5C" w:rsidRPr="005D57D4" w:rsidRDefault="00866F5C" w:rsidP="00866F5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Встали они и пошли на </w:t>
      </w:r>
      <w:r w:rsidR="005362FE" w:rsidRPr="005D57D4">
        <w:rPr>
          <w:szCs w:val="28"/>
        </w:rPr>
        <w:t>огонёк</w:t>
      </w:r>
      <w:r w:rsidRPr="005D57D4">
        <w:rPr>
          <w:szCs w:val="28"/>
        </w:rPr>
        <w:t>. Вышли на поляну, а на поляне дом стоит, и окошко в нем светится.</w:t>
      </w:r>
    </w:p>
    <w:p w:rsidR="00866F5C" w:rsidRPr="005D57D4" w:rsidRDefault="001A11A4" w:rsidP="00866F5C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Осёл</w:t>
      </w:r>
      <w:r w:rsidR="00866F5C" w:rsidRPr="005D57D4">
        <w:rPr>
          <w:szCs w:val="28"/>
        </w:rPr>
        <w:t xml:space="preserve"> </w:t>
      </w:r>
      <w:r w:rsidR="005362FE" w:rsidRPr="005D57D4">
        <w:rPr>
          <w:szCs w:val="28"/>
        </w:rPr>
        <w:t>подошёл</w:t>
      </w:r>
      <w:r w:rsidR="00866F5C" w:rsidRPr="005D57D4">
        <w:rPr>
          <w:szCs w:val="28"/>
        </w:rPr>
        <w:t xml:space="preserve"> к дому и заглянул в окошко.</w:t>
      </w:r>
    </w:p>
    <w:p w:rsidR="00866F5C" w:rsidRPr="005D57D4" w:rsidRDefault="00866F5C" w:rsidP="00866F5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—</w:t>
      </w:r>
      <w:r w:rsidR="005362FE">
        <w:rPr>
          <w:szCs w:val="28"/>
        </w:rPr>
        <w:t xml:space="preserve"> </w:t>
      </w:r>
      <w:r w:rsidRPr="005D57D4">
        <w:rPr>
          <w:szCs w:val="28"/>
        </w:rPr>
        <w:t xml:space="preserve">Что ты там видишь, </w:t>
      </w:r>
      <w:r w:rsidR="001A11A4">
        <w:rPr>
          <w:szCs w:val="28"/>
        </w:rPr>
        <w:t>осёл</w:t>
      </w:r>
      <w:r w:rsidRPr="005D57D4">
        <w:rPr>
          <w:szCs w:val="28"/>
        </w:rPr>
        <w:t>?</w:t>
      </w:r>
      <w:r w:rsidR="001A11A4">
        <w:rPr>
          <w:szCs w:val="28"/>
        </w:rPr>
        <w:t xml:space="preserve"> — </w:t>
      </w:r>
      <w:r w:rsidR="005362FE">
        <w:rPr>
          <w:szCs w:val="28"/>
        </w:rPr>
        <w:t>спрашива</w:t>
      </w:r>
      <w:r w:rsidRPr="005D57D4">
        <w:rPr>
          <w:szCs w:val="28"/>
        </w:rPr>
        <w:t>ет его петух.</w:t>
      </w:r>
    </w:p>
    <w:p w:rsidR="00866F5C" w:rsidRPr="005D57D4" w:rsidRDefault="00866F5C" w:rsidP="00866F5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—</w:t>
      </w:r>
      <w:r w:rsidR="005362FE">
        <w:rPr>
          <w:szCs w:val="28"/>
        </w:rPr>
        <w:t xml:space="preserve"> </w:t>
      </w:r>
      <w:r w:rsidRPr="005D57D4">
        <w:rPr>
          <w:szCs w:val="28"/>
        </w:rPr>
        <w:t>Вижу я,</w:t>
      </w:r>
      <w:r w:rsidR="001A11A4">
        <w:rPr>
          <w:szCs w:val="28"/>
        </w:rPr>
        <w:t xml:space="preserve"> — </w:t>
      </w:r>
      <w:r w:rsidRPr="005D57D4">
        <w:rPr>
          <w:szCs w:val="28"/>
        </w:rPr>
        <w:t xml:space="preserve">отвечает </w:t>
      </w:r>
      <w:r w:rsidR="001A11A4">
        <w:rPr>
          <w:szCs w:val="28"/>
        </w:rPr>
        <w:t>осёл</w:t>
      </w:r>
      <w:r w:rsidRPr="005D57D4">
        <w:rPr>
          <w:szCs w:val="28"/>
        </w:rPr>
        <w:t>,</w:t>
      </w:r>
      <w:r w:rsidR="001A11A4">
        <w:rPr>
          <w:szCs w:val="28"/>
        </w:rPr>
        <w:t xml:space="preserve"> — </w:t>
      </w:r>
      <w:r w:rsidRPr="005D57D4">
        <w:rPr>
          <w:szCs w:val="28"/>
        </w:rPr>
        <w:t>сидят за столом разбойники, едят и пьют.</w:t>
      </w:r>
    </w:p>
    <w:p w:rsidR="001A11A4" w:rsidRDefault="00866F5C" w:rsidP="00866F5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—</w:t>
      </w:r>
      <w:r w:rsidR="005362FE">
        <w:rPr>
          <w:szCs w:val="28"/>
        </w:rPr>
        <w:t xml:space="preserve"> </w:t>
      </w:r>
      <w:r w:rsidRPr="005D57D4">
        <w:rPr>
          <w:szCs w:val="28"/>
        </w:rPr>
        <w:t>Ох, как хочется есть!</w:t>
      </w:r>
      <w:r w:rsidR="001A11A4">
        <w:rPr>
          <w:szCs w:val="28"/>
        </w:rPr>
        <w:t xml:space="preserve"> — </w:t>
      </w:r>
      <w:r w:rsidRPr="005D57D4">
        <w:rPr>
          <w:szCs w:val="28"/>
        </w:rPr>
        <w:t>сказала собака.</w:t>
      </w:r>
    </w:p>
    <w:p w:rsidR="00866F5C" w:rsidRPr="005D57D4" w:rsidRDefault="00866F5C" w:rsidP="00866F5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—</w:t>
      </w:r>
      <w:r w:rsidR="005362FE">
        <w:rPr>
          <w:szCs w:val="28"/>
        </w:rPr>
        <w:t xml:space="preserve"> </w:t>
      </w:r>
      <w:r w:rsidRPr="005D57D4">
        <w:rPr>
          <w:szCs w:val="28"/>
        </w:rPr>
        <w:t xml:space="preserve">Ох, как </w:t>
      </w:r>
      <w:r w:rsidR="005362FE" w:rsidRPr="005D57D4">
        <w:rPr>
          <w:szCs w:val="28"/>
        </w:rPr>
        <w:t>хочется</w:t>
      </w:r>
      <w:r w:rsidRPr="005D57D4">
        <w:rPr>
          <w:szCs w:val="28"/>
        </w:rPr>
        <w:t xml:space="preserve"> </w:t>
      </w:r>
      <w:r w:rsidR="005362FE">
        <w:rPr>
          <w:szCs w:val="28"/>
        </w:rPr>
        <w:t>п</w:t>
      </w:r>
      <w:r w:rsidRPr="005D57D4">
        <w:rPr>
          <w:szCs w:val="28"/>
        </w:rPr>
        <w:t>иты</w:t>
      </w:r>
      <w:r w:rsidR="001A11A4">
        <w:rPr>
          <w:szCs w:val="28"/>
        </w:rPr>
        <w:t xml:space="preserve"> — </w:t>
      </w:r>
      <w:r w:rsidRPr="005D57D4">
        <w:rPr>
          <w:szCs w:val="28"/>
        </w:rPr>
        <w:t>сказал кот.</w:t>
      </w:r>
    </w:p>
    <w:p w:rsidR="00866F5C" w:rsidRPr="005D57D4" w:rsidRDefault="00866F5C" w:rsidP="00866F5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—</w:t>
      </w:r>
      <w:r w:rsidR="005362FE">
        <w:rPr>
          <w:szCs w:val="28"/>
        </w:rPr>
        <w:t xml:space="preserve"> </w:t>
      </w:r>
      <w:r w:rsidRPr="005D57D4">
        <w:rPr>
          <w:szCs w:val="28"/>
        </w:rPr>
        <w:t>Как бы нам разбойников из дома выгнать?</w:t>
      </w:r>
      <w:r w:rsidR="001A11A4">
        <w:rPr>
          <w:szCs w:val="28"/>
        </w:rPr>
        <w:t xml:space="preserve"> — </w:t>
      </w:r>
      <w:r w:rsidRPr="005D57D4">
        <w:rPr>
          <w:szCs w:val="28"/>
        </w:rPr>
        <w:t>сказал петух.</w:t>
      </w:r>
    </w:p>
    <w:p w:rsidR="00866F5C" w:rsidRPr="005D57D4" w:rsidRDefault="00866F5C" w:rsidP="00866F5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Думали они, думали и придумали.</w:t>
      </w:r>
    </w:p>
    <w:p w:rsidR="00866F5C" w:rsidRPr="005D57D4" w:rsidRDefault="001A11A4" w:rsidP="00866F5C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Осёл</w:t>
      </w:r>
      <w:r w:rsidR="00866F5C" w:rsidRPr="005D57D4">
        <w:rPr>
          <w:szCs w:val="28"/>
        </w:rPr>
        <w:t xml:space="preserve"> тихонько поставил передние ноги на подоконник, собака взобралась на спину ослу, кот вскочил на спину собаке,</w:t>
      </w:r>
      <w:r w:rsidR="005362FE">
        <w:rPr>
          <w:szCs w:val="28"/>
        </w:rPr>
        <w:t xml:space="preserve"> а петух взлетел на голову коту.</w:t>
      </w:r>
    </w:p>
    <w:p w:rsidR="00866F5C" w:rsidRPr="005D57D4" w:rsidRDefault="00866F5C" w:rsidP="00866F5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И тут они все разом закричали:</w:t>
      </w:r>
    </w:p>
    <w:p w:rsidR="00866F5C" w:rsidRPr="005D57D4" w:rsidRDefault="001A11A4" w:rsidP="00866F5C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осёл — </w:t>
      </w:r>
      <w:r w:rsidR="00866F5C" w:rsidRPr="005D57D4">
        <w:rPr>
          <w:szCs w:val="28"/>
        </w:rPr>
        <w:t>по-ослиному,</w:t>
      </w:r>
    </w:p>
    <w:p w:rsidR="00866F5C" w:rsidRPr="005D57D4" w:rsidRDefault="00866F5C" w:rsidP="00866F5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собака</w:t>
      </w:r>
      <w:r w:rsidR="001A11A4">
        <w:rPr>
          <w:szCs w:val="28"/>
        </w:rPr>
        <w:t xml:space="preserve"> — </w:t>
      </w:r>
      <w:r w:rsidRPr="005D57D4">
        <w:rPr>
          <w:szCs w:val="28"/>
        </w:rPr>
        <w:t>по-собачьи,</w:t>
      </w:r>
    </w:p>
    <w:p w:rsidR="00866F5C" w:rsidRPr="005D57D4" w:rsidRDefault="00866F5C" w:rsidP="00866F5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кот</w:t>
      </w:r>
      <w:r w:rsidR="001A11A4">
        <w:rPr>
          <w:szCs w:val="28"/>
        </w:rPr>
        <w:t xml:space="preserve"> — </w:t>
      </w:r>
      <w:r w:rsidRPr="005D57D4">
        <w:rPr>
          <w:szCs w:val="28"/>
        </w:rPr>
        <w:t>по-кошачьи,</w:t>
      </w:r>
    </w:p>
    <w:p w:rsidR="00866F5C" w:rsidRPr="005D57D4" w:rsidRDefault="00866F5C" w:rsidP="00866F5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а петух закукарекал.</w:t>
      </w:r>
    </w:p>
    <w:p w:rsidR="00866F5C" w:rsidRPr="005D57D4" w:rsidRDefault="00866F5C" w:rsidP="00866F5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Закричали они и ввалились через окно в комнату. Испугались разбойники и убежали в лес.</w:t>
      </w:r>
    </w:p>
    <w:p w:rsidR="00866F5C" w:rsidRPr="005D57D4" w:rsidRDefault="00866F5C" w:rsidP="00866F5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А </w:t>
      </w:r>
      <w:r w:rsidR="001A11A4">
        <w:rPr>
          <w:szCs w:val="28"/>
        </w:rPr>
        <w:t>осёл</w:t>
      </w:r>
      <w:r w:rsidRPr="005D57D4">
        <w:rPr>
          <w:szCs w:val="28"/>
        </w:rPr>
        <w:t>, собака, кот и петух сели вокруг стола и принялись за еду.</w:t>
      </w:r>
    </w:p>
    <w:p w:rsidR="00866F5C" w:rsidRPr="005D57D4" w:rsidRDefault="00866F5C" w:rsidP="00866F5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Ели-ели, пили-пили—наелись, напились и спать легли.</w:t>
      </w:r>
    </w:p>
    <w:p w:rsidR="00866F5C" w:rsidRPr="005D57D4" w:rsidRDefault="001A11A4" w:rsidP="00866F5C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Осёл</w:t>
      </w:r>
      <w:r w:rsidR="00866F5C" w:rsidRPr="005D57D4">
        <w:rPr>
          <w:szCs w:val="28"/>
        </w:rPr>
        <w:t xml:space="preserve"> растянулся во дворе на сене, собака улеглась перед дверью, кот свернулся клубком на </w:t>
      </w:r>
      <w:r w:rsidR="005362FE" w:rsidRPr="005D57D4">
        <w:rPr>
          <w:szCs w:val="28"/>
        </w:rPr>
        <w:t>тёплой</w:t>
      </w:r>
      <w:r w:rsidR="00866F5C" w:rsidRPr="005D57D4">
        <w:rPr>
          <w:szCs w:val="28"/>
        </w:rPr>
        <w:t xml:space="preserve"> печи, а петух взлетел на ворота.</w:t>
      </w:r>
    </w:p>
    <w:p w:rsidR="00866F5C" w:rsidRPr="005D57D4" w:rsidRDefault="00866F5C" w:rsidP="00866F5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Потушили они огонь в доме и заснули.</w:t>
      </w:r>
    </w:p>
    <w:p w:rsidR="00866F5C" w:rsidRPr="005D57D4" w:rsidRDefault="00866F5C" w:rsidP="00866F5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А разбойники сидят в лесу и смотрят из лесной чащи на свой дом.</w:t>
      </w:r>
    </w:p>
    <w:p w:rsidR="00866F5C" w:rsidRPr="005D57D4" w:rsidRDefault="00866F5C" w:rsidP="00866F5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Видят: огонь в окошке погас, темно стало.</w:t>
      </w:r>
    </w:p>
    <w:p w:rsidR="00866F5C" w:rsidRPr="005D57D4" w:rsidRDefault="00866F5C" w:rsidP="00866F5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И послали они одного разбойника посмотреть, что в доме делается. Может, зря они так испугались.</w:t>
      </w:r>
    </w:p>
    <w:p w:rsidR="00866F5C" w:rsidRPr="005D57D4" w:rsidRDefault="005362FE" w:rsidP="00866F5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Подошёл</w:t>
      </w:r>
      <w:r w:rsidR="00866F5C" w:rsidRPr="005D57D4">
        <w:rPr>
          <w:szCs w:val="28"/>
        </w:rPr>
        <w:t xml:space="preserve"> разбойник к дому, отворил дверь, </w:t>
      </w:r>
      <w:r w:rsidRPr="005D57D4">
        <w:rPr>
          <w:szCs w:val="28"/>
        </w:rPr>
        <w:t>зашёл</w:t>
      </w:r>
      <w:r w:rsidR="00866F5C" w:rsidRPr="005D57D4">
        <w:rPr>
          <w:szCs w:val="28"/>
        </w:rPr>
        <w:t xml:space="preserve"> на кухню. Глядь, а на печи два огонька горят,</w:t>
      </w:r>
    </w:p>
    <w:p w:rsidR="00866F5C" w:rsidRPr="005D57D4" w:rsidRDefault="00866F5C" w:rsidP="00866F5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«Наверно, это угли,</w:t>
      </w:r>
      <w:r w:rsidR="001A11A4">
        <w:rPr>
          <w:szCs w:val="28"/>
        </w:rPr>
        <w:t xml:space="preserve"> — </w:t>
      </w:r>
      <w:r w:rsidRPr="005D57D4">
        <w:rPr>
          <w:szCs w:val="28"/>
        </w:rPr>
        <w:t>подумал разбойник.</w:t>
      </w:r>
      <w:r w:rsidR="001A11A4">
        <w:rPr>
          <w:szCs w:val="28"/>
        </w:rPr>
        <w:t xml:space="preserve"> — </w:t>
      </w:r>
      <w:r w:rsidRPr="005D57D4">
        <w:rPr>
          <w:szCs w:val="28"/>
        </w:rPr>
        <w:t>Вот я сейчас лучинку разожгу».</w:t>
      </w:r>
    </w:p>
    <w:p w:rsidR="00866F5C" w:rsidRPr="005D57D4" w:rsidRDefault="00866F5C" w:rsidP="00866F5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Ткнул он в </w:t>
      </w:r>
      <w:r w:rsidR="005362FE" w:rsidRPr="005D57D4">
        <w:rPr>
          <w:szCs w:val="28"/>
        </w:rPr>
        <w:t>огонёк</w:t>
      </w:r>
      <w:r w:rsidRPr="005D57D4">
        <w:rPr>
          <w:szCs w:val="28"/>
        </w:rPr>
        <w:t xml:space="preserve"> лучинкой, а это был кошачий глаз. Рассердился кот, вскочил, зафырк</w:t>
      </w:r>
      <w:r w:rsidR="005362FE">
        <w:rPr>
          <w:szCs w:val="28"/>
        </w:rPr>
        <w:t>ал, да как цапнет разбойника ла</w:t>
      </w:r>
      <w:r w:rsidRPr="005D57D4">
        <w:rPr>
          <w:szCs w:val="28"/>
        </w:rPr>
        <w:t>пой, да как зашипит.</w:t>
      </w:r>
    </w:p>
    <w:p w:rsidR="005362FE" w:rsidRDefault="00866F5C" w:rsidP="00866F5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lastRenderedPageBreak/>
        <w:t>Разбойник</w:t>
      </w:r>
      <w:r w:rsidR="001A11A4">
        <w:rPr>
          <w:szCs w:val="28"/>
        </w:rPr>
        <w:t xml:space="preserve"> — </w:t>
      </w:r>
      <w:r w:rsidR="005362FE">
        <w:rPr>
          <w:szCs w:val="28"/>
        </w:rPr>
        <w:t>в дверь.</w:t>
      </w:r>
    </w:p>
    <w:p w:rsidR="00866F5C" w:rsidRPr="005D57D4" w:rsidRDefault="00866F5C" w:rsidP="00866F5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А тут его собака за ногу схватила.</w:t>
      </w:r>
    </w:p>
    <w:p w:rsidR="005362FE" w:rsidRDefault="00866F5C" w:rsidP="00866F5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Разбойник</w:t>
      </w:r>
      <w:r w:rsidR="001A11A4">
        <w:rPr>
          <w:szCs w:val="28"/>
        </w:rPr>
        <w:t xml:space="preserve"> — </w:t>
      </w:r>
      <w:r w:rsidRPr="005D57D4">
        <w:rPr>
          <w:szCs w:val="28"/>
        </w:rPr>
        <w:t>во двор.</w:t>
      </w:r>
    </w:p>
    <w:p w:rsidR="00866F5C" w:rsidRPr="005D57D4" w:rsidRDefault="00866F5C" w:rsidP="00866F5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А тут его </w:t>
      </w:r>
      <w:r w:rsidR="001A11A4">
        <w:rPr>
          <w:szCs w:val="28"/>
        </w:rPr>
        <w:t>осёл</w:t>
      </w:r>
      <w:r w:rsidRPr="005D57D4">
        <w:rPr>
          <w:szCs w:val="28"/>
        </w:rPr>
        <w:t xml:space="preserve"> копытом лягнул.</w:t>
      </w:r>
    </w:p>
    <w:p w:rsidR="005362FE" w:rsidRDefault="00866F5C" w:rsidP="00866F5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Разбойник</w:t>
      </w:r>
      <w:r w:rsidR="001A11A4">
        <w:rPr>
          <w:szCs w:val="28"/>
        </w:rPr>
        <w:t xml:space="preserve"> — </w:t>
      </w:r>
      <w:r w:rsidRPr="005D57D4">
        <w:rPr>
          <w:szCs w:val="28"/>
        </w:rPr>
        <w:t>в ворота.</w:t>
      </w:r>
    </w:p>
    <w:p w:rsidR="00866F5C" w:rsidRPr="005D57D4" w:rsidRDefault="00866F5C" w:rsidP="00866F5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А с ворот петух как закричит:</w:t>
      </w:r>
    </w:p>
    <w:p w:rsidR="00866F5C" w:rsidRPr="005D57D4" w:rsidRDefault="00866F5C" w:rsidP="00866F5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—</w:t>
      </w:r>
      <w:r w:rsidR="005362FE">
        <w:rPr>
          <w:szCs w:val="28"/>
        </w:rPr>
        <w:t xml:space="preserve"> </w:t>
      </w:r>
      <w:r w:rsidRPr="005D57D4">
        <w:rPr>
          <w:szCs w:val="28"/>
        </w:rPr>
        <w:t>Кукареку!</w:t>
      </w:r>
    </w:p>
    <w:p w:rsidR="00866F5C" w:rsidRPr="005D57D4" w:rsidRDefault="00866F5C" w:rsidP="00866F5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Кинулся разбойник со всех ног в лес. Прибежал к своим товарищам и говорит:</w:t>
      </w:r>
    </w:p>
    <w:p w:rsidR="00866F5C" w:rsidRPr="005D57D4" w:rsidRDefault="00866F5C" w:rsidP="00866F5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—</w:t>
      </w:r>
      <w:r w:rsidR="005362FE">
        <w:rPr>
          <w:szCs w:val="28"/>
        </w:rPr>
        <w:t xml:space="preserve"> </w:t>
      </w:r>
      <w:r w:rsidRPr="005D57D4">
        <w:rPr>
          <w:szCs w:val="28"/>
        </w:rPr>
        <w:t xml:space="preserve">Беда! В нашем доме страшные великаны </w:t>
      </w:r>
      <w:r w:rsidR="005362FE" w:rsidRPr="005D57D4">
        <w:rPr>
          <w:szCs w:val="28"/>
        </w:rPr>
        <w:t>п</w:t>
      </w:r>
      <w:r w:rsidR="005362FE">
        <w:rPr>
          <w:szCs w:val="28"/>
        </w:rPr>
        <w:t>осел</w:t>
      </w:r>
      <w:r w:rsidR="005362FE" w:rsidRPr="005D57D4">
        <w:rPr>
          <w:szCs w:val="28"/>
        </w:rPr>
        <w:t>ились</w:t>
      </w:r>
      <w:r w:rsidRPr="005D57D4">
        <w:rPr>
          <w:szCs w:val="28"/>
        </w:rPr>
        <w:t xml:space="preserve">. Один мне своими длинными пальцами в лицо вцепился, другой мне ножом ногу порезал, третий меня по спине дубиной стукнул, а </w:t>
      </w:r>
      <w:r w:rsidR="005362FE" w:rsidRPr="005D57D4">
        <w:rPr>
          <w:szCs w:val="28"/>
        </w:rPr>
        <w:t>четвёртый</w:t>
      </w:r>
      <w:r w:rsidRPr="005D57D4">
        <w:rPr>
          <w:szCs w:val="28"/>
        </w:rPr>
        <w:t xml:space="preserve"> закричал мне вслед: «Держи вора!»</w:t>
      </w:r>
    </w:p>
    <w:p w:rsidR="00866F5C" w:rsidRPr="005D57D4" w:rsidRDefault="00866F5C" w:rsidP="00866F5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—</w:t>
      </w:r>
      <w:r w:rsidR="005362FE">
        <w:rPr>
          <w:szCs w:val="28"/>
        </w:rPr>
        <w:t xml:space="preserve"> </w:t>
      </w:r>
      <w:r w:rsidRPr="005D57D4">
        <w:rPr>
          <w:szCs w:val="28"/>
        </w:rPr>
        <w:t>Ох,</w:t>
      </w:r>
      <w:r w:rsidR="001A11A4">
        <w:rPr>
          <w:szCs w:val="28"/>
        </w:rPr>
        <w:t xml:space="preserve"> — </w:t>
      </w:r>
      <w:r w:rsidRPr="005D57D4">
        <w:rPr>
          <w:szCs w:val="28"/>
        </w:rPr>
        <w:t>сказали разбойники,</w:t>
      </w:r>
      <w:r w:rsidR="001A11A4">
        <w:rPr>
          <w:szCs w:val="28"/>
        </w:rPr>
        <w:t xml:space="preserve"> — </w:t>
      </w:r>
      <w:r w:rsidRPr="005D57D4">
        <w:rPr>
          <w:szCs w:val="28"/>
        </w:rPr>
        <w:t>надо нам отсюда поскорее уходить!</w:t>
      </w:r>
    </w:p>
    <w:p w:rsidR="00866F5C" w:rsidRPr="005D57D4" w:rsidRDefault="00866F5C" w:rsidP="00866F5C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И ушли разбойники из этого леса навсегда.</w:t>
      </w:r>
    </w:p>
    <w:p w:rsidR="00310E12" w:rsidRDefault="00866F5C" w:rsidP="005362FE">
      <w:pPr>
        <w:spacing w:after="0" w:line="240" w:lineRule="auto"/>
        <w:ind w:firstLine="709"/>
        <w:jc w:val="both"/>
      </w:pPr>
      <w:r w:rsidRPr="005D57D4">
        <w:rPr>
          <w:szCs w:val="28"/>
        </w:rPr>
        <w:t>А бременские музыканты</w:t>
      </w:r>
      <w:r w:rsidR="001A11A4">
        <w:rPr>
          <w:szCs w:val="28"/>
        </w:rPr>
        <w:t xml:space="preserve"> — осёл</w:t>
      </w:r>
      <w:r w:rsidRPr="005D57D4">
        <w:rPr>
          <w:szCs w:val="28"/>
        </w:rPr>
        <w:t>, собака, кот и петух</w:t>
      </w:r>
      <w:r w:rsidR="001A11A4">
        <w:rPr>
          <w:szCs w:val="28"/>
        </w:rPr>
        <w:t xml:space="preserve"> — </w:t>
      </w:r>
      <w:r w:rsidRPr="005D57D4">
        <w:rPr>
          <w:szCs w:val="28"/>
        </w:rPr>
        <w:t>остались жить у них в доме да поживать.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8F3" w:rsidRDefault="00A528F3" w:rsidP="00BB305B">
      <w:pPr>
        <w:spacing w:after="0" w:line="240" w:lineRule="auto"/>
      </w:pPr>
      <w:r>
        <w:separator/>
      </w:r>
    </w:p>
  </w:endnote>
  <w:endnote w:type="continuationSeparator" w:id="0">
    <w:p w:rsidR="00A528F3" w:rsidRDefault="00A528F3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altName w:val="Times New Roman"/>
    <w:panose1 w:val="00000000000000000000"/>
    <w:charset w:val="00"/>
    <w:family w:val="auto"/>
    <w:pitch w:val="variable"/>
    <w:sig w:usb0="000002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9410C">
                            <w:rPr>
                              <w:noProof/>
                              <w:color w:val="808080" w:themeColor="background1" w:themeShade="80"/>
                            </w:rPr>
                            <w:t>4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9410C">
                      <w:rPr>
                        <w:noProof/>
                        <w:color w:val="808080" w:themeColor="background1" w:themeShade="80"/>
                      </w:rPr>
                      <w:t>4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9410C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9410C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9410C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9410C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8F3" w:rsidRDefault="00A528F3" w:rsidP="00BB305B">
      <w:pPr>
        <w:spacing w:after="0" w:line="240" w:lineRule="auto"/>
      </w:pPr>
      <w:r>
        <w:separator/>
      </w:r>
    </w:p>
  </w:footnote>
  <w:footnote w:type="continuationSeparator" w:id="0">
    <w:p w:rsidR="00A528F3" w:rsidRDefault="00A528F3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F5C"/>
    <w:rsid w:val="00022E77"/>
    <w:rsid w:val="00044F41"/>
    <w:rsid w:val="0006154A"/>
    <w:rsid w:val="00113222"/>
    <w:rsid w:val="0015338B"/>
    <w:rsid w:val="0017776C"/>
    <w:rsid w:val="001A11A4"/>
    <w:rsid w:val="001B3739"/>
    <w:rsid w:val="001B7733"/>
    <w:rsid w:val="00226794"/>
    <w:rsid w:val="002F05A1"/>
    <w:rsid w:val="00310E12"/>
    <w:rsid w:val="0039181F"/>
    <w:rsid w:val="0040592E"/>
    <w:rsid w:val="005028F6"/>
    <w:rsid w:val="005362FE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66F5C"/>
    <w:rsid w:val="008D6EAD"/>
    <w:rsid w:val="008F0F59"/>
    <w:rsid w:val="00917CA9"/>
    <w:rsid w:val="0093322C"/>
    <w:rsid w:val="0096164A"/>
    <w:rsid w:val="009727CE"/>
    <w:rsid w:val="0099410C"/>
    <w:rsid w:val="00A528F3"/>
    <w:rsid w:val="00A867C2"/>
    <w:rsid w:val="00AA5874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52F90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866F5C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866F5C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866F5C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866F5C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7;&#1082;&#1072;&#1079;&#1082;&#1080;%20&#1083;&#1080;&#1090;&#1077;&#1088;&#1072;&#1090;&#1091;&#1088;&#1085;&#1099;&#1077;%20&#1079;&#1072;&#1088;&#1091;&#1073;&#1077;&#1078;&#1085;&#1099;&#1093;%20&#1087;&#1080;&#1089;&#1072;&#1090;&#1077;&#1083;&#1077;&#1081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71F2A7-3BE1-4CB5-A980-F8B8792F6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39</TotalTime>
  <Pages>1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5863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Бременские музыканты</dc:title>
  <dc:creator>Гримм Я. и В.</dc:creator>
  <cp:lastModifiedBy>Олеся</cp:lastModifiedBy>
  <cp:revision>6</cp:revision>
  <dcterms:created xsi:type="dcterms:W3CDTF">2016-07-20T06:18:00Z</dcterms:created>
  <dcterms:modified xsi:type="dcterms:W3CDTF">2016-09-12T12:28:00Z</dcterms:modified>
  <cp:category>Сказки литературные зарубежных писателей</cp:category>
  <dc:language>рус.</dc:language>
</cp:coreProperties>
</file>