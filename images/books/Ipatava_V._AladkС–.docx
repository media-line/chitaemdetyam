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E4" w:rsidRPr="00585D94" w:rsidRDefault="00FF1DE4" w:rsidP="00FF1DE4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Аладкі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Вольга Іпатава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Я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аладачкі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з пяску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Сёння цэлы дзень пяку,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Але мой рахманы кот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 бярэ аладкі ў рот.</w:t>
      </w:r>
    </w:p>
    <w:p w:rsidR="00FF1DE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Коцік, коцік, не ўцякай!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Чаго хочаш?</w:t>
      </w:r>
    </w:p>
    <w:p w:rsidR="00FF1DE4" w:rsidRPr="00585D94" w:rsidRDefault="00FF1DE4" w:rsidP="00FF1D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—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Ма-ла-ка</w:t>
      </w:r>
      <w:proofErr w:type="spellEnd"/>
      <w:r w:rsidRPr="00585D94">
        <w:rPr>
          <w:rFonts w:eastAsia="Times New Roman" w:cs="Times New Roman"/>
          <w:szCs w:val="28"/>
          <w:lang w:val="be-BY"/>
        </w:rPr>
        <w:t>!</w:t>
      </w:r>
      <w:bookmarkStart w:id="0" w:name="_GoBack"/>
      <w:bookmarkEnd w:id="0"/>
    </w:p>
    <w:sectPr w:rsidR="00FF1DE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802" w:rsidRDefault="00045802" w:rsidP="00BB305B">
      <w:pPr>
        <w:spacing w:after="0" w:line="240" w:lineRule="auto"/>
      </w:pPr>
      <w:r>
        <w:separator/>
      </w:r>
    </w:p>
  </w:endnote>
  <w:endnote w:type="continuationSeparator" w:id="0">
    <w:p w:rsidR="00045802" w:rsidRDefault="0004580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973446" wp14:editId="18BD348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DE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DE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94E361" wp14:editId="43E3CCE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DE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DE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3819B4" wp14:editId="243EBDD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DE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DE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802" w:rsidRDefault="00045802" w:rsidP="00BB305B">
      <w:pPr>
        <w:spacing w:after="0" w:line="240" w:lineRule="auto"/>
      </w:pPr>
      <w:r>
        <w:separator/>
      </w:r>
    </w:p>
  </w:footnote>
  <w:footnote w:type="continuationSeparator" w:id="0">
    <w:p w:rsidR="00045802" w:rsidRDefault="0004580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E4"/>
    <w:rsid w:val="0004580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1D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1DE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1D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1DE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7BC8D-DF1E-407F-BB65-F871DE91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Аладкі</dc:title>
  <dc:creator>Іпатава В.</dc:creator>
  <cp:lastModifiedBy>Олеся</cp:lastModifiedBy>
  <cp:revision>1</cp:revision>
  <dcterms:created xsi:type="dcterms:W3CDTF">2016-03-05T18:55:00Z</dcterms:created>
  <dcterms:modified xsi:type="dcterms:W3CDTF">2016-03-05T18:56:00Z</dcterms:modified>
  <cp:category>Произведения поэтов белорусских</cp:category>
</cp:coreProperties>
</file>